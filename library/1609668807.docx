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10466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13FA4" w:rsidP="00913946">
            <w:pPr>
              <w:pStyle w:val="Title"/>
            </w:pPr>
            <w:r>
              <w:t>Saritha</w:t>
            </w:r>
            <w:r w:rsidR="00BE7152">
              <w:t xml:space="preserve"> </w:t>
            </w:r>
            <w:r w:rsidR="0076234F">
              <w:rPr>
                <w:rStyle w:val="IntenseEmphasis"/>
              </w:rPr>
              <w:t>S</w:t>
            </w:r>
          </w:p>
          <w:p w:rsidR="00692703" w:rsidRPr="00CF1A49" w:rsidRDefault="00CC3FF5" w:rsidP="00913946">
            <w:pPr>
              <w:pStyle w:val="ContactInfo"/>
              <w:contextualSpacing w:val="0"/>
            </w:pPr>
            <w:r>
              <w:t>Balaramapuram</w:t>
            </w:r>
            <w:r w:rsidR="00913FA4">
              <w:t>, Thiruvananthapuram</w:t>
            </w:r>
            <w:sdt>
              <w:sdtPr>
                <w:alias w:val="Divider dot:"/>
                <w:tag w:val="Divider dot:"/>
                <w:id w:val="-1459182552"/>
                <w:placeholder>
                  <w:docPart w:val="B5B34D1F675D4D84A2D2C41D18EAF877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 w:rsidR="00486ACB">
              <w:t xml:space="preserve">+91 </w:t>
            </w:r>
            <w:r w:rsidR="00913FA4">
              <w:t>9847251021</w:t>
            </w:r>
            <w:r>
              <w:t>,0471 2407380</w:t>
            </w:r>
          </w:p>
          <w:p w:rsidR="00692703" w:rsidRPr="00CF1A49" w:rsidRDefault="00913FA4" w:rsidP="00913FA4">
            <w:pPr>
              <w:pStyle w:val="ContactInfoEmphasis"/>
              <w:contextualSpacing w:val="0"/>
            </w:pPr>
            <w:r>
              <w:t>saritvpm@gmail.com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2698B" w:rsidRDefault="0012698B" w:rsidP="00913946">
            <w:pPr>
              <w:contextualSpacing w:val="0"/>
            </w:pPr>
          </w:p>
          <w:p w:rsidR="001755A8" w:rsidRPr="00CF1A49" w:rsidRDefault="009223E7" w:rsidP="009223E7">
            <w:pPr>
              <w:contextualSpacing w:val="0"/>
            </w:pPr>
            <w:r>
              <w:t>My objective is to achieve a m</w:t>
            </w:r>
            <w:r w:rsidR="00913FA4" w:rsidRPr="00913FA4">
              <w:t>anagerial position in Sales and Marketing wherein education, experience and skills can be efficiently utilized to increase the sales volume and profitability of the firm.</w:t>
            </w:r>
          </w:p>
        </w:tc>
      </w:tr>
    </w:tbl>
    <w:p w:rsidR="00CC3FF5" w:rsidRPr="00BE7152" w:rsidRDefault="00CC3FF5" w:rsidP="004E01EB">
      <w:pPr>
        <w:pStyle w:val="Heading1"/>
        <w:rPr>
          <w:rFonts w:asciiTheme="minorHAnsi" w:hAnsiTheme="minorHAnsi"/>
          <w:color w:val="595959" w:themeColor="text1" w:themeTint="A6"/>
          <w:sz w:val="22"/>
          <w:szCs w:val="22"/>
        </w:rPr>
      </w:pPr>
      <w:r w:rsidRPr="00CC3FF5"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 xml:space="preserve">  </w:t>
      </w:r>
      <w:r w:rsidR="00BE7152">
        <w:rPr>
          <w:rFonts w:asciiTheme="minorHAnsi" w:hAnsiTheme="minorHAnsi"/>
          <w:color w:val="595959" w:themeColor="text1" w:themeTint="A6"/>
          <w:sz w:val="22"/>
          <w:szCs w:val="22"/>
        </w:rPr>
        <w:t xml:space="preserve">2019 - </w:t>
      </w:r>
      <w:r w:rsidRPr="00BE7152">
        <w:rPr>
          <w:rFonts w:asciiTheme="minorHAnsi" w:hAnsiTheme="minorHAnsi"/>
          <w:color w:val="595959" w:themeColor="text1" w:themeTint="A6"/>
          <w:sz w:val="22"/>
          <w:szCs w:val="22"/>
        </w:rPr>
        <w:t xml:space="preserve">2020 </w:t>
      </w:r>
    </w:p>
    <w:p w:rsidR="006547F9" w:rsidRPr="006547F9" w:rsidRDefault="00CC3FF5" w:rsidP="00CC3FF5">
      <w:pPr>
        <w:pStyle w:val="Heading1"/>
        <w:rPr>
          <w:rFonts w:asciiTheme="minorHAnsi" w:hAnsiTheme="minorHAnsi"/>
          <w:b w:val="0"/>
          <w:color w:val="595959" w:themeColor="text1" w:themeTint="A6"/>
          <w:szCs w:val="28"/>
        </w:rPr>
      </w:pPr>
      <w:r>
        <w:rPr>
          <w:rFonts w:asciiTheme="minorHAnsi" w:hAnsiTheme="minorHAnsi"/>
          <w:color w:val="156138" w:themeColor="accent1" w:themeShade="BF"/>
        </w:rPr>
        <w:t xml:space="preserve">  </w:t>
      </w:r>
      <w:r w:rsidRPr="00BE7152">
        <w:rPr>
          <w:rFonts w:asciiTheme="minorHAnsi" w:hAnsiTheme="minorHAnsi"/>
          <w:color w:val="1D824C" w:themeColor="accent1"/>
        </w:rPr>
        <w:t>admission co ordinator</w:t>
      </w:r>
      <w:r w:rsidRPr="00BE7152">
        <w:rPr>
          <w:rFonts w:asciiTheme="minorHAnsi" w:hAnsiTheme="minorHAnsi"/>
          <w:color w:val="595959" w:themeColor="text1" w:themeTint="A6"/>
          <w:szCs w:val="28"/>
        </w:rPr>
        <w:t>,</w:t>
      </w:r>
      <w:r w:rsidR="00BE7152" w:rsidRPr="00BE7152">
        <w:rPr>
          <w:rFonts w:asciiTheme="minorHAnsi" w:hAnsiTheme="minorHAnsi"/>
          <w:color w:val="595959" w:themeColor="text1" w:themeTint="A6"/>
          <w:szCs w:val="28"/>
        </w:rPr>
        <w:t xml:space="preserve"> </w:t>
      </w:r>
      <w:r w:rsidRPr="00BE7152">
        <w:rPr>
          <w:rFonts w:asciiTheme="minorHAnsi" w:hAnsiTheme="minorHAnsi"/>
          <w:b w:val="0"/>
          <w:color w:val="595959" w:themeColor="text1" w:themeTint="A6"/>
          <w:szCs w:val="28"/>
        </w:rPr>
        <w:t>NOORUL ISLAM UNIVERSITy</w:t>
      </w:r>
      <w:r w:rsidR="00BE7152">
        <w:rPr>
          <w:rFonts w:asciiTheme="minorHAnsi" w:hAnsiTheme="minorHAnsi"/>
          <w:b w:val="0"/>
          <w:color w:val="595959" w:themeColor="text1" w:themeTint="A6"/>
          <w:szCs w:val="28"/>
        </w:rPr>
        <w:t xml:space="preserve"> &amp; NIM</w:t>
      </w:r>
      <w:r w:rsidR="006547F9">
        <w:rPr>
          <w:rFonts w:asciiTheme="minorHAnsi" w:hAnsiTheme="minorHAnsi"/>
          <w:b w:val="0"/>
          <w:color w:val="595959" w:themeColor="text1" w:themeTint="A6"/>
          <w:szCs w:val="28"/>
        </w:rPr>
        <w:t>S</w:t>
      </w:r>
    </w:p>
    <w:p w:rsidR="00CC3FF5" w:rsidRDefault="00BE7152" w:rsidP="00BE715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3FF5" w:rsidRPr="00BE7152">
        <w:rPr>
          <w:sz w:val="24"/>
          <w:szCs w:val="24"/>
        </w:rPr>
        <w:t>Managing the all university admissions</w:t>
      </w:r>
      <w:r>
        <w:rPr>
          <w:sz w:val="24"/>
          <w:szCs w:val="24"/>
        </w:rPr>
        <w:t>.</w:t>
      </w:r>
    </w:p>
    <w:p w:rsidR="006547F9" w:rsidRPr="00BE7152" w:rsidRDefault="006547F9" w:rsidP="006547F9">
      <w:pPr>
        <w:pStyle w:val="ListParagraph"/>
        <w:rPr>
          <w:sz w:val="24"/>
          <w:szCs w:val="24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10987"/>
      </w:tblGrid>
      <w:tr w:rsidR="001D0BF1" w:rsidRPr="00CF1A49" w:rsidTr="00D66A52">
        <w:tc>
          <w:tcPr>
            <w:tcW w:w="9355" w:type="dxa"/>
          </w:tcPr>
          <w:p w:rsidR="001D0BF1" w:rsidRPr="00CF1A49" w:rsidRDefault="00913FA4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 – </w:t>
            </w:r>
            <w:r w:rsidR="00CC3FF5">
              <w:t>2019</w:t>
            </w:r>
          </w:p>
          <w:p w:rsidR="001D0BF1" w:rsidRPr="00BE7152" w:rsidRDefault="00913FA4" w:rsidP="00BE7152">
            <w:pPr>
              <w:rPr>
                <w:sz w:val="28"/>
                <w:szCs w:val="28"/>
              </w:rPr>
            </w:pPr>
            <w:r w:rsidRPr="00BE7152">
              <w:rPr>
                <w:b/>
                <w:color w:val="1D824C" w:themeColor="accent1"/>
                <w:sz w:val="28"/>
                <w:szCs w:val="28"/>
              </w:rPr>
              <w:t>D</w:t>
            </w:r>
            <w:r w:rsidR="00BE7152" w:rsidRPr="00BE7152">
              <w:rPr>
                <w:b/>
                <w:color w:val="1D824C" w:themeColor="accent1"/>
                <w:sz w:val="28"/>
                <w:szCs w:val="28"/>
              </w:rPr>
              <w:t>IGITAL MARKETING MANAGER</w:t>
            </w:r>
            <w:r w:rsidR="00BE7152">
              <w:rPr>
                <w:sz w:val="28"/>
                <w:szCs w:val="28"/>
              </w:rPr>
              <w:t>,</w:t>
            </w:r>
            <w:r w:rsidR="00BE7152" w:rsidRPr="00BE7152">
              <w:rPr>
                <w:sz w:val="28"/>
                <w:szCs w:val="28"/>
              </w:rPr>
              <w:t>NETWORKZ SYSTEMS</w:t>
            </w:r>
          </w:p>
          <w:p w:rsidR="00562F74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Overseeing the social media strategy for the company.</w:t>
            </w:r>
          </w:p>
          <w:p w:rsidR="001E3120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Managing online brand and product campaigns to raise brand awareness.</w:t>
            </w:r>
          </w:p>
          <w:p w:rsidR="00562F74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Overseeing the social media strategy for the company.</w:t>
            </w:r>
          </w:p>
          <w:p w:rsidR="00562F74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Managing online brand and product campaigns to raise brand awareness.</w:t>
            </w:r>
          </w:p>
          <w:p w:rsidR="00562F74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Overseeing the social media strategy for the company.</w:t>
            </w:r>
          </w:p>
          <w:p w:rsidR="00562F74" w:rsidRPr="00CF1A49" w:rsidRDefault="00562F74" w:rsidP="00562F74">
            <w:pPr>
              <w:pStyle w:val="ListParagraph"/>
              <w:numPr>
                <w:ilvl w:val="0"/>
                <w:numId w:val="20"/>
              </w:numPr>
            </w:pPr>
            <w:r>
              <w:t>Managing online brand and product campaigns to raise brand awareness.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13FA4" w:rsidP="00F61DF9">
            <w:pPr>
              <w:pStyle w:val="Heading3"/>
              <w:contextualSpacing w:val="0"/>
              <w:outlineLvl w:val="2"/>
            </w:pPr>
            <w:r>
              <w:t>2015</w:t>
            </w:r>
            <w:r w:rsidR="00F61DF9" w:rsidRPr="00CF1A49">
              <w:t xml:space="preserve"> – </w:t>
            </w:r>
            <w:r>
              <w:t>2017</w:t>
            </w:r>
          </w:p>
          <w:p w:rsidR="00F61DF9" w:rsidRPr="00CF1A49" w:rsidRDefault="00913FA4" w:rsidP="00F61DF9">
            <w:pPr>
              <w:pStyle w:val="Heading2"/>
              <w:contextualSpacing w:val="0"/>
              <w:outlineLvl w:val="1"/>
            </w:pPr>
            <w:r w:rsidRPr="00BE7152">
              <w:t>manager-sales</w:t>
            </w:r>
            <w:r w:rsidR="00F61DF9" w:rsidRPr="00BE7152"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cadd centre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9"/>
              </w:numPr>
            </w:pPr>
            <w:r>
              <w:t>Leading sales teams to achieve sales objectives.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9"/>
              </w:numPr>
            </w:pPr>
            <w:r>
              <w:t>Identifying potential customers in the market.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9"/>
              </w:numPr>
            </w:pPr>
            <w:r>
              <w:t>Comparing courses and their substitutes based on a range of criteria.</w:t>
            </w:r>
          </w:p>
          <w:p w:rsidR="00F61DF9" w:rsidRDefault="00476E95" w:rsidP="00476E95">
            <w:pPr>
              <w:pStyle w:val="ListParagraph"/>
              <w:numPr>
                <w:ilvl w:val="0"/>
                <w:numId w:val="19"/>
              </w:numPr>
            </w:pPr>
            <w:r>
              <w:t>Managing the firm’s sales budget and costs – Estimating costs involved.</w:t>
            </w:r>
          </w:p>
          <w:p w:rsidR="00913FA4" w:rsidRDefault="00913FA4" w:rsidP="00476E95"/>
          <w:p w:rsidR="00913FA4" w:rsidRPr="00CF1A49" w:rsidRDefault="00913FA4" w:rsidP="00913FA4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2015</w:t>
            </w:r>
          </w:p>
          <w:p w:rsidR="00913FA4" w:rsidRPr="00CF1A49" w:rsidRDefault="00913FA4" w:rsidP="00913FA4">
            <w:pPr>
              <w:pStyle w:val="Heading2"/>
              <w:contextualSpacing w:val="0"/>
              <w:outlineLvl w:val="1"/>
            </w:pPr>
            <w:r>
              <w:t>team leader</w:t>
            </w:r>
            <w:r w:rsidRPr="00CF1A49">
              <w:t xml:space="preserve">, </w:t>
            </w:r>
            <w:r>
              <w:rPr>
                <w:rStyle w:val="SubtleReference"/>
              </w:rPr>
              <w:t>cadd centre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8"/>
              </w:numPr>
            </w:pPr>
            <w:r>
              <w:t>Leading sales teams to achieve sales objectives.</w:t>
            </w:r>
          </w:p>
          <w:p w:rsidR="00913FA4" w:rsidRDefault="00476E95" w:rsidP="00476E95">
            <w:pPr>
              <w:pStyle w:val="ListParagraph"/>
              <w:numPr>
                <w:ilvl w:val="0"/>
                <w:numId w:val="18"/>
              </w:numPr>
            </w:pPr>
            <w:r>
              <w:t>Identifying potential customers in the market.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 w:rsidRPr="0012698B">
              <w:t>Trained associates on daily operations, and created business models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>
              <w:t>Creating an inspiring team environment with an open communication culture.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>
              <w:t>Setting clear team goals.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>
              <w:t>Delegating tasks and set deadlines for your internal team.</w:t>
            </w:r>
          </w:p>
          <w:p w:rsidR="00913FA4" w:rsidRDefault="00913FA4" w:rsidP="00913FA4"/>
          <w:p w:rsidR="00913FA4" w:rsidRPr="00CF1A49" w:rsidRDefault="00913FA4" w:rsidP="00913FA4">
            <w:pPr>
              <w:pStyle w:val="Heading3"/>
              <w:contextualSpacing w:val="0"/>
              <w:outlineLvl w:val="2"/>
            </w:pPr>
            <w:r>
              <w:t>2010</w:t>
            </w:r>
            <w:r w:rsidRPr="00CF1A49">
              <w:t xml:space="preserve"> – </w:t>
            </w:r>
            <w:r>
              <w:t>2013</w:t>
            </w:r>
          </w:p>
          <w:p w:rsidR="00913FA4" w:rsidRPr="00CF1A49" w:rsidRDefault="00913FA4" w:rsidP="00913FA4">
            <w:pPr>
              <w:pStyle w:val="Heading2"/>
              <w:contextualSpacing w:val="0"/>
              <w:outlineLvl w:val="1"/>
            </w:pPr>
            <w:r>
              <w:t>customer relationship officer</w:t>
            </w:r>
            <w:r w:rsidRPr="00CF1A49">
              <w:t xml:space="preserve">, </w:t>
            </w:r>
            <w:r>
              <w:rPr>
                <w:rStyle w:val="SubtleReference"/>
              </w:rPr>
              <w:t>cadd centre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 w:rsidRPr="0012698B">
              <w:t>Ensure outstanding customer satisfaction by maintaining strong working relationships.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8"/>
              </w:numPr>
            </w:pPr>
            <w:r>
              <w:t>Identifying potential customers in the market.</w:t>
            </w:r>
          </w:p>
          <w:p w:rsidR="00476E95" w:rsidRDefault="00476E95" w:rsidP="00476E95">
            <w:pPr>
              <w:pStyle w:val="ListParagraph"/>
              <w:numPr>
                <w:ilvl w:val="0"/>
                <w:numId w:val="18"/>
              </w:numPr>
            </w:pPr>
            <w:r>
              <w:t xml:space="preserve">Make </w:t>
            </w:r>
            <w:r w:rsidR="00562F74">
              <w:t>sales</w:t>
            </w:r>
            <w:r>
              <w:t xml:space="preserve"> calls to potential customers</w:t>
            </w:r>
            <w:r w:rsidR="00562F74">
              <w:t>.</w:t>
            </w:r>
          </w:p>
          <w:p w:rsidR="0012698B" w:rsidRDefault="0012698B" w:rsidP="0012698B">
            <w:pPr>
              <w:pStyle w:val="ListParagraph"/>
              <w:numPr>
                <w:ilvl w:val="0"/>
                <w:numId w:val="18"/>
              </w:numPr>
            </w:pPr>
            <w:r w:rsidRPr="0012698B">
              <w:t>Maintain complete and accurate customer correspondence data.</w:t>
            </w:r>
          </w:p>
          <w:p w:rsidR="00913FA4" w:rsidRDefault="00913FA4" w:rsidP="00913FA4"/>
          <w:p w:rsidR="0012698B" w:rsidRDefault="0012698B" w:rsidP="00913FA4"/>
          <w:p w:rsidR="0012698B" w:rsidRDefault="0012698B" w:rsidP="00913FA4"/>
          <w:p w:rsidR="0012698B" w:rsidRDefault="0012698B" w:rsidP="00913FA4"/>
          <w:p w:rsidR="0012698B" w:rsidRDefault="0012698B" w:rsidP="00913FA4"/>
          <w:p w:rsidR="00885938" w:rsidRDefault="00885938" w:rsidP="00913FA4"/>
        </w:tc>
      </w:tr>
    </w:tbl>
    <w:bookmarkStart w:id="0" w:name="_GoBack" w:displacedByCustomXml="next"/>
    <w:sdt>
      <w:sdtPr>
        <w:alias w:val="Education:"/>
        <w:tag w:val="Education:"/>
        <w:id w:val="-1908763273"/>
        <w:placeholder>
          <w:docPart w:val="051FC7725D5745B0A7E8F58CEF98116C"/>
        </w:placeholder>
        <w:temporary/>
        <w:showingPlcHdr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10987"/>
      </w:tblGrid>
      <w:tr w:rsidR="001D0BF1" w:rsidRPr="00CF1A49" w:rsidTr="00D66A52">
        <w:tc>
          <w:tcPr>
            <w:tcW w:w="9355" w:type="dxa"/>
          </w:tcPr>
          <w:bookmarkEnd w:id="0"/>
          <w:p w:rsidR="001D0BF1" w:rsidRPr="00CF1A49" w:rsidRDefault="00562F74" w:rsidP="001D0BF1">
            <w:pPr>
              <w:pStyle w:val="Heading3"/>
              <w:contextualSpacing w:val="0"/>
              <w:outlineLvl w:val="2"/>
            </w:pPr>
            <w:r>
              <w:t>may2010</w:t>
            </w:r>
          </w:p>
          <w:p w:rsidR="007538DC" w:rsidRPr="00CF1A49" w:rsidRDefault="00562F74" w:rsidP="0012698B">
            <w:pPr>
              <w:pStyle w:val="Heading2"/>
              <w:contextualSpacing w:val="0"/>
              <w:outlineLvl w:val="1"/>
            </w:pPr>
            <w:r>
              <w:t>m.sc computer science</w:t>
            </w:r>
            <w:r w:rsidR="001D0BF1" w:rsidRPr="00CF1A49">
              <w:t xml:space="preserve">, </w:t>
            </w:r>
            <w:r w:rsidR="0012698B">
              <w:rPr>
                <w:rStyle w:val="SubtleReference"/>
              </w:rPr>
              <w:t>university college, kariyavattom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62F74" w:rsidP="00F61DF9">
            <w:pPr>
              <w:pStyle w:val="Heading3"/>
              <w:contextualSpacing w:val="0"/>
              <w:outlineLvl w:val="2"/>
            </w:pPr>
            <w:r>
              <w:t>may2008</w:t>
            </w:r>
          </w:p>
          <w:p w:rsidR="00F61DF9" w:rsidRDefault="00562F74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b.sc physics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govt. college</w:t>
            </w:r>
            <w:r w:rsidR="0012698B">
              <w:rPr>
                <w:rStyle w:val="SubtleReference"/>
              </w:rPr>
              <w:t xml:space="preserve"> for women, vazhuthacadu</w:t>
            </w:r>
          </w:p>
          <w:p w:rsidR="0012698B" w:rsidRPr="00CF1A49" w:rsidRDefault="0012698B" w:rsidP="00F61DF9">
            <w:pPr>
              <w:pStyle w:val="Heading2"/>
              <w:contextualSpacing w:val="0"/>
              <w:outlineLvl w:val="1"/>
            </w:pPr>
          </w:p>
          <w:p w:rsidR="0012698B" w:rsidRPr="00CF1A49" w:rsidRDefault="0012698B" w:rsidP="0012698B">
            <w:pPr>
              <w:pStyle w:val="Heading3"/>
              <w:contextualSpacing w:val="0"/>
              <w:outlineLvl w:val="2"/>
            </w:pPr>
            <w:r>
              <w:t>may2005</w:t>
            </w:r>
          </w:p>
          <w:p w:rsidR="0012698B" w:rsidRPr="00CF1A49" w:rsidRDefault="0012698B" w:rsidP="0012698B">
            <w:pPr>
              <w:pStyle w:val="Heading2"/>
              <w:contextualSpacing w:val="0"/>
              <w:outlineLvl w:val="1"/>
            </w:pPr>
            <w:r>
              <w:t>higher secondary</w:t>
            </w:r>
            <w:r w:rsidRPr="00CF1A49">
              <w:t xml:space="preserve">, </w:t>
            </w:r>
            <w:r w:rsidRPr="0012698B">
              <w:rPr>
                <w:rStyle w:val="SubtleReference"/>
              </w:rPr>
              <w:t>Gov</w:t>
            </w:r>
            <w:r>
              <w:rPr>
                <w:rStyle w:val="SubtleReference"/>
              </w:rPr>
              <w:t>t.</w:t>
            </w:r>
            <w:r w:rsidRPr="0012698B">
              <w:rPr>
                <w:rStyle w:val="SubtleReference"/>
              </w:rPr>
              <w:t xml:space="preserve"> Higher Secondary School for Girls Cottonhill</w:t>
            </w:r>
          </w:p>
          <w:p w:rsidR="00F61DF9" w:rsidRDefault="00F61DF9" w:rsidP="0012698B"/>
          <w:p w:rsidR="0012698B" w:rsidRPr="00CF1A49" w:rsidRDefault="0012698B" w:rsidP="0012698B">
            <w:pPr>
              <w:pStyle w:val="Heading3"/>
              <w:contextualSpacing w:val="0"/>
              <w:outlineLvl w:val="2"/>
            </w:pPr>
            <w:r>
              <w:t>may2002</w:t>
            </w:r>
          </w:p>
          <w:p w:rsidR="0012698B" w:rsidRPr="00CF1A49" w:rsidRDefault="0012698B" w:rsidP="0012698B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 w:rsidRPr="0012698B">
              <w:rPr>
                <w:rStyle w:val="SubtleReference"/>
              </w:rPr>
              <w:t>Gov</w:t>
            </w:r>
            <w:r>
              <w:rPr>
                <w:rStyle w:val="SubtleReference"/>
              </w:rPr>
              <w:t>t.</w:t>
            </w:r>
            <w:r w:rsidRPr="0012698B">
              <w:rPr>
                <w:rStyle w:val="SubtleReference"/>
              </w:rPr>
              <w:t xml:space="preserve"> Higher Secondary School for Girls Cottonhill</w:t>
            </w:r>
          </w:p>
          <w:p w:rsidR="0012698B" w:rsidRDefault="0012698B" w:rsidP="0012698B"/>
        </w:tc>
      </w:tr>
    </w:tbl>
    <w:sdt>
      <w:sdtPr>
        <w:alias w:val="Skills:"/>
        <w:tag w:val="Skills:"/>
        <w:id w:val="-1392877668"/>
        <w:placeholder>
          <w:docPart w:val="6B9DDC9D4D454E56BE53C57ACF9F78A3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5233"/>
        <w:gridCol w:w="5233"/>
      </w:tblGrid>
      <w:tr w:rsidR="003A0632" w:rsidRPr="006E1507" w:rsidTr="00CF1A49">
        <w:tc>
          <w:tcPr>
            <w:tcW w:w="4675" w:type="dxa"/>
          </w:tcPr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rPr>
                <w:b/>
                <w:bCs/>
              </w:rPr>
              <w:t>Analytical</w:t>
            </w:r>
            <w:r w:rsidRPr="00361FC4">
              <w:t> Ability</w:t>
            </w:r>
          </w:p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t>Understanding the buyer</w:t>
            </w:r>
          </w:p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t>Active </w:t>
            </w:r>
            <w:r w:rsidRPr="00361FC4">
              <w:rPr>
                <w:b/>
                <w:bCs/>
              </w:rPr>
              <w:t>Listening</w:t>
            </w:r>
            <w:r>
              <w:t> &amp; Responsiveness</w:t>
            </w:r>
          </w:p>
          <w:p w:rsidR="001F4E6D" w:rsidRPr="006E1507" w:rsidRDefault="00361FC4" w:rsidP="003E2FFC">
            <w:pPr>
              <w:pStyle w:val="ListBullet"/>
              <w:spacing w:line="360" w:lineRule="auto"/>
            </w:pPr>
            <w:r w:rsidRPr="00361FC4">
              <w:t>Concise communications</w:t>
            </w:r>
          </w:p>
        </w:tc>
        <w:tc>
          <w:tcPr>
            <w:tcW w:w="4675" w:type="dxa"/>
            <w:tcMar>
              <w:left w:w="360" w:type="dxa"/>
            </w:tcMar>
          </w:tcPr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t>Service Orientation</w:t>
            </w:r>
          </w:p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rPr>
                <w:b/>
                <w:bCs/>
              </w:rPr>
              <w:t>Planning</w:t>
            </w:r>
            <w:r>
              <w:t> and Organizing</w:t>
            </w:r>
          </w:p>
          <w:p w:rsidR="00361FC4" w:rsidRPr="00361FC4" w:rsidRDefault="00361FC4" w:rsidP="003E2FFC">
            <w:pPr>
              <w:pStyle w:val="ListBullet"/>
              <w:spacing w:line="360" w:lineRule="auto"/>
            </w:pPr>
            <w:r w:rsidRPr="00361FC4">
              <w:t>Business Acumen</w:t>
            </w:r>
          </w:p>
          <w:p w:rsidR="001E3120" w:rsidRPr="00486ACB" w:rsidRDefault="00361FC4" w:rsidP="003E2FFC">
            <w:pPr>
              <w:pStyle w:val="ListBullet"/>
              <w:spacing w:line="360" w:lineRule="auto"/>
              <w:contextualSpacing w:val="0"/>
              <w:rPr>
                <w:b/>
              </w:rPr>
            </w:pPr>
            <w:r w:rsidRPr="00486ACB">
              <w:rPr>
                <w:b/>
              </w:rPr>
              <w:t>Leadership</w:t>
            </w:r>
          </w:p>
        </w:tc>
      </w:tr>
    </w:tbl>
    <w:p w:rsidR="00AD782D" w:rsidRPr="00CF1A49" w:rsidRDefault="00F548C4" w:rsidP="0062312F">
      <w:pPr>
        <w:pStyle w:val="Heading1"/>
      </w:pPr>
      <w:r>
        <w:t>personal profile</w:t>
      </w:r>
    </w:p>
    <w:tbl>
      <w:tblPr>
        <w:tblStyle w:val="TableGrid"/>
        <w:tblW w:w="0" w:type="auto"/>
        <w:tblLook w:val="04A0"/>
      </w:tblPr>
      <w:tblGrid>
        <w:gridCol w:w="5335"/>
        <w:gridCol w:w="5347"/>
      </w:tblGrid>
      <w:tr w:rsidR="00486ACB" w:rsidTr="00486ACB">
        <w:tc>
          <w:tcPr>
            <w:tcW w:w="5400" w:type="dxa"/>
          </w:tcPr>
          <w:p w:rsidR="00486ACB" w:rsidRDefault="00486ACB" w:rsidP="006E1507">
            <w:r>
              <w:t>Name</w:t>
            </w:r>
          </w:p>
        </w:tc>
        <w:tc>
          <w:tcPr>
            <w:tcW w:w="5400" w:type="dxa"/>
          </w:tcPr>
          <w:p w:rsidR="00486ACB" w:rsidRDefault="00486ACB" w:rsidP="006E1507">
            <w:r>
              <w:t>: Saritha S</w:t>
            </w:r>
          </w:p>
        </w:tc>
      </w:tr>
      <w:tr w:rsidR="00486ACB" w:rsidTr="00486ACB">
        <w:tc>
          <w:tcPr>
            <w:tcW w:w="5400" w:type="dxa"/>
          </w:tcPr>
          <w:p w:rsidR="00486ACB" w:rsidRDefault="00486ACB" w:rsidP="006E1507">
            <w:r>
              <w:t>Husband’s Name</w:t>
            </w:r>
          </w:p>
        </w:tc>
        <w:tc>
          <w:tcPr>
            <w:tcW w:w="5400" w:type="dxa"/>
          </w:tcPr>
          <w:p w:rsidR="00486ACB" w:rsidRDefault="00486ACB" w:rsidP="006E1507">
            <w:r>
              <w:t>: Lekshmikanth</w:t>
            </w:r>
          </w:p>
        </w:tc>
      </w:tr>
      <w:tr w:rsidR="00486ACB" w:rsidTr="00486ACB">
        <w:tc>
          <w:tcPr>
            <w:tcW w:w="5400" w:type="dxa"/>
          </w:tcPr>
          <w:p w:rsidR="00486ACB" w:rsidRDefault="00486ACB" w:rsidP="006E1507">
            <w:r>
              <w:t>Nationality</w:t>
            </w:r>
          </w:p>
          <w:p w:rsidR="00BE7152" w:rsidRDefault="00BE7152" w:rsidP="006E1507">
            <w:r>
              <w:t>DOB</w:t>
            </w:r>
          </w:p>
        </w:tc>
        <w:tc>
          <w:tcPr>
            <w:tcW w:w="5400" w:type="dxa"/>
          </w:tcPr>
          <w:p w:rsidR="00486ACB" w:rsidRDefault="00486ACB" w:rsidP="006E1507">
            <w:r>
              <w:t>: Indian</w:t>
            </w:r>
          </w:p>
          <w:p w:rsidR="00BE7152" w:rsidRDefault="00BE7152" w:rsidP="006E1507">
            <w:r>
              <w:t>:25/05/1987</w:t>
            </w:r>
          </w:p>
        </w:tc>
      </w:tr>
      <w:tr w:rsidR="00486ACB" w:rsidTr="00486ACB">
        <w:tc>
          <w:tcPr>
            <w:tcW w:w="5400" w:type="dxa"/>
          </w:tcPr>
          <w:p w:rsidR="00486ACB" w:rsidRDefault="00486ACB" w:rsidP="006E1507">
            <w:r>
              <w:t>Email</w:t>
            </w:r>
          </w:p>
        </w:tc>
        <w:tc>
          <w:tcPr>
            <w:tcW w:w="5400" w:type="dxa"/>
          </w:tcPr>
          <w:p w:rsidR="00486ACB" w:rsidRDefault="00486ACB" w:rsidP="006E1507">
            <w:r>
              <w:t>: saritvp@gmail.com</w:t>
            </w:r>
          </w:p>
        </w:tc>
      </w:tr>
      <w:tr w:rsidR="00486ACB" w:rsidTr="00486ACB">
        <w:tc>
          <w:tcPr>
            <w:tcW w:w="5400" w:type="dxa"/>
          </w:tcPr>
          <w:p w:rsidR="00486ACB" w:rsidRDefault="00486ACB" w:rsidP="006E1507">
            <w:r>
              <w:t>Phone</w:t>
            </w:r>
          </w:p>
        </w:tc>
        <w:tc>
          <w:tcPr>
            <w:tcW w:w="5400" w:type="dxa"/>
          </w:tcPr>
          <w:p w:rsidR="00486ACB" w:rsidRDefault="00486ACB" w:rsidP="006E1507">
            <w:r>
              <w:t>: +91 9847251021</w:t>
            </w:r>
          </w:p>
        </w:tc>
      </w:tr>
      <w:tr w:rsidR="00486ACB" w:rsidTr="00486ACB">
        <w:tc>
          <w:tcPr>
            <w:tcW w:w="5400" w:type="dxa"/>
          </w:tcPr>
          <w:p w:rsidR="00486ACB" w:rsidRDefault="00486ACB" w:rsidP="006E1507">
            <w:r>
              <w:t>Notice Period</w:t>
            </w:r>
          </w:p>
        </w:tc>
        <w:tc>
          <w:tcPr>
            <w:tcW w:w="5400" w:type="dxa"/>
          </w:tcPr>
          <w:p w:rsidR="00486ACB" w:rsidRDefault="00486ACB" w:rsidP="006E1507">
            <w:r>
              <w:t xml:space="preserve">: </w:t>
            </w:r>
            <w:r w:rsidR="00BE7152">
              <w:t>15 Days</w:t>
            </w:r>
          </w:p>
        </w:tc>
      </w:tr>
    </w:tbl>
    <w:p w:rsidR="00B51D1B" w:rsidRDefault="00B51D1B" w:rsidP="006E1507"/>
    <w:p w:rsidR="00486ACB" w:rsidRDefault="00486ACB" w:rsidP="006E1507"/>
    <w:p w:rsidR="00486ACB" w:rsidRPr="00CF1A49" w:rsidRDefault="00486ACB" w:rsidP="00486ACB">
      <w:pPr>
        <w:pStyle w:val="Heading1"/>
      </w:pPr>
      <w:r>
        <w:t>declaration</w:t>
      </w:r>
    </w:p>
    <w:p w:rsidR="00486ACB" w:rsidRDefault="00486ACB" w:rsidP="00486ACB">
      <w:r>
        <w:t>I hereby declare that the above mentioned information are correct up to my knowledge and I bear the responsibility of the correctness of the above mentioned particulars.</w:t>
      </w:r>
    </w:p>
    <w:p w:rsidR="00486ACB" w:rsidRDefault="00486ACB" w:rsidP="00486ACB">
      <w:pPr>
        <w:jc w:val="right"/>
      </w:pPr>
    </w:p>
    <w:p w:rsidR="00486ACB" w:rsidRDefault="00486ACB" w:rsidP="00486ACB">
      <w:pPr>
        <w:jc w:val="right"/>
      </w:pPr>
      <w:r>
        <w:t>Saritha S.</w:t>
      </w:r>
    </w:p>
    <w:p w:rsidR="00486ACB" w:rsidRPr="006E1507" w:rsidRDefault="00486ACB" w:rsidP="006E1507"/>
    <w:sectPr w:rsidR="00486ACB" w:rsidRPr="006E1507" w:rsidSect="00885938">
      <w:footerReference w:type="default" r:id="rId8"/>
      <w:headerReference w:type="first" r:id="rId9"/>
      <w:pgSz w:w="11906" w:h="16838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09B" w:rsidRDefault="0090109B" w:rsidP="0068194B">
      <w:r>
        <w:separator/>
      </w:r>
    </w:p>
    <w:p w:rsidR="0090109B" w:rsidRDefault="0090109B"/>
    <w:p w:rsidR="0090109B" w:rsidRDefault="0090109B"/>
  </w:endnote>
  <w:endnote w:type="continuationSeparator" w:id="1">
    <w:p w:rsidR="0090109B" w:rsidRDefault="0090109B" w:rsidP="0068194B">
      <w:r>
        <w:continuationSeparator/>
      </w:r>
    </w:p>
    <w:p w:rsidR="0090109B" w:rsidRDefault="0090109B"/>
    <w:p w:rsidR="0090109B" w:rsidRDefault="009010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EC6EED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6547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09B" w:rsidRDefault="0090109B" w:rsidP="0068194B">
      <w:r>
        <w:separator/>
      </w:r>
    </w:p>
    <w:p w:rsidR="0090109B" w:rsidRDefault="0090109B"/>
    <w:p w:rsidR="0090109B" w:rsidRDefault="0090109B"/>
  </w:footnote>
  <w:footnote w:type="continuationSeparator" w:id="1">
    <w:p w:rsidR="0090109B" w:rsidRDefault="0090109B" w:rsidP="0068194B">
      <w:r>
        <w:continuationSeparator/>
      </w:r>
    </w:p>
    <w:p w:rsidR="0090109B" w:rsidRDefault="0090109B"/>
    <w:p w:rsidR="0090109B" w:rsidRDefault="009010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EC6EED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9D6161"/>
    <w:multiLevelType w:val="hybridMultilevel"/>
    <w:tmpl w:val="45B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97072"/>
    <w:multiLevelType w:val="hybridMultilevel"/>
    <w:tmpl w:val="1926330E"/>
    <w:lvl w:ilvl="0" w:tplc="7B94603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74E6433"/>
    <w:multiLevelType w:val="hybridMultilevel"/>
    <w:tmpl w:val="9386EF94"/>
    <w:lvl w:ilvl="0" w:tplc="7F88F7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543065"/>
    <w:multiLevelType w:val="hybridMultilevel"/>
    <w:tmpl w:val="98DCDBD4"/>
    <w:lvl w:ilvl="0" w:tplc="7B946030">
      <w:numFmt w:val="bullet"/>
      <w:lvlText w:val="•"/>
      <w:lvlJc w:val="left"/>
      <w:pPr>
        <w:ind w:left="19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4">
    <w:nsid w:val="17F378BB"/>
    <w:multiLevelType w:val="hybridMultilevel"/>
    <w:tmpl w:val="7918F428"/>
    <w:lvl w:ilvl="0" w:tplc="7F88F7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1B6E6EE6"/>
    <w:multiLevelType w:val="hybridMultilevel"/>
    <w:tmpl w:val="93EC4A16"/>
    <w:lvl w:ilvl="0" w:tplc="7B9460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48680F"/>
    <w:multiLevelType w:val="hybridMultilevel"/>
    <w:tmpl w:val="878688CA"/>
    <w:lvl w:ilvl="0" w:tplc="7F88F7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83B96"/>
    <w:multiLevelType w:val="hybridMultilevel"/>
    <w:tmpl w:val="6B5057DA"/>
    <w:lvl w:ilvl="0" w:tplc="7F88F7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4280B"/>
    <w:multiLevelType w:val="hybridMultilevel"/>
    <w:tmpl w:val="E9981534"/>
    <w:lvl w:ilvl="0" w:tplc="7F88F7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8780480"/>
    <w:multiLevelType w:val="hybridMultilevel"/>
    <w:tmpl w:val="CA6871C6"/>
    <w:lvl w:ilvl="0" w:tplc="7B946030">
      <w:numFmt w:val="bullet"/>
      <w:lvlText w:val="•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>
    <w:nsid w:val="3EAE6BB2"/>
    <w:multiLevelType w:val="hybridMultilevel"/>
    <w:tmpl w:val="9658270C"/>
    <w:lvl w:ilvl="0" w:tplc="7F88F7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34BF6"/>
    <w:multiLevelType w:val="hybridMultilevel"/>
    <w:tmpl w:val="BEBA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2AD7E33"/>
    <w:multiLevelType w:val="hybridMultilevel"/>
    <w:tmpl w:val="683C5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090C60"/>
    <w:multiLevelType w:val="hybridMultilevel"/>
    <w:tmpl w:val="EBB88EA0"/>
    <w:lvl w:ilvl="0" w:tplc="7B9460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0772D"/>
    <w:multiLevelType w:val="multilevel"/>
    <w:tmpl w:val="907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612448"/>
    <w:multiLevelType w:val="hybridMultilevel"/>
    <w:tmpl w:val="4BF0BE8C"/>
    <w:lvl w:ilvl="0" w:tplc="7F88F7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A16D94"/>
    <w:multiLevelType w:val="hybridMultilevel"/>
    <w:tmpl w:val="27788982"/>
    <w:lvl w:ilvl="0" w:tplc="7F88F7DC">
      <w:numFmt w:val="bullet"/>
      <w:lvlText w:val="•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23"/>
  </w:num>
  <w:num w:numId="16">
    <w:abstractNumId w:val="14"/>
  </w:num>
  <w:num w:numId="17">
    <w:abstractNumId w:val="17"/>
  </w:num>
  <w:num w:numId="18">
    <w:abstractNumId w:val="28"/>
  </w:num>
  <w:num w:numId="19">
    <w:abstractNumId w:val="18"/>
  </w:num>
  <w:num w:numId="20">
    <w:abstractNumId w:val="12"/>
  </w:num>
  <w:num w:numId="21">
    <w:abstractNumId w:val="27"/>
  </w:num>
  <w:num w:numId="22">
    <w:abstractNumId w:val="25"/>
  </w:num>
  <w:num w:numId="23">
    <w:abstractNumId w:val="29"/>
  </w:num>
  <w:num w:numId="24">
    <w:abstractNumId w:val="22"/>
  </w:num>
  <w:num w:numId="25">
    <w:abstractNumId w:val="19"/>
  </w:num>
  <w:num w:numId="26">
    <w:abstractNumId w:val="26"/>
  </w:num>
  <w:num w:numId="27">
    <w:abstractNumId w:val="11"/>
  </w:num>
  <w:num w:numId="28">
    <w:abstractNumId w:val="21"/>
  </w:num>
  <w:num w:numId="29">
    <w:abstractNumId w:val="13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13FA4"/>
    <w:rsid w:val="000001EF"/>
    <w:rsid w:val="00007322"/>
    <w:rsid w:val="00007728"/>
    <w:rsid w:val="00024584"/>
    <w:rsid w:val="00024730"/>
    <w:rsid w:val="00055E95"/>
    <w:rsid w:val="0007021F"/>
    <w:rsid w:val="000B2BA5"/>
    <w:rsid w:val="000D16AC"/>
    <w:rsid w:val="000F2F8C"/>
    <w:rsid w:val="0010006E"/>
    <w:rsid w:val="001045A8"/>
    <w:rsid w:val="00114A91"/>
    <w:rsid w:val="0012698B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C3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FC4"/>
    <w:rsid w:val="00366398"/>
    <w:rsid w:val="003A0632"/>
    <w:rsid w:val="003A30E5"/>
    <w:rsid w:val="003A6ADF"/>
    <w:rsid w:val="003B5928"/>
    <w:rsid w:val="003D380F"/>
    <w:rsid w:val="003E160D"/>
    <w:rsid w:val="003E2FFC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77A"/>
    <w:rsid w:val="00474105"/>
    <w:rsid w:val="00476E95"/>
    <w:rsid w:val="00480E6E"/>
    <w:rsid w:val="004825D6"/>
    <w:rsid w:val="00486277"/>
    <w:rsid w:val="00486ACB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BF4"/>
    <w:rsid w:val="00510392"/>
    <w:rsid w:val="00513E2A"/>
    <w:rsid w:val="00562F7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47F9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234F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5938"/>
    <w:rsid w:val="008A6538"/>
    <w:rsid w:val="008C7056"/>
    <w:rsid w:val="008F3B14"/>
    <w:rsid w:val="0090109B"/>
    <w:rsid w:val="00901899"/>
    <w:rsid w:val="0090344B"/>
    <w:rsid w:val="00905715"/>
    <w:rsid w:val="0091321E"/>
    <w:rsid w:val="00913946"/>
    <w:rsid w:val="00913FA4"/>
    <w:rsid w:val="009223E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7152"/>
    <w:rsid w:val="00BF61AC"/>
    <w:rsid w:val="00C47FA6"/>
    <w:rsid w:val="00C57FC6"/>
    <w:rsid w:val="00C66A7D"/>
    <w:rsid w:val="00C779DA"/>
    <w:rsid w:val="00C814F7"/>
    <w:rsid w:val="00CA4B4D"/>
    <w:rsid w:val="00CB35C3"/>
    <w:rsid w:val="00CC3FF5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EED"/>
    <w:rsid w:val="00EE2CA8"/>
    <w:rsid w:val="00EF17E8"/>
    <w:rsid w:val="00EF51D9"/>
    <w:rsid w:val="00F130DD"/>
    <w:rsid w:val="00F24884"/>
    <w:rsid w:val="00F476C4"/>
    <w:rsid w:val="00F548C4"/>
    <w:rsid w:val="00F61DF9"/>
    <w:rsid w:val="00F81960"/>
    <w:rsid w:val="00F8769D"/>
    <w:rsid w:val="00F9350C"/>
    <w:rsid w:val="00F94EB5"/>
    <w:rsid w:val="00F95846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PC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B34D1F675D4D84A2D2C41D18EA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E3EE-E2BD-46BB-9241-184A7F1725C9}"/>
      </w:docPartPr>
      <w:docPartBody>
        <w:p w:rsidR="00BD7F2F" w:rsidRDefault="008D44C7">
          <w:pPr>
            <w:pStyle w:val="B5B34D1F675D4D84A2D2C41D18EAF877"/>
          </w:pPr>
          <w:r w:rsidRPr="00CF1A49">
            <w:t>·</w:t>
          </w:r>
        </w:p>
      </w:docPartBody>
    </w:docPart>
    <w:docPart>
      <w:docPartPr>
        <w:name w:val="051FC7725D5745B0A7E8F58CEF98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4BF76-AC67-4904-8DD7-EAC4319A3409}"/>
      </w:docPartPr>
      <w:docPartBody>
        <w:p w:rsidR="00BD7F2F" w:rsidRDefault="008D44C7">
          <w:pPr>
            <w:pStyle w:val="051FC7725D5745B0A7E8F58CEF98116C"/>
          </w:pPr>
          <w:r w:rsidRPr="00CF1A49">
            <w:t>Education</w:t>
          </w:r>
        </w:p>
      </w:docPartBody>
    </w:docPart>
    <w:docPart>
      <w:docPartPr>
        <w:name w:val="6B9DDC9D4D454E56BE53C57ACF9F7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B27A-2DEA-42AE-AFFB-D81912654DFC}"/>
      </w:docPartPr>
      <w:docPartBody>
        <w:p w:rsidR="00BD7F2F" w:rsidRDefault="008D44C7">
          <w:pPr>
            <w:pStyle w:val="6B9DDC9D4D454E56BE53C57ACF9F78A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6AA4"/>
    <w:rsid w:val="00354C3D"/>
    <w:rsid w:val="00443608"/>
    <w:rsid w:val="008D44C7"/>
    <w:rsid w:val="00B6482E"/>
    <w:rsid w:val="00BD7F2F"/>
    <w:rsid w:val="00CB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CB5B4E8E049D1AE9E3A9119FA643F">
    <w:name w:val="00ECB5B4E8E049D1AE9E3A9119FA643F"/>
    <w:rsid w:val="00354C3D"/>
  </w:style>
  <w:style w:type="character" w:styleId="IntenseEmphasis">
    <w:name w:val="Intense Emphasis"/>
    <w:basedOn w:val="DefaultParagraphFont"/>
    <w:uiPriority w:val="2"/>
    <w:rsid w:val="00354C3D"/>
    <w:rPr>
      <w:b/>
      <w:iCs/>
      <w:color w:val="262626" w:themeColor="text1" w:themeTint="D9"/>
    </w:rPr>
  </w:style>
  <w:style w:type="paragraph" w:customStyle="1" w:styleId="3A6A1C6B58BD48F2B07EBD09520EABDF">
    <w:name w:val="3A6A1C6B58BD48F2B07EBD09520EABDF"/>
    <w:rsid w:val="00354C3D"/>
  </w:style>
  <w:style w:type="paragraph" w:customStyle="1" w:styleId="005CBD6C23BB45DBA2313BBE37BF6F10">
    <w:name w:val="005CBD6C23BB45DBA2313BBE37BF6F10"/>
    <w:rsid w:val="00354C3D"/>
  </w:style>
  <w:style w:type="paragraph" w:customStyle="1" w:styleId="B5B34D1F675D4D84A2D2C41D18EAF877">
    <w:name w:val="B5B34D1F675D4D84A2D2C41D18EAF877"/>
    <w:rsid w:val="00354C3D"/>
  </w:style>
  <w:style w:type="paragraph" w:customStyle="1" w:styleId="2C2BE49D34E84DC98C15B758DEF27B93">
    <w:name w:val="2C2BE49D34E84DC98C15B758DEF27B93"/>
    <w:rsid w:val="00354C3D"/>
  </w:style>
  <w:style w:type="paragraph" w:customStyle="1" w:styleId="19E7CED4F7C0448698E73FAA67D8C801">
    <w:name w:val="19E7CED4F7C0448698E73FAA67D8C801"/>
    <w:rsid w:val="00354C3D"/>
  </w:style>
  <w:style w:type="paragraph" w:customStyle="1" w:styleId="E7F1648202ED4E77B145EF211454E4FF">
    <w:name w:val="E7F1648202ED4E77B145EF211454E4FF"/>
    <w:rsid w:val="00354C3D"/>
  </w:style>
  <w:style w:type="paragraph" w:customStyle="1" w:styleId="DBD6E576C84D4F49A781CB67D2B53E24">
    <w:name w:val="DBD6E576C84D4F49A781CB67D2B53E24"/>
    <w:rsid w:val="00354C3D"/>
  </w:style>
  <w:style w:type="paragraph" w:customStyle="1" w:styleId="4FA846F93D86499D9B5086451720295F">
    <w:name w:val="4FA846F93D86499D9B5086451720295F"/>
    <w:rsid w:val="00354C3D"/>
  </w:style>
  <w:style w:type="paragraph" w:customStyle="1" w:styleId="D97FB2F489E6424DA03EC06930E61E46">
    <w:name w:val="D97FB2F489E6424DA03EC06930E61E46"/>
    <w:rsid w:val="00354C3D"/>
  </w:style>
  <w:style w:type="paragraph" w:customStyle="1" w:styleId="D82DCDBF77D64D478F6096E79F9CE84B">
    <w:name w:val="D82DCDBF77D64D478F6096E79F9CE84B"/>
    <w:rsid w:val="00354C3D"/>
  </w:style>
  <w:style w:type="paragraph" w:customStyle="1" w:styleId="0507FE6E9E224AE1816350BE1E90E762">
    <w:name w:val="0507FE6E9E224AE1816350BE1E90E762"/>
    <w:rsid w:val="00354C3D"/>
  </w:style>
  <w:style w:type="paragraph" w:customStyle="1" w:styleId="3D39D97F11FD4F01BDD2DC25E3BC23DA">
    <w:name w:val="3D39D97F11FD4F01BDD2DC25E3BC23DA"/>
    <w:rsid w:val="00354C3D"/>
  </w:style>
  <w:style w:type="paragraph" w:customStyle="1" w:styleId="68AFAE5518894B0BBC270453DABAC38A">
    <w:name w:val="68AFAE5518894B0BBC270453DABAC38A"/>
    <w:rsid w:val="00354C3D"/>
  </w:style>
  <w:style w:type="paragraph" w:customStyle="1" w:styleId="90E0D31959B248F1918F4620C402D559">
    <w:name w:val="90E0D31959B248F1918F4620C402D559"/>
    <w:rsid w:val="00354C3D"/>
  </w:style>
  <w:style w:type="character" w:styleId="SubtleReference">
    <w:name w:val="Subtle Reference"/>
    <w:basedOn w:val="DefaultParagraphFont"/>
    <w:uiPriority w:val="10"/>
    <w:qFormat/>
    <w:rsid w:val="00354C3D"/>
    <w:rPr>
      <w:b/>
      <w:caps w:val="0"/>
      <w:smallCaps/>
      <w:color w:val="595959" w:themeColor="text1" w:themeTint="A6"/>
    </w:rPr>
  </w:style>
  <w:style w:type="paragraph" w:customStyle="1" w:styleId="CAA6EA9F3F724B79AFCF56224D1C216E">
    <w:name w:val="CAA6EA9F3F724B79AFCF56224D1C216E"/>
    <w:rsid w:val="00354C3D"/>
  </w:style>
  <w:style w:type="paragraph" w:customStyle="1" w:styleId="A564872E18144044AFA5EAB5335D22D1">
    <w:name w:val="A564872E18144044AFA5EAB5335D22D1"/>
    <w:rsid w:val="00354C3D"/>
  </w:style>
  <w:style w:type="paragraph" w:customStyle="1" w:styleId="249E4C4A93FE459C97904B41ACFF47AD">
    <w:name w:val="249E4C4A93FE459C97904B41ACFF47AD"/>
    <w:rsid w:val="00354C3D"/>
  </w:style>
  <w:style w:type="paragraph" w:customStyle="1" w:styleId="02B04EAA07B044F9A057C50AF73F5F94">
    <w:name w:val="02B04EAA07B044F9A057C50AF73F5F94"/>
    <w:rsid w:val="00354C3D"/>
  </w:style>
  <w:style w:type="paragraph" w:customStyle="1" w:styleId="6FBE54A5261D4C0690CA2672981E0A98">
    <w:name w:val="6FBE54A5261D4C0690CA2672981E0A98"/>
    <w:rsid w:val="00354C3D"/>
  </w:style>
  <w:style w:type="paragraph" w:customStyle="1" w:styleId="550267D459A447F7A106923FC7F9B089">
    <w:name w:val="550267D459A447F7A106923FC7F9B089"/>
    <w:rsid w:val="00354C3D"/>
  </w:style>
  <w:style w:type="paragraph" w:customStyle="1" w:styleId="6B0EB508D987406B8D6CE2E56291D622">
    <w:name w:val="6B0EB508D987406B8D6CE2E56291D622"/>
    <w:rsid w:val="00354C3D"/>
  </w:style>
  <w:style w:type="paragraph" w:customStyle="1" w:styleId="051FC7725D5745B0A7E8F58CEF98116C">
    <w:name w:val="051FC7725D5745B0A7E8F58CEF98116C"/>
    <w:rsid w:val="00354C3D"/>
  </w:style>
  <w:style w:type="paragraph" w:customStyle="1" w:styleId="7909E9E481CF4B9BAFE27786DBCC0356">
    <w:name w:val="7909E9E481CF4B9BAFE27786DBCC0356"/>
    <w:rsid w:val="00354C3D"/>
  </w:style>
  <w:style w:type="paragraph" w:customStyle="1" w:styleId="D182F7EB96D74E228247EF9836815AD6">
    <w:name w:val="D182F7EB96D74E228247EF9836815AD6"/>
    <w:rsid w:val="00354C3D"/>
  </w:style>
  <w:style w:type="paragraph" w:customStyle="1" w:styleId="677D83BBFE424148B9FADE3248C64F43">
    <w:name w:val="677D83BBFE424148B9FADE3248C64F43"/>
    <w:rsid w:val="00354C3D"/>
  </w:style>
  <w:style w:type="paragraph" w:customStyle="1" w:styleId="34FEB179E25D47EFBE2B818ACB674D42">
    <w:name w:val="34FEB179E25D47EFBE2B818ACB674D42"/>
    <w:rsid w:val="00354C3D"/>
  </w:style>
  <w:style w:type="paragraph" w:customStyle="1" w:styleId="E1736B7C3D3A4FBD9F2841D699094100">
    <w:name w:val="E1736B7C3D3A4FBD9F2841D699094100"/>
    <w:rsid w:val="00354C3D"/>
  </w:style>
  <w:style w:type="paragraph" w:customStyle="1" w:styleId="CC88B477610F4929BC8577CC6815D75E">
    <w:name w:val="CC88B477610F4929BC8577CC6815D75E"/>
    <w:rsid w:val="00354C3D"/>
  </w:style>
  <w:style w:type="paragraph" w:customStyle="1" w:styleId="65C5CD8BEFF14DEAB40F05B66807EED7">
    <w:name w:val="65C5CD8BEFF14DEAB40F05B66807EED7"/>
    <w:rsid w:val="00354C3D"/>
  </w:style>
  <w:style w:type="paragraph" w:customStyle="1" w:styleId="21B4F80BD41C4679B30BC73310EC2388">
    <w:name w:val="21B4F80BD41C4679B30BC73310EC2388"/>
    <w:rsid w:val="00354C3D"/>
  </w:style>
  <w:style w:type="paragraph" w:customStyle="1" w:styleId="6E645CEDFB3B4C2F8CF309768EE7F0C6">
    <w:name w:val="6E645CEDFB3B4C2F8CF309768EE7F0C6"/>
    <w:rsid w:val="00354C3D"/>
  </w:style>
  <w:style w:type="paragraph" w:customStyle="1" w:styleId="F9330C17F0C941119D0D4D43C68E0182">
    <w:name w:val="F9330C17F0C941119D0D4D43C68E0182"/>
    <w:rsid w:val="00354C3D"/>
  </w:style>
  <w:style w:type="paragraph" w:customStyle="1" w:styleId="6B9DDC9D4D454E56BE53C57ACF9F78A3">
    <w:name w:val="6B9DDC9D4D454E56BE53C57ACF9F78A3"/>
    <w:rsid w:val="00354C3D"/>
  </w:style>
  <w:style w:type="paragraph" w:customStyle="1" w:styleId="6E30B526FE7549B3BFD4E29C844CBB08">
    <w:name w:val="6E30B526FE7549B3BFD4E29C844CBB08"/>
    <w:rsid w:val="00354C3D"/>
  </w:style>
  <w:style w:type="paragraph" w:customStyle="1" w:styleId="4B9A468C27B34372A06FA4B72E94AD26">
    <w:name w:val="4B9A468C27B34372A06FA4B72E94AD26"/>
    <w:rsid w:val="00354C3D"/>
  </w:style>
  <w:style w:type="paragraph" w:customStyle="1" w:styleId="9B53D4A87C0C487EB4BF3CD21409102A">
    <w:name w:val="9B53D4A87C0C487EB4BF3CD21409102A"/>
    <w:rsid w:val="00354C3D"/>
  </w:style>
  <w:style w:type="paragraph" w:customStyle="1" w:styleId="C50120586CA44D368D4C4BE17ED6E779">
    <w:name w:val="C50120586CA44D368D4C4BE17ED6E779"/>
    <w:rsid w:val="00354C3D"/>
  </w:style>
  <w:style w:type="paragraph" w:customStyle="1" w:styleId="CB915D525CFA43EBAB2DF432F462DC6D">
    <w:name w:val="CB915D525CFA43EBAB2DF432F462DC6D"/>
    <w:rsid w:val="00354C3D"/>
  </w:style>
  <w:style w:type="paragraph" w:customStyle="1" w:styleId="3E22DE2A08B94B83ADBB0D868241A6E1">
    <w:name w:val="3E22DE2A08B94B83ADBB0D868241A6E1"/>
    <w:rsid w:val="00354C3D"/>
  </w:style>
  <w:style w:type="paragraph" w:customStyle="1" w:styleId="1553B1B746D5484FB183A724D8CB5C69">
    <w:name w:val="1553B1B746D5484FB183A724D8CB5C69"/>
    <w:rsid w:val="00354C3D"/>
  </w:style>
  <w:style w:type="paragraph" w:customStyle="1" w:styleId="815471DAC00E4D6794F0EAD95C9121CA">
    <w:name w:val="815471DAC00E4D6794F0EAD95C9121CA"/>
    <w:rsid w:val="00CB6AA4"/>
  </w:style>
  <w:style w:type="paragraph" w:customStyle="1" w:styleId="6087A6F9125A43F586F756FDEEBE7F63">
    <w:name w:val="6087A6F9125A43F586F756FDEEBE7F63"/>
    <w:rsid w:val="00CB6AA4"/>
  </w:style>
  <w:style w:type="paragraph" w:customStyle="1" w:styleId="251EF0B9CB7044E9ADC01D937E611A2B">
    <w:name w:val="251EF0B9CB7044E9ADC01D937E611A2B"/>
    <w:rsid w:val="00CB6AA4"/>
  </w:style>
  <w:style w:type="paragraph" w:customStyle="1" w:styleId="A1DA7D2D7C144CC289326E2996454C3A">
    <w:name w:val="A1DA7D2D7C144CC289326E2996454C3A"/>
    <w:rsid w:val="00BD7F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67D6-CCC3-4384-A33B-1A3E4776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NICS</cp:lastModifiedBy>
  <cp:revision>5</cp:revision>
  <cp:lastPrinted>2018-12-21T14:51:00Z</cp:lastPrinted>
  <dcterms:created xsi:type="dcterms:W3CDTF">2020-01-01T08:42:00Z</dcterms:created>
  <dcterms:modified xsi:type="dcterms:W3CDTF">2020-01-01T09:02:00Z</dcterms:modified>
</cp:coreProperties>
</file>