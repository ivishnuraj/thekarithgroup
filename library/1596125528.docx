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3977A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1409700" cy="1757059"/>
                  <wp:effectExtent l="19050" t="0" r="0" b="0"/>
                  <wp:docPr id="1" name="Picture 0" descr="IMG20200622210742-0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0200622210742-01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386" cy="1756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3977A5" w:rsidRDefault="003977A5" w:rsidP="001B2ABD">
            <w:pPr>
              <w:pStyle w:val="Title"/>
              <w:rPr>
                <w:b/>
              </w:rPr>
            </w:pPr>
            <w:r>
              <w:rPr>
                <w:b/>
              </w:rPr>
              <w:t xml:space="preserve">SREEJITH. </w:t>
            </w:r>
            <w:r w:rsidR="00325453" w:rsidRPr="003977A5">
              <w:rPr>
                <w:b/>
              </w:rPr>
              <w:t>S</w:t>
            </w:r>
          </w:p>
          <w:p w:rsidR="001B2ABD" w:rsidRDefault="001B2ABD" w:rsidP="001B2ABD">
            <w:pPr>
              <w:pStyle w:val="Subtitle"/>
            </w:pP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A00537901E3E4B95B007B8FD000A22FF"/>
              </w:placeholder>
              <w:temporary/>
              <w:showingPlcHdr/>
            </w:sdtPr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427826" w:rsidRDefault="00427826" w:rsidP="00427826">
            <w:pPr>
              <w:pStyle w:val="Normal1"/>
              <w:spacing w:after="0" w:line="240" w:lineRule="auto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  <w:r w:rsidRPr="00427826">
              <w:rPr>
                <w:rFonts w:asciiTheme="minorHAnsi" w:eastAsia="Times New Roman" w:hAnsiTheme="minorHAnsi" w:cs="Times New Roman"/>
                <w:sz w:val="20"/>
                <w:szCs w:val="20"/>
              </w:rPr>
              <w:t xml:space="preserve">Intend to build a career with leading corporate of hi-tech environment with committed and dedicated people who will help me explore myself fully and realize my potential. Willing to work as a key player in challenging and creative environment. </w:t>
            </w:r>
          </w:p>
          <w:p w:rsidR="00427826" w:rsidRDefault="00427826" w:rsidP="00427826">
            <w:pPr>
              <w:pStyle w:val="Normal1"/>
              <w:spacing w:after="0" w:line="240" w:lineRule="auto"/>
              <w:rPr>
                <w:rFonts w:asciiTheme="minorHAnsi" w:eastAsia="Times New Roman" w:hAnsiTheme="minorHAnsi" w:cs="Times New Roman"/>
                <w:sz w:val="20"/>
                <w:szCs w:val="20"/>
              </w:rPr>
            </w:pPr>
          </w:p>
          <w:p w:rsidR="00427826" w:rsidRDefault="00427826" w:rsidP="00427826">
            <w:pPr>
              <w:pStyle w:val="Heading3"/>
            </w:pPr>
            <w:r>
              <w:t>Strengths</w:t>
            </w:r>
          </w:p>
          <w:p w:rsidR="00427826" w:rsidRPr="00427826" w:rsidRDefault="00427826" w:rsidP="00427826">
            <w:pPr>
              <w:tabs>
                <w:tab w:val="left" w:pos="2670"/>
              </w:tabs>
              <w:rPr>
                <w:color w:val="000000" w:themeColor="text1" w:themeShade="BF"/>
                <w:sz w:val="20"/>
                <w:szCs w:val="20"/>
              </w:rPr>
            </w:pPr>
            <w:r w:rsidRPr="00427826">
              <w:rPr>
                <w:color w:val="000000" w:themeColor="text1" w:themeShade="BF"/>
                <w:sz w:val="20"/>
                <w:szCs w:val="20"/>
              </w:rPr>
              <w:t>Honest, Hardworking, Straight Forward, Confident towards the undertaken Assignments.</w:t>
            </w:r>
          </w:p>
          <w:p w:rsidR="00427826" w:rsidRPr="00427826" w:rsidRDefault="00427826" w:rsidP="00427826">
            <w:pPr>
              <w:tabs>
                <w:tab w:val="left" w:pos="2670"/>
              </w:tabs>
              <w:rPr>
                <w:color w:val="000000" w:themeColor="text1" w:themeShade="BF"/>
                <w:sz w:val="20"/>
                <w:szCs w:val="20"/>
              </w:rPr>
            </w:pPr>
            <w:r w:rsidRPr="00427826">
              <w:rPr>
                <w:rFonts w:cs="Times New Roman"/>
                <w:sz w:val="20"/>
                <w:szCs w:val="20"/>
              </w:rPr>
              <w:t>Excellent analytical and organizational skills</w:t>
            </w:r>
          </w:p>
          <w:p w:rsidR="00427826" w:rsidRPr="00427826" w:rsidRDefault="00427826" w:rsidP="00427826"/>
          <w:sdt>
            <w:sdtPr>
              <w:id w:val="-1954003311"/>
              <w:placeholder>
                <w:docPart w:val="E63C23421B884EE59B9E1938937738AA"/>
              </w:placeholder>
              <w:temporary/>
              <w:showingPlcHdr/>
            </w:sdtPr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48986B952EA4FE7A60D6839FF87FC63"/>
              </w:placeholder>
              <w:temporary/>
              <w:showingPlcHdr/>
            </w:sdtPr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427826" w:rsidP="004D3011">
            <w:r>
              <w:t>+919946542507</w:t>
            </w:r>
          </w:p>
          <w:p w:rsidR="004D3011" w:rsidRDefault="004D3011" w:rsidP="004D3011"/>
          <w:sdt>
            <w:sdtPr>
              <w:id w:val="-240260293"/>
              <w:placeholder>
                <w:docPart w:val="B8B0FA47B1DF4A8C90A7802CBE2B1C83"/>
              </w:placeholder>
              <w:temporary/>
              <w:showingPlcHdr/>
            </w:sdtPr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427826" w:rsidRDefault="00427826" w:rsidP="004D3011">
            <w:pPr>
              <w:rPr>
                <w:rStyle w:val="Hyperlink"/>
              </w:rPr>
            </w:pPr>
            <w:r w:rsidRPr="00427826">
              <w:rPr>
                <w:color w:val="B85A22" w:themeColor="accent2" w:themeShade="BF"/>
              </w:rPr>
              <w:t>Iamsreejith1993@gmail.com</w:t>
            </w:r>
          </w:p>
          <w:sdt>
            <w:sdtPr>
              <w:id w:val="-1444214663"/>
              <w:placeholder>
                <w:docPart w:val="73C9B9B222F94F69BF2CA70CE48A428F"/>
              </w:placeholder>
              <w:temporary/>
              <w:showingPlcHdr/>
            </w:sdtPr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427826" w:rsidP="004D3011">
            <w:r>
              <w:t>Movies</w:t>
            </w:r>
          </w:p>
          <w:p w:rsidR="004D3011" w:rsidRDefault="00427826" w:rsidP="004D3011">
            <w:r>
              <w:t>Cricket</w:t>
            </w:r>
          </w:p>
          <w:p w:rsidR="004D3011" w:rsidRDefault="00427826" w:rsidP="004D3011">
            <w:r>
              <w:t>Gaming</w:t>
            </w:r>
          </w:p>
          <w:p w:rsidR="004D3011" w:rsidRPr="004D3011" w:rsidRDefault="00427826" w:rsidP="004D3011">
            <w:r>
              <w:t>Travelling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F3D5DD48D28C47A3B620350DC5351D6D"/>
              </w:placeholder>
              <w:temporary/>
              <w:showingPlcHdr/>
            </w:sdtPr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325453" w:rsidP="00B359E4">
            <w:pPr>
              <w:pStyle w:val="Heading4"/>
            </w:pPr>
            <w:r>
              <w:t>National College of Arts and Science Trivandrum</w:t>
            </w:r>
          </w:p>
          <w:p w:rsidR="00036450" w:rsidRPr="00B359E4" w:rsidRDefault="00325453" w:rsidP="00B359E4">
            <w:pPr>
              <w:pStyle w:val="Date"/>
            </w:pPr>
            <w:r>
              <w:t>2011</w:t>
            </w:r>
            <w:r w:rsidR="00036450" w:rsidRPr="00B359E4">
              <w:t xml:space="preserve"> - </w:t>
            </w:r>
            <w:r>
              <w:t>2014</w:t>
            </w:r>
          </w:p>
          <w:p w:rsidR="004D3011" w:rsidRDefault="00325453" w:rsidP="00036450">
            <w:r>
              <w:t>B.Sc. Computer Science</w:t>
            </w:r>
          </w:p>
          <w:p w:rsidR="00036450" w:rsidRPr="00B359E4" w:rsidRDefault="00325453" w:rsidP="00B359E4">
            <w:pPr>
              <w:pStyle w:val="Heading4"/>
            </w:pPr>
            <w:r>
              <w:t>St’ John’s HSS nalanchira Trivandrum</w:t>
            </w:r>
          </w:p>
          <w:p w:rsidR="00036450" w:rsidRPr="00B359E4" w:rsidRDefault="00325453" w:rsidP="00B359E4">
            <w:pPr>
              <w:pStyle w:val="Date"/>
            </w:pPr>
            <w:r>
              <w:t>2009</w:t>
            </w:r>
            <w:r w:rsidR="00036450" w:rsidRPr="00B359E4">
              <w:t xml:space="preserve"> - </w:t>
            </w:r>
            <w:r>
              <w:t>2011</w:t>
            </w:r>
          </w:p>
          <w:p w:rsidR="00036450" w:rsidRDefault="00325453" w:rsidP="00036450">
            <w:r>
              <w:t>Class 12 Computer Science</w:t>
            </w:r>
          </w:p>
          <w:p w:rsidR="00325453" w:rsidRDefault="00325453" w:rsidP="00325453">
            <w:pPr>
              <w:pStyle w:val="Heading4"/>
            </w:pPr>
            <w:r>
              <w:t xml:space="preserve">St’ </w:t>
            </w:r>
            <w:r w:rsidR="00427826">
              <w:t>Mary’s HSS</w:t>
            </w:r>
            <w:r>
              <w:t xml:space="preserve"> Pattom Trivandrum</w:t>
            </w:r>
          </w:p>
          <w:p w:rsidR="00325453" w:rsidRPr="00325453" w:rsidRDefault="00325453" w:rsidP="00325453">
            <w:r>
              <w:t>Class 10</w:t>
            </w:r>
            <w:r w:rsidR="00427826" w:rsidRPr="00427826">
              <w:rPr>
                <w:vertAlign w:val="superscript"/>
              </w:rPr>
              <w:t>th</w:t>
            </w:r>
            <w:r w:rsidR="00427826">
              <w:t xml:space="preserve"> 2009</w:t>
            </w:r>
          </w:p>
          <w:p w:rsidR="00325453" w:rsidRDefault="00325453" w:rsidP="00036450"/>
          <w:sdt>
            <w:sdtPr>
              <w:id w:val="1001553383"/>
              <w:placeholder>
                <w:docPart w:val="83FDE462447B4B968A7CDF2C3AF0969C"/>
              </w:placeholder>
              <w:temporary/>
              <w:showingPlcHdr/>
            </w:sdtPr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325453" w:rsidP="00B359E4">
            <w:pPr>
              <w:pStyle w:val="Heading4"/>
              <w:rPr>
                <w:bCs/>
              </w:rPr>
            </w:pPr>
            <w:r>
              <w:t>Heritus Technologies Trivandrum as Senior Research Analyst</w:t>
            </w:r>
          </w:p>
          <w:p w:rsidR="00036450" w:rsidRPr="00036450" w:rsidRDefault="00325453" w:rsidP="00B359E4">
            <w:pPr>
              <w:pStyle w:val="Date"/>
            </w:pPr>
            <w:r>
              <w:t>May 2016</w:t>
            </w:r>
            <w:r w:rsidR="00036450" w:rsidRPr="00036450">
              <w:t>–</w:t>
            </w:r>
            <w:r>
              <w:t>till now</w:t>
            </w:r>
            <w:r w:rsidR="003C731F">
              <w:t xml:space="preserve"> (4 years)</w:t>
            </w:r>
          </w:p>
          <w:p w:rsidR="00036450" w:rsidRDefault="00325453" w:rsidP="00036450">
            <w:r>
              <w:rPr>
                <w:rFonts w:ascii="Source Sans Pro" w:hAnsi="Source Sans Pro"/>
                <w:color w:val="333333"/>
                <w:shd w:val="clear" w:color="auto" w:fill="FFFFFF"/>
              </w:rPr>
              <w:t>Collect and update data with the lat</w:t>
            </w:r>
            <w:bookmarkStart w:id="0" w:name="_GoBack"/>
            <w:bookmarkEnd w:id="0"/>
            <w:r>
              <w:rPr>
                <w:rFonts w:ascii="Source Sans Pro" w:hAnsi="Source Sans Pro"/>
                <w:color w:val="333333"/>
                <w:shd w:val="clear" w:color="auto" w:fill="FFFFFF"/>
              </w:rPr>
              <w:t>est available information for assigned targets through both primary and secondary sources.</w:t>
            </w:r>
          </w:p>
          <w:p w:rsidR="004D3011" w:rsidRDefault="004D3011" w:rsidP="00036450"/>
          <w:sdt>
            <w:sdtPr>
              <w:id w:val="1669594239"/>
              <w:placeholder>
                <w:docPart w:val="471A4F453C614E6083EE9B023B2E6E44"/>
              </w:placeholder>
              <w:temporary/>
              <w:showingPlcHdr/>
            </w:sdtPr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Default="00427826" w:rsidP="004D3011">
            <w:pPr>
              <w:rPr>
                <w:color w:val="59473F" w:themeColor="text2" w:themeShade="BF"/>
              </w:rPr>
            </w:pPr>
            <w:r>
              <w:rPr>
                <w:color w:val="59473F" w:themeColor="text2" w:themeShade="BF"/>
              </w:rPr>
              <w:t>Operating Systems Windows</w:t>
            </w:r>
          </w:p>
          <w:p w:rsidR="00427826" w:rsidRDefault="00427826" w:rsidP="00427826">
            <w:pPr>
              <w:spacing w:after="160" w:line="264" w:lineRule="auto"/>
              <w:contextualSpacing/>
              <w:rPr>
                <w:color w:val="59473F" w:themeColor="text2" w:themeShade="BF"/>
              </w:rPr>
            </w:pPr>
            <w:r>
              <w:rPr>
                <w:color w:val="59473F" w:themeColor="text2" w:themeShade="BF"/>
              </w:rPr>
              <w:t>MS Office</w:t>
            </w:r>
          </w:p>
          <w:p w:rsidR="00427826" w:rsidRDefault="00427826" w:rsidP="00427826">
            <w:pPr>
              <w:spacing w:after="160" w:line="264" w:lineRule="auto"/>
              <w:contextualSpacing/>
              <w:rPr>
                <w:color w:val="59473F" w:themeColor="text2" w:themeShade="BF"/>
              </w:rPr>
            </w:pPr>
            <w:r>
              <w:rPr>
                <w:color w:val="59473F" w:themeColor="text2" w:themeShade="BF"/>
              </w:rPr>
              <w:t>CCNA (Not Certified)</w:t>
            </w:r>
          </w:p>
          <w:p w:rsidR="00427826" w:rsidRDefault="00427826" w:rsidP="00427826">
            <w:pPr>
              <w:spacing w:after="160" w:line="264" w:lineRule="auto"/>
              <w:contextualSpacing/>
              <w:rPr>
                <w:color w:val="59473F" w:themeColor="text2" w:themeShade="BF"/>
              </w:rPr>
            </w:pPr>
            <w:r>
              <w:rPr>
                <w:color w:val="59473F" w:themeColor="text2" w:themeShade="BF"/>
              </w:rPr>
              <w:t>MCSA (Not Certified)</w:t>
            </w:r>
          </w:p>
          <w:p w:rsidR="00427826" w:rsidRDefault="00427826" w:rsidP="00427826">
            <w:pPr>
              <w:spacing w:after="160" w:line="264" w:lineRule="auto"/>
              <w:contextualSpacing/>
              <w:rPr>
                <w:color w:val="59473F" w:themeColor="text2" w:themeShade="BF"/>
              </w:rPr>
            </w:pPr>
          </w:p>
          <w:p w:rsidR="003C731F" w:rsidRDefault="003C731F" w:rsidP="003C731F">
            <w:pPr>
              <w:pStyle w:val="Heading2"/>
            </w:pPr>
            <w:r>
              <w:t>PerSONAL DETAILS</w:t>
            </w:r>
          </w:p>
          <w:p w:rsidR="003C731F" w:rsidRPr="003C731F" w:rsidRDefault="003C731F" w:rsidP="003C731F">
            <w:pPr>
              <w:rPr>
                <w:color w:val="000000" w:themeColor="text1"/>
              </w:rPr>
            </w:pPr>
            <w:r w:rsidRPr="003C731F">
              <w:rPr>
                <w:color w:val="000000" w:themeColor="text1"/>
              </w:rPr>
              <w:t>Date of Birth – 18-09-1993</w:t>
            </w:r>
          </w:p>
          <w:p w:rsidR="003C731F" w:rsidRPr="003C731F" w:rsidRDefault="003C731F" w:rsidP="003C731F">
            <w:pPr>
              <w:rPr>
                <w:color w:val="000000" w:themeColor="text1"/>
              </w:rPr>
            </w:pPr>
            <w:r w:rsidRPr="003C731F">
              <w:rPr>
                <w:color w:val="000000" w:themeColor="text1"/>
              </w:rPr>
              <w:t>Gender – Male</w:t>
            </w:r>
          </w:p>
          <w:p w:rsidR="003C731F" w:rsidRPr="003C731F" w:rsidRDefault="003C731F" w:rsidP="003C731F">
            <w:pPr>
              <w:rPr>
                <w:color w:val="000000" w:themeColor="text1"/>
              </w:rPr>
            </w:pPr>
            <w:r w:rsidRPr="003C731F">
              <w:rPr>
                <w:color w:val="000000" w:themeColor="text1"/>
              </w:rPr>
              <w:t>Father’s Name – R Surendran</w:t>
            </w:r>
          </w:p>
          <w:p w:rsidR="003C731F" w:rsidRPr="003C731F" w:rsidRDefault="003C731F" w:rsidP="003C731F">
            <w:pPr>
              <w:rPr>
                <w:color w:val="000000" w:themeColor="text1"/>
              </w:rPr>
            </w:pPr>
            <w:r w:rsidRPr="003C731F">
              <w:rPr>
                <w:color w:val="000000" w:themeColor="text1"/>
              </w:rPr>
              <w:t>Mothers Name – Geetha D</w:t>
            </w:r>
          </w:p>
          <w:p w:rsidR="003C731F" w:rsidRPr="003C731F" w:rsidRDefault="003C731F" w:rsidP="003C731F">
            <w:pPr>
              <w:rPr>
                <w:color w:val="000000" w:themeColor="text1"/>
              </w:rPr>
            </w:pPr>
            <w:r w:rsidRPr="003C731F">
              <w:rPr>
                <w:color w:val="000000" w:themeColor="text1"/>
              </w:rPr>
              <w:t>Material Status – Single</w:t>
            </w:r>
          </w:p>
          <w:p w:rsidR="003C731F" w:rsidRPr="003C731F" w:rsidRDefault="003C731F" w:rsidP="003C731F">
            <w:pPr>
              <w:rPr>
                <w:color w:val="000000" w:themeColor="text1"/>
              </w:rPr>
            </w:pPr>
            <w:r w:rsidRPr="003C731F">
              <w:rPr>
                <w:color w:val="000000" w:themeColor="text1"/>
              </w:rPr>
              <w:t>Nationality - Indian</w:t>
            </w:r>
          </w:p>
          <w:p w:rsidR="003C731F" w:rsidRPr="003C731F" w:rsidRDefault="003C731F" w:rsidP="003C731F">
            <w:pPr>
              <w:rPr>
                <w:color w:val="000000" w:themeColor="text1"/>
              </w:rPr>
            </w:pPr>
            <w:r w:rsidRPr="003C731F">
              <w:rPr>
                <w:color w:val="000000" w:themeColor="text1"/>
              </w:rPr>
              <w:t xml:space="preserve">Languages Known - English, Malayalam &amp; Hindi </w:t>
            </w:r>
          </w:p>
          <w:p w:rsidR="00427826" w:rsidRPr="004D3011" w:rsidRDefault="00427826" w:rsidP="004D3011">
            <w:pPr>
              <w:rPr>
                <w:color w:val="FFFFFF" w:themeColor="background1"/>
              </w:rPr>
            </w:pPr>
          </w:p>
        </w:tc>
      </w:tr>
    </w:tbl>
    <w:p w:rsidR="0043117B" w:rsidRDefault="00414B4A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B4A" w:rsidRDefault="00414B4A" w:rsidP="000C45FF">
      <w:r>
        <w:separator/>
      </w:r>
    </w:p>
  </w:endnote>
  <w:endnote w:type="continuationSeparator" w:id="1">
    <w:p w:rsidR="00414B4A" w:rsidRDefault="00414B4A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B4A" w:rsidRDefault="00414B4A" w:rsidP="000C45FF">
      <w:r>
        <w:separator/>
      </w:r>
    </w:p>
  </w:footnote>
  <w:footnote w:type="continuationSeparator" w:id="1">
    <w:p w:rsidR="00414B4A" w:rsidRDefault="00414B4A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0F19E4"/>
    <w:multiLevelType w:val="hybridMultilevel"/>
    <w:tmpl w:val="E1FC2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25453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53"/>
    <w:rsid w:val="003254B5"/>
    <w:rsid w:val="0037121F"/>
    <w:rsid w:val="003977A5"/>
    <w:rsid w:val="003A6B7D"/>
    <w:rsid w:val="003B06CA"/>
    <w:rsid w:val="003C731F"/>
    <w:rsid w:val="004071FC"/>
    <w:rsid w:val="00414B4A"/>
    <w:rsid w:val="00427826"/>
    <w:rsid w:val="00445947"/>
    <w:rsid w:val="004813B3"/>
    <w:rsid w:val="00496591"/>
    <w:rsid w:val="00496ADD"/>
    <w:rsid w:val="004C63E4"/>
    <w:rsid w:val="004D3011"/>
    <w:rsid w:val="005262AC"/>
    <w:rsid w:val="005E39D5"/>
    <w:rsid w:val="00600670"/>
    <w:rsid w:val="0062123A"/>
    <w:rsid w:val="00646E75"/>
    <w:rsid w:val="006771D0"/>
    <w:rsid w:val="0068024A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7496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Normal1">
    <w:name w:val="Normal1"/>
    <w:rsid w:val="00427826"/>
    <w:pPr>
      <w:widowControl w:val="0"/>
      <w:suppressAutoHyphens/>
      <w:autoSpaceDN w:val="0"/>
      <w:spacing w:after="200" w:line="276" w:lineRule="auto"/>
      <w:textAlignment w:val="baseline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paragraph" w:styleId="ListParagraph">
    <w:name w:val="List Paragraph"/>
    <w:basedOn w:val="Normal"/>
    <w:uiPriority w:val="34"/>
    <w:qFormat/>
    <w:rsid w:val="00427826"/>
    <w:pPr>
      <w:spacing w:after="160"/>
      <w:ind w:left="720" w:hanging="288"/>
      <w:contextualSpacing/>
    </w:pPr>
    <w:rPr>
      <w:rFonts w:eastAsiaTheme="minorHAnsi"/>
      <w:color w:val="59473F" w:themeColor="text2" w:themeShade="BF"/>
      <w:sz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7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Local\Microsoft\Office\16.0\DTS\en-US%7b586F25E0-B0A0-43B1-9D18-998387F46529%7d\%7b43F90983-4AB2-431C-9F9D-00EA276DF2AD%7dtf0054627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0537901E3E4B95B007B8FD000A2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869D2-1A51-4263-A540-D17255D9CFD4}"/>
      </w:docPartPr>
      <w:docPartBody>
        <w:p w:rsidR="00FD26D6" w:rsidRDefault="00171F0C">
          <w:pPr>
            <w:pStyle w:val="A00537901E3E4B95B007B8FD000A22FF"/>
          </w:pPr>
          <w:r w:rsidRPr="00D5459D">
            <w:t>Profile</w:t>
          </w:r>
        </w:p>
      </w:docPartBody>
    </w:docPart>
    <w:docPart>
      <w:docPartPr>
        <w:name w:val="E63C23421B884EE59B9E193893773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D67C-D4D2-4A08-850D-F2E025E295A6}"/>
      </w:docPartPr>
      <w:docPartBody>
        <w:p w:rsidR="00FD26D6" w:rsidRDefault="00171F0C">
          <w:pPr>
            <w:pStyle w:val="E63C23421B884EE59B9E1938937738AA"/>
          </w:pPr>
          <w:r w:rsidRPr="00CB0055">
            <w:t>Contact</w:t>
          </w:r>
        </w:p>
      </w:docPartBody>
    </w:docPart>
    <w:docPart>
      <w:docPartPr>
        <w:name w:val="D48986B952EA4FE7A60D6839FF87F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017D7-5BAF-432C-9B1F-D420FE775DE0}"/>
      </w:docPartPr>
      <w:docPartBody>
        <w:p w:rsidR="00FD26D6" w:rsidRDefault="00171F0C">
          <w:pPr>
            <w:pStyle w:val="D48986B952EA4FE7A60D6839FF87FC63"/>
          </w:pPr>
          <w:r w:rsidRPr="004D3011">
            <w:t>PHONE:</w:t>
          </w:r>
        </w:p>
      </w:docPartBody>
    </w:docPart>
    <w:docPart>
      <w:docPartPr>
        <w:name w:val="B8B0FA47B1DF4A8C90A7802CBE2B1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A327D-D533-4D15-AE24-45913842A0CD}"/>
      </w:docPartPr>
      <w:docPartBody>
        <w:p w:rsidR="00FD26D6" w:rsidRDefault="00171F0C">
          <w:pPr>
            <w:pStyle w:val="B8B0FA47B1DF4A8C90A7802CBE2B1C83"/>
          </w:pPr>
          <w:r w:rsidRPr="004D3011">
            <w:t>EMAIL:</w:t>
          </w:r>
        </w:p>
      </w:docPartBody>
    </w:docPart>
    <w:docPart>
      <w:docPartPr>
        <w:name w:val="73C9B9B222F94F69BF2CA70CE48A4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72AC2-204C-421A-8079-A3006F0B3EC1}"/>
      </w:docPartPr>
      <w:docPartBody>
        <w:p w:rsidR="00FD26D6" w:rsidRDefault="00171F0C">
          <w:pPr>
            <w:pStyle w:val="73C9B9B222F94F69BF2CA70CE48A428F"/>
          </w:pPr>
          <w:r w:rsidRPr="00CB0055">
            <w:t>Hobbies</w:t>
          </w:r>
        </w:p>
      </w:docPartBody>
    </w:docPart>
    <w:docPart>
      <w:docPartPr>
        <w:name w:val="F3D5DD48D28C47A3B620350DC5351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AC0A7-8735-40CE-8EEE-EF5D288FCEBC}"/>
      </w:docPartPr>
      <w:docPartBody>
        <w:p w:rsidR="00FD26D6" w:rsidRDefault="00171F0C">
          <w:pPr>
            <w:pStyle w:val="F3D5DD48D28C47A3B620350DC5351D6D"/>
          </w:pPr>
          <w:r w:rsidRPr="00036450">
            <w:t>EDUCATION</w:t>
          </w:r>
        </w:p>
      </w:docPartBody>
    </w:docPart>
    <w:docPart>
      <w:docPartPr>
        <w:name w:val="83FDE462447B4B968A7CDF2C3AF09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2771-C908-4430-BBC0-9078C90D2ACF}"/>
      </w:docPartPr>
      <w:docPartBody>
        <w:p w:rsidR="00FD26D6" w:rsidRDefault="00171F0C">
          <w:pPr>
            <w:pStyle w:val="83FDE462447B4B968A7CDF2C3AF0969C"/>
          </w:pPr>
          <w:r w:rsidRPr="00036450">
            <w:t>WORK EXPERIENCE</w:t>
          </w:r>
        </w:p>
      </w:docPartBody>
    </w:docPart>
    <w:docPart>
      <w:docPartPr>
        <w:name w:val="471A4F453C614E6083EE9B023B2E6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FE549-0664-4C34-93A6-147002B6A0D1}"/>
      </w:docPartPr>
      <w:docPartBody>
        <w:p w:rsidR="00FD26D6" w:rsidRDefault="00171F0C">
          <w:pPr>
            <w:pStyle w:val="471A4F453C614E6083EE9B023B2E6E4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メイリオ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6946"/>
    <w:rsid w:val="00036946"/>
    <w:rsid w:val="00171F0C"/>
    <w:rsid w:val="001B4FE6"/>
    <w:rsid w:val="00840342"/>
    <w:rsid w:val="00FD2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E6"/>
  </w:style>
  <w:style w:type="paragraph" w:styleId="Heading2">
    <w:name w:val="heading 2"/>
    <w:basedOn w:val="Normal"/>
    <w:next w:val="Normal"/>
    <w:link w:val="Heading2Char"/>
    <w:uiPriority w:val="9"/>
    <w:qFormat/>
    <w:rsid w:val="00FD26D6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50467FCA1F4CCB9EEFC0B0B6466A99">
    <w:name w:val="DE50467FCA1F4CCB9EEFC0B0B6466A99"/>
    <w:rsid w:val="001B4FE6"/>
  </w:style>
  <w:style w:type="paragraph" w:customStyle="1" w:styleId="2617D0AA00E4405E9DBC3EEBEAE7F1C4">
    <w:name w:val="2617D0AA00E4405E9DBC3EEBEAE7F1C4"/>
    <w:rsid w:val="001B4FE6"/>
  </w:style>
  <w:style w:type="paragraph" w:customStyle="1" w:styleId="A00537901E3E4B95B007B8FD000A22FF">
    <w:name w:val="A00537901E3E4B95B007B8FD000A22FF"/>
    <w:rsid w:val="001B4FE6"/>
  </w:style>
  <w:style w:type="paragraph" w:customStyle="1" w:styleId="79B0B90F28F847E79F8B0BF10CB907A1">
    <w:name w:val="79B0B90F28F847E79F8B0BF10CB907A1"/>
    <w:rsid w:val="001B4FE6"/>
  </w:style>
  <w:style w:type="paragraph" w:customStyle="1" w:styleId="E63C23421B884EE59B9E1938937738AA">
    <w:name w:val="E63C23421B884EE59B9E1938937738AA"/>
    <w:rsid w:val="001B4FE6"/>
  </w:style>
  <w:style w:type="paragraph" w:customStyle="1" w:styleId="D48986B952EA4FE7A60D6839FF87FC63">
    <w:name w:val="D48986B952EA4FE7A60D6839FF87FC63"/>
    <w:rsid w:val="001B4FE6"/>
  </w:style>
  <w:style w:type="paragraph" w:customStyle="1" w:styleId="ED88352780CC4444A6A4B98448DEF082">
    <w:name w:val="ED88352780CC4444A6A4B98448DEF082"/>
    <w:rsid w:val="001B4FE6"/>
  </w:style>
  <w:style w:type="paragraph" w:customStyle="1" w:styleId="1A1B3C0C2DCB47BAA3D5FEF233EB538C">
    <w:name w:val="1A1B3C0C2DCB47BAA3D5FEF233EB538C"/>
    <w:rsid w:val="001B4FE6"/>
  </w:style>
  <w:style w:type="paragraph" w:customStyle="1" w:styleId="C276C6CE35834B6BB75E1005ACB1E730">
    <w:name w:val="C276C6CE35834B6BB75E1005ACB1E730"/>
    <w:rsid w:val="001B4FE6"/>
  </w:style>
  <w:style w:type="paragraph" w:customStyle="1" w:styleId="B8B0FA47B1DF4A8C90A7802CBE2B1C83">
    <w:name w:val="B8B0FA47B1DF4A8C90A7802CBE2B1C83"/>
    <w:rsid w:val="001B4FE6"/>
  </w:style>
  <w:style w:type="character" w:styleId="Hyperlink">
    <w:name w:val="Hyperlink"/>
    <w:basedOn w:val="DefaultParagraphFont"/>
    <w:uiPriority w:val="99"/>
    <w:unhideWhenUsed/>
    <w:rsid w:val="001B4FE6"/>
    <w:rPr>
      <w:color w:val="943634" w:themeColor="accent2" w:themeShade="BF"/>
      <w:u w:val="single"/>
    </w:rPr>
  </w:style>
  <w:style w:type="paragraph" w:customStyle="1" w:styleId="25499594200A47D795025C99642BA6F6">
    <w:name w:val="25499594200A47D795025C99642BA6F6"/>
    <w:rsid w:val="001B4FE6"/>
  </w:style>
  <w:style w:type="paragraph" w:customStyle="1" w:styleId="73C9B9B222F94F69BF2CA70CE48A428F">
    <w:name w:val="73C9B9B222F94F69BF2CA70CE48A428F"/>
    <w:rsid w:val="001B4FE6"/>
  </w:style>
  <w:style w:type="paragraph" w:customStyle="1" w:styleId="E2AC90C990604A5E956405EECA6BE9EA">
    <w:name w:val="E2AC90C990604A5E956405EECA6BE9EA"/>
    <w:rsid w:val="001B4FE6"/>
  </w:style>
  <w:style w:type="paragraph" w:customStyle="1" w:styleId="6790A048C17B46FCA96385C44FCB2324">
    <w:name w:val="6790A048C17B46FCA96385C44FCB2324"/>
    <w:rsid w:val="001B4FE6"/>
  </w:style>
  <w:style w:type="paragraph" w:customStyle="1" w:styleId="7F1B0A83E7134048940BE525B637B61F">
    <w:name w:val="7F1B0A83E7134048940BE525B637B61F"/>
    <w:rsid w:val="001B4FE6"/>
  </w:style>
  <w:style w:type="paragraph" w:customStyle="1" w:styleId="7A3610F5E1FA40A1B7FC0BF99753A152">
    <w:name w:val="7A3610F5E1FA40A1B7FC0BF99753A152"/>
    <w:rsid w:val="001B4FE6"/>
  </w:style>
  <w:style w:type="paragraph" w:customStyle="1" w:styleId="F3D5DD48D28C47A3B620350DC5351D6D">
    <w:name w:val="F3D5DD48D28C47A3B620350DC5351D6D"/>
    <w:rsid w:val="001B4FE6"/>
  </w:style>
  <w:style w:type="paragraph" w:customStyle="1" w:styleId="2755B6C76F8E497D8D1D63F23CB519D9">
    <w:name w:val="2755B6C76F8E497D8D1D63F23CB519D9"/>
    <w:rsid w:val="001B4FE6"/>
  </w:style>
  <w:style w:type="paragraph" w:customStyle="1" w:styleId="5F91280642C34D929CF8140E8A73256C">
    <w:name w:val="5F91280642C34D929CF8140E8A73256C"/>
    <w:rsid w:val="001B4FE6"/>
  </w:style>
  <w:style w:type="paragraph" w:customStyle="1" w:styleId="EDE0681A5F4E4334806CAD9A016BDBDC">
    <w:name w:val="EDE0681A5F4E4334806CAD9A016BDBDC"/>
    <w:rsid w:val="001B4FE6"/>
  </w:style>
  <w:style w:type="paragraph" w:customStyle="1" w:styleId="D29EE56A6C4D4A18AFEE5B7E91295B03">
    <w:name w:val="D29EE56A6C4D4A18AFEE5B7E91295B03"/>
    <w:rsid w:val="001B4FE6"/>
  </w:style>
  <w:style w:type="paragraph" w:customStyle="1" w:styleId="DE94257DFF9B44CFBB8ED54C7E61304D">
    <w:name w:val="DE94257DFF9B44CFBB8ED54C7E61304D"/>
    <w:rsid w:val="001B4FE6"/>
  </w:style>
  <w:style w:type="paragraph" w:customStyle="1" w:styleId="BD0C0B9013FE4E89808C95DD29095610">
    <w:name w:val="BD0C0B9013FE4E89808C95DD29095610"/>
    <w:rsid w:val="001B4FE6"/>
  </w:style>
  <w:style w:type="paragraph" w:customStyle="1" w:styleId="12CF86B28C0D4DA3A0A76D8A47DC968F">
    <w:name w:val="12CF86B28C0D4DA3A0A76D8A47DC968F"/>
    <w:rsid w:val="001B4FE6"/>
  </w:style>
  <w:style w:type="paragraph" w:customStyle="1" w:styleId="83FDE462447B4B968A7CDF2C3AF0969C">
    <w:name w:val="83FDE462447B4B968A7CDF2C3AF0969C"/>
    <w:rsid w:val="001B4FE6"/>
  </w:style>
  <w:style w:type="paragraph" w:customStyle="1" w:styleId="73A5DC853BB84B4EB427E952ACC6A50E">
    <w:name w:val="73A5DC853BB84B4EB427E952ACC6A50E"/>
    <w:rsid w:val="001B4FE6"/>
  </w:style>
  <w:style w:type="paragraph" w:customStyle="1" w:styleId="5961D4E9C4CB4078A07410DBF185D200">
    <w:name w:val="5961D4E9C4CB4078A07410DBF185D200"/>
    <w:rsid w:val="001B4FE6"/>
  </w:style>
  <w:style w:type="paragraph" w:customStyle="1" w:styleId="BEB40ECE3CBA4597AF6D337FEFCD4281">
    <w:name w:val="BEB40ECE3CBA4597AF6D337FEFCD4281"/>
    <w:rsid w:val="001B4FE6"/>
  </w:style>
  <w:style w:type="paragraph" w:customStyle="1" w:styleId="59F3548F512B4382B1CED81BE0FC53C7">
    <w:name w:val="59F3548F512B4382B1CED81BE0FC53C7"/>
    <w:rsid w:val="001B4FE6"/>
  </w:style>
  <w:style w:type="paragraph" w:customStyle="1" w:styleId="9F4CFF8DBE5D4A12B1343BE26AF3D888">
    <w:name w:val="9F4CFF8DBE5D4A12B1343BE26AF3D888"/>
    <w:rsid w:val="001B4FE6"/>
  </w:style>
  <w:style w:type="paragraph" w:customStyle="1" w:styleId="73676B907E9B4AE09F6119BC6AF2FD52">
    <w:name w:val="73676B907E9B4AE09F6119BC6AF2FD52"/>
    <w:rsid w:val="001B4FE6"/>
  </w:style>
  <w:style w:type="paragraph" w:customStyle="1" w:styleId="2189233F11154752BFD249636F7B4718">
    <w:name w:val="2189233F11154752BFD249636F7B4718"/>
    <w:rsid w:val="001B4FE6"/>
  </w:style>
  <w:style w:type="paragraph" w:customStyle="1" w:styleId="66C343F27FBB43E0A1CBF66CF07CD37A">
    <w:name w:val="66C343F27FBB43E0A1CBF66CF07CD37A"/>
    <w:rsid w:val="001B4FE6"/>
  </w:style>
  <w:style w:type="paragraph" w:customStyle="1" w:styleId="3A4D0D744FC3420B97EEC5D30AA76623">
    <w:name w:val="3A4D0D744FC3420B97EEC5D30AA76623"/>
    <w:rsid w:val="001B4FE6"/>
  </w:style>
  <w:style w:type="paragraph" w:customStyle="1" w:styleId="36DDB23A56C34707AE5C1C0201C2B951">
    <w:name w:val="36DDB23A56C34707AE5C1C0201C2B951"/>
    <w:rsid w:val="001B4FE6"/>
  </w:style>
  <w:style w:type="paragraph" w:customStyle="1" w:styleId="481A3E7AEF044B3AB05B89FA71A5DB91">
    <w:name w:val="481A3E7AEF044B3AB05B89FA71A5DB91"/>
    <w:rsid w:val="001B4FE6"/>
  </w:style>
  <w:style w:type="paragraph" w:customStyle="1" w:styleId="1F16AD9C85904EE7996BDFD578E4B701">
    <w:name w:val="1F16AD9C85904EE7996BDFD578E4B701"/>
    <w:rsid w:val="001B4FE6"/>
  </w:style>
  <w:style w:type="paragraph" w:customStyle="1" w:styleId="7918870EF28043249BF9949D46AF6547">
    <w:name w:val="7918870EF28043249BF9949D46AF6547"/>
    <w:rsid w:val="001B4FE6"/>
  </w:style>
  <w:style w:type="paragraph" w:customStyle="1" w:styleId="7710579904C141DAB25BC7D69F538834">
    <w:name w:val="7710579904C141DAB25BC7D69F538834"/>
    <w:rsid w:val="001B4FE6"/>
  </w:style>
  <w:style w:type="paragraph" w:customStyle="1" w:styleId="37036A1A9BE649E8A7B706D49FEEFC63">
    <w:name w:val="37036A1A9BE649E8A7B706D49FEEFC63"/>
    <w:rsid w:val="001B4FE6"/>
  </w:style>
  <w:style w:type="character" w:customStyle="1" w:styleId="Heading2Char">
    <w:name w:val="Heading 2 Char"/>
    <w:basedOn w:val="DefaultParagraphFont"/>
    <w:link w:val="Heading2"/>
    <w:uiPriority w:val="9"/>
    <w:rsid w:val="00FD26D6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471A4F453C614E6083EE9B023B2E6E44">
    <w:name w:val="471A4F453C614E6083EE9B023B2E6E44"/>
    <w:rsid w:val="001B4FE6"/>
  </w:style>
  <w:style w:type="paragraph" w:customStyle="1" w:styleId="9A1E81EBD5BE4644A8B8833FD9BF1722">
    <w:name w:val="9A1E81EBD5BE4644A8B8833FD9BF1722"/>
    <w:rsid w:val="00036946"/>
  </w:style>
  <w:style w:type="paragraph" w:customStyle="1" w:styleId="CE32A075B5294CDE8CCAEE29D3617AED">
    <w:name w:val="CE32A075B5294CDE8CCAEE29D3617AED"/>
    <w:rsid w:val="00FD26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{43F90983-4AB2-431C-9F9D-00EA276DF2AD}tf00546271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2020-03-23T00:08:00Z</dcterms:created>
  <dcterms:modified xsi:type="dcterms:W3CDTF">2020-06-22T15:45:00Z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