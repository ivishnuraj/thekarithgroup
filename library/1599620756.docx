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92" w:type="dxa"/>
        <w:tblInd w:w="-720" w:type="dxa"/>
        <w:tblLayout w:type="fixed"/>
        <w:tblCellMar>
          <w:left w:w="115" w:type="dxa"/>
          <w:right w:w="115" w:type="dxa"/>
        </w:tblCellMar>
        <w:tblLook w:val="0600"/>
      </w:tblPr>
      <w:tblGrid>
        <w:gridCol w:w="720"/>
        <w:gridCol w:w="630"/>
        <w:gridCol w:w="2312"/>
        <w:gridCol w:w="423"/>
        <w:gridCol w:w="6607"/>
      </w:tblGrid>
      <w:tr w:rsidR="003D1B71" w:rsidTr="00A158B7">
        <w:trPr>
          <w:trHeight w:val="2112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 w:rsidR="003D1B71" w:rsidRDefault="003D1B71" w:rsidP="003D1B71">
            <w:pPr>
              <w:pStyle w:val="BodyText"/>
              <w:kinsoku w:val="0"/>
              <w:overflowPunct w:val="0"/>
              <w:ind w:left="-120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:rsidR="003D1B71" w:rsidRPr="0056708E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72C7" w:themeColor="accent2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:rsidR="003D1B71" w:rsidRPr="00310F17" w:rsidRDefault="002A192C" w:rsidP="002A192C">
            <w:pPr>
              <w:pStyle w:val="Title"/>
            </w:pPr>
            <w:r>
              <w:t>GREESHMA DIVAKARAN.N</w:t>
            </w:r>
          </w:p>
        </w:tc>
      </w:tr>
      <w:tr w:rsidR="003D1B71" w:rsidTr="00A158B7">
        <w:trPr>
          <w:trHeight w:val="1589"/>
        </w:trPr>
        <w:tc>
          <w:tcPr>
            <w:tcW w:w="3662" w:type="dxa"/>
            <w:gridSpan w:val="3"/>
            <w:vMerge/>
            <w:tcBorders>
              <w:bottom w:val="nil"/>
            </w:tcBorders>
          </w:tcPr>
          <w:p w:rsidR="003D1B71" w:rsidRDefault="003D1B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p w:rsidR="007F6E83" w:rsidRPr="007F6E83" w:rsidRDefault="007F6E83" w:rsidP="007F6E83">
            <w:pPr>
              <w:jc w:val="both"/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  <w:u w:val="single"/>
              </w:rPr>
            </w:pPr>
            <w:r w:rsidRPr="007F6E83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  <w:u w:val="single"/>
              </w:rPr>
              <w:t>Career Objective</w:t>
            </w:r>
          </w:p>
          <w:p w:rsidR="007F6E83" w:rsidRDefault="007F6E83" w:rsidP="007F6E83">
            <w:pPr>
              <w:jc w:val="both"/>
              <w:rPr>
                <w:rFonts w:ascii="Times New Roman" w:eastAsia="Book Antiqua" w:hAnsi="Times New Roman"/>
                <w:b/>
                <w:bCs/>
                <w:u w:val="single"/>
              </w:rPr>
            </w:pPr>
          </w:p>
          <w:p w:rsidR="007F6E83" w:rsidRPr="007F6E83" w:rsidRDefault="007F6E83" w:rsidP="007F6E83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7F6E83">
              <w:rPr>
                <w:rFonts w:ascii="Times New Roman" w:hAnsi="Times New Roman"/>
                <w:sz w:val="24"/>
                <w:szCs w:val="24"/>
              </w:rPr>
              <w:t>To obtain a challenging and progressive position in an industry, where I can utilize my knowledge, hardworking capacity and creative thinking aid to achieve the industries goals and customer satisfaction.</w:t>
            </w:r>
          </w:p>
          <w:p w:rsidR="003D1B71" w:rsidRPr="00EA783D" w:rsidRDefault="007F6E83" w:rsidP="00AC6C7E">
            <w:pPr>
              <w:pStyle w:val="Heading2"/>
              <w:rPr>
                <w:rFonts w:ascii="Times New Roman" w:hAnsi="Times New Roman" w:cs="Times New Roman"/>
                <w:color w:val="0072C7"/>
              </w:rPr>
            </w:pPr>
            <w:r>
              <w:rPr>
                <w:rFonts w:ascii="Times New Roman" w:hAnsi="Times New Roman" w:cs="Times New Roman"/>
                <w:color w:val="0072C7"/>
              </w:rPr>
              <w:t>Experience</w:t>
            </w:r>
          </w:p>
          <w:p w:rsidR="003D1B71" w:rsidRPr="00677927" w:rsidRDefault="00DD6CAE" w:rsidP="00EA783D">
            <w:pPr>
              <w:pStyle w:val="Dates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SEPTEMBER-2018</w:t>
            </w:r>
            <w:r w:rsidR="00BD6C4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D1B71" w:rsidRPr="00677927">
              <w:rPr>
                <w:rFonts w:ascii="Times New Roman" w:hAnsi="Times New Roman"/>
                <w:sz w:val="22"/>
                <w:szCs w:val="22"/>
              </w:rPr>
              <w:t>–</w:t>
            </w:r>
            <w:r w:rsidR="000C7C3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BD6C45">
              <w:rPr>
                <w:rFonts w:ascii="Times New Roman" w:hAnsi="Times New Roman"/>
                <w:sz w:val="22"/>
                <w:szCs w:val="22"/>
              </w:rPr>
              <w:t>MARCH-2020</w:t>
            </w:r>
          </w:p>
          <w:p w:rsidR="003D1B71" w:rsidRPr="00677927" w:rsidRDefault="00926FAE" w:rsidP="00BE2448">
            <w:pPr>
              <w:pStyle w:val="Experience"/>
              <w:rPr>
                <w:rFonts w:ascii="Times New Roman" w:hAnsi="Times New Roman" w:cs="Times New Roman"/>
                <w:szCs w:val="22"/>
              </w:rPr>
            </w:pPr>
            <w:r w:rsidRPr="00677927">
              <w:rPr>
                <w:rFonts w:ascii="Times New Roman" w:hAnsi="Times New Roman" w:cs="Times New Roman"/>
                <w:szCs w:val="22"/>
              </w:rPr>
              <w:t>ADMINISTRATION &amp; ACCOUNTS</w:t>
            </w:r>
            <w:r w:rsidR="003D1B71" w:rsidRPr="00677927">
              <w:rPr>
                <w:rStyle w:val="Strong"/>
                <w:rFonts w:ascii="Times New Roman" w:hAnsi="Times New Roman" w:cs="Times New Roman"/>
                <w:szCs w:val="22"/>
              </w:rPr>
              <w:t>•</w:t>
            </w:r>
            <w:r w:rsidRPr="00677927">
              <w:rPr>
                <w:rFonts w:ascii="Times New Roman" w:hAnsi="Times New Roman" w:cs="Times New Roman"/>
                <w:szCs w:val="22"/>
              </w:rPr>
              <w:t>ASSI.ACCOUNTANT CUM ADMIN TEAM</w:t>
            </w:r>
            <w:r w:rsidR="003D1B71" w:rsidRPr="00677927">
              <w:rPr>
                <w:rStyle w:val="Strong"/>
                <w:rFonts w:ascii="Times New Roman" w:hAnsi="Times New Roman" w:cs="Times New Roman"/>
                <w:szCs w:val="22"/>
              </w:rPr>
              <w:t>•</w:t>
            </w:r>
            <w:r w:rsidRPr="00677927">
              <w:rPr>
                <w:rFonts w:ascii="Times New Roman" w:hAnsi="Times New Roman" w:cs="Times New Roman"/>
                <w:szCs w:val="22"/>
              </w:rPr>
              <w:t>EAST COAST COMMUNICATION PVT.LTD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after="0"/>
              <w:rPr>
                <w:rFonts w:ascii="Times New Roman" w:hAnsi="Times New Roman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sz w:val="24"/>
                <w:lang w:bidi="ml-IN"/>
              </w:rPr>
              <w:t>Manage all accounting transactions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after="0"/>
              <w:rPr>
                <w:rFonts w:ascii="Times New Roman" w:hAnsi="Times New Roman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sz w:val="24"/>
                <w:lang w:bidi="ml-IN"/>
              </w:rPr>
              <w:t>Publish financial statements in time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after="0"/>
              <w:rPr>
                <w:rFonts w:ascii="Times New Roman" w:hAnsi="Times New Roman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sz w:val="24"/>
                <w:lang w:bidi="ml-IN"/>
              </w:rPr>
              <w:t>Handle monthly, quarterly and annual closings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after="0"/>
              <w:rPr>
                <w:rFonts w:ascii="Times New Roman" w:hAnsi="Times New Roman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sz w:val="24"/>
                <w:lang w:bidi="ml-IN"/>
              </w:rPr>
              <w:t>Reconcile accounts payable and receivable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after="0"/>
              <w:rPr>
                <w:rFonts w:ascii="Times New Roman" w:hAnsi="Times New Roman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sz w:val="24"/>
                <w:lang w:bidi="ml-IN"/>
              </w:rPr>
              <w:t>Supervise administrative staff and divide responsibilities to ensure performance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after="0"/>
              <w:rPr>
                <w:rFonts w:ascii="Times New Roman" w:hAnsi="Times New Roman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sz w:val="24"/>
                <w:lang w:bidi="ml-IN"/>
              </w:rPr>
              <w:t>Manage balance sheets and profit/loss statements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after="0"/>
              <w:rPr>
                <w:rFonts w:ascii="Times New Roman" w:hAnsi="Times New Roman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sz w:val="24"/>
                <w:lang w:bidi="ml-IN"/>
              </w:rPr>
              <w:t>Audit financial transactions and documents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after="0"/>
              <w:rPr>
                <w:rFonts w:ascii="Times New Roman" w:hAnsi="Times New Roman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sz w:val="24"/>
                <w:lang w:bidi="ml-IN"/>
              </w:rPr>
              <w:t>Create and update records and databases with personnel, financial and other data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after="0"/>
              <w:rPr>
                <w:rFonts w:ascii="Times New Roman" w:hAnsi="Times New Roman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sz w:val="24"/>
                <w:lang w:bidi="ml-IN"/>
              </w:rPr>
              <w:t>Track stocks of office supplies and place orders when necessary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6"/>
              </w:numPr>
              <w:tabs>
                <w:tab w:val="num" w:pos="1440"/>
              </w:tabs>
              <w:autoSpaceDE/>
              <w:autoSpaceDN/>
              <w:adjustRightInd/>
              <w:spacing w:after="0"/>
              <w:rPr>
                <w:rFonts w:ascii="Times New Roman" w:hAnsi="Times New Roman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sz w:val="24"/>
                <w:lang w:bidi="ml-IN"/>
              </w:rPr>
              <w:t>Submit timely reports and prepare presentations/proposals as assigned</w:t>
            </w:r>
          </w:p>
          <w:p w:rsidR="00EA783D" w:rsidRPr="00EA783D" w:rsidRDefault="00EA783D" w:rsidP="00BE2448">
            <w:pPr>
              <w:pStyle w:val="Experience"/>
              <w:rPr>
                <w:rFonts w:ascii="Times New Roman" w:hAnsi="Times New Roman" w:cs="Times New Roman"/>
              </w:rPr>
            </w:pPr>
          </w:p>
          <w:p w:rsidR="003D1B71" w:rsidRPr="00EA783D" w:rsidRDefault="00926FAE" w:rsidP="00EA783D">
            <w:pPr>
              <w:pStyle w:val="Dates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EA783D">
              <w:rPr>
                <w:rFonts w:ascii="Times New Roman" w:hAnsi="Times New Roman"/>
              </w:rPr>
              <w:t xml:space="preserve">NOVEMBER-2016 </w:t>
            </w:r>
            <w:r w:rsidR="003D1B71" w:rsidRPr="00EA783D">
              <w:rPr>
                <w:rFonts w:ascii="Times New Roman" w:hAnsi="Times New Roman"/>
              </w:rPr>
              <w:t>–</w:t>
            </w:r>
            <w:r w:rsidRPr="00EA783D">
              <w:rPr>
                <w:rFonts w:ascii="Times New Roman" w:hAnsi="Times New Roman"/>
              </w:rPr>
              <w:t xml:space="preserve"> AUGUST-2017</w:t>
            </w:r>
            <w:r w:rsidR="00BD6C45">
              <w:rPr>
                <w:rFonts w:ascii="Times New Roman" w:hAnsi="Times New Roman"/>
              </w:rPr>
              <w:t xml:space="preserve"> (on contract)</w:t>
            </w:r>
          </w:p>
          <w:p w:rsidR="003D1B71" w:rsidRPr="00EA783D" w:rsidRDefault="00926FAE" w:rsidP="00AC6C7E">
            <w:pPr>
              <w:pStyle w:val="Experience"/>
              <w:rPr>
                <w:rFonts w:ascii="Times New Roman" w:hAnsi="Times New Roman" w:cs="Times New Roman"/>
              </w:rPr>
            </w:pPr>
            <w:r w:rsidRPr="00EA783D">
              <w:rPr>
                <w:rFonts w:ascii="Times New Roman" w:hAnsi="Times New Roman" w:cs="Times New Roman"/>
              </w:rPr>
              <w:t>ACCOUNTS</w:t>
            </w:r>
            <w:r w:rsidR="003D1B71" w:rsidRPr="00EA783D">
              <w:rPr>
                <w:rStyle w:val="Strong"/>
                <w:rFonts w:ascii="Times New Roman" w:hAnsi="Times New Roman" w:cs="Times New Roman"/>
              </w:rPr>
              <w:t>•</w:t>
            </w:r>
            <w:r w:rsidRPr="00EA783D">
              <w:rPr>
                <w:rFonts w:ascii="Times New Roman" w:hAnsi="Times New Roman" w:cs="Times New Roman"/>
              </w:rPr>
              <w:t>RESEARCH ASSOCIATE</w:t>
            </w:r>
            <w:r w:rsidR="003D1B71" w:rsidRPr="00EA783D">
              <w:rPr>
                <w:rStyle w:val="Strong"/>
                <w:rFonts w:ascii="Times New Roman" w:hAnsi="Times New Roman" w:cs="Times New Roman"/>
              </w:rPr>
              <w:t>•</w:t>
            </w:r>
            <w:r w:rsidRPr="00EA783D">
              <w:rPr>
                <w:rFonts w:ascii="Times New Roman" w:hAnsi="Times New Roman" w:cs="Times New Roman"/>
              </w:rPr>
              <w:t>RR DONNELLEY, TECHNOPARK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9"/>
              </w:numPr>
              <w:shd w:val="clear" w:color="auto" w:fill="FFFFFF" w:themeFill="background1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/>
                <w:color w:val="000000" w:themeColor="text1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color w:val="000000" w:themeColor="text1"/>
                <w:sz w:val="24"/>
                <w:lang w:bidi="ml-IN"/>
              </w:rPr>
              <w:t>Research securities of target industries and companies to provide investment recommendations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9"/>
              </w:numPr>
              <w:shd w:val="clear" w:color="auto" w:fill="FFFFFF" w:themeFill="background1"/>
              <w:autoSpaceDE/>
              <w:autoSpaceDN/>
              <w:adjustRightInd/>
              <w:spacing w:before="100" w:beforeAutospacing="1" w:after="100" w:afterAutospacing="1"/>
              <w:rPr>
                <w:rStyle w:val="cyt8w"/>
                <w:rFonts w:ascii="Times New Roman" w:hAnsi="Times New Roman"/>
                <w:sz w:val="24"/>
              </w:rPr>
            </w:pPr>
            <w:r w:rsidRPr="00EA783D">
              <w:rPr>
                <w:rStyle w:val="cyt8w"/>
                <w:rFonts w:ascii="Times New Roman" w:hAnsi="Times New Roman"/>
                <w:sz w:val="24"/>
              </w:rPr>
              <w:t>US GAAP based financial reporting process. Map financial data and disclosures reported in annual and quarterly reports filed with SEC.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9"/>
              </w:numPr>
              <w:shd w:val="clear" w:color="auto" w:fill="FFFFFF" w:themeFill="background1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EA783D">
              <w:rPr>
                <w:rStyle w:val="cyt8w"/>
                <w:rFonts w:ascii="Times New Roman" w:hAnsi="Times New Roman"/>
                <w:sz w:val="24"/>
              </w:rPr>
              <w:lastRenderedPageBreak/>
              <w:t>Analyze financial statements and disclosures of US companies and complete projects on-time with high quality.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9"/>
              </w:numPr>
              <w:shd w:val="clear" w:color="auto" w:fill="FFFFFF" w:themeFill="background1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/>
                <w:color w:val="000000" w:themeColor="text1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color w:val="000000" w:themeColor="text1"/>
                <w:sz w:val="24"/>
                <w:lang w:bidi="ml-IN"/>
              </w:rPr>
              <w:t>Collect and interpret company data to facilitate recommendations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9"/>
              </w:numPr>
              <w:shd w:val="clear" w:color="auto" w:fill="FFFFFF" w:themeFill="background1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/>
                <w:color w:val="000000" w:themeColor="text1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color w:val="000000" w:themeColor="text1"/>
                <w:sz w:val="24"/>
                <w:lang w:bidi="ml-IN"/>
              </w:rPr>
              <w:t>Develop and write research reports and publications to be presented to management or shareholders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9"/>
              </w:numPr>
              <w:shd w:val="clear" w:color="auto" w:fill="FFFFFF" w:themeFill="background1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/>
                <w:color w:val="000000" w:themeColor="text1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color w:val="000000" w:themeColor="text1"/>
                <w:sz w:val="24"/>
                <w:lang w:bidi="ml-IN"/>
              </w:rPr>
              <w:t>Maintain up-to-date knowledge of financial services industry happenings and current events</w:t>
            </w:r>
          </w:p>
          <w:p w:rsidR="00EA783D" w:rsidRPr="00EA783D" w:rsidRDefault="00EA783D" w:rsidP="00EA783D">
            <w:pPr>
              <w:pStyle w:val="ListParagraph"/>
              <w:widowControl/>
              <w:numPr>
                <w:ilvl w:val="0"/>
                <w:numId w:val="9"/>
              </w:numPr>
              <w:shd w:val="clear" w:color="auto" w:fill="FFFFFF" w:themeFill="background1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/>
                <w:color w:val="000000" w:themeColor="text1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color w:val="000000" w:themeColor="text1"/>
                <w:sz w:val="24"/>
                <w:lang w:bidi="ml-IN"/>
              </w:rPr>
              <w:t>Conduct primary research from industry sources</w:t>
            </w:r>
          </w:p>
          <w:p w:rsidR="00EA783D" w:rsidRPr="00D0634B" w:rsidRDefault="00EA783D" w:rsidP="00D0634B">
            <w:pPr>
              <w:pStyle w:val="ListParagraph"/>
              <w:widowControl/>
              <w:numPr>
                <w:ilvl w:val="0"/>
                <w:numId w:val="9"/>
              </w:numPr>
              <w:shd w:val="clear" w:color="auto" w:fill="FFFFFF" w:themeFill="background1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/>
                <w:color w:val="000000" w:themeColor="text1"/>
                <w:sz w:val="24"/>
                <w:lang w:bidi="ml-IN"/>
              </w:rPr>
            </w:pPr>
            <w:r w:rsidRPr="00EA783D">
              <w:rPr>
                <w:rFonts w:ascii="Times New Roman" w:hAnsi="Times New Roman"/>
                <w:color w:val="000000" w:themeColor="text1"/>
                <w:sz w:val="24"/>
              </w:rPr>
              <w:t>Reconcile selected balance sheet accounts</w:t>
            </w:r>
          </w:p>
          <w:p w:rsidR="003D1B71" w:rsidRPr="00EA783D" w:rsidRDefault="003D1B71" w:rsidP="00E24687">
            <w:pPr>
              <w:rPr>
                <w:rFonts w:ascii="Times New Roman" w:hAnsi="Times New Roman"/>
              </w:rPr>
            </w:pPr>
          </w:p>
          <w:sdt>
            <w:sdtPr>
              <w:rPr>
                <w:rFonts w:ascii="Times New Roman" w:hAnsi="Times New Roman" w:cs="Times New Roman"/>
                <w:color w:val="0072C7"/>
              </w:rPr>
              <w:id w:val="-1554227259"/>
              <w:placeholder>
                <w:docPart w:val="9BC18828C5E84417BB036D9D9F74F9F1"/>
              </w:placeholder>
              <w:temporary/>
              <w:showingPlcHdr/>
            </w:sdtPr>
            <w:sdtContent>
              <w:p w:rsidR="003D1B71" w:rsidRPr="00EA783D" w:rsidRDefault="003D1B71" w:rsidP="00E24687">
                <w:pPr>
                  <w:pStyle w:val="Heading2"/>
                  <w:spacing w:before="0"/>
                  <w:rPr>
                    <w:rFonts w:ascii="Times New Roman" w:hAnsi="Times New Roman" w:cs="Times New Roman"/>
                    <w:color w:val="0072C7"/>
                  </w:rPr>
                </w:pPr>
                <w:r w:rsidRPr="00EA783D">
                  <w:rPr>
                    <w:rFonts w:ascii="Times New Roman" w:hAnsi="Times New Roman" w:cs="Times New Roman"/>
                  </w:rPr>
                  <w:t>Education</w:t>
                </w:r>
              </w:p>
            </w:sdtContent>
          </w:sdt>
          <w:p w:rsidR="00BE2448" w:rsidRPr="00EA783D" w:rsidRDefault="00BE2448" w:rsidP="00BE2448">
            <w:pPr>
              <w:pStyle w:val="SchoolNam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A783D">
              <w:rPr>
                <w:rFonts w:ascii="Times New Roman" w:hAnsi="Times New Roman" w:cs="Times New Roman"/>
              </w:rPr>
              <w:t>MBA [FINANCE &amp; HR</w:t>
            </w:r>
            <w:r w:rsidR="00D0634B" w:rsidRPr="00EA783D">
              <w:rPr>
                <w:rFonts w:ascii="Times New Roman" w:hAnsi="Times New Roman" w:cs="Times New Roman"/>
              </w:rPr>
              <w:t>]</w:t>
            </w:r>
            <w:r w:rsidR="00D0634B">
              <w:rPr>
                <w:rFonts w:ascii="Times New Roman" w:hAnsi="Times New Roman" w:cs="Times New Roman"/>
              </w:rPr>
              <w:t xml:space="preserve"> - 2016 (70%)</w:t>
            </w:r>
          </w:p>
          <w:p w:rsidR="003D1B71" w:rsidRPr="00EA783D" w:rsidRDefault="00BE2448" w:rsidP="00D0634B">
            <w:pPr>
              <w:pStyle w:val="SchoolName"/>
              <w:ind w:left="325"/>
              <w:rPr>
                <w:rFonts w:ascii="Times New Roman" w:hAnsi="Times New Roman" w:cs="Times New Roman"/>
              </w:rPr>
            </w:pPr>
            <w:r w:rsidRPr="00EA783D">
              <w:rPr>
                <w:rFonts w:ascii="Times New Roman" w:hAnsi="Times New Roman" w:cs="Times New Roman"/>
              </w:rPr>
              <w:t>UNIVERSITY INSTITUTE OF MANAGEMENT</w:t>
            </w:r>
            <w:r w:rsidR="003D1B71" w:rsidRPr="00EA783D">
              <w:rPr>
                <w:rFonts w:ascii="Times New Roman" w:hAnsi="Times New Roman" w:cs="Times New Roman"/>
              </w:rPr>
              <w:t xml:space="preserve">, </w:t>
            </w:r>
            <w:r w:rsidRPr="00EA783D">
              <w:rPr>
                <w:rFonts w:ascii="Times New Roman" w:hAnsi="Times New Roman" w:cs="Times New Roman"/>
              </w:rPr>
              <w:t>ADOOR , PATHANAMTHITTA , KERALA</w:t>
            </w:r>
          </w:p>
          <w:p w:rsidR="006E4AEF" w:rsidRDefault="006E4AEF" w:rsidP="00353B60">
            <w:pPr>
              <w:pStyle w:val="SchoolName"/>
            </w:pPr>
          </w:p>
          <w:p w:rsidR="006E4AEF" w:rsidRDefault="006E4AEF" w:rsidP="006E4AEF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Undergone  Project at Travancore Titanium Products Ltd. Thiruvananthapuram as a part of my MBA </w:t>
            </w:r>
          </w:p>
          <w:p w:rsidR="006E4AEF" w:rsidRDefault="006E4AEF" w:rsidP="006E4AEF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Undergone Internship at HLL Lifecare Ltd. Thiruvananthapuram as a part of my MBA </w:t>
            </w:r>
          </w:p>
          <w:p w:rsidR="006E4AEF" w:rsidRDefault="006E4AEF" w:rsidP="006E4AEF">
            <w:pPr>
              <w:widowControl/>
              <w:autoSpaceDE/>
              <w:autoSpaceDN/>
              <w:adjustRightInd/>
              <w:ind w:left="7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BE2448" w:rsidRDefault="00BE2448" w:rsidP="006E4AEF">
            <w:pPr>
              <w:pStyle w:val="SchoolName"/>
            </w:pPr>
          </w:p>
          <w:p w:rsidR="00BE2448" w:rsidRPr="00677927" w:rsidRDefault="00BE2448" w:rsidP="006E4AEF">
            <w:pPr>
              <w:pStyle w:val="SchoolNam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77927">
              <w:rPr>
                <w:rFonts w:ascii="Times New Roman" w:hAnsi="Times New Roman" w:cs="Times New Roman"/>
              </w:rPr>
              <w:t>B.COM WITH COMPUTER APPLICATION</w:t>
            </w:r>
            <w:r w:rsidR="00D0634B">
              <w:rPr>
                <w:rFonts w:ascii="Times New Roman" w:hAnsi="Times New Roman" w:cs="Times New Roman"/>
              </w:rPr>
              <w:t xml:space="preserve"> – 2013 (60%)</w:t>
            </w:r>
          </w:p>
          <w:p w:rsidR="00677927" w:rsidRDefault="00BE2448" w:rsidP="00E3129D">
            <w:pPr>
              <w:pStyle w:val="SchoolName"/>
              <w:ind w:left="325" w:hanging="90"/>
              <w:rPr>
                <w:rFonts w:ascii="Times New Roman" w:hAnsi="Times New Roman" w:cs="Times New Roman"/>
              </w:rPr>
            </w:pPr>
            <w:r w:rsidRPr="00677927">
              <w:rPr>
                <w:rFonts w:ascii="Times New Roman" w:hAnsi="Times New Roman" w:cs="Times New Roman"/>
              </w:rPr>
              <w:t>IN</w:t>
            </w:r>
            <w:r w:rsidR="00E3129D">
              <w:rPr>
                <w:rFonts w:ascii="Times New Roman" w:hAnsi="Times New Roman" w:cs="Times New Roman"/>
              </w:rPr>
              <w:t>STITUTE OF</w:t>
            </w:r>
            <w:r w:rsidR="00D0634B">
              <w:rPr>
                <w:rFonts w:ascii="Times New Roman" w:hAnsi="Times New Roman" w:cs="Times New Roman"/>
              </w:rPr>
              <w:t xml:space="preserve"> DISTANCE EDUCAT</w:t>
            </w:r>
            <w:r w:rsidR="00E3129D">
              <w:rPr>
                <w:rFonts w:ascii="Times New Roman" w:hAnsi="Times New Roman" w:cs="Times New Roman"/>
              </w:rPr>
              <w:t xml:space="preserve">ION </w:t>
            </w:r>
            <w:r w:rsidRPr="00677927">
              <w:rPr>
                <w:rFonts w:ascii="Times New Roman" w:hAnsi="Times New Roman" w:cs="Times New Roman"/>
              </w:rPr>
              <w:t>GOVT.COLLEGE, KARYAVATTOM, THIRUVANANTHAPURAM, KERALA</w:t>
            </w:r>
          </w:p>
          <w:p w:rsidR="00CE7617" w:rsidRDefault="00CE7617" w:rsidP="00E3129D">
            <w:pPr>
              <w:pStyle w:val="SchoolName"/>
              <w:ind w:left="325" w:hanging="90"/>
              <w:rPr>
                <w:rFonts w:ascii="Times New Roman" w:hAnsi="Times New Roman" w:cs="Times New Roman"/>
              </w:rPr>
            </w:pPr>
          </w:p>
          <w:p w:rsidR="00CE7617" w:rsidRPr="00CE7617" w:rsidRDefault="00CE7617" w:rsidP="00CE7617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240"/>
              <w:jc w:val="both"/>
              <w:rPr>
                <w:rFonts w:ascii="Times New Roman" w:hAnsi="Times New Roman"/>
                <w:bCs/>
                <w:sz w:val="24"/>
              </w:rPr>
            </w:pPr>
            <w:r w:rsidRPr="00CE7617">
              <w:rPr>
                <w:rFonts w:ascii="Times New Roman" w:hAnsi="Times New Roman"/>
                <w:b/>
                <w:bCs/>
                <w:sz w:val="24"/>
              </w:rPr>
              <w:t>Diploma in Airline and Hospitality Management, DIGITO TECHNICAL TRAINING SERVICES PVT.LTD Under Bharathiyaruniversity. Thiruvananthapuram– 2010  (A)</w:t>
            </w:r>
          </w:p>
          <w:p w:rsidR="00D0634B" w:rsidRDefault="00D0634B" w:rsidP="00677927">
            <w:pPr>
              <w:pStyle w:val="SchoolName"/>
              <w:rPr>
                <w:rFonts w:ascii="Times New Roman" w:hAnsi="Times New Roman" w:cs="Times New Roman"/>
              </w:rPr>
            </w:pPr>
          </w:p>
          <w:p w:rsidR="00D0634B" w:rsidRPr="00677927" w:rsidRDefault="00D0634B" w:rsidP="00D0634B">
            <w:pPr>
              <w:pStyle w:val="SchoolNam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PLUS TWO COMMERCE WITH COMPUTER APPLICATION – </w:t>
            </w:r>
            <w:r w:rsidR="00CE7617">
              <w:rPr>
                <w:rFonts w:ascii="Times New Roman" w:hAnsi="Times New Roman" w:cs="Times New Roman"/>
              </w:rPr>
              <w:t>2009 (</w:t>
            </w:r>
            <w:r>
              <w:rPr>
                <w:rFonts w:ascii="Times New Roman" w:hAnsi="Times New Roman" w:cs="Times New Roman"/>
              </w:rPr>
              <w:t>67%)</w:t>
            </w:r>
          </w:p>
          <w:p w:rsidR="00BE2448" w:rsidRPr="00740017" w:rsidRDefault="00BE2448" w:rsidP="00BE2448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Calibri" w:hAnsi="Calibri" w:cs="Calibri"/>
              </w:rPr>
            </w:pPr>
          </w:p>
          <w:p w:rsidR="00677927" w:rsidRPr="00D0634B" w:rsidRDefault="00677927" w:rsidP="00D0634B">
            <w:pPr>
              <w:pStyle w:val="Heading2"/>
              <w:rPr>
                <w:rFonts w:ascii="Times New Roman" w:hAnsi="Times New Roman" w:cs="Times New Roman"/>
                <w:color w:val="0072C7"/>
              </w:rPr>
            </w:pPr>
            <w:r w:rsidRPr="00677927">
              <w:rPr>
                <w:rFonts w:ascii="Times New Roman" w:hAnsi="Times New Roman" w:cs="Times New Roman"/>
                <w:color w:val="0072C7"/>
              </w:rPr>
              <w:t>Career History</w:t>
            </w:r>
          </w:p>
          <w:p w:rsidR="00677927" w:rsidRDefault="00677927" w:rsidP="00677927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Undergone industrial training on ground handling at  International Airport, Thiruvananthapuram </w:t>
            </w:r>
          </w:p>
          <w:p w:rsidR="00677927" w:rsidRDefault="00677927" w:rsidP="00677927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Participated Management Fest at CET, Sreekaryam and DC MAT, Kazakootam</w:t>
            </w:r>
          </w:p>
          <w:p w:rsidR="00CE7617" w:rsidRDefault="00CE7617" w:rsidP="00CE7617">
            <w:pPr>
              <w:widowControl/>
              <w:autoSpaceDE/>
              <w:autoSpaceDN/>
              <w:adjustRightInd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77927" w:rsidRDefault="00677927" w:rsidP="00CE7617">
            <w:pPr>
              <w:jc w:val="both"/>
              <w:rPr>
                <w:rFonts w:ascii="Times New Roman" w:hAnsi="Times New Roman"/>
                <w:b/>
                <w:bCs/>
                <w:color w:val="005595" w:themeColor="accent2" w:themeShade="BF"/>
                <w:sz w:val="24"/>
                <w:szCs w:val="24"/>
                <w:u w:val="single"/>
              </w:rPr>
            </w:pPr>
            <w:r w:rsidRPr="00677927">
              <w:rPr>
                <w:rFonts w:ascii="Times New Roman" w:hAnsi="Times New Roman"/>
                <w:b/>
                <w:bCs/>
                <w:color w:val="005595" w:themeColor="accent2" w:themeShade="BF"/>
                <w:sz w:val="24"/>
                <w:szCs w:val="24"/>
                <w:u w:val="single"/>
              </w:rPr>
              <w:lastRenderedPageBreak/>
              <w:t>Technical Skill</w:t>
            </w:r>
          </w:p>
          <w:p w:rsidR="00CE7617" w:rsidRPr="00677927" w:rsidRDefault="00CE7617" w:rsidP="00CE7617">
            <w:pPr>
              <w:jc w:val="both"/>
              <w:rPr>
                <w:rFonts w:ascii="Times New Roman" w:hAnsi="Times New Roman"/>
                <w:b/>
                <w:bCs/>
                <w:color w:val="005595" w:themeColor="accent2" w:themeShade="BF"/>
                <w:sz w:val="24"/>
                <w:szCs w:val="24"/>
                <w:u w:val="single"/>
              </w:rPr>
            </w:pPr>
          </w:p>
          <w:p w:rsidR="00677927" w:rsidRPr="00677927" w:rsidRDefault="00677927" w:rsidP="00CE7617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77927">
              <w:rPr>
                <w:rFonts w:ascii="Times New Roman" w:hAnsi="Times New Roman"/>
                <w:bCs/>
                <w:sz w:val="24"/>
                <w:szCs w:val="24"/>
              </w:rPr>
              <w:t>Certificate Of  Merit The Galileo CRS Basic Course Swasthik Tours &amp;Travel’s, Thiruvananthapuram</w:t>
            </w:r>
          </w:p>
          <w:p w:rsidR="00677927" w:rsidRPr="00F55B4B" w:rsidRDefault="00677927" w:rsidP="00677927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jc w:val="both"/>
              <w:rPr>
                <w:rFonts w:ascii="Times New Roman" w:hAnsi="Times New Roman"/>
                <w:bCs/>
              </w:rPr>
            </w:pPr>
            <w:r w:rsidRPr="00677927">
              <w:rPr>
                <w:rFonts w:ascii="Times New Roman" w:hAnsi="Times New Roman"/>
                <w:bCs/>
                <w:sz w:val="24"/>
                <w:szCs w:val="24"/>
              </w:rPr>
              <w:t>Desk Top Publishing, CENTRAL POLYTECHNIC College,  Thiruvananthapuram</w:t>
            </w:r>
          </w:p>
          <w:p w:rsidR="00F55B4B" w:rsidRPr="00677927" w:rsidRDefault="00F55B4B" w:rsidP="00677927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TALLY. ERP 9 , MS OFFICE</w:t>
            </w:r>
          </w:p>
          <w:p w:rsidR="00677927" w:rsidRDefault="00677927" w:rsidP="00677927">
            <w:pPr>
              <w:widowControl/>
              <w:autoSpaceDE/>
              <w:autoSpaceDN/>
              <w:adjustRightInd/>
              <w:ind w:left="720"/>
              <w:jc w:val="both"/>
              <w:rPr>
                <w:rFonts w:ascii="Times New Roman" w:hAnsi="Times New Roman"/>
                <w:bCs/>
              </w:rPr>
            </w:pPr>
          </w:p>
          <w:p w:rsidR="00677927" w:rsidRPr="00677927" w:rsidRDefault="00677927" w:rsidP="00677927">
            <w:pPr>
              <w:tabs>
                <w:tab w:val="num" w:pos="0"/>
              </w:tabs>
              <w:spacing w:after="240"/>
              <w:jc w:val="both"/>
              <w:rPr>
                <w:rFonts w:ascii="Times New Roman" w:hAnsi="Times New Roman"/>
                <w:b/>
                <w:color w:val="005595" w:themeColor="accent2" w:themeShade="BF"/>
                <w:sz w:val="24"/>
                <w:szCs w:val="24"/>
                <w:u w:val="single"/>
              </w:rPr>
            </w:pPr>
            <w:r w:rsidRPr="00677927">
              <w:rPr>
                <w:rFonts w:ascii="Times New Roman" w:hAnsi="Times New Roman"/>
                <w:b/>
                <w:color w:val="005595" w:themeColor="accent2" w:themeShade="BF"/>
                <w:sz w:val="24"/>
                <w:szCs w:val="24"/>
                <w:u w:val="single"/>
              </w:rPr>
              <w:t>Interest &amp; Hobbies</w:t>
            </w:r>
          </w:p>
          <w:p w:rsidR="00677927" w:rsidRDefault="00677927" w:rsidP="00677927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Building Up Contacts</w:t>
            </w:r>
          </w:p>
          <w:p w:rsidR="00677927" w:rsidRDefault="00677927" w:rsidP="00677927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Traveling</w:t>
            </w:r>
          </w:p>
          <w:p w:rsidR="00677927" w:rsidRDefault="00677927" w:rsidP="00677927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Listening Music</w:t>
            </w:r>
          </w:p>
          <w:p w:rsidR="00677927" w:rsidRDefault="00677927" w:rsidP="00677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140"/>
              </w:tabs>
              <w:jc w:val="both"/>
              <w:rPr>
                <w:rFonts w:ascii="Times New Roman" w:hAnsi="Times New Roman"/>
                <w:b/>
                <w:u w:val="single"/>
              </w:rPr>
            </w:pPr>
          </w:p>
          <w:p w:rsidR="00677927" w:rsidRPr="00E24687" w:rsidRDefault="00E24687" w:rsidP="00677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140"/>
              </w:tabs>
              <w:jc w:val="both"/>
              <w:rPr>
                <w:rFonts w:ascii="Times New Roman" w:eastAsia="Book Antiqua" w:hAnsi="Times New Roman"/>
                <w:b/>
                <w:bCs/>
                <w:color w:val="005595" w:themeColor="accent2" w:themeShade="BF"/>
                <w:sz w:val="24"/>
                <w:szCs w:val="24"/>
                <w:u w:val="single"/>
                <w:lang w:val="en-GB"/>
              </w:rPr>
            </w:pPr>
            <w:r w:rsidRPr="00E24687">
              <w:rPr>
                <w:rFonts w:ascii="Times New Roman" w:hAnsi="Times New Roman"/>
                <w:b/>
                <w:bCs/>
                <w:color w:val="005595" w:themeColor="accent2" w:themeShade="BF"/>
                <w:sz w:val="24"/>
                <w:szCs w:val="24"/>
                <w:u w:val="single"/>
              </w:rPr>
              <w:t>Languages Known</w:t>
            </w:r>
          </w:p>
          <w:p w:rsidR="00677927" w:rsidRPr="00E24687" w:rsidRDefault="00677927" w:rsidP="00677927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240" w:after="0"/>
              <w:jc w:val="both"/>
              <w:rPr>
                <w:rFonts w:ascii="Times New Roman" w:eastAsia="Calibri" w:hAnsi="Times New Roman"/>
                <w:bCs/>
                <w:sz w:val="24"/>
              </w:rPr>
            </w:pPr>
            <w:r w:rsidRPr="00E24687">
              <w:rPr>
                <w:rFonts w:ascii="Times New Roman" w:hAnsi="Times New Roman"/>
                <w:bCs/>
                <w:sz w:val="24"/>
              </w:rPr>
              <w:t>English, Malayalam</w:t>
            </w:r>
            <w:r w:rsidR="00CE7617">
              <w:rPr>
                <w:rFonts w:ascii="Times New Roman" w:hAnsi="Times New Roman"/>
                <w:bCs/>
                <w:sz w:val="24"/>
              </w:rPr>
              <w:t>, Hindi</w:t>
            </w:r>
          </w:p>
          <w:p w:rsidR="00677927" w:rsidRPr="00E24687" w:rsidRDefault="00E24687" w:rsidP="00677927">
            <w:pPr>
              <w:spacing w:before="240"/>
              <w:jc w:val="both"/>
              <w:rPr>
                <w:rFonts w:ascii="Times New Roman" w:hAnsi="Times New Roman"/>
                <w:bCs/>
                <w:color w:val="005595" w:themeColor="accent2" w:themeShade="BF"/>
                <w:sz w:val="24"/>
                <w:szCs w:val="24"/>
              </w:rPr>
            </w:pPr>
            <w:r w:rsidRPr="00E24687">
              <w:rPr>
                <w:rFonts w:ascii="Times New Roman" w:hAnsi="Times New Roman"/>
                <w:b/>
                <w:bCs/>
                <w:color w:val="005595" w:themeColor="accent2" w:themeShade="BF"/>
                <w:sz w:val="24"/>
                <w:szCs w:val="24"/>
                <w:u w:val="single"/>
              </w:rPr>
              <w:t>Personal Details</w:t>
            </w:r>
          </w:p>
          <w:p w:rsidR="00677927" w:rsidRDefault="00677927" w:rsidP="00677927">
            <w:pPr>
              <w:rPr>
                <w:rFonts w:ascii="Times New Roman" w:hAnsi="Times New Roman"/>
                <w:b/>
                <w:bCs/>
              </w:rPr>
            </w:pPr>
          </w:p>
          <w:p w:rsidR="00677927" w:rsidRDefault="00677927" w:rsidP="0067792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 Name of Applicant</w:t>
            </w:r>
            <w:r>
              <w:rPr>
                <w:rFonts w:ascii="Times New Roman" w:hAnsi="Times New Roman"/>
                <w:bCs/>
              </w:rPr>
              <w:tab/>
              <w:t>:</w:t>
            </w:r>
            <w:r>
              <w:rPr>
                <w:rFonts w:ascii="Times New Roman" w:hAnsi="Times New Roman"/>
                <w:bCs/>
              </w:rPr>
              <w:tab/>
            </w:r>
            <w:r>
              <w:rPr>
                <w:rFonts w:ascii="Times New Roman" w:hAnsi="Times New Roman"/>
                <w:bCs/>
              </w:rPr>
              <w:tab/>
              <w:t>GreeshmaDivakaran.N</w:t>
            </w:r>
          </w:p>
          <w:p w:rsidR="00677927" w:rsidRDefault="00677927" w:rsidP="0067792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 Father’s Name       </w:t>
            </w:r>
            <w:r w:rsidR="00E24687">
              <w:rPr>
                <w:rFonts w:ascii="Times New Roman" w:hAnsi="Times New Roman"/>
                <w:bCs/>
              </w:rPr>
              <w:t xml:space="preserve">        :</w:t>
            </w:r>
            <w:r w:rsidR="00E24687">
              <w:rPr>
                <w:rFonts w:ascii="Times New Roman" w:hAnsi="Times New Roman"/>
                <w:bCs/>
              </w:rPr>
              <w:tab/>
            </w:r>
            <w:r w:rsidR="00E24687">
              <w:rPr>
                <w:rFonts w:ascii="Times New Roman" w:hAnsi="Times New Roman"/>
                <w:bCs/>
              </w:rPr>
              <w:tab/>
              <w:t>DivakaraPanicker .TM</w:t>
            </w:r>
          </w:p>
          <w:p w:rsidR="00677927" w:rsidRDefault="00677927" w:rsidP="0067792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 Mother’s Name             :</w:t>
            </w:r>
            <w:r>
              <w:rPr>
                <w:rFonts w:ascii="Times New Roman" w:hAnsi="Times New Roman"/>
                <w:bCs/>
              </w:rPr>
              <w:tab/>
            </w:r>
            <w:r>
              <w:rPr>
                <w:rFonts w:ascii="Times New Roman" w:hAnsi="Times New Roman"/>
                <w:bCs/>
              </w:rPr>
              <w:tab/>
              <w:t>Nirmala.P</w:t>
            </w:r>
          </w:p>
          <w:p w:rsidR="00677927" w:rsidRDefault="00BD6C45" w:rsidP="00677927">
            <w:pPr>
              <w:ind w:firstLine="72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Date of Birth</w:t>
            </w:r>
            <w:r>
              <w:rPr>
                <w:rFonts w:ascii="Times New Roman" w:hAnsi="Times New Roman"/>
                <w:bCs/>
              </w:rPr>
              <w:tab/>
            </w:r>
            <w:r>
              <w:rPr>
                <w:rFonts w:ascii="Times New Roman" w:hAnsi="Times New Roman"/>
                <w:bCs/>
              </w:rPr>
              <w:tab/>
              <w:t>:</w:t>
            </w:r>
            <w:r>
              <w:rPr>
                <w:rFonts w:ascii="Times New Roman" w:hAnsi="Times New Roman"/>
                <w:bCs/>
              </w:rPr>
              <w:tab/>
            </w:r>
            <w:r>
              <w:rPr>
                <w:rFonts w:ascii="Times New Roman" w:hAnsi="Times New Roman"/>
                <w:bCs/>
              </w:rPr>
              <w:tab/>
              <w:t>(28)</w:t>
            </w:r>
            <w:r w:rsidR="00677927">
              <w:rPr>
                <w:rFonts w:ascii="Times New Roman" w:hAnsi="Times New Roman"/>
                <w:bCs/>
              </w:rPr>
              <w:t xml:space="preserve"> 20</w:t>
            </w:r>
            <w:r w:rsidR="00677927">
              <w:rPr>
                <w:rFonts w:ascii="Times New Roman" w:hAnsi="Times New Roman"/>
                <w:bCs/>
                <w:vertAlign w:val="superscript"/>
              </w:rPr>
              <w:t>th</w:t>
            </w:r>
            <w:r w:rsidR="00677927">
              <w:rPr>
                <w:rFonts w:ascii="Times New Roman" w:hAnsi="Times New Roman"/>
                <w:bCs/>
              </w:rPr>
              <w:t xml:space="preserve"> Apr 1992</w:t>
            </w:r>
          </w:p>
          <w:p w:rsidR="00677927" w:rsidRDefault="00677927" w:rsidP="0067792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 Nationality</w:t>
            </w:r>
            <w:r>
              <w:rPr>
                <w:rFonts w:ascii="Times New Roman" w:hAnsi="Times New Roman"/>
                <w:bCs/>
              </w:rPr>
              <w:tab/>
            </w:r>
            <w:r>
              <w:rPr>
                <w:rFonts w:ascii="Times New Roman" w:hAnsi="Times New Roman"/>
                <w:bCs/>
              </w:rPr>
              <w:tab/>
              <w:t>:</w:t>
            </w:r>
            <w:r>
              <w:rPr>
                <w:rFonts w:ascii="Times New Roman" w:hAnsi="Times New Roman"/>
                <w:bCs/>
              </w:rPr>
              <w:tab/>
            </w:r>
            <w:r>
              <w:rPr>
                <w:rFonts w:ascii="Times New Roman" w:hAnsi="Times New Roman"/>
                <w:bCs/>
              </w:rPr>
              <w:tab/>
              <w:t>Indian</w:t>
            </w:r>
          </w:p>
          <w:p w:rsidR="00677927" w:rsidRDefault="00677927" w:rsidP="0067792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 Gender</w:t>
            </w:r>
            <w:r>
              <w:rPr>
                <w:rFonts w:ascii="Times New Roman" w:hAnsi="Times New Roman"/>
                <w:bCs/>
              </w:rPr>
              <w:tab/>
            </w:r>
            <w:r>
              <w:rPr>
                <w:rFonts w:ascii="Times New Roman" w:hAnsi="Times New Roman"/>
                <w:bCs/>
              </w:rPr>
              <w:tab/>
            </w:r>
            <w:r>
              <w:rPr>
                <w:rFonts w:ascii="Times New Roman" w:hAnsi="Times New Roman"/>
                <w:bCs/>
              </w:rPr>
              <w:tab/>
              <w:t>:</w:t>
            </w:r>
            <w:r>
              <w:rPr>
                <w:rFonts w:ascii="Times New Roman" w:hAnsi="Times New Roman"/>
                <w:bCs/>
              </w:rPr>
              <w:tab/>
            </w:r>
            <w:r>
              <w:rPr>
                <w:rFonts w:ascii="Times New Roman" w:hAnsi="Times New Roman"/>
                <w:bCs/>
              </w:rPr>
              <w:tab/>
              <w:t>Female</w:t>
            </w:r>
          </w:p>
          <w:p w:rsidR="00677927" w:rsidRDefault="00677927" w:rsidP="0067792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 Marital Status</w:t>
            </w:r>
            <w:r>
              <w:rPr>
                <w:rFonts w:ascii="Times New Roman" w:hAnsi="Times New Roman"/>
                <w:bCs/>
              </w:rPr>
              <w:tab/>
            </w:r>
            <w:r>
              <w:rPr>
                <w:rFonts w:ascii="Times New Roman" w:hAnsi="Times New Roman"/>
                <w:bCs/>
              </w:rPr>
              <w:tab/>
              <w:t>:</w:t>
            </w:r>
            <w:r>
              <w:rPr>
                <w:rFonts w:ascii="Times New Roman" w:hAnsi="Times New Roman"/>
                <w:bCs/>
              </w:rPr>
              <w:tab/>
            </w:r>
            <w:r>
              <w:rPr>
                <w:rFonts w:ascii="Times New Roman" w:hAnsi="Times New Roman"/>
                <w:bCs/>
              </w:rPr>
              <w:tab/>
              <w:t>Married</w:t>
            </w:r>
          </w:p>
          <w:p w:rsidR="00677927" w:rsidRDefault="00677927" w:rsidP="00677927">
            <w:pPr>
              <w:rPr>
                <w:rFonts w:ascii="Times New Roman" w:hAnsi="Times New Roman"/>
                <w:bCs/>
              </w:rPr>
            </w:pPr>
          </w:p>
          <w:p w:rsidR="00E24687" w:rsidRDefault="00E24687" w:rsidP="00677927">
            <w:pPr>
              <w:spacing w:line="276" w:lineRule="auto"/>
              <w:jc w:val="both"/>
              <w:rPr>
                <w:rFonts w:ascii="Times New Roman" w:hAnsi="Times New Roman"/>
                <w:iCs/>
                <w:color w:val="000000"/>
              </w:rPr>
            </w:pPr>
          </w:p>
          <w:p w:rsidR="00526E5A" w:rsidRPr="00E24687" w:rsidRDefault="00526E5A" w:rsidP="00E3129D">
            <w:pPr>
              <w:spacing w:before="240" w:line="360" w:lineRule="auto"/>
              <w:jc w:val="both"/>
              <w:rPr>
                <w:rFonts w:ascii="Times New Roman" w:hAnsi="Times New Roman"/>
                <w:b/>
                <w:bCs/>
                <w:color w:val="005595" w:themeColor="accent2" w:themeShade="BF"/>
                <w:sz w:val="24"/>
                <w:szCs w:val="24"/>
                <w:u w:val="single"/>
              </w:rPr>
            </w:pPr>
            <w:r w:rsidRPr="00E24687">
              <w:rPr>
                <w:rFonts w:ascii="Times New Roman" w:hAnsi="Times New Roman"/>
                <w:b/>
                <w:bCs/>
                <w:color w:val="005595" w:themeColor="accent2" w:themeShade="BF"/>
                <w:sz w:val="24"/>
                <w:szCs w:val="24"/>
                <w:u w:val="single"/>
              </w:rPr>
              <w:t>Reference</w:t>
            </w:r>
          </w:p>
          <w:p w:rsidR="00E3129D" w:rsidRPr="00E3129D" w:rsidRDefault="00E3129D" w:rsidP="00E3129D">
            <w:pPr>
              <w:spacing w:before="15" w:after="200" w:line="360" w:lineRule="auto"/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E3129D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Will be  given on request</w:t>
            </w:r>
          </w:p>
          <w:p w:rsidR="00677927" w:rsidRPr="00E24687" w:rsidRDefault="00E24687" w:rsidP="00677927">
            <w:pPr>
              <w:spacing w:before="15" w:after="200" w:line="276" w:lineRule="auto"/>
              <w:jc w:val="both"/>
              <w:rPr>
                <w:rFonts w:ascii="Times New Roman" w:hAnsi="Times New Roman"/>
                <w:b/>
                <w:iCs/>
                <w:color w:val="005595" w:themeColor="accent2" w:themeShade="BF"/>
                <w:sz w:val="24"/>
                <w:szCs w:val="24"/>
                <w:u w:val="single"/>
              </w:rPr>
            </w:pPr>
            <w:r w:rsidRPr="00E24687">
              <w:rPr>
                <w:rFonts w:ascii="Times New Roman" w:hAnsi="Times New Roman"/>
                <w:b/>
                <w:iCs/>
                <w:color w:val="005595" w:themeColor="accent2" w:themeShade="BF"/>
                <w:sz w:val="24"/>
                <w:szCs w:val="24"/>
                <w:u w:val="single"/>
              </w:rPr>
              <w:t>Declaration</w:t>
            </w:r>
          </w:p>
          <w:p w:rsidR="00677927" w:rsidRDefault="00677927" w:rsidP="00677927">
            <w:pPr>
              <w:spacing w:before="15" w:after="200" w:line="276" w:lineRule="auto"/>
              <w:jc w:val="both"/>
              <w:rPr>
                <w:rFonts w:ascii="Times New Roman" w:hAnsi="Times New Roman"/>
                <w:iCs/>
                <w:color w:val="000000"/>
              </w:rPr>
            </w:pPr>
            <w:r>
              <w:rPr>
                <w:rFonts w:ascii="Times New Roman" w:hAnsi="Times New Roman"/>
                <w:iCs/>
                <w:color w:val="000000"/>
              </w:rPr>
              <w:t xml:space="preserve">  I hereby promise that the information given above is true to the best of my knowledge and belief.</w:t>
            </w:r>
          </w:p>
          <w:p w:rsidR="00CE7617" w:rsidRDefault="00CE7617" w:rsidP="00677927">
            <w:pPr>
              <w:spacing w:before="15" w:after="200" w:line="276" w:lineRule="auto"/>
              <w:jc w:val="both"/>
              <w:rPr>
                <w:rFonts w:ascii="Times New Roman" w:hAnsi="Times New Roman"/>
                <w:iCs/>
                <w:color w:val="000000"/>
              </w:rPr>
            </w:pPr>
          </w:p>
          <w:p w:rsidR="00677927" w:rsidRDefault="00677927" w:rsidP="00677927">
            <w:pPr>
              <w:spacing w:before="120"/>
              <w:ind w:right="26"/>
              <w:jc w:val="right"/>
              <w:rPr>
                <w:rFonts w:ascii="Times New Roman" w:hAnsi="Times New Roman"/>
                <w:iCs/>
                <w:color w:val="000000"/>
              </w:rPr>
            </w:pPr>
            <w:r>
              <w:rPr>
                <w:rFonts w:ascii="Times New Roman" w:hAnsi="Times New Roman"/>
                <w:iCs/>
                <w:color w:val="000000"/>
              </w:rPr>
              <w:tab/>
            </w:r>
            <w:r>
              <w:rPr>
                <w:rFonts w:ascii="Times New Roman" w:hAnsi="Times New Roman"/>
                <w:iCs/>
                <w:color w:val="000000"/>
              </w:rPr>
              <w:tab/>
            </w:r>
            <w:r>
              <w:rPr>
                <w:rFonts w:ascii="Times New Roman" w:hAnsi="Times New Roman"/>
                <w:iCs/>
                <w:color w:val="000000"/>
              </w:rPr>
              <w:tab/>
            </w:r>
            <w:r>
              <w:rPr>
                <w:rFonts w:ascii="Times New Roman" w:hAnsi="Times New Roman"/>
                <w:iCs/>
                <w:color w:val="000000"/>
              </w:rPr>
              <w:tab/>
              <w:t>Yours Sincerely,</w:t>
            </w:r>
          </w:p>
          <w:p w:rsidR="00677927" w:rsidRPr="00526E5A" w:rsidRDefault="00677927" w:rsidP="00526E5A">
            <w:pPr>
              <w:spacing w:before="120"/>
              <w:jc w:val="right"/>
              <w:rPr>
                <w:rFonts w:ascii="Times New Roman" w:hAnsi="Times New Roman"/>
                <w:iCs/>
                <w:color w:val="000000"/>
              </w:rPr>
            </w:pPr>
            <w:r>
              <w:rPr>
                <w:rFonts w:ascii="Times New Roman" w:hAnsi="Times New Roman"/>
                <w:iCs/>
                <w:color w:val="000000"/>
              </w:rPr>
              <w:t>GreeshmaDivakaran.N</w:t>
            </w:r>
          </w:p>
          <w:p w:rsidR="00E24687" w:rsidRPr="00E24687" w:rsidRDefault="00E24687" w:rsidP="00526E5A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  <w:rPr>
                <w:rFonts w:ascii="Calibri" w:hAnsi="Calibri" w:cs="Calibri"/>
                <w:sz w:val="24"/>
              </w:rPr>
            </w:pPr>
          </w:p>
        </w:tc>
      </w:tr>
      <w:tr w:rsidR="003D1B71" w:rsidTr="003D1B71">
        <w:trPr>
          <w:trHeight w:val="1164"/>
        </w:trPr>
        <w:tc>
          <w:tcPr>
            <w:tcW w:w="720" w:type="dxa"/>
          </w:tcPr>
          <w:p w:rsidR="003D1B71" w:rsidRPr="0056708E" w:rsidRDefault="003D1B71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:rsidR="003D1B71" w:rsidRPr="0056708E" w:rsidRDefault="003D1B71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Pr="00590471" w:rsidRDefault="003D1B71" w:rsidP="00222466"/>
        </w:tc>
      </w:tr>
      <w:tr w:rsidR="003D1B71" w:rsidTr="003D1B71">
        <w:trPr>
          <w:trHeight w:val="543"/>
        </w:trPr>
        <w:tc>
          <w:tcPr>
            <w:tcW w:w="720" w:type="dxa"/>
          </w:tcPr>
          <w:p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382B8C" w:rsidP="006D79A8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  <w:r w:rsidRPr="00382B8C">
              <w:rPr>
                <w:noProof/>
              </w:rPr>
            </w:r>
            <w:r w:rsidRPr="00382B8C">
              <w:rPr>
                <w:noProof/>
              </w:rPr>
              <w:pict>
                <v:group id="Group 21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uOHe90AAPbpBAAOAAAAZHJzL2Uyb0RvYy54bWyknV3PXcdxpe8HmP9A&#10;8HIAWWfvfT4Fy0FsS8YAwUyAzACZSw5FfWAkkuBLWw6C/Pc8dShLax0j2Q89FmBbshfrdO/u1dVV&#10;q6p//Xd//uH7Z3969e7puzevP3++/Orw/Nmr1y/ffPXd628+f/6//9eXn1yfP3t6/+L1Vy++f/P6&#10;1efP/+XV0/O/+81//S+//vHtZ6/WN9+++f6rV++e8Ye8fvrsx7efP//2/fu3n3366dPLb1/98OLp&#10;V2/evnrN//j1m3c/vHjP37775tOv3r34kT/9h+8/XQ+H86c/vnn31dt3b16+enrin/7+w//4/Df3&#10;P//rr1+9fP8/v/766dX7Z99//pzf9v7+7+/u//5/598//c2vX3z2zbsXb7/97uVPP+PF3/Arfnjx&#10;3WuM/vxH/f7F+xfP/vjuu7/6o3747uW7N09vvn7/q5dvfvj0zddff/fy1X0MjGY5PIzmD+/e/PHt&#10;fSzffPbjN29/niam9mGe/uY/9uX/+NM/vnv23VefP1+X589ev/iBb3Q3+2z+/qtXTy+ZrG/ePj37&#10;7uWb1zNbP7795jNAf3j39p/e/uO7n/7BNx/+bibgz1+/+2H+k6E9+/N9nv/l53l+9ef3z17yD7ft&#10;slxPz5+95H/a+Nfl9OE7vPyWj/VXqJfffvGf4j79i9FP57f9/FN+fMuKevpl0p7+/ybtn7598fbV&#10;/Vs8zfh/mrTluP1l1r589+rVrNPPnt3/r8+W43pfEQz6H57ez5TM8O9r4l+//HL97emLL4+ffMl/&#10;++R4+O3xk99+cbx98uW6Xb9YL1/+bt3O/zbo5fzZy3evXrxnd/33r/6yPpezG8pPO2VW1vHT+wq9&#10;f+h/PX25rl9cMXdat+2T4/X36ye30+2LT66/W85f/P1yW6+/Pf3bfBFmlt/8l/+8j4I5/mn8sxTu&#10;/3XWwQzv6e0/vHn5/56evX7zu29fvP7m1d8/vWX7QQr3P6r+z/M3Tz/B/vYF8/OHf/HZyz8+vf/D&#10;qzf3lffiT/zSD/v6q59m/puvflraLOLXT9+9f/XPcMHXP3zPVv9vn/Klttt23Z79+Gw9Hy+n5fZh&#10;Nf4V6P8kaD3drsf19OxbQAt/c/wPQP/MNgpL64Vtvm8pQev5cDpcL/uW1gdLDGXfUoLG0vEgxsSi&#10;/2VMp+O6nsXsJWg9bYfLbd0f07EsHdb1dN0fU4JWRrQtYvbgo1/GdGRMJ/GdEoSly20Tls5libV3&#10;E7OXID2mS1m6LttBWEoQ3+l8Oogxccz/Mnt2RSRIr4hbWjofz9sqxpSg9bQeruuyv/aW3O/L+bhd&#10;r2JDFQpby2kxtnLHY+u0bGJYS6LG1noW32rJPX+93a4HM6wEsTdYFpuYwtz0t+O6wGO7NLskaD0t&#10;l+PJjCp3/e18WK8nYSpBmLoeDzcxqtz2C4R+Ydr3h5UotjCsJKh2yY2/HLbtvBpbidLEtOTWx9bp&#10;wMTvjytR2Loel6OYw9z8y+F4WG/meyXKz2Fu/+XA2riZcSVqxnW9HfbHtRZpHK6H7SDOkUKtp2Fd&#10;cTiOi/4L6y7L7bKs+9+rUOvpvF6XqxhX7v9lWRmX+F5rosYWx6qwlQSwLGc+mLGVKGzhnxlbyQAL&#10;/HTbzBwmaj1d+F7GVjIAU8gvNGsjUdg6nc5mHSYD4KAezxzju3t5TRS2LsezGVcywLIt/EJjK1HY&#10;Op9Yvbvu9JoMgC1OcnFQFsrbSgZYthViM98rUdiC58X+2oo3uBNzE9n/XoVizcNRYg634o3tBP0K&#10;r7pQY+t8Ejy/JQMs25kTzIwrUR/2srGVDICt9apsJUqvjS0ZYNnm0BNrvlDeVjLAsrErr2Idboni&#10;3sTUCzdqSwbA1na+GFuJ4jbMuSc4aksG4Hstq3EPC4UteENw1Na8wQdbzfdKlLeVDMClC8fBzGGi&#10;JqJwJlKwy4fH4o31SKhAnF+FwhZhCTGHx+IN3I1xzHfPlEKxDuEoYysZYOFI4XYtbCUKW5wPZg6T&#10;AZaFlchO2R9XovRePhZvHI636yrWRqHgQ5wbsZePyQDL4YDfa2wlCl+UQI35XskAY+tqYkLHRI2t&#10;7SLuX8fkDZzeCwSw/7kShD+0sObF9koCuB1PN3NzOCaIa/ndz9vfybn/b8QADPEeEzSRDbyv/VGd&#10;kjSuV0Yl1kWBiADcruY8OSVn2GBDgXSw4ZSbf8HhPd5EYKNQ65FjEgLd/Vin3PzLkYWx3fbXYKGw&#10;dZ2A3L6tooztyIISLu8pUevxtm0ERPZt5ebn+L8ezXXolChscTAId+2Umx8X6nIwV8pCYYuDQVDG&#10;KXc/3+tMFEB8r0TN97qqtZHbfzmeuEYJ9/qUqFmHN+PKn3L/c0oeblzmd7mwUOvxshID2F8b52SN&#10;5URW6SpsFQpbHHhiHZ6TNgihcpcX36tQzCFBCrE2zsUbBK+vJslQKMZ1upj9dS7e4G64ETjY/V6F&#10;wtbhYK6U52SAhQv2tgrXsFCERPGGxF4+JwMs3AwvF+FCFWo4CkYU6zB548JN2XjX5wSNm3wxW/mc&#10;BHA9nie/s/+1EqTZ8Jz7357JBdJn8jlJ4wZrkB/bH1WCPngaYl1ckjPwnw7E5HZNFejuP3G47h5d&#10;l6SM24WgvFjtBbp7hWdjKhmDC+jB3E0uCboH5Dha90eVhHHjumDCeJcEYYoQlPlWyRdc0uZevf+t&#10;EsS3wpQZVdLFlbCVWhYJgpnW882MKjc+t/7JuuyPKkHsK2wZU7nxrwfYwqzABGkf45JscbmQMDSm&#10;EjRH1typ91dgbvzLiZkQJ/ElQStZWu4z+6auyRaW2Qukmf2abMFZsJyFL1Og9cgCNHfIa278K/67&#10;OfILxKg4hcV19Zob/7pecFj3F3uBMIX3bkzlxr8QkViNqQQxgWhABFuMVuznPJf+Vgny3yo3/sSq&#10;jFrnmiCkWyvKRLHYc+OfT9vJBHWvCVo37uAmOHPNjX/mWxlmLxC5D6JiwnG/5sY/s2pNCL5AjOqC&#10;/mZ/Am/JFmc8acPsBUJuN9kqYSrZwi6LW4L0srglW1wO/EThnBUIVd/lchJuzC3ZYkzdzvtsUSBM&#10;zSVLTGBufILNfC5hKkHrdkSaKK4Ht9z4mLqZZGSBMEWo1KzA2viHGzgRBboVauVI3cTZeKudT07h&#10;Zm7EjcLWyRDuLfmCmOI66Zxdp6lRc+Kb4PstCYOcwmT7ha1EMX9nFD/7q5C4dJwky420vYnnNmzd&#10;uFsYJxdlUFkjJGnirA1j/9/lKrtu2nJI4liuBILYmLsfrWFYIz4jVj7qoBzb9XxczcWkYevxcFxM&#10;kosEdVkjKGn83YZxhJ2PZlcvh2SQ5UqmgM8tZjJheBzXqxJ4HZIO0AossIixlrD1iMrVpPDQquVM&#10;MjCnXSsY1hibuDoshyQSbl43FU5umHZ+l0OSAvfQ80FpygqGtdvE5Pb3Wwk9uT4gRDWrpGBcwrhE&#10;GOYqqScL+TiZzf01WTBul8S9zO4uiehyPiC0EV4IsrBYXB8iX2omi0tGRm2Ch0Qm0xoqloubyeIS&#10;PsBF8eSSMB3oIHMdPxKNCNklEX9oGNYQb6hVkqRAXcORwIBZJQlDic0qUd+tuARPn4S7sZawsTYX&#10;YrHfiksm4H4W6T0kffEBmEnCWmomi0uOqNMUK1M88stV1a+S0n/eA7Lm4o6EsKzZHVAKUHY3oTRx&#10;d18K5nd3aUBhrovKNi8F88y1JinAypfD0azJgnlWXpMUOHEYmtlvBfMnzlpcMvkcN7aE+dO0tKAE&#10;kA9nc78mUppr8nim1E/kFvGxAoY16h/UTCaMOCMROcMlpQddRnpqFJBsk/iRzOTK+hLMtSYpLGSD&#10;j4onC4bPRbDMjK00oVgjZ2V4smBj7WykODgGMSV4ryQNjF9SMKyhUDYz2WrSK4lGNZMFwzPnjqOs&#10;FZdcObyNpomVG1PCrYNolvpuxSUkRQ4mlc9toaxRK0jea/80LXUot8WTCusTZEtr242bsBpbksLC&#10;1fRkAgqEHMsaNzETmUa2EjBu+XwCEdhqGLf848QuxUwmKSwUOZHUF15QCVKJDl6vqnZrKy5hISNx&#10;NNYSRryE0h4zttaJHpAQmcgxMvn4APxCcgrKWnIJEh2l0VlaX7qeV7cBKM/+xVMjQXVWa6RQ1L2e&#10;cGjEGpky8Z8zGDjlN5NWuBeX/4waY3C5MVaMcLAFfq0xZf0TjDPWihGwpgoXWBIxI+vsNhV2asGo&#10;t1ZEgjWVOua6lj+SMODtKuK7DzCszefeJ5KWjRIGJPQntnbD/EwWI0xBF+f9fkChBafUc92Um9Di&#10;0YUpOhlKbhhbgECjmMnWjxIoUFoQZGb5uVfSp2oHtIJ04bBRlNwwCuPwS8zYkko2grUmP7S08pRI&#10;HGJwYyyphJATpQJijbT0FMWFC6iVipRANAIAY6yIhKD34qaxGIG6P6XDX1p9imtHrtLMYxMJwVN1&#10;uynV6ihXDgdlLT2Sqbkmom1msmFTCWloq8WkiPEpDDPWmn9ulPIbH6HlpKxrF79uGGoPLqbiu7Wg&#10;dKEI2EhDl4ZhjS4Axlq6JHxuOZOtRJ2yHNPvYmlRqV4lj7DDqiLKLSvV++0BZvdbCUs5a7arOW0K&#10;xSfbuOCbz5ZUgvB1JmT/IG1BKjE/15OiFKkYw281xpp/CLiaph6Ez+JA3LYjCl1jLFGU5y7O2SpV&#10;6kZNmttqTSNHJE9mY5fElKrUIzS+/80KtS5Mx2KO7BKZ4lePOEMYK29kNPCLWY0lM0VKgyzGGHug&#10;nqkkEEu/hKbk9rizGWPpwiCWOh6u5li7lDPCl1YR+UJN/4GDERPzjWLpH4mOmNYKjeJWc5dW73v+&#10;l2KQG9Oovlmi5no4xWnCWHLBcern1TdLFK4xU6IWSHIBaeO55Ymln6i5HJIPMyNLLqDGR6kfl5aq&#10;6vtTyU61sUL5a28JT1n5/CWmsVB8s3U8s/0FUtJTvUAK5RdIiU+RZ1B+Z0bWDGKX/jUZhNCx0wcU&#10;asR15FXNNCaDQCDEYczIEkWgjuCZ2WclQT1d6JlifPBCYYxAhbkVlgj1hFegZBaFwhgBTzWNyQUn&#10;7uQqv9DiVf/NkkGofSK/YL5ZolCBEFw101hS1CPf7GS8q0IRfuGaYKaxxKgsYH6jGFmhODsp+TVH&#10;TMlRKc+a688+6xfKn9QlSKWvAzpWY6wZ5EAJihpZMghB+4vKP9Ed8pfw70r+A7GtYJASpU4+QjFI&#10;obj9410pY+lN0JKQu66ZxkThypG2V9OY3gStU6aZnFggiVq5IKMINtOYDIJQjp9pjCVqJdl7MJr0&#10;peSsyNhJmxtjxSDksVki+yOjzCDWlZ3GRulp5NuGsW1q+cQ0NkovkLXErDQIxtr+NDZKL31C3zmy&#10;OdAEXTUKhruqQlluO2lM3qkbpe/UaylZUYtQ2qzmMZ2QhZpDFDFmORYZYE0FJ8jXxYyMNdU9AL1x&#10;wEjqLzeTnX+A0XJAJZ5oGdrW7EwmjHjevT5/1wWnNVxa4xav3OKGkdQngi4Icm1JKkne6dK3S8cN&#10;ozZjCkjEKmlJ6satxKiY1oKRZqfdofB7aIlaM3ncpkGKGFvC/A5oSSqiWbpEG2tJQFDmDSGZmcmk&#10;ElzB42VT1gqGYORiCpFhuJxJ6mNItZixFQytoUqqETNvawjElLWCzebmPrm/36rzKTNJ4xO1SoqC&#10;8PqncZSwlqSAPOKsVLqcZzklONXQu7HWXII+RfFkKVnZAXx/4UZywuePJHIzXVP391vB2NkbyXYx&#10;tpak3pu6CUcSnyd+JLuNUK6ZyZakUi03XT/F2IpLKNya1sT7q+RBkjrBIjW25BJOHJwFsyYfJKkI&#10;HUxYEL84Z/I6mmy1SooUjjcCMWpsCSOHRKmAslakMCxpgkxEVHNs/MZREYjvVqTgx5awjxhbkQI3&#10;RPndEoYcz3634hIajnOemh2QMG6k9yDO/ky2JJWMBGeVsFawhYu9iovDw/G5EZwTVzFjKxhc4pQV&#10;RInKGv2ejSKgYXi8VLcannyQpKJcVt+tYFxtl7MJ/xDbq7GdrjSLNd8tYTM22hyJ/daSVK7OKtDK&#10;dMePRCR6JUhorCUpcC1i66g1mTBWCc9sqO+WpEDJBX0VlbWELbNt1GnaklRADM98t+YS2gm6sSUp&#10;UCojuaQFsJpLWpJKkd/FiOv4TrlKKE7mliNWSWtSjxs9F8x3KxgFfmfVzpm7b/xIbvlnxyUFwxpJ&#10;JbMmS8s6xSt0nRSrpGBo5MjOmf3WqlTOe3TBxlpxyZnqFch8/8RpVeqRtJ7RcjAJ8QFGFAZ5GWtJ&#10;CpRe46uZ/VYaWDy8GwErYy1JAWeSqhchQ4Dicmw0QCRAY6wlKdytmYQDx25bI0Wn9ltxCZIH1UQA&#10;Qk1rxFzRU4qxtSqVc0PJHvAMyhoxTVPTSaOrgI2YnsUsdkDBuL9xozJr8kGVSl2Iur817IBSztTi&#10;UvyZY0O8qV4BeYRNUy/13ZIUOG/OzKWZyYYhuXIzmaSAtcmeGWsNo8rP5PfoCV0zeaT3gbmbPsCo&#10;TSPMss+TD8LUKaoVug5qvOpH4piYTDoTVzDK8Ez5xAOMYIlqgI/EOa0dzrSqUaukYDgONE0RM9nC&#10;1AO9hVahREMmkT9yGjKoiGELU6nnmevDfgSjYTx4R6sbM7bySw7sG9OQmQqeGtsZThDCN2JvCaMR&#10;9mR0xdgKtlJBqrzXEqZyNZqmrMZacck9e29YuZSpy20egTH7rWC6Dos5iJnE2raZF8IaNmHNaayw&#10;zyWlaOVqdFW1uLx0Fj+S6+xGfbKxllyCtXnlyny3hI0GyN2oStNK3n/kK8Zacck2uS0ztpKnEvig&#10;XtXsgIJxdaBvk1mTpWrFDaWXufEnC0Yseh4LEd+tZK1cVm4I08RMFoz8FGkL4ymUrnV6u5DcNdaK&#10;S3hWFI2qGVuSwkJIZ46OfeZqZeuRtoNulaSDQe6BDgnKWsLmwFEdgGgvFNuUmeQMNjugYFijBY25&#10;41ySFHAKSUGrHZAwLtBUNStrSQr3a5/R7cIBMSVc3smZqN2dpIBqla5U6rslDLeEbmJmbCVU5Sil&#10;ztzMZMG40pJtNTuglKoEv7l1mrEVjE8NK6ixpYMBT55HXry/31rhShbNZcRK4Uo6jHi04ZKCwcqU&#10;sRufq8SqnDiwueHJghHAvV2VAKk6s85p6m5UBcMawSDj4ZVclZAt90X13ZKCOLt5XtH4JaVX9T5X&#10;wSCg+6M7+15QCVa5rp/dHadgKy3gOBfFiVMNV/Fe8SfV7i4ugUioCRLWWrJ6gElULKhhtuQAnzrp&#10;lVvfCA72d3fDuAUSizBjSy5ByjR9OY21gk0eQbFyaV2RxPASlBpb+SXzTLDptoKgJGcSIbp6oOUR&#10;RtcOrrT7O+BRt3oeehXfrfwSfqR6V3x9aMJ6u04vdGGtuATFE1dhM7ZyMIjoECEz1hLGNoUU1EyW&#10;g6EjhtW/da60LjpTilfolfuzGltyCfRKp2gxNl7TzTUJldATZn8mG4a+ZJJb+9+Ne29ZO12mTdHu&#10;KmkYBxXyBhFV20r0ytXooHIdDeMQZmzijsN1rcaG7NI8mNGwUffMo8O7u3sr2StNkZgR9d2Sguba&#10;R3LFWCtSoP0MZGK+W8Lm+qC6ZRJ5yJmcujNzD2jYtKojt2LGlqQw7w5OUl6syYShVr7x6pOxVlzC&#10;a7aqTwJvXsaUcKWlBF7ccdgoAWNs1lrCvLXWvY5MwVQBQ/nxI6kS30aauL8DSsBKcHqA4rsVDGuI&#10;04WvTBeM+JFYw500q6RgWLtOexExtuISIhhc9M3YEsZNkebHZk12K1ZSffMIwv4OKBjW5i5sxpak&#10;QOCd7JOIc3E5jA+ANbtKikuQD7NQzNgShjWiauq7JSmwSm6q5Ra65hobwkR1dreAlWfxiCuYsRWX&#10;kEc7GJ0CpfnxI4cnT4SQxCpJ2GTtZuPs74ASsGLtNGm7fWsFu1sz/WS2ErCONRwTYy3dGazxfI3Z&#10;Aa175X0Y2k4Ya0lBKGx5aFzElQnZ9Xc7qLqOhpHbRd+jxpYOBj2Y4Ek1toTR8nJTGkNKQ2tsaLFN&#10;n9+GTV8SQpRmTSYpQFt4CmpsCfNcUh1c0XOhnxRqFmgxpsSf3d2KlTZ87p3ygo1Tol47IBQQPxIC&#10;OhFINTsgYfxEXD6zA0rAikgFjaH5bgWj6QrBCMNcJWAdjaHSYlNHE1NCETKl+2a/PeheYSCW8j5P&#10;FozyWURIxlcuASvfbSLSxlpSEJ45hVTmtti6V46pKSsQYysuQW/ALhC7uwSsHFOsEmUtKYgdgG+u&#10;VkmSArt7tBtmbAnzt47q4ApzMTbDJQXzHt6D7pWqXdPniKePcgfgzsMK5rslKcyb57yVbmYyYZw4&#10;FPuZ/VYCVjwFeoAYawXjNJ37ohhbCVgZGxUTylpxCf61qiQkLx4fYF7UJG4uZrJgtL8ntWj2WwlY&#10;2QGHed5of3cXDE0EXUfMKmndK54Tk2KsNZd8kJTue68lYIVLcDDNbbFgnDjz5qVZJUkKsDLfzXBJ&#10;6165PHATN9bSwSDSjl5ZWUsYbdTvHaDETCYpIFbmDFCrJGFa+U0wIHeA1WI3jK6ehGuMX1ICVpLy&#10;VFqYE6dgXPk4hc13KwEraXJeizS7u2Akd101AtydM2lr+xo2kV66u4k12brXDSGq6Rm+FQzWIjyp&#10;vluSAinJCS0LLuk2rgcyK0bRSHo1Z5JEC5F9Y61gBza3m8niknlMyVQjIHLKH4nHxYFqvluSAlXy&#10;6A3UDigY+lX66BhrSQok0W7qRQAeEq2xSXU0CoOEsUzUS0UPMCZStZZkBZY1XlYwOoUHGGTiYuYP&#10;AlZ2qYqGNmyaliqfqwWsSHVGULfvKTTM9qhFh5IzSQIUeaixVjDEM6oPBj1OyhpaYHXHaRhqdVW5&#10;izqwrCHWNI3vHmA0vpsp2T+7S/dKewuumeq7FZdgbZqvCWtNCqhZFCu37hWvl6yFsdakcAJlWLk6&#10;wHJwuIaWW+leqWrCWzYnTsOomTipmEILWJE34NGIHdAwfuRNxUtawIoIY8rm9nd3w3C68CnFd2sB&#10;K/EL9Q4ZXVVq49CZwqjaCeQnjMVFZN+MrWAL3cNUpLcFrPxE9pyx9kBBfDfjT1ZH12lQqXqwI1fN&#10;KeGJw2nWsb+7W8BKjh7qMmMrLjkQw4YUhLXiknmvV8WCSi7LhZZH3I0X1AJWmjyx48zYkoK4ql/U&#10;ize0MMoPMLcHt98SRnQSa2YmW8BKJAiRmxhbwbh1uLrFrQWsRwImagcUjHswfZ7Md2sBK0EdFqUZ&#10;W3IJxEUDPcNcLWDlvL+abikEaONzcxPmYVuz31rAisMFVZqxJZfAyBxwylqRAo1Cp4hh/wwo3Ssx&#10;cw5v9d2KFOjOxSlgrCWMyBMvfKkdUFyiM2KleyWCjWOuZjJJgYjhVBuZsSWM4BjnlLKWpEA0VGYy&#10;Wy7LY1H08BGs3AJWQtjEbMXYCoYPxBPZJqrWAladEy4Y1khRmd3dzVq1CqlgZKDPV3Watu6V5g28&#10;fWlmsriEHgA09jLfLUkBVYR7+5WWmMlc893U7m7d692a6HSG5OVvs5akQACDmTT7reSyhDSZSaEz&#10;pwAqfiSuDO0zDHMVDHfyNN33972gErBijV9p/MmCMTaKfwyXtO7VW0sK0tag7pxJWv1zNO7vgIZN&#10;hxXeENqfSeTJbc2pkBoGl/DMpthvuHRlTaqQGobY4MLeMWNLUtCaJ9yQ+JGjhacgx1hLUtBrkg1W&#10;1vRMJilgzSnjaEZU1mYHqLEVl7C7VZUkHZHT2jalRqKyiX0ZMCJIZFtFnKthvF/KY6xqbOlgjF+i&#10;ah/otR0/kvdLKYkSPHl80L1OWYfgyYbBk5zdZneXgJWxcYMzXFKweZxwjo5dVqZRa0wJ1nC7xPnW&#10;MKxxPTVcUgJWrJHxFucb50v8SGZykGZsSQozk1fTwYdkT1qzJw4NvgOGNZddbxg+10FFno4lYGW/&#10;0ZtCfbfmEgJ/pLbEKklSYGycOGpNJmyyaOrdIh5Iq5mk0sLcqBrGKrmSbzJjS1LwzFVyWc9crXsl&#10;WsUZJzyFgiEAuM7zi/vfrQSsxMZ4xsLst4JhjdImM5Ote+URPxUxJAMWn3tYWb1IRkIkYB8xtoSx&#10;Si7opc1MJilgDY2nOQNKLrvwbvvFqFlIp/fYQJpVUjCKfWl4bE7T1r1yecNZE2uyYPMCGr3CzUwm&#10;KdAXBgpSY0sYiUyS++q7FZdQaDRtT3ZjQagZ4gPwYiTxEmWtuER7eA+613lLRM1kXlY4uGFltbsT&#10;hn4S6YC4v7HgY0pgLVjZfLeCEefi8DYzWQJWrBHrVdaKSwgFIQUTa7IErNy75Y2qYETVEKIqa80l&#10;NNM29W9cD+MDYI3+McYLat0r3aGktaSgD9bMmmzdK11POIfFfiuY55ItSQGJ8/jYxlrCuJsSMVRj&#10;S1KAuaiIMlzSuleY/OLWZHPJxFnM7m7dK34iHqbZAUkKnG/yxOl+r6QH8LqEtRKwYm06n4jvVjB8&#10;Ls5uZS1JwZ/dJZelwwppQjOTJWDFmvTwCuY9vBawbnxvcw0o1LSiMjE1Gq4mAdEYxJQ1NQpbU1i5&#10;77m2eBVb6hJcKGwp7TD9i3JcVMMqh6RQBO6m1bQYV3IIpRKUnZiFnyh0TvCqsZUMMoVJblyJoiPU&#10;zeh48VhyDimENWXPjRqPQo2rJauMypQOkjuJX0jLJLT2Yg5bsIqts2gPRHahbbl1WCpX/b0KNXNo&#10;VDnU+8Uv1OuwUBeqTNT9oqSqdD1y+6tQFzT2bm1UgINSBZOKIrUfs4GtaVK/v5dLpjolVtyS968W&#10;hcKWuzV1c1bKslR4tVDTisDoaMkMxGzMi0CcsmJcicKU0iEgik9bZ2wZR6BQsLx6RYV+HWkLSaV5&#10;d75RMyq1NkqcSve5oxFzUCMTvxBb3HPFOixpqt7LhfJzWLyBv60c7lLB6rXRstR55s6clYWi1cHF&#10;dMNFbhMzT19EwvVizReKVsQ0djbfK/2NFQowslnasMUvRNiLqsLYSs9hpTGqurKUjJWLzhTB7fNh&#10;y1GnbZy5jBWKaoR5kkrYKt4gquD2V6K0b1NSVAqFkS+JtVGoiV+oc7mEqGz/0X3vc2+h5hUAozpG&#10;9BUriofmR1sibCWK+pF57Xz/e5V2deF2qdZGoyZhqsLeJV1dyHwaFTyd+3M6YLarUWQdS4JKf4JR&#10;xIlZTL5ZeOD4YhpZENKt33hPFgljhUKxNA2XxDdL7sBtUxHvUq3yRjdL0eznUq0yG8q9KdA8uDeM&#10;I8aVLMBbysrlKKHrQhta9YoIVajxwSh0MHU0DaJBH30qzbhKeDqyHLMQC7RQ1+JimKVWRXCnQgEF&#10;ooKMFLXhjhadjv7B8FSjsEbhgVgcJVWFqGiXJLbzA4pW+iS291diS06nk7K5QTSKt3N4t9MYKxaA&#10;S5WL021dadxPZtsYS+5Y6ECkAnwtU0UiNlltMY159UCNgCzcfLNEoXOhLsLYSvLg3kH7F2MrUZNe&#10;UAu/tab07FdMVSielqFXqhhXK00R/SjHo1G46M57a6Ep2TWVcGwUN2Anlyt56sKRZKoLkVAGcaPx&#10;pZur4eCWmXLSGlk96b42hn5QGWsnYsGHE2uxtanaG2iRKXFBdWt5QFk/pzWmlvIfUNaDa4npZEzM&#10;+dIo7ZuWMHXRe7r4QzrdNC/JZXVCDiC4qlH2MnEqUep00jDeYqPsJYlq8BzXFQGB+GCNspc/moeF&#10;Ld41mdbrux53o+yl9lS6UhuEaJQNQpCvyHHhBZs3NBo1kXdTtkXVwqMttQ4T5W2l44FoYIQb4nsl&#10;ikpHOl/tn5k0L69xWVuJGltGpoZyLmxxe+ZmZcaVKGSa1P+LcZWW9Himx5nwgblGxS/EFlc/YytD&#10;ntjicXExrpKtknamwaCxlbxB+fIIcvfXRqlPSYdNamvXJ6VLT8wGqmbk18ZWoqhZoWG3sZXuA6kd&#10;XHtjK1HIC8jnGFvJGwja6BhjbBWKp80UbyzJALj1dBw2thI1b5LyC8X3SgbAraf6z9hK1JG14eYw&#10;GWBkDKZbGwwYK4r6paMpcyOXFSiqPKlzM+NKFFIjtE1iDks3Skm10kjSfSB+ISwyNfT736tUo+gc&#10;UbGJcRWKj0VtorGVvDFCfnNzJl8Z40J6i/DH2EoGGLGQ6SxGPW3amldNlK1kAM1RpTLVHFVqUc3z&#10;hdI8vxYDXKkFMrxRKBxz3u4136sY4EoLArUOE0Uz5OnkINZ8MgCB5xHv759fpS7lWn+gh66wlQww&#10;3RiMTp3Ok7EOOZQRlwpbpRGlgFclqXgnKG3xxqARI9D5OVC8xj0pu/05LBRlDNOten8OSx96nJZ4&#10;5nsVinYKSvjAoZ/jOhDmMGu+UDCbapKJuids6XO5UFQjqgbvqJbaFu3xzPdKFLFH3GXzvZI3NvTU&#10;R+P3lgj1XuQiZIIcPDkupOJuHSZq3pI3BdoUPqUtEn3KFy0U/iv70sxhMcC9os98r0SRiduOZg5L&#10;D3p/Osx8r0JhC42mGFepQemvfDZpPkJJMfNE9ykVNbbSc6D/II2AxRyWghR5gHqWFFFx/ELt2xRK&#10;7+USkFIhTMrOjKvYZjhKxEZx32NcvGhDAyNjK1Gae0sKOsIM972KbThTmI39M+VYDEDXECNwo1VU&#10;zAZH5UQCha3kDXaKypTSkyRtTTsUNa5iANp9qXtlyU7xo2hdJ8ZVUlBSFvxksTYKNQ9YK44qKSjy&#10;UW6xZtE3bO7ZZhJLC4os7qLeTaPqN74YAhfVmp4SrETRcmK6dO67Ug2bx3sNJZYaFE0izpSaxuQO&#10;gpWq1Inq4hyZ/2YF098saYC2Q3T7NUz1ICOdcvv9DV16UFSJLH1lK9mDL6ac3wcVKX2pTL9Grhk5&#10;9wt6ZuNplyD0IyYxSYeyHDWJLSMlBQwvinVfMGhARR5KEErukjiHoaqCEXlwtooFDgzLlF3TBDI+&#10;GK8GmeImUlEBQjRFYsUsxIIhxVeR2BKELjyCq54r4CSJnzg97w1NlSCU5nRn09+AzHKauj8Gtr+X&#10;Sw96IyitEgKFookqbZAEb5Qe9IaiQJFvocgzu+Bo6UF5GW017QtPhSIP7oKj1dL0ShWaaWJ+KhR1&#10;GpQiizksPeiEzY2amaKiWBoQG2UsxlZeO3h/Ci9RMFSpSKeqZjVnSqlIz8gEjcKYxh8xLi4CTIcZ&#10;V9LGmUuzYsNSkSKmUyptJi1+IaWlFxVQKRTFx6o3Fu3gwhaaJzoWmu+VKNqWj7BlnzdKQjqvVSl/&#10;tFBMoXq/i0fkYlykRy4qAFYoKJRnRc240nGg87tSGHMUxC+k1Y7qDk2qLFAk4Keid9/zLRTXetWD&#10;kUL7tDWvQ5sgR6EI3g4D7K+NEoMSvBgZ0v64CsXRcDIdNYiE5LgItivBSKF4zHpkamJcxRuseZUE&#10;KwUpPQgmtC9sFW+c0Y+atVECUu7MMKKxlQxA8RRZXPO9EkX/b45YYyvvKUh35wUIsTYShU6HWm9j&#10;K3njcqVjrxpXonCVee/D2EoGoIeJS2hfE4U2cJqHirWRvDGvnyie7wanBG9UUqVloCTBVSKxUAgK&#10;KeQV4yoZKN2CeOZArI1C3e+9hqNKBUpz8dVUXZ4KhSvqEh0tAp1+kCqKWLAzH9ns5daATsBHqdoK&#10;dqTSRVRq0cc3uBchAbEss5kLxrGngtmtAKXX/TwQu08cBaN/p9rLLQCdNJ2pgUDcENNBAzzlY7f+&#10;k9JNOhmZcSVx0NhMXWFbNOrXRtKNXBtMdUwGjwISqRDk2zDIxlQJnB9Eo1NbK9Zhw6gYNB1OuCzk&#10;uIg34IDtf6+G8WCeCTCfSzSKbB8VuBpXuinTI11wL93xclz+eyVMf6/iDcpJuQmYOUwYJGrihzQs&#10;zXERu50H5XZ5o2EUzZreVlBS2jrQHcLZShi8Yc7lc4lGOYkulBaYcSVvEKI3dyLi3TWu5awc34ah&#10;eDbnF7UpYYs4Oz9RDKtQMrRMQjRMzbOGJgfWqA/d8fZdG0gibF3mEQ7ztQplXVGOkLSFK7qqKUwU&#10;jafVdZkC8rTFtVKxfKFIw0x+adftpdo0bJ15XMdkHRpFBSS3G2MraYNiRmRCZhkmihcQcW6Mrdr/&#10;lFq5OUwUzeYOFzWu3P9UJ9Hy1YwrURThqUZnvPgZ32uahnLo7TNvoXgL7mBacHNxSlukEE2Xs0bx&#10;CM3JNHmgH2nb4sYsxlUoGitP65X9NV/qT3S3juULxYqn1bixlQxA0HGcyv3vVZpRvrkKOaA4ijnk&#10;tZ8p4RW2EkVn2KnvFnOYvLGiXHTfK1Gc/4hNja1kAGpBR3UnxpUo3vuk/5KxlQyAuIdicmMrURdm&#10;0LRbxWON74Wtgwk5NIrUEi1hzbiSN+hE5zzs0ozaBlaI0XJczKAJbzSKduBKI0Wsq2zRNd6s+ULR&#10;IX0xzZfovpu2Nh6QNNxbqHl38yBqmSm/L1uuvrhR3Ifmhb39vVzqT0Lf6FrFmi8UcUCcB2MrGQD1&#10;nHqTDAcoZoPcF5pnYysZgEy2u8GWZtQ2UWEc+QupLTYUVSDWoOuhci71J2Ib5WIXiOwyq1nNYfIG&#10;BSomQESHppgMZPd0ezRro9SfBCrV8VUgisF5hN3wYak/kfUot7dAREV5c8vsr1J/sk9MoxGC8TmH&#10;PEuonqqjnjVgN7pWmHVYINYhtZlmbZRmdELLQv9CFWH8wFnzXGLFXi7N6DCUoagCzbhoz2lsJW/M&#10;HIoMPY5Tj2udbbnPvaX+ZFtOC7t936ZQN3hecW+pPxH4qpeQ+MNjYGwvSmnNuIoCyFXweIwYV6I4&#10;UhCNClul/qQ/LxImYatQ2LqYcC/FvTEbdJVDfG9sJYouoKpBEWdI2prO82bRF0r7US395J5isinn&#10;Qmn/sAWjJ5r/CJEeb8nFbGCLq69ZG+k54G7Qksd8r0RpH7t0nwvEYYRzaAZiXMTm0ASZcaW/QRsq&#10;wiJmXIniIetpp7HPUaX7JPRNCaOxlbzB+yY0ODS2kgFWNDAqRlQaUy5S8KiwVbJP0gf8JcZVKKRI&#10;FAkbW8kAqFJVffu5xKIkU8i1GVvJG1Zucy6x6D0eZXyAkn0SWEItZuYwvZSJsxkJPaGu2Cln6gNV&#10;TK9Q942ixpUMgGtzUDG9UotOXNTUS5MxiHGNjtDNYaJ0vLeEnzy4MtWt++dyoe5xbDWHyQAo2lVd&#10;ABUOMRs6Pl/CT/Lz5CvMuJJtdN6hhJ+E9AkGCluF4ueZkiJeCM/JwGPbzMsuDZsskflcpfscSfD8&#10;xP21UbDJfilbSQDcpMgbG9+m5KJSDUBAM+eQOBtJDjOuhNlsZalFEaURGTXxw4Khgb0Y16Z0nzzO&#10;5RqaoaOM6UB7hEO07wKU7nOesR0hhlgb6W+Yo6s0n/PQCcJUYyc5YzppmCH13r9xzVOmEkb01Yyq&#10;FJ9UYaB9MaYeYeowKcXnPJSuKjnPBaPYxnTUI+IXSwml3Q3dnPhaBcNZU8HXUnxOo0AX9irYrAzD&#10;TqX4hDBuVxXBLhhZCqOnpGN1ziHRfFVd2TAEy+aVGBzctiU1PQWb1vwmsNH9QrX2pWB0B1An14Pi&#10;E/2Q0XudC6bnMPf/qEtV9TJFZTH19ypfQVGt+KQNnKoZRa4dtuhVZzTEVIcEiATRwXlrBaNhmtEC&#10;ItRIW6jfplfd/mnSsFFTmDksT2M66SiPt3Sid4/X2EqXgdK+g/OgSieqbRVvkDngOm/msGB2Dos3&#10;6LN2M4VfNJnLz0zBszkrS/BJBSfyPHOmFGxeSlZrI90GmhOT+1LrMGGW5x90orTfUbe8gkkvlEhL&#10;Tjx9T+aRiN391TC0JaYxy6V1otiailZhK+lmOnCJoDJP5NS4KJwxEdGG6Tls3iBdZrKieCXxE4m9&#10;mATR5UEnim9jbl4NowbG+FFkTuIH4ovSsV3sr4ahQjRNAnlCrWwxh+aZs4bh6ZjgEG80lC3UVKag&#10;rWHjzguOurROFBmAaiXdsCsRUeFH8f5fjuuMj20yRA27ceUw4yrFJ9WirDBxptAXIX8iPpvJ9kIv&#10;icLUYkIbDzBCbKtgevLPD8bQ2wmWahitFk3ui0rKMkbHZaRH+5TYMEKiihNb9okKVhX4QLj5G0dh&#10;JrKwlF8kii53RKjNyAq28nKO+mbFHvMWk9rR1Zl0wRVQFFwP2y8XBFymERduRk4IBbHG/71Uu1Ac&#10;vjk0zTSm3zG9EkyGGUV//kQq6clMG2MF456D7H43TnQpySh9eBiZ8TwaxmNHRt9zKfUn9bDogpSx&#10;Jh5Xt08kr6ZxujwLX/EBRijWOKaX0n/OpUoVZjWM/P5NLf2SjdLyGiZWI0sGWVn6JhSGDjOnkYDR&#10;wVzHGkar7NEhidVYDIKxaWi0T8TVbRRjLGNjLKkAP4IKaHPE1HP28wKyWyBJBRAqBX9mU7filKc9&#10;NnOHvpQMdKypLqANQwWGYlJUQMLXsUSmLfo4m/tfrWDzdCcvH4nPVlJQZA/3jjzCWpHIii7GRPtg&#10;7BobSVcTqWoYL1PQLd7cl0pEinKHl+7M3axgw+CqvAM1QY2NKIHy9guGtWkcYL5bEgnTYa0lDGsc&#10;2MpaMgnW0IUax6e0pCiTDiNN2uet0oWOtemFLdZkMtC8X0JzCWOtuITI+mIqImn4Hp97IieTPxFj&#10;S79iPc9LY+b+2ZJSba3UoRRSkXY1M1kwuOQwh/3+2EofOmVb46Htf7eCsUpYk8pacQnSJtW+kKaq&#10;+d30DiiN6Mr78jCzGVvdhaZhqmLlUoliDWm0+m5JQQt9wUbXK75bkgLWSDyqsSWMpOj9aURhrbhk&#10;UjcmEsjNLr/bcYUo1SpJUmC/kUIwTnIpTBcubOhAzUwmKYy1uX2JHZAwrDGT5nyrFqNYo5+LYeWC&#10;YY2faVZJCUb9KinYgm89tQH7q6SEpn4HFIwdgEDVrJISjWJN7u6CIUHYDtCrGFuSAjwpmavUppzd&#10;cIKylqTgWbn0prAy1tQqSVLAn7+3oNvfAd3XdEMhTCpCzGSSAtaQ35n9VprTj5jJ5hJuHaapEYLW&#10;ZC4eH5mUqRhbkgLfDZ40p2mpVUnqTEGusdZ+yYZfYk6cUp6yu5ElmjVZIlLGBuOZE6dgnFL3Uq39&#10;mSwZKbubsmGzSgrGGymcOGps6WBg7d7wcX8HlP6UBDR9PZW15pIDERY1toQtXB+YFbFKWkxKAzHV&#10;UpHDM3fAaZ4+M2uy5aTsm+l0KmYyKYjGEmSTlLXiEtrvYdBYS9i0mHSRwpKUEqVFOGj2W8GwRkhe&#10;ja24BH0I7X3M2BLGM8WIPQ0rlxh1fFDCgMZaUhDPvHJ9M9ZKWDqSeaKwwlrBFnpaoVUUO6AUqYzt&#10;LvjcX5MF+4ixFZfo6ExpUv13K3kpM3lvlSTGVlzCw4suhle6VDSBd9GdsFZcQjx/OtXtnwElMR0F&#10;4rR1FdaKS3gmh1C0sZakMNaQ+BtrCUPsTEcycw8odSrWkH8oa+WXzEyahuYkGYLMWSVEntR+Sxi5&#10;LLtKkhTwy2EuZS1hJGIItJvdXZLTWVpcBMR3Kxh5XJxXZS2DqPcHqlW2qLSqrCx65ilrxSXTlVut&#10;klKr4pXwCK+ylqRAows6DaqZTBgJHJRWZgeU9JSXh9Dhm3xAwbg+owJUY0tS4BFH3vg0+62lrrRg&#10;Hwdjn7lKfkr6cjqbmDWZXLJyuk1YU1hLUuA6hU+vxlYwNukEGoW1JAWsUS5gIhilXIUSEAypVZKk&#10;MJXXqvfdpbSrBCdJK5qxtQx149ahvKCGLeMEGQ+vhagEv+EusUoadte9KmvFJX5sBSNgQhJfrJIS&#10;o/rv1jBydi5rVHLUlRdr5wPsewoNI/S0md6P9IfK05TDlFdnjLWCcZ+dwqj9/VaSVIoBCbabJG3D&#10;cCi5shtrRQoEx6ZWVMxkwXCWz24HFJeQkiTjZ6wVbEQ2pn/hpYSpQ1t4GMZaURCOCRrp/Zmks1eu&#10;EupTyCPsW3uEUchhzm7SPWltQUtougo9wFa+m8nl85Pa2oXctRlbwcjlT1nb7g5Ab1HW+NxG8/wA&#10;I3yhujSjYStrpHadtYLRyZTueGZsTQqU0Zk1eS1JLHsUphT1d/yfamy0aDFvRT/AsHYjlSy+W5OC&#10;nsmC0RuDt+yMtb8iBffdCkYQGy/bWGtSmGuH4EmKF/IDcAjfzG0RnXTCaK23IabYZeUHGJ0/5q2i&#10;/e9WMldCY7xiITw8opj5IykyQOlqrBUpYI30lhlbwbCmqnjhjvyR5D9VI/sHGFVNcmxFCrihN6MH&#10;pQN1/kgkSKQEzEwWlzCR6AvNTBYMX+awGS4p0SoO/RHfxFgrCsJTU4+mX0u1ik5wCuaMteISns9R&#10;Ld9oQZMfAO0YQjxjrWAoSUcoIvZbkgJHN01z1O5OGE8DXVTrPOq7YmxYo5rCjK1gWLuq5q/0yQlr&#10;KMdAme/WsCOCV9My8lqK1+kWdVL7rWH6uz1IXtGqmffZSInklJAShrzEKnnUvK6b6QlAiLCsnXiU&#10;TNwDUOsFjMZAB7xesQMKRgiJDScivWRXyxpRPNOnsmFYIzpj/JLSrxIeYybVmmwu4QwwmifegMmx&#10;kZG8mVxHw5gQzKlVkqTAXQUdkuGSlsuSpKXPkliTLWC1Qn1OmJiSCbWj8DLWkksItZ/Vk5IkANoa&#10;yS1lLR2MBUftavqLkQAoa8SCjFIHoXHAsEZTYxHBaBih9mlrbGYySYHSEQSsylrCsEZYzZxv1QoV&#10;9SR5I8MlBSNpsU6D7f3TtAWslGWQzhfMVbCRRqvc4rV0r8Q9qJxSM1lcggs013UxtuISSnlUX2nc&#10;x1hcI4YnJ2asFZdQa7uZfPe1dK9Yw+sy1lrAOncOtSYLRnKXMguzA1rASuoByhOrpGBYm3u+mMkW&#10;sLKO53X2/ftbwZhJThwTUyjd67zyOc8QCmtJQVjj7FbWkhSIM9Ji1tw6Wi574oZj8ji8SBVLmf02&#10;tdFmbAljbGwAc6NqASuamGlaImYy3RmYi6C5mskkhQ8FfWomEwYrUzOk9luSAicOzXqVtYRhjZk0&#10;p2kLWMnPTNpOzGRSEDM5TpfYby1gRZk7TT72rRVsRDCTbNpn5Raw0kqf09tYa7+EpBEutrCWDgaT&#10;TxrBcEnpXikaIv1gdkALWDVzFQypFKxsVkkLWGFlF1MoGCkEDhw1tiQFxA3Ug5g1WbpXrPHZlLUk&#10;BZrj39CMm1WSMKzxlzlxWsBKKEi11abZVNAr1ljK6rslKfCGNfdFw5Ole+WmOFViZgckKdAPgmYh&#10;ancnjLwiJ45h5RawUj9+UCdOwT7CWpIC+irkFGZspXtlJkklm5lsAesRvjMaQ7pp5SrhDbKr8syr&#10;8SpFixxxZr8VbORV3KHFKmkBK3WE6vlhXqB4GNtF3YRL9zpCNbTHYncXjKoOtpw5A6r9qu4CdC0Y&#10;M8nuNszVAlbq0dSrSrQn75m0a7K4hFcLp6Ha/tldPVgZG3lyNbYkBQK25LYMKz/IZRHZGg09Y4kp&#10;0Z2iGgaXzL1P7IAWsLImx8HYn8mCYW3SFsZaksKUJCMoMtYSxvJndxufq3SvxBM4AwyXFOwjxpak&#10;gOKGWLuyljB/mpbulX59vJmqrKU7g88Fm6vvlg4GqhTXpZK3t2Mpjz85T9Xse6+le51yXwyaVVJc&#10;or3X0r1i7YLu0lhLCpp3BZbFREMvxSVzUKkMdME+eOYmqtYC1mkfp6wVjFVCsZ35bi1gJYJHjYaY&#10;yYKxA+b5arFKWsBquy0iYKw1abmkGq5SouR6tNGZo63hBanvlqSAp3BzceXSvXqebAEr+slpVbB/&#10;BhRseJJbjvluSQqcbyjjzH5ruaxfJUkKeEFoztTYEsYOYAuo75akQJiXm5GyljAfnSkB63Lluynm&#10;KhiiaiJP5ruVgHV68MzrPPurpGDInGmJbrikBKy6ew99tXO/TctxpdTpFqzwj2PlglHFRgbarJIH&#10;ASuVD4onG4Z6UlXb0Xg5p+RADE+pIhqmFVate50kldrdDYO6Jo2w7ym0gHXeplI34QcY2fVVWStS&#10;QCyrOopw780PQDNh9UQdB1PBqO3D6RX7rWDDCuqW/6B7JUCpMisNm6JMAo273+32oHudchxxD3iA&#10;IfhA0GWsFSmwa5Ah7c/k7UEuy5lvdjclQvXdECGZO84DjLpdLnBmbOVgsCRVpfztUS5LpEvNZHHJ&#10;Su2DUUVQI1RTMql8tUrqsoJ8bNp97u4ACqfKGpdMUwFKYDdhtC88mrdWHmC45keT6+DCnNYOlKAb&#10;FdIDjNA34T+zSooUKOOhSsnMZMFQzoyoWuzuuuOQxcGhNNYSNjXhI3Pet1a6VzyFUdQJawUjQ0tC&#10;TMRLbiVghcqRmAjvtWF4QccR+ouxJZfA5cTiDE9Wf1c8PHKghktK9zol79yFzUwWBcHJ9AEwY0tS&#10;wDN3Mbxb614ngmHUY7yFHvtNx/Aado+XOGvJJVgjGmqYq+Wyp7k/qB2QXLJQ2aSyfUQIY0p0dIbd&#10;HLBp2gctm1WSsI+YySSFaXs7F7H9M6C6w4IiPGPWZAlY6R08a1lYK9j9N5p4ya0ErFNLrqIzDcOa&#10;y5siYczvxvYmOGHGljBWCREMNZNJCgs5u5Gl7H+31r2eTgRthc78VgJWIq88G2H2W8F0Lp9a6ZrJ&#10;jY604ibcMPQlVEmqmSwuIW09rUHETCZsrKnHj3mEPMdGF1ue7jHWEkYEgwi9Ya7SvdJ9UjUBoHY8&#10;fiPGnKCRJucBwxZtMMzIEoUOleyPOUtLvjrV9coFKtQ0bphuFvtuQqlXibo7jiwUbQpIrZtvVuLV&#10;6diqaKRQyLAPqtj6VpLXK+9imO6MjdIRLvTksUAIQ6tHqxv1ESNLEuGBMSQ6YjW23pVLOr3RzAJJ&#10;MiAC5I7slruSqlPvcfPHxzTy4CKlaGpoCZtuJ0qCja9T1sgxKQehYHAIi19t62SDhWvb5OL3yfhB&#10;7godmPAW3l+ODe/nYJ7ybdh0cuEtT7FISre6LITYTbkiD5LEj8QaURohTyAyHjDe5MHXModowbDm&#10;JKFo18sad0tF/gX7IAlVM5lEgmPHLhWhOy538SOxxllvCLnlrlycp1ff/pos2EeMLamErX3P6Qpr&#10;CcPaDM6sySQFLhvEJdUqSdhHWCsuoaYSl9zMZMKwxuFmSLnlroiPUMMYa0lBWJOrpHSrH6QXxlrB&#10;PsJakoJOl95KJYs1LhtmB5RulSdcD1Mtt78mC/YRYysumUoJxZMPclfLyqVbRejBY1PquzWXyDIc&#10;Km3/nbTz27kdR677qzT6BXz0Xxq4fZFrX+YiuWx3BraByczA00kmefr8akvUZi3t75xa8GCA019t&#10;FVmklopkrSLZuSDoDe7CqUySkxqjaUzvCl93Pq+VHEHmDpX3ln0JEYjSxDXlrZLoUbveij37XZcw&#10;L3kNHT+ek6e81SFSqUueK6nFgF86evjI57VymB0bQSo9mXwJW/r2ygEwXFzRdQmbR6Za8Dqpsbph&#10;hldBScpbpSfZV1wJXCS1WICVjmjnrO2+bSsTjNJ8MqmBklcs58coSXmrMQkiI67w3pJafVGa8laZ&#10;4DGgVlCS1Pi66cnKLCjlreK5SO8vta13QXVfkvJWOQ6eM4tLtWVfUg1cpLxVUgs5lKjUk9mXFDd+&#10;HilvtT6aJrWYmZO6WvDKKW+VmQLXvZfalnxJuTZNd429n4UvIKkxdhfnkylvNW4umSoHUhxJjdpq&#10;Gz+PfF7rK55Talvvgoza0rwkThQsvTdJd63OJ9Mxr/VQeVLj665tRGMzZO+VYflq85KkVv8CUt4q&#10;6zcCaoVE/SOpRW2RsfHjMSCnu46xd6ESvE5q1MaIU1l15HTX12qx4ieTGpiM6Wulbb1TOFfCpdp6&#10;NWqrbTPlGLSMkrjRq+BLklrUVjrc5kh5q0QwsLLy3pIa7622XRFONbWND6dyJEtWq39vKW+VOBfM&#10;f6knexdEbcXIfMpbZepEdKziJ5MasyDCXJXvLeWtEp/ElZTa1rug+jog5a0SLOMgtgok07RkJm21&#10;NOXa+/lFxGtLs8mkxSGEHP9SmSek01q5TI31W6VlKVjCG6P/C44kJa1yWEFMZX68wk9aEAG0rOIj&#10;U84qnVE6/Yis0e4Lred4pJTVjc4vEQFJi8pYKVbeWcpY5b6M0o1Q7BPsW8ZuQw7yKryzlLDK9del&#10;Q23ITEqVcY5kZeMgZ0Z1atxJDTNVAEjS4gha2JxSN/a+ADaFaEKlsl6Lkbfajb0vwDMS36pU1mux&#10;ZINLr3xnKVkV6Iff+fF3lrTiWMvo/R/PfFKKK46gdL7GkbTGYABKJGlKVSVgUWNukhbXwdKyQjcO&#10;3BbewZHrVELth/0oaiOnMQ6VPfHo9fFWbp4q3ZUhaiQTwpwWRlD0eoew4LMqyYuixqFTcbH0j2GC&#10;Xu8S4qa3yomkokayKoNNrbrelcBCkuddene9GtWNcaTKDz8CzOzdAgltc2XyI2pUx7srOGX0esfA&#10;UThxVkAFmb0a87ramcNU109Jlm+kAtWq69Xi6sjSximq66cXXD2C4yu1rlcb2QVeyoemun6hMnNz&#10;VSU0KWqMHgR5S8hMSasT43Jl3Bm+JTUOa2U+U/rMU7LrRGrtWDizhOp6Z8R6Fo9dOE4Qvd6rsFWr&#10;dPS2qFEdM6ha63qvQiiulFtLdb1aXH1bWuWj17uHiUSiyjxP1IhXsfGq9JmnhFdyQksBSqrrnVH5&#10;egn0evfAKMLFS5XvLqnF1e575bQBquvdQ5wAU0keELU4aZSNfRUXnXJeuQG9dHA61fVehTDSzhG1&#10;pep6r4KHjo1eBRedkl4ZyxmWS9Xl9FVuCKxsEmZi0k9xnOqSe4jPrjB5prpejWP58Q611vVehXsf&#10;iDlWOjOny8IClc4vwczkHggL1SZ+SY0EVs6ILI0IKYWVK5tKl/9gZe+MCJywtaBWXXIP9db1anEw&#10;Qin7AzN7r8L8dK1s3BI1co+h6GtQ6b0KK4vSqf5U16vFKUpVqPTugSVa6SolquvVmKqwpbOQcIVe&#10;8ipsA10KQW1Rg3qFMSn5zJzLSryyEh4i9Jq8Cg6TUFvFZ+ZsVkiyys40qktehS3UBLJK1fVeZWDh&#10;WtkyT3VJjb2BrJVL1fVeJS6Xr5yySXVJLQ7XqRz3gV5yDwtbPEoTv6xG29jBUmpdcg9sBq2cR4yV&#10;SQ3fwMWlpep6r8KctricTOmwcaTYUEl0xMzkHqCmK6F0VePCa5bZpdYl90B1lXwhqktqMcOp7E5A&#10;r/cqDAgTK5nCXCWrcSx36TAyXGRyD7yD2neX1eJ87cqOuEhe7sI4AZVKIqeqcXfpXMmHQi+5B7bt&#10;VY6PUDVSyTmxvwKVlN4KnNdKEgPVJa9ivLvkVfD0FSqE6pKaUV3vHojbVfKvqK3X4poRDr6u9WXv&#10;VJiHVfLmqK3XYu82h9rXaut9Cuc91mbsc6/FlkveQGnWN/e+gQT7yiELtK3Xii2X7HIoobL3KJy4&#10;WURJr2XUlhJc43CSQubo8C1pcdM8AarSqjwluMaN8YV8R2pLXmgiN79C9aPXuxMWIrVJQ9IKn7fV&#10;UJISXHHoleNhsDE5E/hwjlitoCTlxa5xdV1l2ElacUdScWWQElxXpm2FzYy0LfkSTv4g5FBqW+8V&#10;uEC8sr2Q2not4qzcm1PyJSnBFU6wckgetSVfwpSUG4lKbeu9Qr22XosNnkwRa23rvUIdk70WPUnb&#10;Sp4rJbguHPRfCtskLdrGfewllKQEV0LPtZlQ0mK+Rlyy1rbel7AeqE3zUlosl3OzpajkJ1OCa3jX&#10;Wk8mX8LRGBthwQIDkxJcWfZXcguYLaV5CQtxzrwt1dZ7BaaGlT0mMTdLM1Ho42JtvVfg5KEa25Oz&#10;aeteOeXF1mtLvoQzTUBzqSd7r0Bkr+a5UlosYzfzktp7671C/b31WmTK4xVKfjInuHK9W+kLSFrM&#10;J1mwlNqWE1zxJaVFXNJyaut9CaNizU/mbFrmCSSUVFCSElzrtSVfgktmZVuqrfcKkeRRmuGltFjm&#10;JTOnc5Rq670C31vlUgHSJXotkvmnOKSt4CdzgmsZJb0HijlX7NCt1NZ7BSieSiYKbeu1yMg8Snc+&#10;otf7ElK1i19Ar8W8nKtNau+t9wocflabK6dTYBlNJ9JMKj2ZE1z3rZJfTHArhVpI3uUAolJt/WqF&#10;m+ZrM4WUFsvrYKNbCSUpLxZfXhu7kxZLVbIgSlHmlBcLkmssZ9KiNvq25LlSguvEyFFamyYtepL3&#10;Vqut9wplTOZsWvZYBYtR+LpTXmz5605afAEcuFnDZO8VIp2k1pO9ljFXTpmxsNq1VX7Sih0V3BxV&#10;6snkS8pt67ViHzd7mCq1pSzXuMysNFPIWlzizh6aUm29L6nXlrTItSCzsFRbPy8pYzJlxzILwr/W&#10;autnGOURJ6XHOrX185KyL0n5sSzf4P5KI046z7XsJ5MW+7hJIqn1ZD/DKEfV0imw5MeSGVCrrfcK&#10;WFgb31KKLKcIvQ5FLPjJlO1KELty6Wls2OhXiyzWIblKX0DvFYh7VE4torZeC29XrI08uN5KerLE&#10;jInaBgmEg/1xV5KP01cXzFglE0TUOICuFseGOe+rIyuuNKUUtQ3HUDkrBvamdydVSiBrDSvLnNIk&#10;j0lM1zgOHi8ls2UtJoYk9VSGAaKNXW1b7a55eqTXAiOct1ZZehNr6Wsj8lIZ4rIWtZHYVENl706q&#10;IUqmdZ2NuJOIR5S+gd4xxCmklYkQ89VUG1gukcN4hk4PJqEUxMhasXEhjoUrfN85zbW4qAImnY3c&#10;28LMpPTeUpZrNazAJSF9bZyeU2P1eVFJL44O/DHLrlqEI2pfd8pxJYZRiT3h33oTSSKMD6fy2npX&#10;EmHVWtOSFve71WIYILe3sjh/FS2+7tilXmlb70oopZTIyXjW21he58MddHrV+WvWwrGwuav23nqn&#10;UF0vwqZ0NuKiWXbUPrfelVRjvQQtUm3kwJXWwsSNOj2ca4nNz1rE54sjd8psJfGm9gEkrUhtru0h&#10;wONL0yrZt1mLGdjGpvjKB5DyWjm9qJSnzSbZzkYOLt2YqRW+tpTVWuXfWPv2la18AaU5SToFNpIb&#10;KoFeFvV9ZePBgF9qWe8R4INrw3ZKn40taCXqgdzc3kamySX3n7RIE+V2t1LLen9wrKXjZhnXeq3I&#10;lS6+s+wOGA5LK4CUORt7REuBGeb7XT8SrCqdJBTLhE6NcWYvpYhylk+n9kpVK7UtqeF6jhL1Rtpd&#10;Xxu7WUo7ALMaZzCWLmCkS3p/wIFTtR15WW1l9l+iTJlKdG0jZYOTuSuTraRGxCkOais4rZTFOrKY&#10;rZzcRZf0jgRfR+5YqbbekZRT3Mmn6rqEpUbcb1tpW+9JyNlYKmdW0LZebYF4qK0SUworGQp7bX2f&#10;1LjGby7RikPKYOUmlKLnSmrMK0oXVGFU7xRGIjOV061EjY2lpb30qPW+hG0XpBJVvoCkFhn4pfAd&#10;SZYduDhYZuAu0cLiJqlxMjSb3CqYTNmrpOjUdl0wCe+MnM9bRgpfQEpeJdeAobvUtt4F4ZSBSalt&#10;vVOYVhYStdp6tTgXnQVfpW29U5h2aquhJKlxXU+J6CObp3sBJOmwAazUk0mNmwJqcZKUvEptrFtK&#10;tfXzkonLSorvrZ+XRNZGaUscnqrvknXdan4yJa9ykhPH7lfaltSYA+21GFBKXoWw48aQUm3ZBRGb&#10;L30BKXmVIyaLc66kBocfe6MKX0BKXo0YXIkLGJIaK+fabjgiU93r5uLeaS/5yaTGNrPiF5CSV8vH&#10;EhCu64wkK3c9aj3ZOwXuuiPDuoSSXo1kDzbXlN5b7xQ4CZbT00q19WpxWEaJfOagza5L2PbNZcGl&#10;2no1JkFjLXSRjoLl0y6dqRuhqc7IYScIW3pvKXmVwDwL2krbkhonddYS2pn3d0bCTpGJXaqtV6Ol&#10;xdlrSl4lUls7j4AxtzOSc0/ZElzBZEp5DWqkFuJNariI2u5MfH5nJMcH1/YvZjXcKxv1Cm4y5a6y&#10;DZ4N9KXX1ruSeYNGLlXWu4SDQ4bHUmAmZbxygVblPvsgHrtuJAjHqRU1/Pd6HPNT2knId5Jq43wg&#10;CK3CTDnpRfSiNJTmc2DZi825z6Xaek/CduFaHChnrjJNK9KlSY8DX0qxu5y4OhGFZvVc6MikV6UT&#10;JW+VQxlq/j/pEQIt+eOc7MqZ46WbHuEA+uXNukLUFb7rnLXKmA2dXOrG3vmMtRQurkPtwT9zfHtt&#10;0E562zqUnEjKdI2L7BnESy3rnQ/xJ7I1Kv3YewPWDAfHtZRqS3psti591ynTNXJ6OMSmVFvyPhE7&#10;KrWt9wasormcpOSPU67rytqmUllOWSUkxvK+0rSsx5K0VFmaVRiV9XrCtP3Dr3/41//xz3/7/Z/+&#10;8dc//Ppv/Mc/xH/99vc/XzL+66df//yvv/z87ef44a9/+dtPf//l59/+8uc//+3ff//jfyNI9H/f&#10;f/73bz+jTpFoXcV8TxmzeuXBUmbO0yuPljK+p1eeLGV8Sa88W8r4lF55sZT51nvl1VLm0+2VN0uZ&#10;L7FX3i1lPshe+bCUI1ui1+ZvC2MKMg9lkQWRavdwFhkKSd1DWpzgldQ9rEXmQVL30BZJAUndw1vk&#10;BiR1D3FB2yd1D3PBwyd1D3VBx/fq/O2gLqjypO6hLhjzpO6hLsjspO6hLujppO6hLgjnpO6hLijk&#10;pO6hLkjhpO6hLmjepO6hLnjbpO6hLojYXp2/HdQFs5rUPdQFw5rUPdQFZZrUPdQFmZnUPdQFO5nU&#10;PdQF3ZjUPdQFf5jUPdQFIZjUPdQFw5fUPdQF09er87eDuuDgkrqHuiDVkrqHumDJkrqHumDLkrqH&#10;uji7Jal7qIvDWJK6h7ogqJK6h7pgnJK6h7rggpK6h7ogd3p1/nZQFyRPUvdQF/RLUvdQF3xKUvdQ&#10;FwRJUvdQF4xHUvdQF8d2JHUPdXEOR1L3UBfcRFL3UBesQVL3UBc0QK/O3w7qgg5I6h7qIlCf1D3U&#10;ReQ9qXuoiwh8UvdQFzH1pO6hLsLdSd1DXcS9k7qHughIJ3UPdRGZTuoe6iJk3Kvzt4O6CAIndQ91&#10;EdZN6h7qIlCb1D3URcg2qXuoi2BqUvdQF2HVpO6hLvb2J3UPdRH4TOoe6iIimdQ91EWMsVfnbwd1&#10;sT8+qXuoiw3vSd1DXexgT+oe6mJLelL3UBd7zJO6h7rYNJ7UPdTF9UhJ3UNdbOtO6h7q4gqjpO6h&#10;LjZe9+r87aAurhlK6h7qYmt0UvdQF3udk7qHuti8nNQ91MVu5KTuoS62Fyd1D3WxXzipe6iLDcBJ&#10;3UNd7OhN6h7qXlt0e/0QOLh7bbrNBXjIe22jzQV42HvtjM0FeOh7bXbNBXj4e+1fzQV4CHxtSc0F&#10;eBh87TLNBXgofG0czQV4OHztBc0FmEh8EBY2YyEuMLZwWlB+kBYIvALEDZIgbxYgjpAEb7MAcYWx&#10;H9JrgjjD2OLoFSDuMHYtegWIQ4yNiF4B4hJjb6FVgJIYsV3QK0CRCK/hFSDDcezq8wpQJMJteAUo&#10;EmE3vAIUifAbXgGKRBgOrwBFIhyHV4AiEZbDK0CRCM9hFaDERmw58wpQJMJ1eAUoEmE7vAIUifAd&#10;XgGKRBgPrwBFIpyHV4AiEdbDK0CRCO/hFaBIhPnwClAkwn1YBSjZEfucvAIUifAfXgGKRBgQrwBF&#10;IhyIV4AiERbEK0CRCA/iFaBIhAnxClAkwoV4BSgSYUO8AhSJ8CFWAUqAkDlmFqBIhBPxLFAkwop4&#10;BSgS4UW8AhSJMCNeAYpEuBGvAEUi7IhXgCIRfsQrQJEIQ+IVoEiEI7EKUFKEM7rNAhSJ8CSeBYpE&#10;mBKvAEUiXIlXgCIRtsQrQJEIX+IVoEiEMfEKUCTCmXgFKBJhTbwCFInwJlYBSpRwYpdZgCIR7sSz&#10;QJEIe+IVoEiEP/EKUCTCoHgFKBLhULwCFImwKF4BikR4FK8ARSJMileAIhEuxSpAyRNuETYLUCTC&#10;p3gWKBJhVLwCFIlwKl4BikRYFa8ARSK8ileAIhFmxStAkQi34hWgSIRd8QpQJMKvWAUoocLhIGYB&#10;ikQ4Fs8CRSIsi1eAIhGexStAkQjT4hWgSIRr8QpQJMK2eAUoEuFbvAIUiTAuXgGKRDgXpwAOpskc&#10;TQi8AgSJnA9lFiBI5L5oswBBIvdbmwUIEjl93CxAkMheKLMAQeLI6aHeWxAkcpaVWYAgceS0Ts8C&#10;QSL76L0ClGPhinmzAEWiybFwjKx8CybHwvmRWoCJRN0cMpocC5egqAUmEnWDyGhyLJxXpRaYSNRN&#10;IqPJsXBDmlpgIlE5Fo7695D42CpiciyczCdNMDmW8bFdxORYxseGEZNjGR9bRkyOhVM/tA9Mn/jY&#10;NmJyLONj44jJsYyPrSMmx8Lpq9IHJsfCbedagDk66waS0eRYRt1CEgJrYNFNJBxYYBagPtHkWEbd&#10;SBICrwnqE02OhW3S+hrN0Vm3k3CIs9cE5VhGk2PhyCBpgsmxjLqpJATWW9BtJVwiZRag80STYxl1&#10;a0kIvCaoTzQ5llG3l4TAs0CRaHIs3ESgODCRqBzLaHIso24zCYHVB7rRhEN2zAJ0nmhyLFx8I51o&#10;cizc4KgFmEjUDSejybFwiqdaYCJRN51wBJr5FhSJJscyKscSAgtIuvVkNDmWUTefhMCzQJFociyj&#10;bkAJgWeBItHkWDgcToBkciyc8aoFmEjUjSjcUWH2gSLR5Fg4tF2aYHIsnDyrBZg+UTekjCbHwp1E&#10;aoE5OuumlNHkWEbdlhICC8q6MWU0ORZOp9Q+MJGom1NGk2MZdXtKCKw+UI5lNDmWUbeohMCzQNfO&#10;Jscy6jaVEHgW6OhsciwcZiU4MDkWjnbWAswVi25X4TRTsw90nmhyLKNuWQmB9RaUY+H2XbMA9Ykm&#10;x8IFhfIWTI5l1K0rIfD6QJFociycGa1NMH2ibmDhsgqzCeoTTY6Fy1q0CeborNtYOA3PagIX7GYL&#10;QuC8xinunOv3L4TAK0CQyD3IZgEyOk8mx8KBotoEb57I8YpagIfEKS5ky53oIXGK29JyAZ5PnOIC&#10;tFyAh8QpbkLLBZhIVI6Fi1c9HMTNY8kCk2Ph9mEtwESiciyTuY9lUo4lBNbHpBwLx/+bBSgSTY6F&#10;2w20E00kKsfCcepmExSJ5j4WjouUJpgcy6QcSwis16gcy2RyLJNyLCHwLFCfaHIsXG6unWgiUTmW&#10;ydzHwiHAaoGJROVYJpNjmZRjCYH1FpRjmUyOZVKOJQSeBeoTTY6FE2LlLZgcCyfMagGmT3wc1WVy&#10;LJzoqhaYo/PjuC6TY5mUYwmB9xrVJ5ocC7cvSR+YHMukHEsIrCYox8LZ4GYBikSTY+EUc+0DE4nK&#10;sXAvg9kERaLJsUzKsYTAews6TzQ5lkk5lhBYFijHwt2VZgE6TzQ5Fq5RFxyYHMukx3mFwOsDRaLJ&#10;sUzKsYTAs0CRaHIs3CyinWgiUTmWyeRYJj3aKwRWHyjHMpkcC/dXSR+YHAuXjWoBpk/UI74mk2OZ&#10;lGMJgdeJOk80OZZJOZYQeBYoEs19LJNyLCHwLNDR2eRYJuVYQmBZoBzLZO5j4R4GQaLJsUzKsYTA&#10;a4L6RJNjmZRjCYFngfpEk2OZlGMJgWeBjs4mxzIpxxICywLlWLhoxixAfaLJsXBrgyDR5Fgm5VhC&#10;4PWBItHkWLhAS5tgIlE5Fm7tMZugPtHkWCY9FCwEXieqTzQ5lkk5lhBYFujRYNx2aBagSDQ5lkk5&#10;lhB4TVAkmhwL16IKEs19LJNyLCHwmqBINDkWrsDWJphIVI5lMjkWLhPOFoTA6YNZOZYQeAUIEmeT&#10;Y5mhVFJsPQSeBYJEbpMxCxAkchmTWYCMztxCahYgSJzNfSzcgaad6CGRi2u1AG905sJiKcDkWGbl&#10;WEJg4UA5ltncx8KtadoEE4nKsXBfqNkERaLJscy6jyUEXicqEs2zwmblWELgWaBINDmWWTmWEFgW&#10;KMcymxzLrBxLCDwLFIkmx8LdhgJlk2OZlWMJgdcE9YkmxzIrxxICzwL1iSbHwtXh2ommT1SOhQtG&#10;vSYox8KF02YBOjqbHAt3zkkfmBwLdw1qAaZPVI5lNjmWWTmWEFhAUo5lNjkWrvvWPjB9ou5j4TpX&#10;rwnKsXBrqlmArJ25Y9QsQJFociyz7mMJgfUalWOZzX0ss3IsIfAsUJ9ociyzciwh8CxQJJocy6wc&#10;SwgsC5RjmU2OZdZ9LCHwLFAkmhwLN57L52xyLLPuYwmB1wSdJ5ocy6z7WELgWaDzRPOssFk5lhB4&#10;FujobHIss3IsIbAsUI5lNjmWWTmWEHgWKBJNjoXLeQXKJsfCLfJagOkTlWOZTY5l1n0sIfA6UX2i&#10;ybHMeqVKCCwLlGOZTY5lVo4lBJ4F6hNNjmVWjiUEngWKRJNjmZVjCYFngY7OJscyK8cSAs8CRaLJ&#10;sXD7tXyNJscyK8cSAqsJuo9lNjmWWTmWEHgWqE80OZZZL1wJgWeB+kRzH8usHEsIPAt0dDY5llk5&#10;lhB4FigSTY5lVo4lBJYFyrHMJscy6z6WEHgWKBJNjmXWS1hC4FmgSDQ5llk5lhB4FigSTY5lVo4l&#10;BJ4FikSTY1mUYwmBY8GiHEsIvAJkdF5MjmVRjiUEngUyOi8mx7LoPpYQeBbI6LyYHMui+1hC4Fkg&#10;o/NinhW2KMcSAssC5VgWk2NZlGMJgWeBItHkWBblWELgWaBINDmWRfexhMCzQJFociyL7mMJgWeB&#10;ItHkWBY9KywElgXKsSwmx7IoxxICzwJFosmxLLqPJQSeBYpEk2NZlGMJgWeBItHkWBblWELgWaBI&#10;NDmWRTmWEFgWKMeymBzLohxLCDwLFIkmx7IoxxICzwJFonlW2KIcSwg8CxSJJseyKMcSAs8CRaK5&#10;j2VRjiUElgXKsSwmx7LoPpYQeBYoEk2OZVGOJQSeBYpEk2NZlGMJgWeBItHkWBblWELgWaBINDmW&#10;RTmWEFgWKMeymBzLohxLCDwLFIkmx7IoxxICzwJFosmxLLqPJQSeBYpEk2NZdB9LCDwLFIkmx7Lo&#10;PpYQWBYox7KYHMuiHEsIPAsUiSbHsug+lhB4FigSTY5lUY4lBJ4FikSTY1mUYwmBZ4Ei0eRYFuVY&#10;QmBZoBzLYnIsi3IsIfAsUCSaHMuiHEsIPAsUiSbHsijHEgLPAkWiybEsyrGEwLNAkWhyLItyLCGw&#10;LFCOZTE5lkU5lhB4FigSTY5l0X0sIfAsUCSaHMui+1hC4FmgSDQ5lkXPCguBZ4Ei0eRYFj0rLASW&#10;BcqxLCbHsijHEgLPAkWiybEsuo8lBJ4FikSTY1l0H0sIPAsUiSbHskCppB0UIfAsUCSaHMui+1hC&#10;4FiwKscSAq8AyU9cTY5lhVJJnRgCzwJh+1aTY1n1rLAQeBYI27eaHMuqZ4WFwLNAkLiaHMuq+1hC&#10;4FkgbN9qciyrciwhsCxQjmU1OZZV97GEwLNAkWhyLKvuYwmBZ4Ei0eRYVt3HEgLPAkWiybGsuo8l&#10;BJ4FikSTY1mVYwmBZYFyLKvJsay6jyUEngWKRJNjWXUfSwg8CxSJJsey6llhIfAsUCSaHMuqZ4WF&#10;wLNAkWhyLKtyLCGwLFCOZTU5lhVKJY/OJseyKscSAq8JMk9cTY5lVY4lBJ4FMk9cTY5lVY4lBJ4F&#10;Mk9cTY5lVY4lBJYFyrGsJseyKscSAs8CRaLJsazKsYTAs0CRaHIsq3IsIfAsUCSaHMuqHEsIPAsU&#10;iSbHsirHEgLLAuVYVpNjWZVjCYFngSLR5FhW5VhC4FmgSDQ5llU5lhB4FigSTY5lVY4lBJ4FikST&#10;Y1mVYwmBZYFyLKvJsazKsYTAs0CRaHIsq3IsIfAsUCSaHMuqHEsIPAsUiSbHsirHEgLPAkWiybGs&#10;yrGEwLJAOZbV5FhW5VhC4FmgSDQ5llU5lhB4FigSTY5lVY4lBJ4FikSTY1mVYwmBZ4Ei0eRYVuVY&#10;QmBZoBzLanIsq3IsIfAsUCSaHMuqHEsIPAsUiSbHsirHEgLPAkWiybGsyrGEwLNAkWhyLKtyLCGw&#10;LFCOZTU5llU5lhB4FigSTY5lVY4lBJ4FikSTY1mVYwmBZ4Ei0eRYVuVYQuBZoEg0OZZVOZYQOBZs&#10;yrGEwCtAOJbN5Fg25VhC4Fkg8cTN5Fg25VhC4Fkg8cTN5Fg25VhC4Fkg8cTN5Fg25VhC4Fkg8cTN&#10;5Fg25VhCYFmgHMtmciybciwh8CxQJJocy6YcSwg8CxSJJseyKccSAs8CRaLJsWzKsYTAs0CRaHIs&#10;m3IsIbAsUI5lMzmWTTmWEHgWKBJNjmVTjiUEngWKRJNj2ZRjCYFngSLR5Fg25VhC4FmgSDQ5lk05&#10;lhBYFijHspkcy6YcSwg8CxSJJsey6VlhIfAsUCSaHMumZ4WFwLNAkWhyLJueFRYCzwJFosmxbMqx&#10;hMCyQDmWzeRYNiiVxPaFwLNAkWhyLJueFRYCzwJFosmxbFAq0gcmEpVj2UyOZYNSEQtMJCrHspkc&#10;y6YcSwist6Acy2ZyLBuUSu4Dk2PZlGMJgdcEWTtvJseyKccSAs8CRaLJsWzKsYTAs0CRaHIsm3Is&#10;IbAsUI5lMzmWTTmWEHgWKBJNjmVTjiUEngWKRJNj2ZRjCYFngSLR5Fg25VhC4FmgSDQ5lk05lhBY&#10;FijHspkcy6YcSwg8CxSJJseyKccSAs8CRaLJsWzKsYTAs0CRaHIsm3IsIfAsUCSaHMumHEsILAuU&#10;Y9lMjmVTjiUEngWKRJNj2ZRjCYFngSLR5Fg25VhC4FmgSDQ5lk05lhB4FigSTY5lU44lBJYFyrFs&#10;JseyKccSAs8CRaLJsWzKsYTAs0CRaHIsm3IsIfAsUCSaHMumHEsIPAsUiSbHsinHEgLHgl05lhB4&#10;BQjHspscy64cSwg8C2TtvJscy64cSwg8C2TtvJscy64cSwg8CySKs5scy64cSwg8CySKs5scy64c&#10;SwgsC5Rj2U2OZVeOJQSeBYpEk2PZlWMJgWeBItHkWHblWELgWaBINDmWXTmWEHgWKBJNjmVXjiUE&#10;lgXKsewmx7IrxxICzwJFosmx7MqxhMCzQJFociy7ciwh8CxQJJocy64cSwg8CxSJJseyK8cSAssC&#10;5Vh2k2PZlWMJgWeBItHkWHblWELgWaBINDmWXTmWEHgWKBJNjmVXjiUEngWKRJNj2ZVjCYFlgXIs&#10;u8mx7MqxhMCzQJFociy7ciwh8CxQJJocy64cSwg8CxSJJseyK8cSAs8CRaLJsezKsYTAskA5lt3k&#10;WHblWELgWaBINDmWHUolsTwh8CxQJJocyw6lIhaYSFSOZTc5lh1KRSwwkagcy25yLLtyLCGw3oJy&#10;LLvJsexQKrkPTI5lV44lBF4TFIkmx7IrxxICzwJFosmx7MqxhMCzQJFociy7ciwhsCxQjmU3OZZd&#10;OZYQeBYoEk2OZVeOJQSeBYpEk2PZlWMJgWeBItHkWHblWELgWaBINDmWXTmWEFgWKMeymxzLrhxL&#10;CDwLFIkmx7IrxxICzwJFosmx7MqxhMCzQJFociy7ciwh8CxQJJocy64cSwgsC5Rj2U2OZVeOJQSe&#10;BYpEk2PZlWMJgWeBItHkWHblWELgWaBINDmWXTmWEHgWKBJNjmVXjiUEjgWHciwh8AoQjuUwOZZD&#10;OZYQeBbIiuUwOZZDOZYQeBbIiuUwOZZDOZYQeBbI2vkwOZZDOZYQeBbI2vkwOZZDOZYQWBYox3KY&#10;HMuhHEsIPAsUiSbHcijHEgLPAkWiybEcyrGEwLNAkWhyLIdyLCHwLFAkmhzLoRxLCCwLlGM5TI7l&#10;UI4lBJ4FikSTYzmUYwmBZ4Ei0eRYDuVYQuBZoEg0OZZDOZYQeBYoEk2O5VCOJQSWBcqxHCbHcijH&#10;EgLPAkWiybEcyrGEwLNAkWhyLIdyLCHwLFAkmhzLoRxLCDwLFIkmx3IoxxICywLlWA6TYzmUYwmB&#10;Z4Ei0eRYDuVYQuBZoEg0OZZDOZYQeBYoEk2O5VCOJQSeBYpEk2M5lGMJgWWBciyHybEcyrGEwLNA&#10;kWhyLIdyLCHwLFAkmhzLoRxLCDwLFIkmx3IoxxICzwJFosmxHMqxhMCyQDmWw+RYDuVYQuBZoEg0&#10;OZYDSiWxPCHwLFAkmhzLAaUiFphIVI7lMDmWA0pFLDCRqBzLYXIsh3IsIbDegnIsh8mxHFAquQ9M&#10;juVQjiUEXhMUiSbHcijHEgLPAkWiybEcyrGEwLNAkWhyLIdyLCGwLFCO5TA5lkM5lhB4FigSTY7l&#10;UI4lBJ4FikSTYzmUYwmBZ4Ei0eRYDuVYQuBZoEg0OZZDOZYQWBYox3KYHMuhHEsIPAsUiSbHcijH&#10;EgLPAkWiybEcyrGEwLNAkWhyLIdyLCHwLFAkmhzLoRxLCBwLhm9KsrwkZhFCs1CEh0YUBI4viWmF&#10;TBcpwkMkCgLJl8S0QqaMFOGhEgWB5UtiWiELGIrwkImCQPMlMa2QRQxFuOhU4mX4ZjIvKDzQaXIv&#10;FPFAp8m+UMQDnSb/QhEPdJoMDEU80GlyMBTxQKfJwlDEA50mD0MRD3SaTAxFPNBpcjHDNyVjXhLv&#10;G1E6hiJc36mEDEV4K20UHug0ORmKeKDTZGUo4oFOk5ehiAc6TWaGIh7oNLkZinig02RnKOKBTpOf&#10;Gb4pQfOSeOhUioYiXHQqSUMRLjphZdL6nSLckV2JGorwYkEoPNBpcjUU8UCnydZQxAOdJl9DEQ90&#10;mowNRTzQaXI2wzclbV4SD51K21CEi04lbijCRSdMjaDT5G6o8+E7TfaGIh7oNPkbinig02RwKOKB&#10;TpPDoYgHOk0WhyIe6DR5nOGbEjkviYdOpXIowkWnkjkU4aJTjyWjCNd3KqFDEa7v1KPJKMJdFSmp&#10;QxFeLB2FBzpNXociHug0mR2KeKDT5HaGb0ruvCQeOpXeoQgXnUrwUISLTt1GQxEuOpXkoQgXnbqV&#10;hiJcdCrRQxEuOpXqoQh3za5kD0V4bA8KD3SafM/wTQmfl8RDp1I+FOGiU0kfinDRqbQPRbjohOeR&#10;yYHJ/FDnY2Q3uR+KeIzsJvtDEQ/fafI/FPHwnSYDRBEPdJoc0PBNSaCXxEOn0kAU4aIT3kdwYTJB&#10;1PmYd5pcEEU80GmyQRTxQKfJB1HEA50mI0QRD3SanBBFPNBpskIU8UCnyQsN35QYekk8dCo1RBEu&#10;OuGCBJ0mO0SdD3Sa/BBFPNBpMkQU8UCnyRFRxAOdJktEEQ90mjwRRTzQaTJFFPFAp8sVEb8XXITE&#10;Qidh10cRJjqJjT2KMEd2AhiPIsyRnVXmowhz3slS4FGEOe9kvvYowpx3Mqg+ijDnnXi+RxHmvBN4&#10;PoowuaLhwRWFxEPngysaXK5oeHBFITGteKDT5YqGB1cUEtOKBzpdrmh4cEUhMa14oNPlioYHVxQS&#10;04oHOl2uaHhwRSHxrHhwRYPLFQ0PrigkphUPdLpc0fDgikJiWvFAp8sVDQ+uKCSmFQ90ulzR8OCK&#10;QmJa8UCnyxUND64oJJ4VD65ocLmi4cEVhcS04oFOlysaHlxRSEwrHuh0uaLhwRWFxLTigU6XKxoe&#10;XFFITCse6HS5ouHBFYXEs+LBFQ0uVzQ8uKKQmFY80OlyRcODKwqJacUDnS5XNDy4opCYVjzQ6XJF&#10;w4MrColpxQOdLlc0PLiikHhWPLiiweWKhgdXFBLTigc6Xa5oeHBFITGteKDT5YqGB1cUEtOKBzpd&#10;rmh4cEUhMa14oNPlioYHVxQSz4oHVzS4XNHw4IpCYlrxQKfLFQ0PrigkphUPdLpc0fDgikJiWvFA&#10;p8sVDQ+uKCSmFQ90ulzR8OCKQuJZ8eCKBpcrGh5cUUhMKx7odLmi4cEVhcS04oFOlysaHlxRSEwr&#10;Huh0uaLhwRWFxLTigU6XKxoeXFFIPCseXNGQuaJ/+PUPv/39z//8t9//6R9//cN//PG333/60y8/&#10;/+nnn37/5efff/7pP375+T9+/ulffvn5X6LaX//w119//7fr2fjPn/7PLz+P68xld7T13+K/h3Eh&#10;SB6P/s+//O8//te/vJR+/+nvv/w8zBM780+U8hCnALdY4/vJP/05a4xc/H2GfMeVlJibU2nPtX//&#10;etUwcr3SGd+N5+c7870999uf/vK3P74a8q7z0l3mcbyyAcZlguhrH+D7yd/+17/8+2//5Y//L9m4&#10;YOOVvYrevJ4HNNFTp0nLsC5XahQ/c3byq9j3z6TKXsP0iL3TO7aU6vpY88wZf5f7Qnfkf9c7ujqD&#10;27avhFZ+XoK6PF/h9TMa18SRn7kE5o65FmpOuh+KJrnxdAQUTZteXuRuc+DgYmf42Wwz3X0FLDrd&#10;d9Hr0qKwn3p73okqNAROK4a3j6nQ5oMXeet+eM/LcjdqmtZzEn8b9iW68pv9Dj7XeZ1unI282sZa&#10;vPHZUH5Bb52ndijjuIxM6JtGe679ez+/DFemazw/3iN6e+5r6zhZLa6PCc4OUNGxjcx4G5cbelbJ&#10;OVo4jKYGBhOCOddnuNjdEeOvq1lbl3LCxXCxrvy6ze/Z8Q/f5QHcLw4HVQ5ET18GxwUs92f1/JUP&#10;/G1U0w0n+uNqt22+wlz073qchPvdHg5OuYKjQHfhf+lzxQ+2OwXPb6o5zx/XG/sd5it5GF1c0Av2&#10;rWLorDV255wvD2DntwBVhWH3z186igaSC0xkK7d0N+rE77WZRHuu/duen8k4731Ga197Lrfz1lrb&#10;Nn9qYYB4jY7vli3Tevf4TI9Ln/IuL2o0bOzOmfzhu4T3ouZmb3hAKZrrnK9g4rgEPKXLuero4jL5&#10;GU/UBpvcytb2q7XDwM7z9rms4/t+lfZc+7c9P1JLsxFw3QNuey7X1rTw3Rf/Pi7rfMVh7z4lttCu&#10;kuNn+jS3jKVE20bBz4zy7T3muvJfrWZuY79r3uhTKZpOu5u/DdcVvW/DGA7vLqf734v2H7/N4eB7&#10;az3LhcjnwHAXTT+2Kfq4cKvtuYDtfqad1zTl/XPJJ8B+UHR7Rx+KnrDmNozRLXlIJlsvW89PF/fy&#10;Xgr+uM1jdOFddNN9N+rg59swPuD8MqaBbmhegetVT8MebW5Iu97wNDButUG012rPtX/b8yOO4+5Z&#10;eqrNwdtzH3E0xadxMsK8rgdQpgkzzrk5P+PuXuPi3fCJLr/fyIpX+Pxtfq6ZidEVsQb9Tfdd9Ly1&#10;7a7xMxOK5OOn5c4+735+9OnnmpelZYp0uu+al/099nwwDK9/jxDx1TZvnetqvd7eDj7o1qq8zRgG&#10;PmGmlZtra7Vwh9IV+eZ1MU/NPn5CdA/I3JIjQ8DEV3Gtopho08wXjIt9SpvukY+j3c898u8+5fu4&#10;gYLzOYPx3c/Tes8jmOm8M1V+/G3SyHapGUslVhh5dJlwsvfcnWOuzjSDd81Mqu6pEaPUmzYv1EyL&#10;r02a1Nx030X3CP7wMyucu8fun4u9PTIAN3+EPz7jc++amYrdy5kPP5P8do+od5fUah7j3d41M3Jk&#10;VzfS28DmdLLM0vTnmHfc2u1dFWseYx3cin75436Nhq9kLt1+bhC6u4TpQEx7T8N2vI0z1sZStNX8&#10;BO+AE7g/bS5qkZkTzp81Y6u5fXS1NsN7MeFsukxGM7YRHPd7fn7uA11yv4ze52Tfkf+6PMk3Tsm8&#10;39QW6/bkfkk9b/e3xbig0w929bQL5vCwPGt4EuaZ+9D6656J3S+SLeLblZ7BdPA14vcwYMwYr7xM&#10;fm5zzUdvNy/aWssO+jugwYrsDj6159q/5/NMLd8ffqwRWqCpPfapSznQqqU4smgBjbKSYlLVMMYq&#10;4mSlWqsPnr5n3/EdtApzRfmvy1bWR3d/PVdSOK57KcEE4pz23tUScr/dckzs6h8NJ1e//QRxneyV&#10;dzrjnhGB0jzl5yaAGD/Ob5VsSmMc2nFPd+SBrTd5+Ybba4exsPQGHelz+nJhnrv165U9tCrAv5b2&#10;MwPonSb+Xto3hFzAm3mx1/7MkVVVRFxAM3Btz7V/r+dZb4wtdDIfU4zm339+Yy5zwWoOF9gmK63c&#10;3LZWC6uH5jhmhib5+IlMsgg438/Hn5m53T/j/O7cwB8PqTMbUtr6esYFnRPKhkc4fAbzyzfMHE0u&#10;C6qZF9DcJb253/2fW5n/ut8EHuuabqM7nwenv2tmYdrGeoKJETrt3c6MK7rC4LzH1xB5vpdc13ew&#10;E3PSK/ltnLeRafn1Zr/EzsIhE23qTpQmApjfxUKEb9oIyTxvus/3+C4WFqYaLYoYtZwZOne/sCDf&#10;rj0BmM1w9Fp1vH+eiQBdywtWCt096hkLX8eat2nAg11gC3C0Zc3X/bIRTmiuNMZAxXxr7/XmWVps&#10;146ZkW/qfRNKe+7rt7bhx9tMKsLGN+DexmUAnFWC28Dmy8HNrDByuBkcRjzx/JX5xElvtS7lNryI&#10;P5+/9l90rij/dVaLW53uoYBg+pDmbjsRhdbRxCXVdf4nfPJ3nf1joEjrvIPZE2aeQ0GMQO1d5vbl&#10;v87WMjOK/eGXKkNbLhhP2jr5Q4CRl3lH5Rlv30lQGbbpr6vaPiT6CG4fK01oRj0nAcyk7ghGTP3q&#10;npOzI+NyubO1D4KDsy3bYbOEQWLG0nuv8PD3DBUXegY1H3Omj50MTu4VZXwBMqnpwsPPapkkNl//&#10;pj5q1RLeaGTXh7kU3/wd/Lrf3v0BsSBqnnyJiNLnmEX7+K9Ph+69AREvpuGwPfapc5gBwMBc74Q9&#10;S+d+rdsOeuvu9ZiMJHyy1GGJ03SpsVWYK8p/XbYSqG1LtPeYf1c7cLNr8z2PEZY72e/AoDmCbnzm&#10;zX9EEPtMum7V4vnbqZQMkG3wuX/d0G1GESo454MlKGxAuy2jZ+bl52TxLhiX1zA282TuZGJ6TMrP&#10;ToYy6hJM0of9qZNj/t7e7UzAKE+RNj6xhk/mXBEj7mYLX44auaLvDDtEBq+UEMI9tKotB74/7BBW&#10;wcVfzQ3aLU9/cbX3tI1PGe/Y2cyFxEGznMMOg76xAuE25VjOXKraGcx56cv2K68+GzUyUrb5A6u9&#10;c1lUAga+pd0xNs7MXPLShklLuxRhnHHEeQXyAlWrNhbZn31Efl/n17cxjLYVCPGdS/XGYwC9zTKf&#10;v371XnNFXwNjobMa7oIiu+No3wfGyoyjjUoTnx/RjO7Vr7ztFt+YmKsMCRgrT7eg4RQjZZuFis3p&#10;izq7iujQ1NZ5wW3nYFF8rfcXhgM851atI1d+bl4c3mU9TS4Bg1nO3MYs1hvXpSx3wWDs9hhPo/q+&#10;wJvQa+ecu9BaoNwc7xTRlRSbTa/g2cnMgdtoEKsvvsRytQRM2mgQE47cjbjHpXUyM/no0u7Nfwkn&#10;ae2Xs/dI92jRVVaU250Q+cZjG0CvrweFaxPnyOqWceJqaHus/dseX9bGkUwz7fz+8pnYcJzJ/fJE&#10;U5Co7e21Ur/+skY2yQb5/dIlDjfe2wy+agp5B4RWLr+HRoR3zpd21/bhmxg5toB10lUPn3P+KEYO&#10;ldlb5JdowZDdJTNkfr7qjPHsBFnpsxg5OTHieGfvRBAuYWEgcnLHX9+d1z4b4qvBZra+hfBtb06w&#10;8qHNAzMHfNWlywiQPw1iDUyeriHi7dXeNRMtu+1mBg2eqx8HiOGqvdbm4KHTR8nPTBCbYbAj56j3&#10;rpmIT3NggDUI8nrNRDpabO39Sd9Fg50Y7M6XwURSyEyuaWTgbD+/YrHlmomRDc11TtRyxpDeNRNT&#10;vXubg4LzyDjsvKu3f2SaZ7znnbl6s3rmnZ5v6l0z7vSegTw8PuibyAU52zyD7fvrLSCMsAVB7EuX&#10;ryRP12BaKfrqTpiT60iZt2F8Gc1LEtDo7sxNaM52nB5qABZ3ssbMejDPTwdc7h3tnh9zMkhc9jM1&#10;wxgjzzBq6XseiMbc4zY9GxNSMHI3Cm+8NvIgAmd8gPnn8U6imVkKvLNCf9zmjcHtfpGsbPKYQ44q&#10;rvqe8jFlz46GUeIds/SmmiSPxCT3es9kZJxf5LvNwUjdP7fp5Ptnwotvwxga68NsrEf3e4JMA4c0&#10;S4IjWu94Q4R8xMWtTJLvOG2kdhhfFTOhdoEoITim2vlFUm/wgy9PEisvgcHKuhxjrp95WYb3xF3e&#10;q+J5Z/KXX+RK3L8NZR+CuTg1Vt9XzRHJMno76OnmtwlPSyiLHSTcInu1ma/5ujvgfs+Rw3lrx0E1&#10;Rm8TtIjFwqu/yAEU6oKIbGRztZ8jTy19VUR2bw/4neDDR08Sq9vb6gdXQ7ZA/zMvMgMQIued4grO&#10;75lVrqvNTS7vNZOl21ZnTPQvxgT/055r/97PL8udt3xn5n3neeY6144VfDuBmfYmWrnt31Y++G7+&#10;MPVfey63pmkRjmi8QETB5ROA8LtX6x9eaUQg2xoUAy20REpNmyF8AiJEdFtafYAxZEfbckxk2vtC&#10;WFBMd4zgEecZVl7s7a4+fLp8Ic1uFkueV2BKfg8spGbIJ7Aywb3OoAjGIOI+/biz7tu3e/1sekLo&#10;gelmYZ5Odhsm/n85nKeL3kaafA9LpvdnDdpeJDHPK05xOxzWCwD3qvnDsARhcbf56xGvYfxCNdTD&#10;2haFsKnvvQrtufbv/XxnY6yum79tz338dhhRCZi2TsPT5te1Efu6h49PLVvaxs+RN83LjZddnL9A&#10;o/GlniMTENRZBDhqi4YZryxTd+i4uXmid/jnUXNre+ujyKJoDC6D6Q8SAXAMxJKbjQT9ztVa5+8+&#10;9ymXnN2c2iP4xHBMllLr8ueUcWdYvVvGOu0M5j9a9rFmHn4zpB8muqw9W04eAWgccvo2dwaRliZB&#10;kiPkdf1tBkzaquMdsLm/ENa5t2NnnX2Rme+fmVHe7CjB8tOnFNsMEu5ZHR5C5ke44DuJhugVS5Tc&#10;Zt5VG3GIVjFrrreZC8Tv9J1n5GwA3TEPfAEcJj9eTO8JWRnEXO76mZfRxsb8ZgXBLNjatrAxoHXO&#10;yTpE6vMzS9zLKTJg7GfYt3s+13Z9J5FUdm3oHifWDmfU735d3Dt2j2sTn/3Zae+fWW+1t0lcuTtf&#10;9sdrC/JgmGJcvcLemLwkJ4jBsqZ1GvGMPNQzJsYHe2kTPPnqbX4Z0WKhdH9AjGxvIH4VBoJXWK9t&#10;emyaYotTI3Lae2j/nj3LdOt2ejyOO7rg1h77bojqvbOEd09I5tL9yjaCWuzvuLoj0PIIUbVaT+P0&#10;+ScNJs/HJSItfZjyr7fRgevxPEdWXG/voz3faT1H9ETe1utzIX//feHYl63nmCXA0jTIMf7+qxnJ&#10;Jbjp2ZFo7t2/rRXt36u3WAOuDeZsKJjvg17ac1+3ZiK7rgVOIyn7jFfQcV81hkUcqVxXW2JJ3dxU&#10;q6v9e9o2YXzLIiCSNBimxVaiO7mPQeDi1L5jW2jEIv/1al6t+VFH76ym7+dfSQvnrKE14pNPYg3I&#10;HbJNK/LAkjvl5/Xem4PrlYxGfia01bQjY6F1YK4r/9VeNKNTmyNFGDXT63B1U4SaT2SyGj1Jg+YN&#10;2W0GrK4VJc9GYtynOVJre6szSIzLD6JFKeIo9PnUPgjKVkt77nPL+ECagyAaGkuGboiSLueLSJPD&#10;eO/v90ggzIgtoLuPjQlgYcv/c82w6ZC5DVLXwvHdp19hNLfy6w8QzzC1vCZeEGPY1b1ffoBECFto&#10;CX7mveew9W/793x/rHwYFy77YVYJqQrEvxyCponp7jViE0F5O+G3abmV1ydP7LVNVVlVXlmVrcdY&#10;DkZY8+xPljLncZP3rzDYDWw4TaKBl7W5otxE5gXvV4TF9yls7bH272Uf77h5MDZgMsvVHkmTg6aE&#10;TuuLSAdO+GSwn9seZz5CSXuZcIEtPEXV5N99bFRu4vX2OCa0TQqZpcnGLmZU7SDoMXZL5SUTsU3m&#10;EM0bEAZvzjBXlP+6qn3NyS9VFtaZG2KVc2+tgk4hZB3taa8w/0rIw2htRC6agwI5eb9uLOtayDXS&#10;aU4k39UyT2y5OCOj0vAZOR9bCyLbvJ3FI1OV1B6I2/a9sU6JXfV9a/FVjaWgn7q7/hKIPlbL0Ni+&#10;EwKxkaLUF0zr28Acu8Lk3caWrfZuAeMXCVwZ+ETXY+J1Dg9M237gyYnV3ykRH+dIWrr3eOQmtnfN&#10;9vF7GGyltn8vRH7V4PbY5x6mD9vQ9aEPee3tV2zPG78ijtyiR+aLZZ82U52rn1nJ5bgUCFrb2jYI&#10;9jyGs+C+mYHY9Hazv7l9+a+zi0gMvue0EwuW88Nr3wd0xD1HZOVGpkqPtgiotL6YOB3ASKVm3L75&#10;iNcaSwpm5dlWUbGmSSAnarm2uRD833GCnBlebl/+62otM5HmGd+qd2vxxy1mM0EqnTPu+1fGtfbB&#10;v3+tVUtGRVs4fGgtA9q7PY9OZirfPnj33RIPaxNbtkquOccUZ8eYewIOXj6yPzpPwjZ94jjtVxbB&#10;r19LrY1oVzvfgMV77IXvCsadtPuvGIgATXrz0ASk7LSvAAf2+rVW7Wt73aXKdC7nMya/9PxuX2/l&#10;0uVrOgenWrURdGwWQ7hnQhqm7WYo3gNMgxTZ2TEzPn0rERRj1Atq/B6nBxYhqRtJEwc1V8G8gnwu&#10;Alv77oNOyANhqhovqNRa1rB4uKtg3t6ZjNvaE3O4xsfElrYhfbfEb7bm4d5LnFq1jPANyez4lQ1d&#10;vVHPGU2EmZqXgl15b3vJDiL/dbqLaY+v4Gzth2qjOdeb/1AtIaYWg3qvukqtnUmKauQIMRxZkZEU&#10;dm/oi7M9ZJpF2KhtFGEBBJVdfrf9xJBg0CFf5ith53rz91SpvXlyT+4cGWZD3dVnaUbTxt1reJ7H&#10;2Mhywp9P54QLXdQea/9ej3/VtPbYp1eYe4v5X/pOvt/T6Ru7F86lV0g89XvYYF7SQi8fcEWsuXl8&#10;F7D9J3YvGtpLIu+cdcYFZyiWHEsGrncgmuMF4Y7LyGEo3RtjwCwAH9F7fCYON7/J6HudRnMb9dV6&#10;Mb/Nr9fCcFMk+Z8+aWBCDG13Gf5ecTaEnEAKjba8DY3nvjN9noVS6zhSR56ByO9ZR6isWUdaAGHz&#10;H1nHyq9NIgMcETY83XOzKvfM1aaYYly+dzjY6JeXyCQ6Eu4/XRm+l1ldWpDwMwmA7WdWZ8ZIhC73&#10;/Z2wIgjDuCNFE9m6hnTGKWZYaVBgjYDdTRuk3HsXcivzX63NaxwA8QI0DpiipWZCV9fym/dHfmv6&#10;9smRRLu1ucdNriv/1WoG8rfVePrM/pEsw9Lr+tIADAG7/oOIdSir8vND5PJgmN3rDee68l+tZqLi&#10;jUWOnL68jmZKxTSjFc3HltcnBJ5n5vtXzYR1vthM05B21Ul8kChs0wpQCiIfzxPMuJ8nba5hvj3X&#10;/r3Lhxi/xllmmv+fs3NBlt3ktfCUcv7k5DH/id1vIS2BMN0b30qqdjrGFgiht0RmoS2C4AMm4CZ+&#10;C99DD1CBCZoQ+DHCa98ijAjrKmhhSu27VYKUjocHMPGBOI4KB3M0UoOhOzMk6DL8UfMxgrbOC5Lg&#10;hWrN3nJa/GmloHcvMso2OWRjYhyIkRi/qN6cNfbOb2OwRazxSqDxLpX0fld55o3Hb0wADtZcXTym&#10;2sCnHI05PGGXkGUM+l3eZFPbohrjIzdtfwz7SZQolgqdXe8z5AX3DnSiJqvoboWsHijmbNCAar7a&#10;Y9JzvWasK8IzZ8gfXalk1ZCAkzgnBK2ysZj7lGzHk/EXxoG5OT6Sf7r6z2fxFiRCVVcZLp2iz/6Y&#10;bDRD7bD6rzzJVBcjfYwxUiU7RybK7ogelIiG1IlIvCntfr4CEb2CvH7aUnMu6oeJNZS8XHN794DO&#10;Hzbjwx53/H7RMOBFSLLEOZoY2sYVleDFdtkGwSXkRt8MUmOcFaRICeGpRt04pN25hmAI+sYH6m76&#10;f1IJForzkYaGg2+kHRwKQtP+URaCKtvbY2ZTsheruaKPG8ZOkHEXkZiXDBLxuAW7cD+gJuVjFIqe&#10;tfM/wm5w4HyM3zYkzh0XI5qvgyZjB9N4lBa1RYHPNBdRSfl0xzbJLIiVfPu/X39/cFBsclXZ84VI&#10;pd56jzyuY8xn+G+KgD3TpxChUNE9uVDWRtVQWwjJFanboO4psz2pscPqvwx5Pf8EIrrnCMUe15+R&#10;gMeqe7d5DD1bQmFZ1jnosPovQybnIz10ck0Q4N5IbrK1/7BmIgg6mQsNi0o2AveNXFVNf+aRHVni&#10;chYIYP79a6CzIAOLZQdd4IxWRQ+bcUeRqH+Sw4Mi/8W9si2qnX8sxxCcE/InrtPx+4VvqUbVOFf0&#10;u87xlG6mU+8S7bLS+/SLNLTZ0M3j/HeOr/OqgsvQlsCOx/mvx4PAdAArHj8DiR73bTX/wB6S+v4m&#10;/AaHip34vBp8khkjUqICKfj5RkE7cjD0qJojkifuhaxtwd/hCIlqcDJCUo+JGltzhefj4jlbHp5B&#10;4gV/KNzOVEZSn6nM4/x3GZ+aOawCRXycpgXvnUbqLdRm0+OT1Nl7zKZkgXXI5srgrxnoW07w3Un4&#10;E5XHehbW2EN5RdHzEaX4I9XmCZkEiTr9JTQuIYMc5G5IBWLAcQbmp1EhTVQUdCtDZOW1eM8d6EVo&#10;8LYpqOO3/zK2Of2mI6XDbRyPPEREzpgYdbo0c+kMkZS6qi0jcRL83fMdFZc6uYAr5H/Hu7Vmllwd&#10;VcEHsq6tGaquiiXk1KcGCcc14/5TtGg4HDG7VPe9ohOvlyR+PH4E5OF3CEYnRZAf8QHb21mQLC2v&#10;N71fKqLhcf6b+yJSs11KWgm6TmLW4/zX41WX4DWhklXsz+P81+PJrkhixmOLJmb57HFHzKGMW7Zi&#10;vZGK1zGHU51NC8xhMaUKWltKi11ZPwOxCGbFwk5SyjPImf5BgS9hjXyLRG/zKo/zX4/Hx5WHBfc1&#10;10CaA3uc/9Z4uePy+3+Lor9jmnCHQiUxH9ynJWv93TPmUJIcQ5h1thM1lFly9OKjmJh7qioaVvIW&#10;fDfEw+5POBxBjqb8NEcczXWhdjxiSxYsUYaePIX7QEXB8TZE+ykX1WsPnPIWdJA4xeeiaqLYaY/z&#10;X4+HGB0lwSaY99R7nP/W+FnAhGo5NS2P81+PxxFlz9KfcIuyUjzutGfYAGr2n2snMAFVrZiDzNQz&#10;Y+wZnV5ph9Ufo2eYv6FVKevvZ2pHGhMNzRRJlQz/4DP79a/sBU8CoRWT+EHGotXAUHJlMBoOdZs6&#10;IoYsnVgZrTv4tz2mDpC4QD7GTf0hOci4zT2QMZN6HiqScl8THx7nvzke7foPB+lbbafHHfdMJSYp&#10;/6OhRnO5QorU4ie60LvUHWXdUkQSDq5cGXrci7AZKW7UVvrTijZuOEV1drKPsqt6XBrqIRiRp5TG&#10;vpTFJnb6KvuvxBSaYKX8Prt5iE1Xmu6oG+4okc5ZEyMnuazDDqv/MmQYes1aPS+bn4fCEwLSRicZ&#10;6SH0zPRIhSX9K8WFYuDF2Tus/ish4yCqRvGjPrwvijxj9Z+Is0kmUuQ4FWSq6/Dc+zHu//H2Q1cz&#10;pRkmur3nC9NJr9Zy1vbxaw07Ir88vB7nv/4+VZvOJkUfIjDx/YTQCIOzmavASfjrhxNFE5HSXEil&#10;JJf8h+8j6RxuR2ykG2RZ73FnaBVZLZZg5coaXo8Y7EqGQ+wMbptASu1MkzfYgh80yg1z//37d2kz&#10;lJ/LhRK81uP8NzE96jNWmej997jTylCASe+zeiMp3GiOyXKGczsUKNmcSlyhorbPIeI/p92dIcOV&#10;cAXFu4+0lf/9QeV86V3q4Nq4mtQ7xWribeiq8ug7rP4rMMW7QPassWr6bpKWAGRPDBLscXUeo675&#10;bTwUL0440SI+7XeJNPQjTC0s2QVeVCXNmI4IrNPS148rPeJxwo9rpi2WPD8DX3QU0aYuFMxD6CvJ&#10;QGUGG7aJfFdfARKE6XWetNhh9V+Jba7Bq1Y0SlLtMgSNGxPckDFzd5TAbyyBZvz9bs1SlSvPGDV/&#10;C1ZRkVf1ZxT+UWPTUIIvQO3QBsbwIOvu9Th/fZU+Xblajoir7UAzJ9iY8jj/neOnnQuTedg4HZrf&#10;Wo1nWcf91Cp0nKqhdOF/NpySCemGYxFK8xw7rP7LkNcIH3ZmT84i8IxilU47KCqXXxQMu1CnY+EU&#10;20EeviuckquZ+4jfFTviB7tR+e/lWli96Mb9eWUoO+WvOKQRrEFCBHsYl3NlyhSI86VAZKYn39Ep&#10;26GimIEVIvmZYVSfxu/lO5+RXRyXfnTV0sPedzRnVJ8jTo9rRitjGwIyeS5bnj7KJmGsOAL4p5T7&#10;1E7I6vdH13tTq660cjh8QsYGC7/yXLPua0u3nLzuvX0gujaB05yY8oI+cf/P8Udcaoo0DJz/RpKU&#10;jfHRp0nPNFdf/fpNnCIcVovmYOrKk/Lj+C8eVwU3ssiGGhilXOSefp4d/h1TL0zkR4sfBwQ2Uq6f&#10;hQVvXFZzpBc2Tb7cwBoZLdDOKkWQw25Oj/rJJPbH6GfB6nlMh51ByHdnhKQS9UtKyMyjaWAkbpIX&#10;VJ+W4t0mphCg/a9M7FNcbdtB3vqddivzXXbB4/zXO36c4884pSSpVua51UmA1JRYlQtXSk1bGbTr&#10;sliVs1GilJTS9+8brVHjlYaxHHrqjRVy7jOt4UXGihxT4g3RUbxhfPiv8UIqAXKwxsdhXvDyHA/D&#10;93iabJpOPK6vbUKZb0GH4LTRJvy7PgptbposFUxELhMmntsX3ihk0+QM6vO35S0BF1U+P00saFND&#10;lMPgnBmiJrL0A5t9lf2X10yWmOPFKvMPf8ykHQqzHBKmfmNXdEnf4eK0mJgytMt70WH1X4aMx9ix&#10;UJAltbVhGw+7BQv/pR7I/TExSRM12ZnlS+uwvN+GSZzEe4Q0Sh6w0FF/u94iCunzRbBv0z+xAP/L&#10;rDKURaaykQ2818HrxvU7rP7LkJUulatEJdEtoQ0J2DhmhyiqW487zpW8RbE7CBsx1nu6wBNuDQiF&#10;IjPAJl1gaHjjVRm/rxkD1plYlOZkU7ZLPr3kPxACZJP6mrHW06ojbY1wc6cLrC0OU64ZxlZSqeO3&#10;/0ps42ao1Aq8pygzDTInnhBFfJoThxq1PZ6JQ2RKoNgesb1RJAnBFV3jo6hf+ZbH+a8pAjnkfC/M&#10;yH+KW3vccWVrTgmNUbLXydzNdbvwz3YvnDh6xcIJVqC7HFd2hozV4wwz9XTrvjBIdObRkNko91Mj&#10;8CULh453Mwm+w+q/jCksHMt7DMi0i+aaSVM040NM7wYQ6bKEi5Kzrdpdh9V/GTI51yYUpII80W1R&#10;rNLcnIYXmdQ7J8asnbVwr2kw0reLSN9jbRsdnWeKNUWkJlQD9O8d/St7B4WbyU/dLZfv5NuwiFAs&#10;Lk856rOzB/F9QfodRyQTmWmi59ENpD9uAlHad662r7L/8u7IKWbdAA6xMZDfi0CEOlUG3TZvmTeq&#10;3atccEpdS5jiuMJv1j+NYVwijaAzyniDvMhLlFV8Ay/WrO4Xuea/Ma83cx4JZucMoR1CstspXMUM&#10;3us7mxuZDn6COoCozAqWs8hacyzvCybqL1tkMMKY4zL+vJu4pf6KqIvqV/DXdKRxrrOzCJ5JvrkL&#10;E3QQs3RM45CvdxSMOuQuDqNYsMfBdJVMJXviLNwa1+Eyn7l2JJCo0Dqw01fZfyWm1lQvAnhbqQqf&#10;nnl66uwfimjxF/Ubs2xueUIdVv9lyEuOn9rDbTYU/gs3cVNrVKIBbTNQuCqDiPBr3rZ2iW0cl+ap&#10;2JrqlLweDtxe9PEIYlO/+33NKvnwY7SZD9riec0kuFgFpixXsY4GeSmwOWSCUsWF5pUTe5mDpm5Q&#10;lVqDltDD3yoP+2Xt7z8ENAd8nRjNuCu3Wzcp/HrBI1tBjJxw26dXTxYO2U0uUEpFJCnWrChaTOxu&#10;nxf/HnEZ3u2sCA8FYdbxaXoGPesWplcTnjUy6K5PFfWa1StSztxN1yaAUuWoTEuNxVZs0/Ck7g4g&#10;IT97yN6tGddJVbyRmMEp6Z/mjDteCDsDeH8MU8tcJfn388avS8ioc3mqVOVB0s/2aWINsZE8BvL2&#10;WCnscap47LYkl5DpQpbaGaED/K0bOinlqKI5wsbbZihL3zUmnM5XeU5ofbqrTTqPRAf47msmqOQO&#10;B/Qywfe9PWZiXvPa/KXzjk22EfIhwSJh0k6vvI0e57/JZwk327eG3HQwBcx6XIeWb8kVnx5JAtZ0&#10;Eekrw6NfN7DNyuaSC2sPpi+9jM6Q8bCmtUisnJO0QVbsMZdPikM6KCZkuLOjLAiQWUHYYXntXi2y&#10;3scCx8SsxPA4//V4kmNQbMa+035EEIM3eJz/1niU0txpxqurwvfxhEwKBxUTXPZs/75ulk465JjN&#10;9ioe11fvWclxlgzwkEyGk72aPrETdBZr1Is5pYtFAgdg74ONeoaMvmM+8yy8huCIAPpYkW+5iUkx&#10;CBf9MYs314qyjPauSjUb622PXcNe1KVq4vSCCB/ZjeqSSyms6dMODWxOKGiZAF0e62dOpOxPR8Zn&#10;RuUl5MalVF/V19wYoPKa+2PUlKq+Z1tCfl9CxoeVjnBWjzzZsM2pMwnRMIfT2iGDo9RZ2Db2ecz7&#10;ErJyX41O3v61LQovs4s78ftk0/G5z/hfoYzg6+imEVm4hExU3Wf3kFY7SjyTtqns2T0/rawU5haW&#10;wB1kRYWdpIB5gqnb0KnbOi2sSPnEBO+PyR1Lzz/6DrdpjceXkKFOC3eyTre2rXCkKqaEZbg8oLBN&#10;iTjHbmAbfkShi7lp5x39V/IwvKkySrRTBJdpbbAtCj+bnRLEFpNRF2Sp73meR0X1G2wTcNL10QH5&#10;UKqCu9VmMukKe4QWDwt5D/F2y9zvq+y/cs1/gW3HvfDly1hZeRh+BnIc8tPy2/bjDq2rgHLMewZw&#10;7/a5WV2ozCH3JjpXm40Du53ntapLt1tWzLKvsv/ymjnPhS+kzbbP0GsVQ5G4tvUtwYzFvs69IjSe&#10;XP9yzZjUDnlR5Q72OrYhQBOv/BnBpCZKkJLeDEI6aHl6+xLy6hUgCrQdWGk6pjC8ndv1vLhDMd2T&#10;DPDMqcjgGjKSvYIBB+/1WtCo4p2N0eDbg0KDwmh6KxZ/D3nxd1I2sBeT4wZy5QDeet063DajxZBI&#10;y+Z83kNevZ748jaNl30vJ+PwtG6Q4S2uGxyRzzeQkXN2UHLxwMM1yg74wOoGlo0AW6zwb+Jm5322&#10;JpjnCbewUowGF+A0zXwij/PfGr8ELNmXh8Z7PLVrXgPpG1kDUYejPdadOJ1TtcfK5/2A0y95FWQb&#10;OQ+BTJb0bnH6PkeTKeSyR0t4qVNjfPiv8aLxkYcvrvTzeM0o+f6Y0e7J/BIb51Zrxc7GnnEOpp9v&#10;rua4C0T7XOiDCopg7zJyTUdQdG7jYGsyg5TDD2dqw8vHtzzOf41H3SuWUgl1VUI7Tq7HHVemC+Kx&#10;O4KKEci7m7s9xvPfsuylUVYWx4yUP3izZ+CZLjkOdJzgCpptpt/Gk7HyiLJt4xvmKn7PrDzuiAml&#10;fjsEhX7wvy3U0D5KYcCXjJSxx474dFieQWICenSVAnQlJ+2GiS+0jAKDVE5aJuBU+eGTljdov7Ek&#10;ivpRT3+o26Bai4h1nRY41k5Rj++jhyYF4gDWKe0U+BhP6DNPvjIuIt617NNj/IzYEMyYmoDHdVyb&#10;2rC+alaEaH917UM+ZD8+nF2U8n+tu3w5ux8gz/niM9vt1RW9aOB7ZGAVlxSxfbKUvXavllo/bryP&#10;84ypgOf3hz3gBJtrIDkfEe8PK0NWm2uIo+1hufUxQquzS4S/+4uL6jNF+ME1zpBRkJ0YRqeW5AVT&#10;HipemBP7k2qofWKfzkyH9eXUYci6gTO8klp0W1rz1PVv+aQTjbEKQnI7yQLal5o3qePfH9PVImXe&#10;fPsOY/ji5rsw6U3VbJCpFfvVj0d7XAi9hbwsimymzVXeJoZW1pv44TJY5l3n9hYyuSjJuQh+JFUv&#10;2J6fVs3rloPHTW66HzBlItT9Ira70gdhMGLW2z6TDWDlJcroOhkgg9LiUHpLZdZ1muq/TGFYDD4Z&#10;ByWXpCA7oUgycHLYRImIOdeMcYK3IflGh9V/FWRM/1wUmRp7zQmuuPkYTrb58MGCowfES9DdfaI6&#10;rP7LkHER2DlxyO2ggg/+Ehs5k73mmkkQq+Ql1vwmb0FFu04bOaTKEIulRDsgc2sgBYidDPBm2PNB&#10;YjC5TPfYZpMrZ5egzX9bxv6aX0r+VBbp1ZqxWlzjTbxOKUAvIPd3s/Jw+TRcP0kIX4OMo5W2ETOQ&#10;ZaKksp7uzjMiTel040QS2YOV9E/jYKiNVOfIzQrCn2gyYCt092nIxE5T/VdS2JqPO3Oe5prxjvnY&#10;CHCEspfHUz+mhYhE0wnyJsOhrao5YbfTjgZTHue/PgX7eFOTxx1XhkvGoTV16eb4NJyq1MY4nYlP&#10;tbJ2tN7yC4J+TleUg2Jr/EdypJtwUiFEKuo2MXLB7LvjYrLsZn9HR+wPmnvQER4t4lR9zQsTVGXt&#10;LioJh5euJMPlvJtnbJPrao/OX6TW7RYkKUF2cp0kkoxViw2pit7hDqv/MnXISLY0Kwt+biQfs8ih&#10;aAz/ZEfJ+hhsB0ousb1A1vq23C5yYSZksLNlcFK159AGEhy9/Q22MYAtZpEoNP3YFrU85gBvGVar&#10;/Ccdm9Zbevt2zVN3IFk4804XbC/qI6rqlnS2ag9Nu+w7+1k/pWSYMPkgcDSqzFFh5lM7NU8I6mC8&#10;U9EYr4qTWKlH+e8cnceH0TPnzaO+zIsCmzSjcEyoP0fAmfPqK0x4UoFCZMBl2bN1FzGWnb+EJ26r&#10;TSH7zAlKxOuzO9fVDhLKUmmuRA2OmuwJ5v2DL8E1A714FIMB1EOpe/EmJfrziq6+MuMqV0gibCYJ&#10;SDxWxMij/NejSeQKlyPV4aS1ft8tZvN3JOMx+rlb+7eX2ZMut1NCX4Xng2IXbAn1fkfHV0Qu+0Nq&#10;7ws9t2277hHsNAENB39HJcgiqNqflQZxM3qFfWUbVrTAsCf/IdSPFvH1fJBnnre0MXrq0P7m5/NB&#10;+pTcH6I61bFVzcgP5wNXJFxzvEXddld7yGQmcpcPdZdhQxRJujDUeJOMsfHw7nwo4zQ/y8nCpgUj&#10;hWJOIhJiHB5lI3eYBFTTBIZ3fOoxalyZAxAaChrWLH/CP6p0aqCMVnOFr7u10OA6H8+g04XnA8Zj&#10;9erosi1Q2kgwAMhgu8mAUJKSVn7AuGEHNCJ8RNHjHVR5ond9PV/oCc6ZxiDZ9pmw9UUOkJ1EOD8g&#10;UdHx8ENu82LtqQiRSaWs821ep25wskXiaKLpKCNxoRv1cknWqdzccByaqEj2UW+4gTkcsywroPX9&#10;6b8Sf+rSkzCxk/a+AJBjbqX8dJ1WMVByn7/w8hNMFdZmTJGbt3Rd3bJOsp7Rq8dSEFlbjzTizG7O&#10;IoOlOHCH0n8lVSp9PdZJXDvtWKOPAhG3PyDTXMGcdUK4P2GEwu24Ju4FH8CVhFWrN2kzyVfaZ4ls&#10;51EnhE2cuj8cwa/xJswuztAd7yFemd49BR62LcPLAB/TZ9V3AQWlAUXXtNUg4zvevYMqg9IfRqVj&#10;d1cMyqIIDEoCbmF1vL7V6p7zn4nSD7D9eHEAFF+PlUiN86542JEGFHfyPLTNffnc02FrjpQapV+3&#10;NQz38gBIIFMkytPHLE9gMWrdmg8AW89PYv32eWLJsdcrUKSxnWzkdeqcXsMcrvSYLWGDroWpeiWO&#10;AioP9b5NPoFMh0x4LztOXq1z+SyCRbx1wd+yFFpp0PKmPZxIwO7NePsDprc2DjRZNvZi48LKcj/e&#10;8Sj/9ehK4CFVdDoZPOq4b7pNN0hMukdXo7Dy8AslgqXot/VwzJI4yYhPBfmxnhPMXysRjsqe9bsk&#10;U7tzje6HTe2puJiiDDlhNXH6YId6yckXCShnsyLF53XPQdCYh/lvDqdBAnUuce5kxrlK38P818MR&#10;90lqZL9nWsvHXSKvuuxZ+JOiNF8ng6TDOtRkCAySNPjDaM5h7MrkjMtUjttBoW6eXZo6qcHIQtK6&#10;4T4lFemjavzZHk72Xg/vSEBJCLGNJGtmJmTtMWmr9pFgThBVb0DR/FNUwcGoUrtnGBDMfLV2qsC2&#10;p1Q1NjZFjppSt5MoMEPfgMVTY8GBWO5MAyJ3N0yyy2HYHf+r0FETrXuW/Ku9in3ZeJX4uxO5VKi+&#10;yYn2VBenJ9l1Auq/8jgsou4kYpbTzUhY/0pQK2d4J4AAVXLvBHYRpc/VYqan1qsb5Keg7evbjv3C&#10;iZpI97D+sjnRgvWnlkBuLsZb0NhTw5DDz2T0UnUh3TrN15NOtBzGpzq1qHAvtTRIOVNKDsofrV4y&#10;YgM/lmNyJQOEQp61t9ro4ph5Krm4fVOcHtRjtWiI8/1W6/6qzMt1FZtGWod6J6zrVGuHfPjZU3Si&#10;I4LEUqNEKep/0TVgCum+mDsyseJNSqPecE/i86opE0zWtOc+gYTUuhV635JKP1ihfWVfrFgUyGzi&#10;iXmqoABIRM5Mr4jPXJwyaq4dgWrjPcp/PXqE/LQusuQVF4ive5T/Hkc/62E/5tBhd6DgDvxxtknh&#10;/2EVf+E4S5+HHMgoMN/mxWj6fOfX8VV9V3EoMlEaj9aMh1Kux6/f/s1pDf8DoYG8cHXRKjqGCHej&#10;EOW3f+taof7tvuuBVRL+gJHv7JWNJORybfB4qGYbhIz4oKU2zi1fL0Q2smp9AlqH0n8lTPyCqbdh&#10;qW+9HylYcd0hELYUVo4NrWFiQpzpqAK50nuWeyx1DWxXt/Fxk/Ucn1U5WlN78MW43hDLQk2RbteJ&#10;gs9347OokD3plVxRpPB4SBuwrdxA4ZYMn5CQSWn1EWbffdLDlcU8ThMe3Yqle5T/xh5Q/OUUC0xE&#10;5Yv+TCv0V0TW55RpQdjRhHspwSuo3dULdbpN4wEEklx8XM+JVkhjo/QlcEipa1ellHCRvE/dr8Ld&#10;aPrERFR9u/BBIkterHVFK/TGdAvBce1CWyeOIZuGB+IFDJs1YKot6XmdfSfIG3xzxn/gNp95OQo7&#10;VxGPualSuPjn5OUn/LMgZIjfojpFO2cUcz+ve91S7acbF9rDX2p/NzgdzL1yETuUDRdo91kqjb2Q&#10;DOczv1MxQq6IdP3q0+dvdkjJe5ClxgJOz84HEBQ0XIspq8d7C05zb6F9rnQhepMZpDSk1Phh0LRZ&#10;bWjCQk5fE6FO+R9XHHLk0oFDmk3eDP+gYa83V6jGDbljxCSCmX3G4bw/lqnd9Ukhmcb3BmKYIiLX&#10;Kauxb/p/8LWgLbeHC/+WQBlv/rAeeD5h2rEpmO9Icn3w43pg5ZZnI+/MkWPj6EQT7CVXNAQEqoJ7&#10;lJwkRlYbDyWshqvdB4BCbWcN/qU7s8cB+Gk94vuxPxx8iOr7enTVaoLXZe37eryu5OoQmlcClwoC&#10;/owr+ICXRk//8uj4m0dcEchMSwnCRXK07cWwMst9ym6l5yRv5HLBkk8dSv+Vq1pkgEpmOr3Ne5d1&#10;I0LnQasM+ExvR5jke3AWB/eCjEM+1rYT9sulPA8AMtKXpYwTdUMTtBxVs4EB7eLMopIYPFwBkdxP&#10;xGk9CDI55AcEkj76viGCaGqVD3GNNQSj37qN6+B75/UcYaL/pNlHUDgruo1DJZcawU9GTOtr8z0V&#10;YnmFHUr/ldxPzWMSk3h7+6UE9G+i1CXWOZodrMRLRrTdnyozrbPTofhsJDTKJy1N6Pn4OJ2fpTGZ&#10;AfJoj7kQGVFaU2zid3GsVrhI5HhNCRltqxTiVKsN7TKnVMraIkx01RG59vmUWMhZO+nrjXVCnsw2&#10;X0Xx3hyDCDDVFw+w6GHMoIHVBsZRQjTR7T9X2gH1XwWWSkd/GIfw9mEoNXVD7myATBvYf3GeOeJC&#10;KPhFniWuAYXuE8kjnWhdD/54PJLxVESzgf2wr319XwiDEL0LPUlwYxpXdAFDdafzestHDfcqDDfQ&#10;yPb0psPc/AARx0N2581lFupaal8yJkzfHEyfalhJoL77JX7B0VXZOCiGCYVK9BCcHWdJE6iIbizB&#10;kkOMzJWqoDdOVS1meXjEbIfyZWcIisCWxqTZ5DJifjixaueS5XV43uKc15TQkOH88UnUr6HbzIfs&#10;jTOhlBNwf25AKX7H8Vn2vvNzOVrJNIuHJrCCSQcDF5TRxjbYy92+qElQejaIssK91zOj/uHJ0NmX&#10;jS8hXlzmRL5UuUS2fTmkNOBuxjuT2w1uOzOUHE6uRGvsjTypNXNbQaLzHwzsPoOkP0J1Si0T6T7p&#10;T4SeeaJoDZ1NUiyPPhwvjl7RcbA7kC5flNycnitcFqqoiHc8yn9jalyq4eQrggzTU+FRHVK+wySd&#10;Uqsro9ohVtG/u3XpepiGX5xF/L+xHALPn3wUJ5jqfufPwnE6a+CC9+qkUHLR5MkdX/ReCJgl/a7I&#10;U43cUzV9Ska1hXNIBv6BTrzQrrxceVx0m8cLXYRYlU0hseDuntAtiQ5rPWQmrmWUrlgnLBlpc6KV&#10;E25VRe9EZRhK1K0bfTRVcMY59WxqtLGsk8YTRIUGTB2cD76LE0w6SBLCzjdFFe2zaogWnJ6w9dYf&#10;hcYOLhsnyj6zpDqU/ivoVs1Tk9FzfIkINZgcaDff4ZiHWWYkKD3HbVVgf0F9VzREAq3bD3PvvFTb&#10;BX2qLvDdffC/TkPEmtHNAkMYmC9wS9xRl8eJ26grZY83QF5O6OPQKJa8TgjLMTEEahG4evhYp3lD&#10;YBUHp2/NhVflJQG841H+69GY2rG1uDqfHaFO+8a2uV2Jmk/3LDTItZxNZJ93foOXVAn/AxOImghc&#10;/bAe4rsU/8Q7JFqFA/vjeojyObl42ivL6NN6qCF1tplcYFEZbVKjuNYphyMy1PxJZL9wQIMm8O2X&#10;n6ZD6b+S9tX8MBRQOX17bj0iBsdKfFYX9W0HA3MlcEjVXd5O8cDhEaYSOfKzaH29SIF4tutJ4z61&#10;lQ7BgFLptG+YcpDpkQ6PMNHpUerjTcnr9lk07yQ+Un7IMW8PobJUL2lylRzpap3o0dQbBEyIsZdE&#10;0njP7h469WBBrjCh3LK9/uXN83k7rRNFy57qaSCZhpANbrRISzpc2g0mqlx6cNAV0z66WicBUFWa&#10;Crewfdzo62flSrfZpSTuhni1G81dISsii8zuYGqbYj/V57rzMjQ/m9901KJwuE2IGfpNnBDl6e3Y&#10;7L/irEgGeraIn95vm/Q0x6WRYKiEK0xMQLVwHhhS6tBAwmOdnSNSkaiKkvGObI3vsUB1/stsddS1&#10;p++1f5s4EAQZDINWQdV12KO+GC5yL6TzB5c9LvOQBD8YLgwlR20shuSk0D1NlcSkUOFiL8kh6JoE&#10;DxUYGG+O2FbC6/vTf8VuUTrDZwPpajrUCA9rhJbI+ZBuwvtDxGpMCM/HCwnLZ5HWgVeM+a6lMSH5&#10;v2IpKO3tmFDGq3Yp8RDdeYjfB4Uc1wnO7CnlrsltKYpAekIQXpPquljYnVDguW+MJWS1On2IONXI&#10;vHWG5jwqqfLjwyP99JV9oT+UTsc4ho/2jv7QDblRLKaE9tQYAulvLCdoQQUKfV9IiHBaESGVF7V6&#10;1B799ctkbewWzSPInK/33DQsWLSSMVtY5gfvYcdY0jzrsGJTlDth0i4jZT01ol0cgQS2NM+ZT8sd&#10;/WGN+77foqKCCWWaw3OMe9IwRdXHvewr+0ILbCnqaOwq2uvYVeb8Ay+iCKi2W17+lVGjWpOlEH6Z&#10;Jy1g7amP+aB6FM57qaz0wAr8U8vUhIOyWe0EfDIq0MeAARMV8IW0kpGvHs+arXhRh0lQH+tuPCwS&#10;q01TY/fkRbQGf1PP9Qf+qcz6pGV8v+xCHhYxU00I261384CH8GbQfPkV7+hv+EniTYylfrY5uoqc&#10;CyS27yaU1Xk2n71yVqojeApPpo3wWikI7aKS6DlHfavVet8pfKW1XK2SNpBuZolChfaxwlztf/kc&#10;2lb/o+aVsdMv9bpVRYVou29lOAcC6wddUk0vA7W/xrV3yaW3k31ww5EGJyeONuygv+L6SAamasiu&#10;p1MC5wikOlF+0LH6DIJrUvIhZ9WASQ/BLgBWVwbE1fVX+vEpU0RvkqXC5K7XSUGrAp7jTeKQnYbo&#10;luIiqYOfg3ObsQhyBNGJ7mHi/bHn4OnnGPwiJkTFaNdOaA2mgt0xW3jJi7uiSVZQ++jxJt7aLnQI&#10;4+nCRD18Gry0A3IeLXrLp84A1lhjJxUIRFyOD8Jrfugthv/NDtY/KQ9+VORt31YCW1AJiUTP/lYn&#10;yuLSEXIIxnyoFtlUPtQxeTo1WXq4bB5RjHGzYB3oF7ushgvF9nmzcQo4sDREwUTFfXRUgq/kQ9ja&#10;C+saZUKCdHwWmuyyBv8fMdB8yGf7hIg/Y7yNN6npe3FqUeAVoR9vYh31uhZul3Vgh5O29wQiHchI&#10;IAD5Qr+CB2L3BUxEaucUS9nvP4SVulsDV4DSZzRbXJiUhx9Pbac45SekHv0PmKkuPh7lv9b9qm5w&#10;lksjWzzqRJ9oYPbY83lhbHH6wdlcTngonid5Jvm0at0DE1eSTOlzyTOxHNLqKNWD1AIHfghTbUYb&#10;2MgDQ4Hpp6wPrzexgpad5iqhojyBC1a20aiGMA3tknI3w65ZRh9xiLhPU0hWencQoxm7dhLs/t4U&#10;ovUhWHlh8y1vwh2695giAafso/1sYRicnb4UXLfUR5jrbt+Wek2yAbrEwgHk2gS0I5VGrYREalAa&#10;X4QfMiRyB3PWUvyHRz8wVLQyazfwGmRD3/mwqkFUqxiEdAVTHUGDrZC4rTjPshLUitSLDxUYONTS&#10;ioTMCJ8NPncFEq+YA9j4kDZ/P7FIu6tQ2lGn1gmRlWB9Uu7uKDu6g8kOxjIxP/a6IgLJyayoP8Iz&#10;11g2TpXcTTQ1EhjuzSDF54LX66sqqVhwuywF/G1FrWoOmG/qXvAgvsc6+2HmNCafIUxtvxLveJT/&#10;BqPgLHCMdPKhM+bmVXnU6egr6yZMMxgZjpa2nqWOFK+hCnaXxeIQhGUGNF3b4WBsh2LYMUM5BDNe&#10;qf7pP5Qc6ph7f4mt/lB4oPlkjBBPiWiKyS646vPK+dRBUfYlW7YucCl7PpQc6uTGUoiWZhPDx26e&#10;YI5yuHxT1QYN49AUHpeBVd113O0VnLI6O0I5BESxSK6wQ+kYl6s2c7zglT9d2zz4biCR0f+UO83f&#10;7JBSPM2yTZhANjMrHgZnz+gixywz3U8PCa9hj8aOdSj9l2HOzxLf7e56HBX2S3Ee9tQLNbcLovoi&#10;gI8wv8v1qRHgrQ8mVuvE2E1j+4uiYRznCnXFUTZOInuFvjmdmrfRqiiLfbtXnJBihEhFTVzpQcv7&#10;RvuwskST/Bzhy631KB0scIj/IbuXX9E+PXVxbwRMNI6urA3NNBahUOCmmQ5DcbzJvTjZPeYOJjkb&#10;mfxD7G2/R0A5g3HeiIxuIVb5PlJuYc6KT97SJ3F03+qLu3zvvz0yhWMpFP9u1g3J8WkaE0zKQP7d&#10;Osl1TL3zb3Db+Qorc1tdvLbkaa+bjX+Wf8aECJ9SbHO9TrDndOyn/bdWJylVvaWRkDlWhV/o0C9w&#10;+5e8JkFDM8xu0sTr97/MTmFqSv9hy+ohuk+ew2GO3/MbSg2c+TOs/LYUfM7uCqbr57r2jAmP8Thw&#10;q2TwUH2u9hPbxPlRqkvt6MPdYoP0lO9BRWWcz3Fq7te5ppFgJnaewOlx0hptHXZ/Dy5yB8TVP+v+&#10;rOiOtXQwQPCbdwoPLH27B/pY7+bXUvpR4vatuwxZb9VCkdZGJhwV5GzAZD9DkTAN0YMSaz8fMtt7&#10;3JKk7vRFgnpbVjCoxsKIzz79lOgXyRPeuj8xG1JjwDetUOJyHHhU0fKHP5YIF2uPCb1z88rx5gQx&#10;cdB2VtAonYXz9DuTYMNRGjCBHek7V0flv38JeOSLeH0aRHjLn+bFh0RMeWhjmXLZ3+8m+j2GacAc&#10;EnLFLJojbSgs5xRNWNCuVEQtToJXoYk3MOEJZvEw7e2zEFhSpmIl20N25f8XmkVdNcE/IzvcSuTE&#10;PIikb7XKW5yqAc8ua6TrVv1X6j7cGeXqDHg4ZLiiT7fhZZkbDTt7ay5sM6y+jNtiBFlr6lA23Qlp&#10;6A4UmP2oUUCD7DzqS/CO0Ra55nc/BO5Q7pW5PFT4yCY2Y2EpKqmLE8f+tTXDOBSj0WtKccoZ9lX1&#10;X4lJ5J1Db8SHGpvjUGCmB0DCchvA/5hMAGRfvbgOov+y2kogMB2wTLTxG5IHEI65QpbbZ6MmFL/S&#10;Piay+wYkodsUIMTFAbBSC/VfMrEG5jgy20O0kDyJ5Ey9sT+gQKfI1pu1kzBTF8yOFNk+IYKzU9x9&#10;SEM8oxbzPIN9tAfoaiNN1djqwC2CG0SuSFAqSPpYRD5jq68Y65pXgEHQHTc639KYhdtRCtVh4hJI&#10;TycqdmgSlzAPbxZusRPrs2SKdKolDOykKW4ZjofvYUJDnW6Xz1a+xjKhmVwBgY03L2EuORtIrU6a&#10;a7bHI8Lfkg50hUpwrE41/ZePJ6F4b9ljnVgIVUgnnbztJ2SDLhub/Q63VKCoNd4gE1NCoQ/HHJI0&#10;HmJobjChMCvsUNgLvqe6T1MfrKbvJ2kMdexRKvtZWRkGrO/FfvIlp7A/jyAWhMrEBh9S2mfHLd69&#10;ZP11su9oiPAfsOKzkEk/DjgcCUWMh0/GSGaDK1d/Kb59pCHLQEsT7KdV+c13POpIcThqbBgUnNp9&#10;ZCG6bczQk1ge0kgpxYUf3mGFlVEO8emzZKlVMUEuvGDi8/a1uzXbB0yvN7FCVJR6wIBGReEgYd7x&#10;KP/1aCJH6TwpKllGH3HInDAjB4SR4dyIB/BKShrHS1kv/SGkZmPZZ++xniNM/L1qFjo+++AUKjRM&#10;d/8zxYiYl/OUP+t9G1YoTlfbVkEjAP5DUbvuj7cWxehKKPI3z+v5H1gMNCk1ofVukRqp6qQBHs63&#10;5QKi4qYv7PN6zjDZjuRfT/UY/cF27zPnjHOmniFjQovfv0Ppv3xG57nGDbp5Rik3wJUwPvtM2cMT&#10;Vf1MQMIbzsd5SwwhI3bNBC0hPQOnh8UzKUoN9eyOPknPdC0s0fFfGxMnvJJ8pUysOuM09SILfiCh&#10;KhAvYU4ZqNSwzm25PpxChPHZp0FIvrZaDGs/pU+bR/Qd7L9yP4m9YjLEm5zDvk4cRI70KTesT4gw&#10;sO0aehx+sL98ZgwN7dRhDTRyz9Oj/NejWbKrq9j3CqN5mP/mcAbTT2IsRVHzELwL73sOR93ycPJ+&#10;NnGzD6fomZwEoRiUYWRvw4/YZRJLjeB2L4NStbiAKj6plOBej0pWWmW3K9fEHTE7oH2WpOD8nZ/k&#10;HogfcaC+YSnJEBdhMy0o67CMZ3I8Lfdh0yGRivxJmXHBJsEhWYCrqcDlE1xiEktGGYyzfHc64Kol&#10;WPF+bO4JuoWTGBcfVn+HrgFRfwFLz6es8wXzwVNFI8V8ldVuH4Y1eT0yK/tqyW0kUhjv4v4PHfxu&#10;tco68c7gb+nxZVXG0RM2Poy2vHlGYNHuPcT0XmUTYHbOi5yeRf74CdKTTw2NePK6t3TTYXtjUu9K&#10;N6kDA41+FaLZPkwSfhqfROTF7RtY9ZtLPa4cn5dI/lcO7Jjxw0+Lz1fNdeLpwzksC1nZFuIHBAGz&#10;uvMOLL3Z7bnikvstWqLOAu4opGuRwyyp44UQc48iNA4C0cmG+kntv/LcsnUEmmPGHJFeM0muEGlF&#10;sQXUL27ZjfKYqU39WK38D2ewGzOSm81+AXk0zME8zH9jfogtMp6DIdNLZ8bgPOy0KASUQk9jYjCW&#10;7FdkbMEBkaMxbRoVUT24Us76FM8eEv/GStFb7kxFcgfb5wIfz9N/c1kUd7mWT3dkJGuCUjzuuC4l&#10;hTqHRDVhXfEmuoCcD3WTjyrvoa+Mgo20iaVmJ9e6ok5lRtm5jNb8J7S9fVoB24FwHqOVNJWBt4f+&#10;McQksSyCUtcEKnvFGZ1kCohcO2QoNPPfOTVIzm3NROMzZ1Hs71OqsbHu3cG6cjSGSre05Zfd+Toe&#10;AWZR4nH+W98nuSoFsnTusAy+fR99PDd2NIwarHAZf6QWjqsrMJVwlP1t6his9zmTd57yb3mMf9bE&#10;hKx54Qn5HzKZZvZBDoMQG+vmMWT87TEpWUlMGJLvIFOlYvasEHN3tBDLG70OBiGS67DpCyTCEwKq&#10;iVFaceZoZ2yTDOawFyxLxXeLQOLT8/HoPtbklVLwtQFxQmDgH3jpB8hz1vPCrLmRy4Vuip13Nz+Q&#10;8UekQKNNyaTdDqv/SjrGMSoUxqw5XV3rA9uor/40vKsbaTxG2/fbJBK88HvxLr5840tQNnQuZKCo&#10;3saPEJFVEAHPyDj3gxNupxZdzYkH1IGOWxTY4R9PIfkn6dPAh4BnqumKLGR9PFLDGtngUQarA8Pc&#10;BSdPc8Ds+7HPVCleqTmh7pMrlm95nP96HznpaUaSk8PKzJ89zn9rvEqvPSuuytj50T5+xZy6q//A&#10;H/v+yJu3zb+v3rNqm+5r+uY5aCQDl9iYUqNGiOss9z9AXgnd1/QtkJdjgi3WVeTtBEKYbyC3ww3k&#10;7RysXAe20w2VjesA2fvYV9l/GduYe+nlUwafQv6NcFGySiOQCbBhG++Xs34l1cMJ/ziBZ8jru+T6&#10;9cgJWuLyaWkEO+RhkSXPeoltHeCUD9Imdn63PianKtxZkwxWlKC0hLF6uWZdfml+h0+xBy3YyGUz&#10;kJ47k1nfVk7w/3efle+67fMCWevrlgkTG00Ggn+RbRIm6+2ap0ykkeaW5MSnp0TF/Yuu3glwORnq&#10;fBzH/RbylIkUe2Nobp/G75RkMG5Q3R4vYo+IBw2kknt1au6/fKoWLsRtQVuuN9JiCi5cp/8+JOoU&#10;Jkofe6ezgcOUxiTYbXEddLYpIgh0bREszG8Uq5RTJHbKDDnJqfOa8edllI+QMqmIm4SkaMyMhkY8&#10;MmFWRkMLEvdM4m2SJ1/QNj03VD4yqJNtzkawdWCxY1ymyIpo1thJnyOsLOB4W22530DWzQWJbYwj&#10;1W62RSlnNymMyjwpaO3xYvSw+Dc+JOwpTqTXTLrvxh4xIR2yWO7Gnihpj8HfqzUrSznw9Y96Hvdj&#10;g7eHtIZ8TMrWJp+JBLtEmmgyMYWBkrvzrKCHdXNk5C6AV7sZLTz7ts8189xlHXhuMd3vaRvvbtUT&#10;EHbc+TY8XcVag4RQ0yDfvs9YBY5GcthVXHJ9qpSJas3x9GkaPcE9AvJhYpjsGTFUKta7Nf+EbYxZ&#10;k8FhMxYvxft9HlGZWBQ3W4bvZm6kcrfy0Knf3E76WEK2eOlSO31NnWttuq36b9oGwrWbFxxBlx7n&#10;v8nhyTiSITTmSJfwed+Ox/nvHE8Kr8fDaHfdvM+u3hqJRwkFc3Jzi5BEZ0cyklPXUTX+ArO3/0Nr&#10;Cp/L5VnDoPFZkyd1d0IhSawXYphtxT/cVYfnJbnTlz04rxmJb6c82hVpOX1RiFa7+8kgVMpeW/M6&#10;bxIEXsQiySJb0Ak330UUfTmzFx59bXGmd8jQDIZw7rA6kr045chppdHFPiM7e88mto7YvYmHuNK2&#10;GXju2ax4Gz7FNO75C8wY3pXvkja+L4qeLw5GqAtwb64Ao//Hd2ErUqFMg2vO9hdFvXYrsKQtsYVP&#10;s+ZECc04yQtv+0xbB1eZsCm87/PUaar/ylNFbNM3ouKRB/L+adZsyKhLUT1Z7Ef3zpg+UVqI3h3X&#10;vJ1/braBrhPP7HCVnnrceaZ09ksc4ULHLOwHHKcorVDHR4lT8NFtIaiZmRStIyo/4P3uMBrRLYpU&#10;ZffW7gvbi9iZH3MKnzXvrkXTeUz/3YPzeO3eF53m8EfwFhkF3lOP898crxsKktPjGyJM4/V53BGn&#10;iq6lDcZbf24N2/5HgVAFYWhiuEVwFJOQh2vgBYyn++GnlSEfVdIZb5FDFGb0Z+nSoaDo3K1snTo7&#10;HqX9Rbh94ag0nZgaNuGbb7z7XHXmWlC0WCCPMzEhI0rSU6xKLfrHtrOMw99N8mC63A85yPiB0/Nu&#10;EogwIZKWTB57/zSUmVwE+qfQqOXnEIyjVDIPEN5H5fOfTojpyXRHRmxmilPKQorKnvf9GA+7CV2B&#10;8VCUtW2P89/8PlEdx73Uc3FekOJx/lvjwUFIW8ZzNM2RPO6IObw5ov2gSdhIaKW1Z6zK8dNx//im&#10;ZcGfZe2Mt0HGKzkL2tXvI94lDLu5syhnIc0mHxP92LRprq63UYXaQbKuz0ZfpdeeOCIGKrEZMAk0&#10;x3I+n0DhPc1VlkdY1DTp73ZohsIxN7/GT5fysHBKLbkqHcYkoPJdpinb1DDp7EXXlxtqVK2Cdx9n&#10;FU2W8i3P1H89Rwq880YsyBJb7ofQbZ8VB/WKujhsqtvIpSqs3M6l2nSm+oxy+URUw74qKI+YOO8B&#10;JXXpDeDTVPd0XoR7wMmJokMSDvvEpMblWYULZ7O8O14kisk0InzY1Ph0ZkM3DNK2EyUE6XuLFBgj&#10;Vk2GyOUOxfN/wYt0iWJ20mc31YYp3/Ku+2/tPoaZ94V8i/IVe9wRp2pAlHakWNnuvKGFglU5EhdY&#10;SN9sgizu/8ljKMhz7LA8g5wpEt1VUrzljfp8YtHOfee8UivIR98w0aEZym+VluSmqDdnTyPAZ+V7&#10;lOUlQi1p1PIHzUfSC8NjjtV5ZWfIOD6tYZEmmtpZ8QoiF6VhYWn+F9kg8zHZMuY09NJ908pEKS2o&#10;wLFmuMxWZ8djJpZCkWLkzBybkEmaynweapURuJZmfZV9N2HaJNwkdWOSpxPu424ynuzO0JeBonSd&#10;bTf791X+6foNxtOZ1TvhcX123n322+rBxOJc6ooo+OwWf6TUE5Mx8fgZEx8gq6Ip34URsZecdkNm&#10;+Xw6RTpt/LeoPik79CYyZDSm4skdVv8Va0YQYlL4Xb7ddTV1gOR7OTFoP5Ig5sTUFduP5bu27tNh&#10;9V+GTA2AtWBdlLRlGMNiEE0JGSYTDroJmbhEJTGpwvnsv/N+GybGc/Y0otcVJtJ3aafsQje5ZLzy&#10;mje6O66MEyF1ekg7+ZF6HFveAldTRP5Vc5lCCNj03myyvj9Y0dvK6ClcWijAsVu2me7jZ8LiqJcL&#10;rWs5geeVYWKmD4m3uCRkmzoy0nvGWdhaB8h8cqI6bxOgt+7QYfVfuXNkJbsWAH+SOGA7IUqPt9pD&#10;xQZY2x6rCVnsyLg08MyljpCR3DT48LvUTfc1L+mo+KLIet4nRic3Q8bX+yaNj67eJfNQObGV+qJg&#10;CpkWI8jKGV+ZBvFEO0Z5zDTfrBkSta/gN/p8j4lSJlKZv8fN0P1FhTFwYu7b8dt/5T6jjVazgrlT&#10;dezlaDOj/I221tU5OCNv59nBDf/Jt76dBUUPao9USOT5epz/eo7KTU2tiUQONfwN3czjzivDf2Al&#10;l948mVk5V4beawMMN78aUrXd1B0VyVOI5Kl3VMDssPqvnC831CleOfiRmG4P2+uKL3eVIWuGo9Uh&#10;S6O0CBgJoeaBHZbXbph/E4VPuYImhP2y4WgfT57C3DnNYhvfoXknsL1rbkJaU8jww9Pr6kEOE+Uo&#10;4MUVQGn4Wa+0ewx9/AP1adPA/DQMzor1iU7xUML9YkeKjG8hE44wRynqm5AxY6wrzCOwPFbpkWnB&#10;GLuEvB6+A2Roy6YWuu92lwVMQ1aO14xw8A73ne2/vM84/m2HEU3g+q5+ONQ61ZtxEA4qRTC28S3X&#10;+e6w+i9DntetHdk7rpY61Li8u05IM2AmVpCZ+AuJpwY0hc6TYFlF2hMlkh2GLHn4gl/gxnfvUxxm&#10;ppFJQtjMRdu4c3vyLjOBPk1hCPkr+463EFdpDvOOavg6T934RTt/UmF3i+C8m+LBlkxii5uwnnVF&#10;hNThQQNptXAE2eRRFPx80MyOkDFZ8QIk9YPfTXDhHXEjUCAj1zbIoNyW5bhfxqvtsPqvyYkVjwxe&#10;QzFbtPadi2Krs6+bID8eE+vO+L4aP2Xk78Evtt0hcORAEW/xz0/cH613QoESfE783ePKyCuRbhEr&#10;47+D0mpluNfKgiCJBO7TmMZS9yfliQz2pLgOq/9KnKKBVr2DCux72JH2dNVIgk8jozq7wt+o6ETO&#10;2xN74PQMeVZI4jr3u3PNWOjF6g6PUTKK+9fjO8jL5SMsCgWkkyiMAGspFqXKlR4bxIlAXC7XzBww&#10;ce6xjSXoLCYg6w7RtpFLiSuPmcY2MdiJYwLz8eWaZ93t8dMIQWujaG9Ybn1ikIG9nvPxA7JpPGmL&#10;MJ5vyxJMGs8npjzOfz2eqyXts1Jbn4paeNyRjihIJPspt0vKaEfaqAVPRqks7nA/FpkRGS/f9NyR&#10;x8rOkI/vLp/m2qlklJNQfnh8CxlfkBdFf5ceyiXcj5MltYjJEBbIBLVSf5mH+hIy1G8apIIXpaAR&#10;CrfIIhJ2hjAhI76zllbhMrSspIiO3/4rqYPkTGX9Ja+RcbVBJoJpgfhkoUTyZo8B2gO8sdj/pLTM&#10;kQWyB/PduSgs9hJpz8c4OV3Hz5o59C+0RaSns8o4DhzLTtskz1f7udPj2Upiefuxzz5dPoXEKNAH&#10;Es/LfD3Of3O8ehQVo9a9yOaHHnfczVWwqMyuZ1UqpOlGbMhySce22b/Roh1KY1u5KemejmCh8j/E&#10;+p6qke6MKzJ7KlZr3yDEsi4RurdeIZ0yaErTKzoiK1VNomNih8e6OMGyth7/tJvk6JI444+yVz/w&#10;YHF3x+qkdpSv5ftu4qQuHb2wUitb+gBQbAcZd7tczZkKJkwhOPhjZWc6ml1tTuomHcRVVRA4JZ8N&#10;Q3f1RWDa+u4uTgiy3Npdh9V/me7n1V68a7qvNStFuRYl06Kveek18+1sHiGvWsTp2C9qwunxIuoR&#10;sTmxO2yTCe3+M8za784140qY2H6yK2irhENxszvISHmnooqLor+3jSTDwYl5x8cYIsUv6u1LyNzS&#10;UP6R55pJL5mffpIB4dIpL19S2KqbHHikvC3lDEMV2fxsQ2qZ9FkDmL/mVKuOS6aYYknt2KwsFGrb&#10;zBUEta+YwNMAyl7wSHA9pbzuIe+QyWlz/jcRB3wBXQngXhaX9XCxN56ZF+cZiaK2A4NVEKbe2xcQ&#10;9S5DCW+0yl1WlJClpY7n8Tba7q8XaybA55xbVdmr6rB9GllolYs2TirXa4+X6nrdphDWzB1tt6AY&#10;euSmU5H+UmydCnKVQTTInCSzOFrPyDbh8RVkgrG8m/giqo3AXz9NkhcSxY9149n2mBOZ2ePE0Bn8&#10;BjK1zcSzx04Rqs48R/Mwbv3gqR9DQWFMz8drSgBushd6JDurEsCEzPy7eUfqzh/FwyjSl9d1wTYZ&#10;VuQH5dsw36y9ucM2kTp1ch1rxp+rK6Hbp2mC7zVzbrZbGoj0kFqSKCEdgNDY/T6TNodKnJD/5Gq2&#10;Dpm8LpeO43sAcl8zOWjKH4h5k9MWZHC3ZpIlXJvKCriRdsy6NpL4qaukaDB3SBMjByIhg730r11C&#10;Jg/Xep4cpxEpm5CVNZKbwVYowXDdDBplFh9SnUmoLA/I1sdCG1EuF0QRmCKupK6YcRY9zn/neFI8&#10;PB4oPkEe578eT1qGsyMIrWdQh1l53ElTIY9NuEsoeLi6EsTucj+lJ4GI2nPxSOmxGQudvNG1sbzJ&#10;tEgTmNSAzQ3JQaRtR0Kmzj6NlrlFTNw7yFp1d0Jgs6+y/zKm8BiaKzKNzTYn5xCU5MTwhMpX2naf&#10;rEEHeshylhy9hkyOg2unAAx/6YRFtklZi6DnXxjCCvkXLDUz5jmJRLzfQCbZyBtJEyAy3PunEWvF&#10;rqkH2075H8T0nG+Cd1hKzfWa0UfdrYr/ILusn3J1lvKiMAWynVrtMzncHP2gT3IolBl5DxmJb8sK&#10;+1R68YpOKsgqEYbSRSTa+hiOw2ND/o88p3vIZMmQkWA5ontYGrahdj6dFKbY1qadkRipbOLQVOCL&#10;L/aZqJcyC/PdykYyOiF8Pm3IsOtwls/HykvMeUMQWVX44GynU6VmYirSjlnrPq+2z5A2mSie2DP5&#10;R3q5/WWE/sRfb/eZGCQNULwoNrIzqQgSJWQUqCzMrzWzsVjgMe+ZVHG3ZixSEpHyXTVh7SSEDiQM&#10;D5TIhN6wjblUXj75SD7kFR2x3ayWercWxb1fkKAh+9Pz8erlq7fv1ozGNdMiKjK1fFos1ZAfcS11&#10;l6rHMkNenCqVmXifp+djQlY1kjfy6eIg139G0evx5ZrhJDOW93CPKJm/yOCAEk671Ym3+0wnGLiB&#10;0fmI5SmSZ1ZB5e0e6sPhUvmW8/Hdmtkm6UVJvA8SUn/MGWS0S6g2A1Uajuu3/fgSMnbOROfDtlUO&#10;okW/GjJufFs91Czd5+M7yHA/tD3P+nFg+R+4Pf34QdvUO9OaLB+XY/IB2fpYaCMIIZUQ5Vu/udV9&#10;zx7ex8vZ6kmUaQ8Uj/Nff1/NtuxlwJlW9pDH+a/Hk79V1FoZPMv3j/wIVcZt+ojjK8jThKnYbpED&#10;tnnXqejACF8wtVQO2ANzZ8gyRY31Z+4CKRNlsz0T24hMTdeRcrju2RGpTerbH+cDBtAtcxRa3DJ+&#10;qh8rPoBKqbCfwozvpR0CvlQxfNVbQTgsbnIiHaOmeKhQ0iqNQqwv3Lg4VxApMWP08q0CnjioNPCQ&#10;/YhyuPSiaf1LOo61IYnEsG2vdhebopgQRtfWfwa2KjMnwMLS+2rVJs7HEQakMPitSkESP1uWH4ZY&#10;uzscLxNb5qd7NvG/6LiQd0zqnYeLxAQ20K+qbUNDI+pv9snEBcDuNWUDz6Xv9iN9+N1qYWuWMTPz&#10;2KxclcwTyXC4vrecgppybdDd3rI7PiLP1GXUSbkikqR2pQ55WyJVaUHhA7oCC5W4WprjMPj9QqtE&#10;Zck0NivCHb6psXK3WU99m1dMScf0zaOWdp7wf6Sd+Y4cuZGHX6Wh/9s6rJE0DWuAGR2GgdnFYNcv&#10;UKouqQvu7mpUlUbjXey77/dLRgQZzJTEtA0YrRpmJslg3Bd1lSUqStmxSkMKmfgxqNyGwJcN4/CJ&#10;OrLMFfMv4+kyYv2U8HyY76F+mkMMLQLzrvPZYv0p0j8dBaCzxLMhYGOjY0X4pubcmbqkGoMJR3Qs&#10;DE/rE0f5KRdvmU/2Egy13H1SZN58N79LNypHRlCbIenfXYSpHEOhycqKS8SKWOejflxzgYhIjoqE&#10;moI7CFPxX/N8LaRdShYND7ukHptZXjpiBQUTIuc5jguvhJxhXx0GvSMjKNKOB2fWbAFOgJ0EGzQ5&#10;BUJtZoG75Zwalm+qGx6cWYZb6E/TBlt+MSnoMTybmZXKT/Mvzay2KaGNEu/InJdEaXxgAZL5MBH4&#10;iEYLPOPeIhwyxAFj1bNPw5rUvP5r50xWEfew+vA6DCNS532NlvRIboEkU7//dCAg5YFRoVu10LFz&#10;bm6AYObZQeKti/wrko8NnHXmNEysc1yRJGCG8zrIBkzNuK2+yZWTzBZG/qqqsOww1kE7RddFnXlm&#10;mD1qn32awaJBxZ5Vj1D5rATasIKl/pLqU1hWjbaVHY4q2FEXpTIcBkGdmRzVWNjKehMCKXhW/dNy&#10;CyZWIZPR41rVHVRnJoM1nAwygVecM0I0CtzoA9KLWaVYusazIKTJz0PrsXWHejCG25Sq17wWsjqz&#10;Y1m9yVS6X6ANOuZ4BwEAtEInOqRa8WYOzgxBw4zt0725wlKeKlGgDDPaJRkpvSW4Z7juZjO7nDZt&#10;h5QhaezTR9Gh7d4U3vLn/K8/TzzRdRQlhRQ3XfP89vOH/faX3f/8/dAUSsrccKqtxlQgSnIrksLa&#10;kRZN2XA2+MYh6hXcmcOgQbK/O3doqojW1TUJ7EzUtHoMa6wakDOYLu8ZUqwqqmNC3TPJxg4SsZYe&#10;j2BOVXd2LBycmS4zkTw4s7Zp3MenHUXnCi557FE7Wp0AYzPLbxa5haH9xp5TatTCsK4K88NYyy+4&#10;H89t7iVWVO+LaYru6sKQYaE7Bwsd3DPMvLprOOesTgnd4yDnFZBE5L0vMyV7YuXjckFlPaHUIM2L&#10;Tzw2RfGuX+bFp2cCKwnpGB7bc5L/8W6dmY0EwS4NN3pLDA/OTEzGLeyqtcTMVP/XiqO5YpISemN4&#10;bGYdjpvg1QqpM8MqAnlDYa/DWKHhjw9rYGxmNWCsuq08b0kKQ82Vxc1nVnA0yH3tzGge1W6bzyxF&#10;2xmzlK3k7sCSaO0QHx7cs4wB5wVz3CYwQpt9Y+tzqkoe9TCVB2eWaHX2iPeqo2dyfYhv+sxOsHHO&#10;RK2rzvN13O6kKm/hbfaPEt2beAjr9ef8r0nhZzhb4lxCI2yeX5RIOIZ0REWBEDrneg2yLiKIO/GL&#10;bli78Y0LzabhQZi2xxXvBtCmvmAO8kDRGJ6M9JhZStUij+xgRPy2Zqpjhc06jfTPo2WEQA4F/nsw&#10;5c5bes85TPVaok1SPgiH+bCr/XVn4GZEb1biqSLyoQ6GtKyflp3gtDkvUpe3LqSWCHuFbj45NuLT&#10;7l2LmUU/Qbpz9YMCgqYZgXv2xvCIlD74qIEzOhXUmXEhB5Od61S0IsRv6G+7RjY489TAyd7F7Zn9&#10;C7iTIxdONmauIlQ2uXOU6WKfcRnfXKeOK5UPJ/Sie2UoxjRqVGp8426Rq9fPAflhXeGHtktojgte&#10;ym6pS+6DBfQTcT6i9hZ5t1xugoVk70aDkLFplYoVr85CCdjUsZ8IFvjhk8khk7wYMjy5wsuNozlY&#10;Oq2CrMNzfFjprP7hWa4GUK0dcNZlgajJsHuSawKJT0uxLzm/th+5dtPZUoEcbEcpVmV0CMhYtzW5&#10;BBoqWQUxLY6bCHuB5yXzLkZJ4XNdgrJBgLXIiZekD1ZjOMZVxZa9jiQRRkhUqd4ZpdRd2FkzeQlK&#10;3wTPx3a7+GrsBzxxna5+uI4SK7GTVw4JOx+eFr7njGphP4hsJ68FWBCpc7xYC2RMCLc5kTxdshQY&#10;pU45hUQiVyp2S9zD5Qm5i4YXY0AGOG5k12ZT8WEan7viMO9UBQHRxdIXhYdpBZDhTK4E6jbbnFHE&#10;dsIuWwIydGvkpTDGioCnInfOh+ioZm1JYrfIFZe7MjfKfmK0pQL508bF7guilm7VkymlHgQNs38B&#10;Tw7KnI9C8UFA2D0lHDp0thj0kagtJ3sOV3P/h18Jqaaryh5oFwWex7RQRIkPjk1LV0bXcCng65Is&#10;ETCRsoUXRTWvzbRqEeA+KtId1HlmlG6VHOcExHUFypFqP0wiqeMqDS/JnkmjXJHhHFselnJAQ7tV&#10;m1fXTOqrjjREnL2XcdNLs44qrbwQEMavOqeM7xYl0uStsqOyYYnz13s7My2O3uTYIDkrmg3Kq7wi&#10;ZIK7mooAWzHxxJK/WPfTABkxX2K3MarESeNhMlhWYLKyPeP0kPLZmU25AhcQ2qKItOYUlR+UAOvT&#10;IjRWuHWpcAl9SDcs5mgclXOqSpx4snTlHDYg1K808jK6LmdcGp+zc5YOZrS4StpF+M9lleTwOheq&#10;RTYIPe/Mrh/CZN1o5Rll9CRVbWpDQGymNvqFUWYXti7jdcFHoQWieRGTs932ZzKAvWCe7oJad0F/&#10;f8z/FtMZYRxdeJWHFSzJH1vSXcTlXZoTWeQ8202hdkYSGBF48mHSKJB2acHlg9W0zxPlX7ZWpLnr&#10;YuRD6Ma7Bpa6gNEjDYh66y3pdKKLON0ufYLlvoJOiGC8coUXp5U1aYwPk1bqejaQ6DpepkVBYwWv&#10;ZpjjwLZ9Uv3jxEX+Hf7Sbx8hhQYecKWhJJype3wRlrpxpoRtyFZHbKUSbEkYi/8yP8tOxKIbBi0i&#10;jqMGybOMl0vT6lpEC++Sbk4+YZpWFyRaOFLZ5vy/PWA4nUrBRPzSJtElbJ95ogxLLqDzjsj5JX8s&#10;v1wOAOvHWxqRmo5hkbdPowljuUg83duRVin0LnwTWQJtLa9ycVoEpnE3qkgATsJvxL/3paIcA/ab&#10;pwUxTffDD0JQeMW0U01tgauS17KMl1wwmUhaCun1GRagkWk01EIhT6Ylz/B7cbeQsAkYtRjAFdeC&#10;UWhnFQHqyMWvPEreTRHUcotaIuPQtGB7XB2hVuLZoKMVseeBq3sgh9BOS3VP3W0seWhaDHn3iKjU&#10;TxHVhndRseT5oMgmylzztGp36iil1OoVZyuOGa8q6pimxT3kQMb91bXKAUzePOVbKOWEZKSDMm16&#10;NxiK7vjt/lgUQb2wrk5oI0QEet7VfR1UNF8KyIgt8e1+B7r50ewwUAw8+bYspLZGatvEYCiII81W&#10;wOJ4fRFLaAwL8OZ8HDG1J4mjsakAB4U7MIsW/qCYV6PqqgXo0CbME/n0BcLchs6FdGWVrJGMhG6V&#10;/ePYgSVFXFhEA4zu8TyXzYFab9YG4dHpwrkGW3XXsWnn8jniG0ubgns6XZOKQLrPyKZQhMz9qmtK&#10;0dW6VXab4vGnJTOAx5HOE1p/76Tal1AlsiINT6+fJLCVFTVJS3MV4EeVYra4qUVYwkBNfaD2TTl3&#10;GVr0Yy6KND1/gFw3SgKkYaTa7RbLYIjhYEaIUUzITCaOXTjgWguxKK/ARuLiN0/sSBEdywKkRxgc&#10;ZJyrk4zgDcD5MPvJXJ1oke8W+HcmFPlCus+hLBklbYUMS6eHk7g/W07bwYisyYojKOopKqvPFv+5&#10;1Uc0rwaQ1YfdzzaQpo5yQKbOrEUp7vtDIE6AwinaYzK2mXn9IQ7AmM4WSWpZMZSg03vXCS2jbv5V&#10;mAI3QrrqRsI+LcNaPCZE6JwW735nP3EglvdE/Mev6RzCYvQYM9q4poD+t2lOlDTXB0k67AKTdPMz&#10;u4uMRCA9jsKv2JudC9Kpq82AgB2T8GZ1WSq4h4HndCwYQZY8M7RP3apqB1rfdEzhjklHo4VB4Omr&#10;XTnnBBVbLXtOaKJmav5Z8KugSSyIp321627tRuFydRFRi8ekxSFdS+vg47G8oHYQal/BgJs3aVmn&#10;lPFGljUL4lqWrvsGyp7lGYoj2pUCY+dZYYsJr6yUZk7+g9MnVf2dmxY+4aRNlopqzYsOkikyi0O6&#10;crpGoHumQz/0p/xvoWO6KNMAcDp3+REL62dX/lSeyd/x3G1iwlyrlQwz8BPzcfogJlt3gUiD2eg/&#10;6o77/f2IsAy/UJHsprNmhb7Ssrb0tLKZbAZ/anE/lVJlfORmHA29qcAui+TmfDDDZK8t7WdxzopN&#10;0gSzmdXgIZqt+vs1CIM6wjwFwHRq/ApOLM2JcHDOS80BPsr0Wd3XYp+FocNjmjlxebnmwWmoandp&#10;nw7jchLopa4kIQ7JhrV3/Cn/6097HJFKDsJ7/dNL+1FZuWNGrMrZEhbMU98PtJylPMaMuWlkOitD&#10;fWk/S3Oi1DvLl1WabTO0I3eU6Drbbs5mkJ4Ua+bkaOzE1figeP5inxyqAQFyV2FPc25wVXdODPOP&#10;5h36M3Dy3bktQqXOQ99YbMevLAKrF5mfBuvyCdGsKb/SBUMhlLgWIxlTzUlw/2BXe9UOvuQ83czM&#10;O8u/CpZCeSHT4RTZXdAAjjgf5m67T0SGS2bMNIw2g2qeJf8qc6r7mh1wfdNP/9uDUK1rnOvmRBI4&#10;j8EnIG7fIFU7CEPvOmk3b3Jt+ArJ3H5WcE5oIg3AgEDyRVfP2LwJO7R+EUOSGUbnSgaRJf7X7rOZ&#10;E6d2Fy6GgkMbgEaeupzJJ5h5nHQcs9VFjcVn91VJBh356VXCbp7OMxmu4KsNTsF2EhPHBozBYECB&#10;SM0gF6oV2TAGw/omLsn+qtEKprlobXYIdImNjNNEhQ2GpaowG/xsaKKKkthnpSYiMGbqju2zUjDU&#10;rQ4Q7ZzQgUsbSL14LGJO/LdGh7ix8eYO77NhKarqzMoH/jqr8lCDta7dFv5hl75crsd3FufM+An/&#10;danI3aU0/rN3/Cn/axIb3dR2RWmmTFDg8R38lH1g+EmbXVUPNDBsJPYTEgeyJ72Ru6TQWXhy6NyQ&#10;OS4g1YyrUGoczcSiijJF+6bOEdvgCszgK1rPIh02+PmMo0n7bFgH1ihOzxYIDZGiZpnHZGif7Zvk&#10;PHXxgso/8dL1MYxmMPSosTmbN2eKKiqQm3dzVanlvBiXaJcFezI08y/jcQ3PhtS6fdY5AazlQsVh&#10;19VSx0ltwb8058yCAxkt4kbYArtw+qzPiRfLXSHc2WitJMdgW/eJOOyK9JvP4ihXalJDSO1gmOtD&#10;c7Zvyn+R8LYdlLcl7bPBPvVBixztfIL510xm1TcdfA2tLAxWKquDQ/tE1jhHxkzpIiwN0517zBo+&#10;hJ9OnSlH8baxOeae38aUmTt+Ueud0yp3M9zhGZr5l/Fo9mlq09yx25iDZLQroajBocZPAr+odnSe&#10;Jf8qc9YepbKAdCNX81nF50xOEn9QCVgzyM5cZqmcj+j+EmyzFMKBaXfjocmh5Lqc86f8b1kbNrrl&#10;DCw/vbQfPI3OxnDokeTVLpn8Lr9JEpOaBNBEFITNvZUGPjKGxyW/PG4u3eEppkg7WWAje+kdVKmc&#10;4rQoRS8iIEpM3oGSt5d/FQDRNNzzcZT50uWg4Bv3ahmmVcJkmrZxNb9Etys+4SF6JPrv9oZSYbMn&#10;EJXeQ0j4f/uE6urZ5T5e/HKLOLO0VeSVx8iVH5g9MI2rmcvS+9xx+I6DNxY022fGPG6stDtuwQKi&#10;+W5z+lP+txwDmOx2O6p4TYvxp5b20/jWuCzL7qt3hJEz2OkOd1o+uMaLpaL4FTytYSFkjXQ9hWXO&#10;m7JH6jpqR4ssDcND5VCixxKtL+2zUXupxlTyRcNCGt5NklrnOWts8CnvaJx3N6YgPWwVu2/mbAcx&#10;RTt9ruqQNcY1w5WlfTaiD/luVoOfZ6NbkSSni/KaBTX2MO0qavg0z5J/GflXbYVMd7uzw+ck6uke&#10;QiSSirHbOfHGuJeCla+gQ5iKy6h5sAiby7+Km7xoib4eTEv3/4hFjJ/mJazNLBfwpetDdKnMO3OI&#10;o0bnKZu1UqFcLfgMy/zLGavfzYAJiGKa5cQU/Ohcur7NRu2CdejKFcA+hEHSGg1C+FPAinRgk9ZY&#10;5gQzi3s25uR5f3OdlSzHl9u6M0MYavXPzi3WRoOklEVdwEb32VAK+kaf1lKVRPhTF/9sXAWY14bS&#10;Q7BF03eGSjsPSa+GGDD5APYEWwiX+rF2sLVH1ctunPNVm57i+e6eWvQqoyKcN0LvZjmVS+N1XiOW&#10;qxKI4iNva/NRDCjPKMCLovhgOxirearoYAnezeDq0qxQiFZphKdWe1R88kHe8af8rz09xWIFYrqc&#10;6Dag/PASCba7mZqCNAsmE4ZcmOlzZJPnW+9rwIVsWruGYLaXpQkRbOa0JBDWqYY17EduI+pdC70q&#10;rH8Ek0oy5tCEVW34EedWuX3ISRqSMn2SljydAoAtZ4EUVUKs8IerTLLwCTxHZlD7hFWFQkCBd+0O&#10;q75Hnhe9duz0MhDzgeNFMXVNiYXfiSY1arlKk8K74J/MExmHrso6vi+abrULbvRiGAxrzoOhjcOe&#10;X0WmWJ4l/3KpEOlA5Jg940a0BienpJ2iZ2I20ecjD6KK+yAh2Am8Q0gi/doMGgoiXnY5OQxZgqeu&#10;EejmJG3aSkdwDdgFgWNzghxmwuIctfsYHVF0z4VtBcW178JKQNdMA5oi677FQugZmvmXwZaMQKus&#10;goZmGaV8toCPzvNdWgdRcFWviBsQ7lEYcXROnISexorAtVvQfZ+oo4SiymfhWUVFikE0OkuVhN9Y&#10;kGwItkgtL/eBq6nNUoNDuoXCyIZKJeMlMScuCd8nWV8rrFMlFphNRjc9ji/NWTOX8cxjAadB/ScD&#10;Ar7wQmVj+wSHTDOjySTKX/oskDXftdpIZm0GLPfL0El+s7SOsTlr7jcZTXhJ0pywW9NAcct0JQZ0&#10;VHN+RdB9zU0tTZI6yITGkuaUxVOkJNqnZffHeSqfvsAWD9OaQtBJzNhncb3nS0fJAsdLPeGtTIJO&#10;m8EqMJ1O6bUrfFOkv8LTy2dBohJt8K2Q5EzVpA0SW0hAIPOLxG0bhBlPg7PzdF5fuAETeO6t+mBT&#10;SVNo2p/yv/a0erEWDY4edHbTADP4U0v8RoF543Fct2E5BbEfrCkHk1aftCXKuECWsh8KCFbE3sjB&#10;w3Nhb0LLiSZoRk9N/zSodIOsE3LhFD2zbJCslmlB34Ohkv8LfslfGH4Ch4r/NRiSE28sFvZLTkcH&#10;8UUYYsgZR5p4U+Ir6BruS6fnidXUOYAVGrdKCwL++GxstjxL/lXWqSb0pniSRKDr7Bv+yUl6xIqc&#10;RrsoI+YES01woWNYdG4Gw8U5p7ufCvTx3+cb4JXDbIwOGWtFfDGnMqztDPCaBFTzLPmX7bPWvMG8&#10;OyuprbQDV7JtD+a6txHHuVL0R+UhHXCiK9tLanQSflJRiS4yAQEO3V15ID+UOYMx0kx6z2CbMQ7x&#10;h0u5fJBT/Q5+phpNiqV9V/7NJRgSkFPIWJoBXh8aW7S4QsqC6GgaVLpzQl684l7UwYvktw/DEG4l&#10;ljB9FtGWVU+RtftddIN5Ql7a7fltpaovHsq2Uw2I8QVdxBHWqUPF/xacUpjWrcBXVCWOwBD8ARWm&#10;/ZDPB9W2MOQOFwwQG2RveT/UEloJJBV9a7I+iUJ4zy2J5YyHFE1ghpc5OaZSE+H0hpZNimQZhDt8&#10;RUfqoEI1YgRs8LZ+W9bIp+1HqOz6ERgikBVMEE4AdV2r1fCsqYF3GcQnkHWzHyER86hNysUiFubd&#10;UNSny6s1F21UQtj6Q/63IAT3iSlWpIfJkIj7b/2hJZpCaZBELO/oDvZ2LwyS8Wn8DtpL8SJ8C8jZ&#10;opnggxmrLeE46CdSZlOPWIOAr9D/lu3QCwC/gMlQMeru6eX9qPdHIVg2lnOKELpIsTL4ks2mvSJS&#10;PVef2uZxCUY+Mi6WsifagSaCgoThieVE/KOO20yGtWpHW0MSeVP5l4EFuEnETjjR3QAlB6Ds4+Ux&#10;ZICr6YDGoJmn6E5AUXyThnhmXE3xh/yvrQtmGB0Xau6EP5Tn8VcITLjaZkAP+FD4hNY/bQUfU0bM&#10;56SvmOrlBzkTT8sTyltYPop6332Ukn7nHKTgJLImiZYXjU+Bi0PQm273NFckfK7HX4eMwwJ3t3uM&#10;wSPHQH9qeTvfXDIUZsk3HEdi5ljdaK8FMV+gsS3iwvKMdBIyhjnDaMQ+tFCoG4GUyAujuinVdUzK&#10;U+RfDpb5ixVF6hin+bX5vuLLvj2cdkWVeticbyZvp/7x6+lsHv7T+a+7w516xZ4Ot/vr9/vb2+nH&#10;9mZ3t3tze7z4fXP7+tFmu93dnz1bKz15e3/xBRfppJdsNw+vH3283Zwf6Rv3B32tiI3j6fx2c7op&#10;X5veLxu52593x7LA23uW9OXhdHV6+O3401/0rw+H63/+drw4nm/fHFgFXHJzv705HF8/2p6P+sD0&#10;/JfTw09/edhvr/j/xR93t/cn/ev1o5vz+eHq8eOTtrI5/enwsLtn9OPheLc58/P46fH1cfNlf//p&#10;7vYxDpkXj3nr/Pm4e2QfuRv6xt3m+I/PD5fbwx2A3X/Y3+7P/5w+Bwy0qPvff9tvtSH92P7n7+xn&#10;f41yx2buN3e7148Y1qwXMoCvd6ctu/vrb/99sd8e7rVFf618BKzYb389bP9xurg/vLnZ3H/a/Xx6&#10;2G3PiOkJIPlxbSmv4MPt/sEPWf+2vTLp98F1+Phxv929PWw/34ENBWbHHce9P9yfbvYPp0cXx6vd&#10;3Ycd+zv+7Rola3s6b87skV3tdvcTVuz+OE/Yt7niXxefj/vXj/732auf6STw7JfLNz88eXNJ0P/d&#10;5c9EHC9fPnlHoAFvwZunb/5Pbz99fvX5tGP/m9u3D3tbO/91tvq7/fZ4OB0+nv/EwTwuC/fjZuFP&#10;nzy+2+wn+MJSWchEDb40/pNAM9HBcftfQHdC4tP5uDtvIaLN1UcQ2/47D8fABO4KYQFfyHzx4ct/&#10;HK4Bw+bz+TAB4Y+Px4nmWNjFH1DPZEpInqF0wp2n6QSeLYNqcSiJtmUYVifdWZi/ufKPPEBcIuIL&#10;/QPIs95pks3vALo86o90ZCmSa+iUb5b/4oBozwi79d2rd6+eX5LO9I4zevv28uf3b55fvnhP+drb&#10;P7998+btUz+jm/319e5eaPbvH9F0Cok1HT99CMb0fvqfAaThS4+FKnUZfrz6mOBa0A7r4/mTX579&#10;ePkeJ9zl8/fPf7gklv3qEt/sL+hkOB3fvs9b+nV/v/v3txQM89t7ww6UKVhOsNnb5mrimhe3+7vX&#10;jzB+7aHN1c1uc/3u/nrCnvNmf1v+3YBCy6+g4Lj9oCfELXx3+ieYy3NfHj5dffkEHfDkp+Pm4Wa/&#10;fbs5b9rf01NXu2eHm8Pt9e740/8L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bK3859oAAAADAQAADwAAAGRycy9kb3ducmV2LnhtbEyPQUvDQBCF74L/YZmCN7tJS0TSbEop6qkI&#10;toJ4mybTJDQ7G7LbJP33jl7sZR7DG977JltPtlUD9b5xbCCeR6CIC1c2XBn4PLw+PoPyAbnE1jEZ&#10;uJKHdX5/l2FaupE/aNiHSkkI+xQN1CF0qda+qMmin7uOWLyT6y0GWftKlz2OEm5bvYiiJ22xYWmo&#10;saNtTcV5f7EG3kYcN8v4ZdidT9vr9yF5/9rFZMzDbNqsQAWawv8x/OILOuTCdHQXLr1qDcgj4W+K&#10;lyxjUEfRRQI6z/Qte/4DAAD//wMAUEsDBAoAAAAAAAAAIQDyaLf34gIAAOICAAAUAAAAZHJzL21l&#10;ZGlhL2ltYWdlMS5wbmeJUE5HDQoaCgAAAA1JSERSAAAAGQAAACEIBgAAACzAAKMAAAABc1JHQgCu&#10;zhzpAAAACXBIWXMAABcSAAAXEgFnn9JSAAACh0lEQVRIDa2Wv2sUQRTHszEhIUGJCILI+QMNCAZN&#10;YZMQi4A/ajv/CQUrLRSEFFpYRQsRUTGFIaAYSJ0maBFsYhVFREXUIv7gxEAUPT/fzVw2Mzszu3vc&#10;g8/NvPd9897u3tzsJR0RazQafcg74AgcNxxiXIYFw0vGr0mSrDJWMxoMwwz8hJhJV95w6Q4k98A5&#10;+AJV7DPJWtcTbUbCPngCa9CKaZ3W7/U2QuiDWWiHPaWIvk/bCF6BVu/AvTDVuWx1IDAEn9xMx/+B&#10;/wwemlF+zFRvKG3EpBceRLJX0W7CbuiCTjPKvwXSQ3YfobeDjxr8Ap/pti9at+040iH0mFW3pian&#10;IGSPEbqdupYrHbSjQnaykxWj1irbmeSX/McO2Z7RJ+2o5Y2qyYgVypw601eZG53pmFG+z0bU5JhP&#10;IbYCawHNDStP+T5Lmyz6FGI12BrQ3PA2AnvcoPG7dSdTIZH4eEBzw8rrcoPGr2t37YKPga2xTPxA&#10;YHEalg7KC9lrNdGpezeUQXwO9OhyprjRGYL2ItFK5LMMj3JVssASU21T7aLvsB308joPRyFm11OR&#10;JoPwIXgtmaBfsPJCJ0SWuT77xjCoL172FqbTWfxDx7ceXf4Y96+bI/x+Q6LjTlhcv4C2fOrgPLHR&#10;oDkhOAZF7/QyV/CbpAnY0qxtjQjXylQpyNHB2m8V3uwg6j3xvKBITF5Sjc01vXOSTkMrj+0d62Kn&#10;etaPRL0Bb0MVq5N8JqtSYsaCAZgv2UVvxgslyuZTWHgY3hQ0+os+kV9dIUKBcViJNLqK5t+qFfro&#10;bLsE/zyN7rWlgS6GQtoId5wm+pM9UOViC3Mp2A9TplH7GzSvgAb74QYcbMbKjP8B/fgwab7Hkx0A&#10;AAAASUVORK5CYIJQSwECLQAUAAYACAAAACEAsYJntgoBAAATAgAAEwAAAAAAAAAAAAAAAAAAAAAA&#10;W0NvbnRlbnRfVHlwZXNdLnhtbFBLAQItABQABgAIAAAAIQA4/SH/1gAAAJQBAAALAAAAAAAAAAAA&#10;AAAAADsBAABfcmVscy8ucmVsc1BLAQItABQABgAIAAAAIQCQyuOHe90AAPbpBAAOAAAAAAAAAAAA&#10;AAAAADoCAABkcnMvZTJvRG9jLnhtbFBLAQItABQABgAIAAAAIQCqJg6+vAAAACEBAAAZAAAAAAAA&#10;AAAAAAAAAOHfAABkcnMvX3JlbHMvZTJvRG9jLnhtbC5yZWxzUEsBAi0AFAAGAAgAAAAhAGyt/Ofa&#10;AAAAAwEAAA8AAAAAAAAAAAAAAAAA1OAAAGRycy9kb3ducmV2LnhtbFBLAQItAAoAAAAAAAAAIQDy&#10;aLf34gIAAOICAAAUAAAAAAAAAAAAAAAAANvhAABkcnMvbWVkaWEvaW1hZ2UxLnBuZ1BLBQYAAAAA&#10;BgAGAHwBAADv5AAAAAA=&#10;">
                  <v:shape id="Freeform: Shape 142" o:spid="_x0000_s1027" style="position:absolute;width:337185;height:333375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<v:stroke joinstyle="miter"/>
                    <v:formulas/>
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3" o:spid="_x0000_s1028" type="#_x0000_t75" alt="GPS icon" style="position:absolute;left:91440;top:68580;width:151765;height:2025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<v:imagedata r:id="rId10" o:title="GPS icon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12" w:type="dxa"/>
            <w:vAlign w:val="center"/>
          </w:tcPr>
          <w:p w:rsidR="002A192C" w:rsidRPr="00EA783D" w:rsidRDefault="002A192C" w:rsidP="00380FD1">
            <w:pPr>
              <w:pStyle w:val="Information"/>
              <w:rPr>
                <w:rFonts w:ascii="Times New Roman" w:hAnsi="Times New Roman"/>
              </w:rPr>
            </w:pPr>
            <w:r w:rsidRPr="00EA783D">
              <w:rPr>
                <w:rFonts w:ascii="Times New Roman" w:hAnsi="Times New Roman"/>
              </w:rPr>
              <w:t xml:space="preserve">DEVI SADHANAM </w:t>
            </w:r>
          </w:p>
          <w:p w:rsidR="003D1B71" w:rsidRPr="00EA783D" w:rsidRDefault="002A192C" w:rsidP="00380FD1">
            <w:pPr>
              <w:pStyle w:val="Information"/>
              <w:rPr>
                <w:rFonts w:ascii="Times New Roman" w:hAnsi="Times New Roman"/>
              </w:rPr>
            </w:pPr>
            <w:r w:rsidRPr="00EA783D">
              <w:rPr>
                <w:rFonts w:ascii="Times New Roman" w:hAnsi="Times New Roman"/>
              </w:rPr>
              <w:t>TC 22/999, DEVINAGAR</w:t>
            </w:r>
            <w:r w:rsidR="00D0634B">
              <w:rPr>
                <w:rFonts w:ascii="Times New Roman" w:hAnsi="Times New Roman"/>
              </w:rPr>
              <w:t>-148</w:t>
            </w:r>
          </w:p>
          <w:p w:rsidR="00926FAE" w:rsidRPr="00EA783D" w:rsidRDefault="00926FAE" w:rsidP="00380FD1">
            <w:pPr>
              <w:pStyle w:val="Information"/>
              <w:rPr>
                <w:rFonts w:ascii="Times New Roman" w:hAnsi="Times New Roman"/>
              </w:rPr>
            </w:pPr>
            <w:r w:rsidRPr="00EA783D">
              <w:rPr>
                <w:rFonts w:ascii="Times New Roman" w:hAnsi="Times New Roman"/>
              </w:rPr>
              <w:t>EDAKKULAM, PEROORKADA P.O</w:t>
            </w:r>
          </w:p>
          <w:p w:rsidR="00926FAE" w:rsidRPr="00EA783D" w:rsidRDefault="00926FAE" w:rsidP="00380FD1">
            <w:pPr>
              <w:pStyle w:val="Information"/>
              <w:rPr>
                <w:rFonts w:ascii="Times New Roman" w:hAnsi="Times New Roman"/>
              </w:rPr>
            </w:pPr>
            <w:r w:rsidRPr="00EA783D">
              <w:rPr>
                <w:rFonts w:ascii="Times New Roman" w:hAnsi="Times New Roman"/>
              </w:rPr>
              <w:t>THIRUVANANTHAPURAM</w:t>
            </w:r>
          </w:p>
          <w:p w:rsidR="00926FAE" w:rsidRPr="00EA783D" w:rsidRDefault="00926FAE" w:rsidP="00380FD1">
            <w:pPr>
              <w:pStyle w:val="Information"/>
              <w:rPr>
                <w:rFonts w:ascii="Times New Roman" w:hAnsi="Times New Roman"/>
              </w:rPr>
            </w:pPr>
            <w:r w:rsidRPr="00EA783D">
              <w:rPr>
                <w:rFonts w:ascii="Times New Roman" w:hAnsi="Times New Roman"/>
              </w:rPr>
              <w:t>PIN : 695005</w:t>
            </w:r>
          </w:p>
          <w:p w:rsidR="003D1B71" w:rsidRPr="00380FD1" w:rsidRDefault="00926FAE" w:rsidP="00926FAE">
            <w:pPr>
              <w:pStyle w:val="Information"/>
            </w:pPr>
            <w:r w:rsidRPr="00EA783D">
              <w:rPr>
                <w:rFonts w:ascii="Times New Roman" w:hAnsi="Times New Roman"/>
              </w:rPr>
              <w:t>KERALA, INDIA</w:t>
            </w: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3D1B71">
        <w:trPr>
          <w:trHeight w:val="183"/>
        </w:trPr>
        <w:tc>
          <w:tcPr>
            <w:tcW w:w="720" w:type="dxa"/>
          </w:tcPr>
          <w:p w:rsidR="003D1B71" w:rsidRPr="00376291" w:rsidRDefault="003D1B71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376291" w:rsidRDefault="003D1B71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3D1B71">
        <w:trPr>
          <w:trHeight w:val="624"/>
        </w:trPr>
        <w:tc>
          <w:tcPr>
            <w:tcW w:w="720" w:type="dxa"/>
          </w:tcPr>
          <w:p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382B8C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 w:rsidRPr="00382B8C">
              <w:rPr>
                <w:noProof/>
              </w:rPr>
            </w:r>
            <w:r w:rsidRPr="00382B8C">
              <w:rPr>
                <w:noProof/>
              </w:rPr>
              <w:pict>
                <v:group id="Group 22" o:spid="_x0000_s1032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tTt/9zUAABENAQAOAAAAZHJzL2Uyb0RvYy54bWyknVtvY0mOoN8X2P9g&#10;+HEBd+rcjxKVNejKS2OA3tnCziww86iSlWmjbcuQXZXV0+j/vh/jckSGlClGd2Om0vY5jDhkkAze&#10;gvHDv/z++HD12+7wcr9/enfd/GF1fbV72u5v75++vLv+f//x6Wa+vnp53Tzdbh72T7t313/dvVz/&#10;y4//83/88PX57a7d3+0fbneHKwZ5enn79fnd9d3r6/PbN29etne7x83LH/bPuyceft4fHjev/Hr4&#10;8ub2sPnK6I8Pb9rVanzzdX+4fT7st7uXF/76IT68/jGM//nzbvv6fz5/ftm9Xj28u+bbXsN/D+G/&#10;v8h/3/z4w+btl8Pm+e5+mz5j8w98xePm/olJl6E+bF43V78e7k+GerzfHvYv+8+vf9juH9/sP3++&#10;3+4CDmDTrAps/nTY//occPny9uuX54VMkLag0z887Pbffvv5cHV/++66ba+vnjaPrFGY9kp+v929&#10;bCHW8x1rd3W/3T8Jvb4+f3kL2J8Oz//+/PMh/eFL/E1I8Pvnw6P8C3JXvwdK/3Wh9O7316stf+y6&#10;aW5Zjy2P+LmZh7gS2zuW6wRqe/fxu3Bv8qRv5NuWT/n6DE+9HMn28s+R7d/vNs+7sBovgn8iWzN2&#10;mW6fDrudcOrbq/DqVTO2gSdA+s8vr0ISQT9wxd8+fWp/Gj5+6m8+8dNNv/qpv/npY7+++dR288d2&#10;+vS+7ca/C3Qzvt0edptX5OtfbzOHNqMPlSQrwlv9m8CjYan/tp7bdTt/6G8+9B+6m349/nQzr5r1&#10;zcd5WM/r9sN6Hj78XVYEyvLN+d+ABTRO+AsrhB+FDwS9l+c/77d/ebl62r+/2zx92f3x5RkBRC2E&#10;oczL8stLAvvHGWZZ+M3b7a8vr3/a7QPnbX7jS6Nk3ybKf7lNzA0TP73cv+7+E+77/PiAsP+vN1dT&#10;36zX89XXq3ZopnnOaqGE+S8N0/b9sBqnqzsB6sfVt4D+s9ETzeM0Dpcn0jBtP7Zt016eCIFdMJr7&#10;cZq6yxNpmLafx/XkwAiOP07UzI2HdBqGicCov4xRryaanKTTMJBunqf15YkGPZGTGTSMmxlGNdHY&#10;zmO/vrxGGqbt+mGe58sYTXqibt200+WJNEzbIQqtg+vY4BdmGKehA+aiHGmYtptAyTHRWk+0nhtg&#10;Lk6kYdpuzUTDZdI1WszHvp97x0wGCOXdNYMDp0YL+tiOkOIyUgYIhphYXQdWWtS9rNdoIDfvNVrY&#10;B8TJo4kMUNs1K1GUl5WrFvcB9mtWDgJqoLZDpDxar9ECP67WqHzHVBoImRp7FwdqkR871JhnKg3k&#10;lqpGC/24Gqa1ZyoN5Gd2LfZjw1p5mF0DgRUEdOxQjRb8Ye7nzjOVBmKtpr5zTCVm7KIAh3E9rB1T&#10;GSC3CLdaWwxD3w2eqTQQzD53HgKK9b9g1Y7NvHJsVBZoNTbT1FwW4VZrixaQyWGJWaDV3DWNZ62M&#10;4I89HuRlEW4N0Goc17PDdGmN4Av9PNaYBmrWq74ZPAS0gt+x+Tiw0kDNup0w/R1rZQR/WK9mDwE1&#10;EJtBO7aetTKCj1qaPVgZoNVqxtB0YGUEH73eeabSQJjAwwoRubhfdVpbtGyNHsVkgJr1MHedZyoj&#10;+K2os8ts0Wkgvq6B3R1YGW2B39s4RLjTQDD7CL87pjLawilXnQZyy1WnBR9JxBJ0ENAAoWy71mHG&#10;dEbw8ahaz1QWCCsLabzMgVrwW4gxOTaRTgM163HA+nFMpQUfM6FtHdqi00C45VO3dohwZwR/WA0r&#10;DwEN0KrtV6NnKi34LYYgFt1FR6QzQKuhQ3deJmBvtMXYtG1/eSoLtBpXxHccU2nB9274vQHybvi9&#10;FnwI6FK3Fmg1rLuVQ656Lfis76pzcKAFWrE1Tg626I3gr9GBDrYogIZ+4AMvinBvBB+LyRNSskDr&#10;Bm3hwcoIPm6jxzjrDdA89yvc2stYGcF3qtveAHnVba8Fv+k6zyZsYdgM1i4G1HK/HtgLLqqKXoM0&#10;iGKDT3uReoNWFU6ULEy7blxKadBCLxuwI7JkYbqm64G6jJNWFP1qPXhm0jBNj2x4giOD1hNd33qc&#10;YAPDTH0/edZJqwnvTBoGQwQfxCFPg9YSA3kFD/U0DHZcSxjGsU5G3ttx9ITmBgM0t93KExkZtLyL&#10;PDn0uYHBuxxnz947aB0xETz0zKRhmqlpcDEd5NMCHwJLl5XEoGGacWpdojtqJTGsCMNfnsnAkO1q&#10;XTHUUSsJJINEyUXFZ2BEbl1hYZJsx0gFOzxa+fJMGgatx0wO0ZVM3zEmAvN5cNIwzTCITF3miFEL&#10;fIvi8+CkYZoBtexRfKMR+KnxxJ8tTE+GBcV8UZmPRt57LAnHOlmYcZpXHuppHTGNHqdj1CBNDz94&#10;nI5Ri3s3e0LPBqTBOyQV66CdkXYxPC6zuAEhJIQde3miSSsIOPzyPAaCfb1deYzlSasHh2I17zfd&#10;CpvIsQNOWsx92GgIt+01aSH38YEBwa9ribw7lkfL+DxA6Yt8MGmQpoHhXBMZtdD0HrdpsjDjMHti&#10;BJMRcZ8pbmG8pvikZXy9ateYa5fJp4HI3buESKsFHCbW1jGRAWJpHbGwScs4JR3ydZcx0kDNihy0&#10;I8BHScRx60MLu4x+A9SwjXmqJWatGaZu6DysZ4BQD71He89a1iciYZ7EjQFyz6T1g5t6GqhBPXhY&#10;b9bSToqcaPtljjBAa4TdwxBa2OcOdvVMZID6ybNTzFo/zMNAstaBkQYideBRebOWdK96MEBO9TBr&#10;ScfMRXAdsUoDNYyysBdNrtmI+oj55AkrG6gRKIcmWmv9gOOD4DpwMlAoFU8CZa31A/NMnSc3bqDW&#10;OHMOo2ut9UODTys2x0X1aqAIzXmqQNZG1L0cYaCcHLHW+qFp1wMOkwMnDdWhIDzU07Iu8Z4Rml+m&#10;nobCGPAk4Nda2Jt+hUntWScNRQUq+uuiPK21imj6GRfLQz0N1SNPHuoZHTFhvVOhcpl6BoqIjyf1&#10;tDZKYo2H5VHlBqrtO2K8l+nXUCR5NCPaFFm/iFYBNuF4O0jYrLSmaEkvov4u09CC4TXNmAUXOQM7&#10;ymBG1tQT6i3A2Hs9gb1mpfVF20yrybNkFqxbUwriIqMWfgKCI5WlHjJqsJ6IqicagZmjydiOxKgc&#10;smzBKBAaPeEcwqhmMmrOPHkAC0YNDqXUHgbRWgBjk1CQixs1WI/T4onHNiutCEjG9ysf62uwDsb3&#10;yZlWIHAjq+bCTINR10Vtl4OMtsySSA3zObjRgHWoK8+2TJBBM0gHg3gqACwY7OEKzTa21JKQqU+D&#10;GDByEJjIHjIaDdITa/VYUY2p0ZwGjBsP6zdaFVD7vfZV4xkwymtc0WBsNL1mw2paY61c3mIM2BoX&#10;qHVxo9EgBHf5Ss9kGow9gHoKFx21LpCTCtStembTYGiveeIjL+9ojVYGFbNpMDKXZAtcuGltwGwt&#10;hZQe3DQYJYANJcAO3Gz5JZtM0zpqowhhKN6SYgwypp7ZjBrp1/iwDrOxMdWeJEPYaTyUtEWY5Fl7&#10;T/YAbAxu0TO4zCVFHebQTRy3uCxuFozSoGbt8DKbohQT6W5dsxkFhF3c+7jEqBKyZS73mZVSlIRJ&#10;MCE9tnFrlAIqkrMrHkpqMMlSTj7cjFKYZipNPWqy1WCgNhDl9UiAUQrTRHxu9OCmwZhtZr/3zGaU&#10;Au4CyWXPbBqM0kwit45AGDFAtdwcs8Hp8mguA5ZOkDlwM/WZqJ+JhNhlcTNQbT/gCnm2N1OhKSXW&#10;s2fVDFRLom8ePLJtajQJtqx8ZLSGDGaMpw6ceIRaNIjBCVQPGTUUHEJWzaP/TXHnSNjTE3PBF1Gf&#10;6D4iwDcpsHHVQX0PZhoKO3eQ5PZl7W9qNYHhRKRnMqNEkBhX3SrJUoVZv15LWZSD9TVUK8diXLuo&#10;qdfsKUbzkdGoEOpkff68qdjsGybzYGag8IOIA3j2GVOzieW/9pwWaAwUUQCsag/rm6pNqNi5GMRA&#10;tdQTrQG7zI2mbpMFk53wMoMYqFYMXU+5HUlHzY1ygsy1ZhoKMhIFcJFR64KeRgErz4ZmKj4J3LCf&#10;uciodQHn9Fk1Dxk1FId7g2PuWDOtCzjP1HpOeRCsVcQnLj+KjeuYTOsCXDxXWhtpNJOh4zw1uo0p&#10;4+xEYDybp4EiccxW7TgBRLmP/kbsVE91jYWSUvt179mpTTEnZ1Zbl5wZKNJXE1WMjjUbtF9CFJf/&#10;c3CjgcKSGzks55lMWxPNuJrJfV3WILYQFAPQlUFtBq0LGvZpl8dbQCHULv/aFIOuCcd67B0DROVa&#10;x2ECDxW1KhA97JpLAzUdxz5chpyp7Rzw/z1a2AAh3yGPc1l9mIrQkeCoRy8aIM68Ipsey8rUd0oN&#10;mwsvbX40HHtduaLFpsKTtIAr5G6AyI5ixXl4w9R4kvJ12XAGiBNpFGx6/EBTGSon3j3mgAEiO09E&#10;1bNepjbUy/MGyF0cym6nlD2Wh6fA0QL5ed7UehKBctkCBogs8xpvzqE3TIWoey6jN9qhJ9fkmUtb&#10;EO65NBAhQ4nJeebSBoSEulx8qIGIBbLzufhQqwApRfTojVEDYU2NsytZZ0o/OcrqkmUDRNKDekQP&#10;b5gCUPI3nlIMLHklKLiLcKJnvUzZqCTsPXreAJGAa1eujLipA6XYzRUZNkANExGEcvChKQV1nmgg&#10;yaBoKBlBzxHJxtaCsg+54isGasLD9xRlNLYadOIwl0e+DBQ1eRyP9pDQaIBpoNzZYSCaytMJj2p0&#10;zaU1gNvynTQUZS2c+/bgpTUA1e9T5zF8Tf3p2PVYzI65TFlojHw6aGigRrSN57QQBZCKeyV/68qY&#10;GSgi3PSx8OBlPBXsDc+JIar/1Bfi7eE3e+bSjkrLcT9X+nbWUCNpQN96aQ0gvpSrHZIpKsXXm1we&#10;On0AVYEQMWBXeNtApQDrZXPeVJZ6zwYTAldf6F8vrTdaOjG49IapLiUfRFWlhze0BugI1bnseVNf&#10;SgDS5+qZWlGaReAiemRZaxv3XKZalCMgeLGOuQwUCVuO7TpoaOpFyd+tXJVBBmpAKj1FuvR6UBxF&#10;OQsJQw9eGsoty6ZmNLS08FQQGCiOlbkOurI+Gi+qZzy16BbKXWKy1noDo3flKq4yUBLndLl6pt40&#10;1hJfjhEZIHptrlxRG1twSjIHv9cxl1Y2hL7kYNpldbjWagO7XIpHHXNpqAkfwFXFZapHwxFy11xa&#10;bVCyJJv5RbyInCg29G6VFmoYSaM5aEibVT2Xs7uPhQoHtR1qnupZPRdmr6cs00LRFo1iIA8NteHQ&#10;EiLyJDtaU6ZKpkmCPY710mqDkkzOllzmQ7wtRQ3irzh7nrm02qCR4ohzc5HnicrruTBtPCYbBryC&#10;wl5zVbZaKBw9OQrsoKHWADSmkr42Drw0lBRg+eRLawDqfyTW45hLQ9E9lWpHD15aA3i7PXLwTFE+&#10;5i4dc5mS0ZGKARdeBgot4uqnSwZLfSHFgHT8ddDQQMlZr9ajD03BKLzrqkOm/7D6wmSkXOZDUy86&#10;Uq7iCdugo/Vc6F5PdIOUo4Ka6A7k0ocGinjD6Nm/yNuqudhepX/oZZ43UBTTuPq6kLdVc5GiI83v&#10;mUtDxZ4SjuXSCoDjAoSkXXhpMEIiLlE25aV0GSFs68JL643Y1MSBl1YAxBzZLRz2Bp6TonzslnF5&#10;Llsj2swcevXIsgGLMX3HXFptUJ1KnyrXXBpMYt8e1VvUh1Kc6JtL6w18AE/UhiodRXj3KTUL5jym&#10;Rn2mmQsF4EkhWjCPWWOqQskDilpzyLEBc+OkhV/OFFFy75lLg7UkHV18oYWfGi3q71x4GTBO6Lpo&#10;qIVfgl6uU6Zta8BCwyqHbGnhhwfJLLnwMmBOvEwtKH4NcuxZLwMWu8RcxsuUgqIzCIl48DJgiLEn&#10;QUSCTMtWg3dI5/rL+6QB8+oMUz5K/oUjYC68tKpxHjilGFPjFY7me/YTAxbzgI710qYGkQ3Oinj2&#10;SVM9Sg2uJ2tDGb7Ci3Kg1lOBbqG824mpHKVq2ql2DVihMrgM5Eu+7mNzl28A2f7+lK4A4acrbiWR&#10;u2jkspLn/YtcNKPvA+Eymvzrf4XrPBgSKHn7AjA7qgaOF554gZESDdymi1d8M8O/GrirAoaPNXBf&#10;BQxjauBwg4+bYHCaBh6rZmbv0MBTFTCbgQaeq4DR7hp4XQUsvqGG5vd4xY5vpcXdM+B1XCYenAGv&#10;4zNxygx4HaeJn2XA63hNXCcDXsdt4kMZ8Dp+kzsSDHgdx4mrY8DreE7cEANex3XiWWhwfq/hOjmF&#10;ZsDruE7cBgNex3XiCRjwOq4T496A13GdGN8GvI7r5ESXAa/jOjlrZcDruE6sXgNex3VtwXX8XsM2&#10;Ypvq2fm9CrzgOszPKvCC67Aoq8ALrsO2rAIvuA67rwq84DpMuSrwgusw6qrAC67D4qoCL7iOQztV&#10;4AXXcQynBlyOxGiu4/cq8ILrOPRSBV5wHcdYqsALruNgShV4wXUcUKkCL7iOwyNV4AXX0QK8Crzg&#10;Og54VIEXXMeRjSrwgus4hFEDLocvNNfxexV4wXUclKgCL7iOow9V4AXXcZihCrzgOo4nVIEXXMeJ&#10;gyrwguvoKV0FXnAd5wKqwAuuo9S/CrzgOkr+a8ClAF9zHb9XgRdcR419FXjBdZTNV4EXXEclfBV4&#10;wXVUxFeBF1xHvXoVeMF11K1XgRdcR+/hKvCC6+goXAVecB213zXgUr6tuY7fq8ALrqNCuwq84DqK&#10;rqvAC66jjroKvOA6SqOrwAuuo9q5CrzgOgqYq8ALrqMmuQq84DrKjKvAC66jcrgGXIp/NdfxexV4&#10;wXXU91aBF1xHyW4VeMF1VOFWgRdcR2FtFXjBdfGmbXecTspdDeXruE4qWA14HddJUaoBr+M6qU41&#10;4HVcJ6WjGpzfaygv1aAGvI7rpCzUgNdxndRsGvA6rpPiTQNex3VSWWnA63SdVEsa8Dquk7JJA17H&#10;dVIJacDruE6KGw14HdeR47Hw8ocavgsdLPUHyB/qBihYT9pU1g1QMJ+0nqwboGA/DjlVDlAwIDU6&#10;lQMULChtH+tQKJiQGpfKAQo2lK6OdV9QMGJDIVzVACcJi+qMRaECpTVi3ReUnEgWo26AkhPJY9QN&#10;UHIimYy6AUpOJJdRN0DJiWQz6gYoOZF8Rt0AJSeS0agboOREchpVA5RJDGnFVzdAyYnkNeoGKDmR&#10;zEbdACUnktuoG6DkRLIbdQOUnEh+o26AkhPJcNQNUHIiOY66AUpOJMtRN0DJiZV5jdDuzWyulZmN&#10;Ripp7ACVnCjlMXaASk6UUhk7QCUnSiGLHaCSE6U6xQ5QyYlSqWIHqOREKSSxA1RyonQjswNUcqJ0&#10;GLMDVOrEMtlB6/s6WZCeXuYLKvMdHC4uB6jkROm9Zb+gkhOlC5cdoJITpUeWHaCSE+WuUztAJSdK&#10;Lys7QCUnSn8qO0AlJ0rPKTtAJSeWCRBpLFWllaU3lPmCyhwIzUvLASo5UXo42S+o5ETpy2QHqORE&#10;abZkB6jkRLlQ0w5QyYnSFskOUMmJ0uvIDlDJidL1yA5QyYllUoSOBHWcKK2GzBdU5kU4Al0OUMmJ&#10;0hTIfkElJ0p7IDtAJSdK+x47QCUnSiMfO0AlJ8p1jHaASk6UaxbtAJWcKC1x7ACVnFgmSji2U8eJ&#10;0rzGfEFlroRDWuUAlZwobWbsF1RyovSOsQNUcqI0hLEDVHKidHmxA1RyorRusQNUcqL0Y7EDVHKi&#10;NFmxA1RyYpk84bx1HSdKOxTzBZX5k9DjxA5QyYnSuMQOUMmJ0o3EDlDJidJixA5QyYllIkUaiVTZ&#10;SGUqhU4slQOUnEh2pe4LSk4kv1I1QJlQaSozKhwgKVaBP9R9QakTybLUDVByInmWugFKTiTTUjdA&#10;yYnkWuoGKHUi2Za6AUqdSL6lboCSE8m41A1QciI5l5oBQnsHLc7yh7oBCk6UJg51AxScKJ0Z6gYo&#10;OFHaLdQNUHCi9FCoG6DgRGmMUDdAwYnS7aBugIITuXy6coCCEzlDWzlAwYnSbKAKhTLHQvuEygFK&#10;TqzMsYSj/UYWKnMs4by+HaCSE8vDIXKWv46IJSdW5ljCIXuLQiUnlkdEaONWiULJiZU5lnBa3aJQ&#10;yYlljoVj8nUonBwVqcyxcAu63d7lD1V8cHJcpDLHEo51GyJW5li4P6BEoVInnhwaqcyxtCfHRipz&#10;LOG4tKVBpU48OTpSmWOhiVxBxMocC40eywEqd+cyxyJHmas4scyxtJVnSMIZY7MKladI2jLHIn+o&#10;Q6HcnStPknDXSrkKRifGGrR0OPew275ePby7fri+en13/Xp9dXh3fbi++uXd9S/y1RzX3bzKmd78&#10;49XXd9dyVwd9ua6v7sLPPT2Vwsnex/1vu//Yhzdf5YjvRCOuVNNDp6GBhk2JEMcXt7/+cr/9afff&#10;Bmygh2cUZ8DWXNOdviQOSvvMFCChERlXKgUG4Tvj05nLwDMsjRSOW6qZ6Ny0nFune1WgHH2A6IsU&#10;vjYPTNeNldzuCWvQhm/kGhz9UTMAy0fN3HibMbUT2d/iF4c73PPA3LYYS2uP03JZezQ4aU9Ao0f7&#10;UdJ8aIEF22X7dmALpfLA3NUYS/DztKEHcB6Yi+yir7Q8NUTmyotlw7s4LVeQ0X8jE5kr2wwZJzgp&#10;VbCxtpyCN9h+k50sWbcP+5ddYN0jm0VSSyv6lHNBzId58cOPL9qhEhg9jVKWAbCxj4WgmRgj1/mm&#10;ckme0tjNYDTCU2ljQA8QGlzU2UVSjTRuS7qEo/7CfprjuJtnxOgO/NiNMytink5DlzZ1uXmJGzzl&#10;qQj+5WlhqRQvoN0ErbvtwDPo52lnLv0y0jeu5xxzousk0y6azzEt1wTkgbmlLsbKFiKP7TqlXcFn&#10;oP27wZa7AlJKFErRPakC227gvotExoG1tQNrhkE0Yyh5+SiuYElpTFaeBlEV09LNO0W6haW4LsLg&#10;YwbmIttg1h+n/QYXF2v7TTEYUMtZ9Duq45ZTGEcxeHjSCjk2fEtEQnAW7ZZfy/8meaFXBswaWXOh&#10;KcyXX7MfqoQsKW5uhZ9iicyCsyxT0kdn1r9DYecJK7ldbqc4AV2mFYHNT0+FjI1okZQ6thvQE1kN&#10;0rmDJs16/WPby0RALnQqRJAmRulYPrIAywbeOZHtTOxIXu4k4WbLvCYo4QyUX8v/ptdpQpgVsWHt&#10;/Fr+N71Oj56URsXekuaWSd3k176tk9uxoTFQ/LDVSMPvbDB+ixlbXkmxfYIG3I14MpfRNfEDW4yG&#10;1MaBUMXA5aya3lx0xhWv6RumVSJOZoKWvtuZnbk6aX08B2Am+g6KgmHc8wi8cuHnKYrnJILtnBsG&#10;wlcJGDczmm9GfyRbl+istJo0T+mok/KZ0p2QK47SgtiJ7G+JVHJxZBQ1egJz06jR8Ny80SX7Sm7Z&#10;W8VjhwupuHE7ZT1gWnRcXhs7kf0tTUv78MRx0mIeO8DgQ3fmxPPsTiN9Ru1Tpk1GBUYappofW+nf&#10;mhSLNC+OwcAFH+6gSEvPtOBjp0XLLUuwfPKJIJ7FVpMRGY7iuEyLgZmUEkSmfaNdgtDeNvEFiuR4&#10;VNvyo/ktETnYEQkUIbBGA+4f12jnpyva0xkic6FBKhviTjXuKqlgKVzbZNDDjR29Oc3AcHfKN8LJ&#10;mH3BiF1oQWI/aX7eGxEE/9rK9XTRlxIBmmJFwXHgKVwYj0HPUy6lC8728ek3ZNau5reFPvT4TmKE&#10;QuTKmvTdR71mh4orRN3EKu04zYyZE/fm/FXksvGH4gpxRdoQA0XLU+lEmp+ywx/TjYYVzk7LzevJ&#10;92ENGMWukKi9rMBOVYJeP66IOlZ+XJyWqM2Rp3CgYloq4xOujUj4rLnnquRWsYkTt4LtMaF0edqj&#10;BKHZkS+LLTfPZKdqxWVxxUchItkPRERo8OvnRxqCp/UhZ7DuSl0jF1cEfIjnr6YY+FhoQSvR7BOv&#10;4Iv4UT5dQ8fDJLgMjBVgrEn239C/UfxannIHqpFNeRrTFeQIYL4lOmuInLf5rMqb81t6fi3/m19f&#10;1ChfAFmypOTXzjGsdAXMBiGfxT0y5rP1Ep5SmmtxUqQLfc8lxBVLiO+/LBIfa8WTDZs7KhNLEkCI&#10;CcK8hKjy0L82KBwCF8fYmqHlOWzpZjqkakO5fUGu4YyxmRDzwOUK0ZgwMD/a7UJMqmXHpkdkhSvI&#10;PU5EbRI+oGZtDLYATOL4dMbZi7vugi3OdjLTaD7Y0/jVLSdyCXKqaCNZT5bDYktD2GwozBKZMKbz&#10;N9WuJet39DaWU9oDuYKOPpLps7+vtuWiwEgJ8pHp1FamhHqGTWY/dw2mCW5kN1ri/pc5gv0suq2E&#10;FzqudTcMwY0K+XPo4WzVG+07M4IthmOFIqHsmH1B3DqK8VdScKeZUHglPxyZ1TxEH2RIGnrH/d+n&#10;vLhaMkPShb3YArjiMs9Jr1Xru/dEkhJkjwRUOOfh9raICtGegsFCn8X8cMTq03h29GBOhO9prHys&#10;PLu4nqHbZhqWK8ziqmQOCu0x00NMchshVHMOnJWLGslF29AJMw6LNkW+NSrhqrf0kJ6eVtGF/s/x&#10;ocRYj8nfi3hOmHdpVeLVlXrO2GUzjottitYwT3HT5NIm4b8ZKzIutwtTbtHm5soEeqpRiDZnxj7V&#10;NyKiaU0xQWSL9kbSYMj8vegAYp0aG7aRzJ5TN3EtgXlI9CzPKZcs+zcoODI7YBgxXRFXQmekYXmP&#10;zrp6ztCrPK0p0ZcKPMPtrwlSRjXDhqv10kMJ1hs8Q2/v9BALuWJFwy3jCZKPtSpOrg5Mq82lj7J8&#10;SlEhP2iRwEUohZrIaOjmmiDZ+2OqO8soHJYN6AFX0e7QGBzZsRICVRjmWkaxKOzuofQCYTZRdwpP&#10;rI8UeE4XnMpDl7QgZ5lNuFZCdgs9rLQgjkRAlAuTIPRCTg/R+BU6FzscczisilzzbfFsjtsHWHKz&#10;nv6gYKREyJ5URCTCCZ7Zlkxe1nEnI3FDkDvRJr9ljYUEIzfzpHkwwO3qE6nJ2zGxCUkFK5IdDQA+&#10;fa7wUzCw8g6GFoimyMJvjBq/Jl7ZrCeUDSw9mzvyZwk7i5X9LZnibKgJEG/MooiSzM9IPZSmbWZv&#10;LBxMaveEuI55AyfoaZUg/Ju+hRCn3QrUI8J5fvyOcEQRrbmQCYbRZ/VFfoBdFwlywlvnKJmgMJgK&#10;12T5BC6jYyq9bMdHlbbgQkTUzmRDyUcCk2fAddfzHdmEeg/ZjbwKQhR+XJp49YEe9Miz+Dvcqqqf&#10;wUFpSRv4smJCKJMmxJsRE0tJlxI9VIEYhPrh0RLGCSJfJQ9dC6iHhTWtEgy3dEUKEHoV21/PeTSw&#10;jQdh2eTbHshacm6Rf8hlL8L0fQeEAChbevgkZNPGDhhQfABRrmhzG9XDR2PpwzNZHX9wbZbMZhyU&#10;oJ2Nx4ZseFxpfF4b5iCbLzgFTb8i+eKPIrLvEARPkOBodSx/4C9hWPJ/NmiNCC7+B1tUdCJcXDAR&#10;7cl7YbhITy80nDhmQUCWrNvNlZFddsLYz76h9fOGE9UvVzhxUXJEQsPktywHJZiO4HFCnGiajVBL&#10;pjRV1KC8vkMVsFwYzc5if0tzYohkK1Ma45uQ0UyqIm1Np4sv9QoF07jWYWbCFMQgFBIrcvJOiJWb&#10;bd6ZDdOwRSiuiBOStq7YKYiYiYEn/ER0xbqdM2GwtLQYJtYNnqF48oOjhe/VN0oQKfiwRQTcZSPB&#10;QvmYRSNk7L+hLeyyfVvZ4BgjkTGKM2As503g+9qmQbNLXDR8EZaboTmKludJF0kCXcsMQSM0TpxP&#10;torzCiczfGQ31DrSFGGQ5KXQN79lcc0wcp1nWkCE0yRuGI6obwzURSdNq+/kjglu4ZJJ/5bBwhG3&#10;jUyD5i7mxKxNqoR8QPFBOLZiXcichOsq6hegp5iGERLJK4hN4iHlrwgCN8UynV95S83vcA4OBvZ/&#10;mDncj5PodIFzOnyuJCAx5qFJ32FzJgV45iFihxoVGkXHxytaDRm+KdWHxGiJmZONEzMlDIsAWPOh&#10;J06ftlWKEqJT51JYsiXmitAYidJz9lSIITQyZ3RHzcMZzyl+UHRk3XiiBrN6jd68HhbNkZeLq6SL&#10;+Jz8YdlF5AZSP9OjDdlmAi4peaVnxdvlOsPwlJyHlCCYp7heKRzUEnCK1qKPvmyUUvkgJEw5aTWw&#10;BGGlgig8jYll8zQG/cNTAlIV2wJHNUj5JHwwmKyrIAkU4oNxWjaGuKVmTU0ChTxFYmBMn8hqLmwx&#10;WhpSn2FgypUQXE1GnjJtpEWHwX8meZc0IQFfLqVyr61E9simx2nJ4cbdYcGHvhdUrsSnxItsDJo6&#10;fO6WS0+pVIif7MOWzCf5vjAwlz9KGEOvHoubS6V77q+Jq7d8FCcKcOkjLNHYmhAE+cZFKgnvWH+b&#10;NBgbehJLkpbWdWtbEvZJrcGWqXrNh60emBK4Eh/qE1LAhSq35A4cseWb01ZLBQ6XZfnXlg2HophI&#10;KOzO6I0dB+YSwmQ59tjd1qGQ17m9MsLirVTEfwFl2rhHololZ6DXlrOVEiARyaR+sPC6qAPoV5kd&#10;EZ8auW3QNGlrRs9IfMRMi25MNivbZBnUogiM+qD4UWzr0fHwrS220CqRkWuCU3B+ITKBORK9cWB8&#10;6kJuSbcwc3yKcqwwCvDmIWNcWwLJ4jxrbCmGotA2DBwuPLS0YONtUq4RhqqJA+fKTFk9KkPXMcy5&#10;YNsjmWltqa4W7tIfxT7IXhE+isAIZrQ89RGZ1wmzJFDwLQam6jaJyIQFYY0g6gabNptPxPRqKofI&#10;w2SdTKoixRaO2OKupgosamKTYa2eisoOn0wKqSYI3bLd9mlHRTcnZ3YZGC1EcCIMDIkhqiEy3LZO&#10;7Ih0pQp3H5GRdwn6ydpSbCFfoFdvYF9JyhHxwaGwa4BDsFQW8VSkyb26LB9cGiYmJsPQBUr6MYEa&#10;m4WWkwpHaMzAqNS9KCtYwiQ2mMXQM7tT+jDSct+Zmb2kSn41vbgCsdQbMCop8jizXO1bbBlqqdDx&#10;OSTmxFlsiZTUR1WnUl/FXmSVEs4hklKwwZH7pG4kpUhOZs6OW3TVeA+fOQ9KaH0Rwvxe/nd5f5GA&#10;dEdp4qb8nnVhzkDhd4Ka4WBKiHMpkhgYRRwRy44oSypTpcacKoyzHJy/IM0pdTy4gcHQxKnvY3AS&#10;euT38r/5fTRZrhAS/zVqUPX+OcxQtNQtRvq1hA4l969kUwzCnA9QZep5SYnEDtwpG78R5Znixydr&#10;dnZmPha6lbDHoRGZpOVIaK45HWE+DK0prm6gDpWkxGcdNCUAzC4Sq/ogERZE1iWZlvnfSNMGA59s&#10;cZol2BdplvzeWcxGjPW0L0isq3Sse8zo1BMBPRB0nyY5/oWkQQNmx8c+mkISypNK2IWmRBHC9Z7i&#10;90gyzFoyIrEpUkSuEHcjMPnJxBn1SCIpok5dMqj5JCCSeTu/lv9Nr0uZU0KuZ/Ns8hz5tXMEJTwq&#10;BU9xrbEwoK0iGFEdabYcn1Jdat0qsMA4yk/JMPltA8qdqD6KoGQciqAxoagme4liZdvdEr8xF/8q&#10;uTmh5Tls+cSlOu1YD5/XkFqApf6sk13VaKIRNzmFHKATej6T105kf4srQxVDDmsRiSLsYAaGM3IR&#10;GWoCE9Ds0UyUa73wW9kDwgK5sEV7S1FhWL3kB6m1lUNPuWCSVHxK0GZacI5Oyp4iLCeVFt1v8bO/&#10;RWyx4qX+LoJGP0hNi4AuJ/LEQYa99FOkMhOZUWqcYjZ6LKs4LcUFo7WEiA4svAqTY2qbaSmvzAwn&#10;Uc34US4i4wzBF3layGgHlqKGTAtqE2yKDCOXCHKiFOJVEd5h3Fz+QplocEU1GXEukrWQ/WP1FBqL&#10;JCe+gM8rWAr2zBX9kJgrcQ0ZOVuQXFccb7ZJw8mhNCTTAu6LGtJH5OjYxy/G/YJFFD6QETWV8MEQ&#10;tY4GydxcXUNJFP6xX0tRysrpnDSwRDcstlTa5frd5AHrjxLNmdkRhRZX3oUthbFE5OK0xF3lHJwa&#10;GI+TqGB+SizH0KJDdS4fFR1VYH3Toofyhix3iVvJ5IQC1fhpWljP0oJTRpgc6amU9/uJnPzvsLbi&#10;y1j/E33HJp8GZhYb/MFVyhWVFN9KgYpQyoctSY5FXWBs2Y2PcPSy9YqZxjanl0BkNZk6bLmEhc9O&#10;m/fdqBaRBtzhgAnZxAnHJAHl1/K/6XUCaElz4KROFBAWr59TvWwVXeo1KGeE0o6cdbpY/suQaHd7&#10;fJEwqLSbkXXAGhupPHQghSolhB+BsK1SvpkFyMjkfyNS7Pk5jwB5qfQobcRzSGHG5RR6w1EkCQip&#10;tQj508h5EiXE7tVPKcrO5zIIEFEpfxanc7OSM0qBXQwkls7IIHo78Q5cx4kAI4Ki5yLHNscSIBdP&#10;KsietbJ+rSrYO51Tlfr1MU3hlQPEPFkBVEwQVTLkk4PZUWNLCEaOgCvKs5EndaEo5MJTFUNygFt2&#10;XjWsJjyBeVvDwa6X7NGGk5MpwemaU9LTCRXqNlNJd5YMKsMJQUQ2Pq3ARB2nEDLJCzjMz0RyPDCx&#10;AqW6EgxTiEpdR/4iibHZh2J5pw9in60wv6SSN89JhLFgXFWGGlPF6oPUao9UyHzDRzknLJxPSXsD&#10;+5VECTWeinEFY0sExfJszaRmBNK1oFKjmuQejKVGS6ESzKNIvlOuRnzyqYBKYZG6yrRkWMQS81Zz&#10;SvQhPeQcUOp3lDlMytPT17aUoVbYPhqS6ixruOqH8JeNMOiHiNnikNsVtL9FPa0hCULEVTmHChuw&#10;1RgaEr1Y4RJqSNYzmmnLnEfasjEXDqEiPIQ9VmZZzOxvCU9yx0lWTqviJLGcH2IBFOaQpCMig5Hq&#10;l9JbL99K4D9xAkq1yAFISjrPya5ja6lUKTOx5BqzXSqk85y4fZZv9UPKZuz2qo4boCSlCuocnnaX&#10;l+x4mg0RSeFZZDq/dW4llB7AU0OHaclSog7tklOYWUOpF6aS6yjOfeG5OdntUrwE/0FcYD1niDKE&#10;BeZguTj+StKPW5QkuyLBXDqLcZLOSrV/alA4LJfupEIm/RDNk0ItoQVM+FTXlHgDSFZAZKYW0Yak&#10;cYfk6KDYfAwr5WF6TikxjwqNQj0OhJ4lbF7UZOBxhj/pVgpscQQSTH4r/xvfViYnspZ2QMUoxdvs&#10;ZemiDcqcUqTqO29L+C+gNiI4cQHV2+cYgrilZEiEHKRCCkOT6F5OK1DbU6Y78BRTMoRwKbHQs7Q6&#10;O6eG7HGG9BKIDZoyaGNHywuzPjBePpiKC6L661087KPxlIiYnTPkvRMRqFg1xhmH/sRTChTCXayw&#10;pwnec4Q0QiJQNqTHo1wogQMoHKT5EG8kVQnhBklNCw99vC8uV5yT6GtxYAwHKR+tPpP2JJSa4rUp&#10;3Oidk0R6PjVP0ktYUKFCfC8niKhQLQv5kfFEodr1DLHsQFtKjYpOVWQ7cxMe+ncV3bModpcVlvXE&#10;sZJ8rBtPvN5EW0IqxZlp4sh4W2FYdCd00EToINFSksExb7/CDrVnaVi2CBt8IsMohTCCCvmc8qH+&#10;oLo5CT8nCqXAplpPirNycyTZwGIaKW9MHPDE/YwfRH1PRQCIzOJSoxZDampOWDo3mCLgkQ5J5znJ&#10;TOXMzoCoRgq5ZIU0GHtg5ATi8XYzxOmS1mlB7NlQyn1CUmLxYZ1OYH/IhVfU+pU6QQ69xw8aCUZH&#10;1sx4huPE8YM4zVRzoBPHRk5+CCps3UXUu4EIqX6GxgXp/qBlTtgvMdgEy1e4Kg0cn3howoO1Lhlx&#10;GEl/hA9isaOVvsyJw5E+SOJ6FS7Z0d8l5VWUmKJQk3QSqk930+QZY2mtfA1Fi6nJjIuBJNSS0YA6&#10;Zk8h7p12jVTyr/gZz1EcjIC/7J1+daApx3ZtpS/EhdKwMKw1ecM5kWTaSCjHv10T0sl1hmdY9tgk&#10;RIrdij1ODsslfoZlo7vvoizMQxo2UIjOBoTdtTbF/8qlgHS9StcA5sVU23XqXeVW7+iDxJWYiLiz&#10;Zk5yHugAWTI8vNQYYpkTaytFWsJx5IothYmSwXlUXsuwx0YbKTeleIgSMrGc5IOk01/0kV20VQoz&#10;pVT0sNjLSbPhBRe1uXR/61LMKCUgvLSl9HuVaEu8VsKMak6ClCjRiApMUrj76PRUeibnIKLr7cKT&#10;ePVSQ0l8qPCu+YYU7OzFXzCyS5sx8QkDbSWJ5pcVuuTkpqtUGRRZT8xIyR7JsGhVWNwQAUHKJgK7&#10;aIXJx06E/RWHhZ2sOU2GQI5ghTlxaEonE7sgPpTcb4V80sEsF9CR9UquRuZbFNOMMpQ5T+uhUfwS&#10;CgoPQ6GdEMG1nkkoA2Roy6fJFw6MRB7CKCoSOeCd7V7yYSnd4ptT0tiJQmh4q4eoN5CcUPggrCKb&#10;lRopect4RlPCiyfqTjJcMmwy2JWsqCaekrKwW2fy4AIk21zckE7wtC4m7J3rZwmTiFUTvzO/lf+N&#10;7isNiiSbGGbAyGZLtW+fc/eosc1WKhFsMXAUPghXriGBvrgD5iF6Nuk4DjzgDqbZ7Cz2t/idGDkS&#10;SQrfGQ0cPSe1iknpkn2TRg7qIbuxxGsDJMWSFXszx4tyRJ0yKGtNYgtly+7knBaJMdI4YcblqMTJ&#10;op1DknCcBHECpFgRBg/iO/SBjIiEggqNJAYIcZD0ECMmL7qdxf6Woh0rdvmkxGIYStGOSCTRqCgu&#10;Zx5STJsdL7Za/2Jy6TWETV+LsjYMxApRnv3Nh4SskyxJRK0CTyxhqecSPkCpRkbPCo4THST9s1dG&#10;VYKhLR2Scs+HGHaHQr71bLA/Eyox8KlpSyIxx/DhaCso2EA8jF8rQeUKPIOdHlE5PZCEaOYU0nLO&#10;aSECnn62YpcTUj48afQlgiW0JRRkXWV6CC0FaxQO2URZrrE0kKdzfrPdLIOTII4zZ9V16ZAY4b30&#10;rUY3EWojMZEC16K5DA+Qk871DAuGp99polZJvlDG+ZjvKfpEFqYULJceCJbvCBLPuVkcLlcFD+Bl&#10;5cR78IkNKlK7leL++MSFkqFWgZL2sJJyvD/T1GoO+1vCk9adubZsgVxYizWS7TQo4dBwQwsCdm8+&#10;gonAoIvc8kW8JJ97PDPnKrSKCnNmVJYPQkVKdYB56FtPxc6ncxKooq1fGPaUtlhR5C3SwxqDEFeP&#10;+tYEyaSBQkdUxDGPIoDslw8JyOcSEYmO+GnbIFm5/ipz3zInWo3HEZUTvm1wR9PXVuoRNtksDgvk&#10;MiecIUXLQVXA1VZWpEVBSt8uis23nhh6UvwQhgXU0paSFanuCw+zGj5+EDZJ8oZj+s7NtyFckOaE&#10;NcOqHIeFqVPr15ir1bIiR+LzRoVZ7F/PlAESTGJiWY1Ks1ZOZAUsT59B9VTCXbkRKcKy8RYBI9os&#10;52SyVbRnFLpVN/nUMKsr10eErXi5RyIs+cvrn3b7R7kq4mX/cH/76f7hIfyyvds97t4/HK5+23Ap&#10;xWa73T29ZgKaNx+e5CaK2Bhku3l+d/35YfMabqF42stokXSHl9cPm5e7OFqAj2r28f51d4is8PDE&#10;5319fnn78vzz4ccf5Kdf9rd//flwdXh9eL/nK+CtzdP2bs/NGNvXQ5BOeevry/OPPzzfb9/y/1e/&#10;Pz48vchP767vXl+f37558yKobF7+sH/ePfH08/7wuHnl18OXN7eHzdf7py+PD29QCuMboF5/Peyu&#10;0yCPrjEeN4e//Pp8s90/Qtj7X+4f7l//GoaDBvJRT7/9fL8VhOSX7b/9Bj73tzg3GG1Pm8fdu2se&#10;y6xXou1udy9bsPv5bv+0u7rf7p8EyQwYh2El77d/3m//8nL1tH9/t3n6svvjyzOXhzBmIIl9XZCy&#10;3/DLw/1zXmb5OWHLtJcJtv/8+X67+7Df/voIP0SqHXYs+P3+6eXu/vmFa0ve7h5/2YHh4V9vuYRm&#10;+/K6eQVL8NrtngJf7H5/TfeY8NPVr4f7d9d/a+c/Iq3tTzfvh9X7m341fbz5I4btzbT6SMsh4hfv&#10;m/d/F+imf/vryw78Nw8fnu/Tt/PXk69/vN8e9i/7z69/YGnexA/PC86HN6s3j5v7QF/kgA8JspE/&#10;jT8JaYIkHLb/F+oGNn55Pexet4jR5u1nWDv9nZeXB4HcRwoL8YWdr375+r/3t5Bh8+vrPhDh98+H&#10;IHV8mNzQQhAreQfxpzCdkGfLQ8LmkgO/2qKP0s9RZPIgz4iXiPGV/ADl+d4wyeY3CB1fza/ItyvB&#10;FKFTfwCV+JdMiECatEZEdD7OH+f+hsMGH1mjDx9u/vjpfX8zfuJsx4fuw/v3H5q8Rnf3t7e7J2Gz&#10;f36JwioY5XT48suimj6F/wXONzrsjbDK8TPy8spgQtfIdsRP+9VP7frmE8U0N/2nfrgRu/aGGNRP&#10;HDuhJO/DJ4vSn++RzKhk/gmuW1Tm93HD4uR/p7ht3ga9efVw/yhh+/zS5u3dbnP78ek2cM/r5v4h&#10;/qxIIZ9/JEXk/CCMgXGj5g0/wrlBHX95+/ULcsCbXw6b57v77YfN60b/Ht56u2v3d/uH293hx/8v&#10;AA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u2Z9jaAAAAAwEAAA8AAABkcnMv&#10;ZG93bnJldi54bWxMj0FLw0AQhe+C/2EZwZvdpKUiMZtSinoqgq0g3qbZaRKanQ3ZbZL+e6de9DKP&#10;4Q3vfZOvJteqgfrQeDaQzhJQxKW3DVcGPvevD0+gQkS22HomAxcKsCpub3LMrB/5g4ZdrJSEcMjQ&#10;QB1jl2kdypochpnviMU7+t5hlLWvtO1xlHDX6nmSPGqHDUtDjR1taipPu7Mz8DbiuF6kL8P2dNxc&#10;vvfL969tSsbc303rZ1CRpvh3DFd8QYdCmA7+zDao1oA8En+neMvFHNThqinoItf/2YsfAAAA//8D&#10;AFBLAwQKAAAAAAAAACEA7Wztq48CAACPAgAAFAAAAGRycy9tZWRpYS9pbWFnZTEucG5niVBORw0K&#10;GgoAAAANSUhEUgAAACIAAAAjCAYAAADxG9hnAAAABmJLR0QA/wD/AP+gvaeTAAAACXBIWXMAAA7E&#10;AAAOxAGVKw4bAAACL0lEQVRYhc2YPUwUQRiGn907YjCikcJgI4kJFBQYiXSisbDUxJ9CGyiIFSbE&#10;0sTCQmJHJZXyo42VjZZWih0EowUFd5JcDaGBQCHea3Gz57DsrjvOecubTLE7833vs9nZn+8LJOGo&#10;buASMGwNgCVrLANbTlkl5Rk9kmYlVZRfFRPTk8cjD8RtSZsOAHFtSLrlA3JK0oIHQFzzkk6m+QVK&#10;3iNXgTfAuZQ7Om32wVPgNDBpzZWAqZTYGjAKfM6zR65Lqmdc2bS1dlHSj4Qc9zLi68bjQEwY4+oC&#10;XgJB2uYGvmTMRfqZMRcYjxP2yTjIc6A3h5Gveo1XIsgVYKINEJEeAiNxkE7gVRshIs0a7ybIE6Cv&#10;AJA+490EuVkARKQbEchxYKCFiUvAXYf1A0BnGRjk8NPjovPAvnUcOOYrARfKwJAHhJ3MRxfDFoH4&#10;auhIgfQXTQH0h8Ba0RTAWgisFE0BrBwZkDKtAYm/R1wf568h8B2oe0CsAx3WOAa8dYj/BXwLgV1g&#10;1QMkKfE7h/WrwF70Kn7fQhBXfYA/34QpoFoARAV4ZoPsAuMFgIwDezYINH7xZ9oI8QJYjA7in+vH&#10;NGqP/62a8WoqDrINPACyKvPLOYw6MuZkPHbsk+WEhR+Ba6RXeo9MsmXgDI1a6L41H1V6SaoBY8Cn&#10;w3jZte9rh9r2b1owOf+5G3BHft2ATTU6Ct5tCSSdlTQnqeoAUDUxufojad2ALHVzsFuU1DFawrFj&#10;9BuUAIn4GeUbWAAAAABJRU5ErkJgglBLAQItABQABgAIAAAAIQCxgme2CgEAABMCAAATAAAAAAAA&#10;AAAAAAAAAAAAAABbQ29udGVudF9UeXBlc10ueG1sUEsBAi0AFAAGAAgAAAAhADj9If/WAAAAlAEA&#10;AAsAAAAAAAAAAAAAAAAAOwEAAF9yZWxzLy5yZWxzUEsBAi0AFAAGAAgAAAAhAMG1O3/3NQAAEQ0B&#10;AA4AAAAAAAAAAAAAAAAAOgIAAGRycy9lMm9Eb2MueG1sUEsBAi0AFAAGAAgAAAAhAKomDr68AAAA&#10;IQEAABkAAAAAAAAAAAAAAAAAXTgAAGRycy9fcmVscy9lMm9Eb2MueG1sLnJlbHNQSwECLQAUAAYA&#10;CAAAACEAC7Zn2NoAAAADAQAADwAAAAAAAAAAAAAAAABQOQAAZHJzL2Rvd25yZXYueG1sUEsBAi0A&#10;CgAAAAAAAAAhAO1s7auPAgAAjwIAABQAAAAAAAAAAAAAAAAAVzoAAGRycy9tZWRpYS9pbWFnZTEu&#10;cG5nUEsFBgAAAAAGAAYAfAEAABg9AAAAAA==&#10;">
                  <v:shape id="Freeform: Shape 162" o:spid="_x0000_s1034" style="position:absolute;width:337820;height:337185;visibility:visible;v-text-anchor:middle" coordsize="2517880,2514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adj="0,,0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<v:stroke joinstyle="miter"/>
                    <v:formulas/>
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Picture 28" o:spid="_x0000_s1033" type="#_x0000_t75" alt="Phone icon" style="position:absolute;left:83820;top:83820;width:164465;height:164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<v:imagedata r:id="rId11" o:title="Phone icon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12" w:type="dxa"/>
            <w:vAlign w:val="center"/>
          </w:tcPr>
          <w:p w:rsidR="003D1B71" w:rsidRPr="00734A54" w:rsidRDefault="00926FAE" w:rsidP="00926FAE">
            <w:pPr>
              <w:pStyle w:val="Information"/>
              <w:rPr>
                <w:rFonts w:ascii="Times New Roman" w:hAnsi="Times New Roman"/>
                <w:sz w:val="22"/>
                <w:szCs w:val="22"/>
              </w:rPr>
            </w:pPr>
            <w:r w:rsidRPr="00734A54">
              <w:rPr>
                <w:rFonts w:ascii="Times New Roman" w:hAnsi="Times New Roman"/>
                <w:sz w:val="22"/>
                <w:szCs w:val="22"/>
              </w:rPr>
              <w:t>+91-9656323781</w:t>
            </w:r>
          </w:p>
          <w:p w:rsidR="00926FAE" w:rsidRPr="00EA783D" w:rsidRDefault="00926FAE" w:rsidP="00926FAE">
            <w:pPr>
              <w:pStyle w:val="Information"/>
              <w:rPr>
                <w:rFonts w:ascii="Times New Roman" w:hAnsi="Times New Roman"/>
              </w:rPr>
            </w:pPr>
            <w:r w:rsidRPr="00734A54">
              <w:rPr>
                <w:rFonts w:ascii="Times New Roman" w:hAnsi="Times New Roman"/>
                <w:sz w:val="22"/>
                <w:szCs w:val="22"/>
              </w:rPr>
              <w:t>+91-8075387885</w:t>
            </w: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3D1B71">
        <w:trPr>
          <w:trHeight w:val="183"/>
        </w:trPr>
        <w:tc>
          <w:tcPr>
            <w:tcW w:w="720" w:type="dxa"/>
          </w:tcPr>
          <w:p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EA783D" w:rsidRDefault="003D1B71" w:rsidP="00B6466C">
            <w:pPr>
              <w:pStyle w:val="NoSpacing"/>
              <w:rPr>
                <w:rFonts w:ascii="Times New Roman" w:hAnsi="Times New Roman" w:cs="Times New Roman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3D1B71">
        <w:trPr>
          <w:trHeight w:val="633"/>
        </w:trPr>
        <w:tc>
          <w:tcPr>
            <w:tcW w:w="720" w:type="dxa"/>
          </w:tcPr>
          <w:p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382B8C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 w:rsidRPr="00382B8C">
              <w:rPr>
                <w:noProof/>
              </w:rPr>
            </w:r>
            <w:r w:rsidRPr="00382B8C">
              <w:rPr>
                <w:noProof/>
              </w:rPr>
              <w:pict>
                <v:group id="Group 24" o:spid="_x0000_s1029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/Q74DMAAHT/AAAOAAAAZHJzL2Uyb0RvYy54bWyknW1vG0mS598fcN+B&#10;0MsDPGY9VxntXnS77cECc3uN2z1g9yWbpi1hJFEg6XbPDea73y8qM4sRKUqMnDPQTVJVkY//iIyn&#10;zPzhX/54uF/9vjsc7/aP72+qP61vVrvH7f7z3ePX9zf/5z8+vRlvVsfT5vHz5n7/uHt/87fd8eZf&#10;fvzv/+2H70/vdvX+dn//eXdYUcjj8d33p/c3t6fT07u3b4/b293D5vin/dPukYdf9oeHzYmfh69v&#10;Px823yn94f5tvV73b7/vD5+fDvvt7njkr7+Ehzc/zuV/+bLbnv7Xly/H3Wl1//6Gtp3m/x/m//8m&#10;/3/74w+bd18Pm6fbu21sxuafaMXD5u6RSpeiftmcNqtvh7tnRT3cbQ/74/7L6U/b/cPb/Zcvd9vd&#10;3Ad6U62z3vz5sP/2NPfl67vvX5+WYWJos3H6p4vd/tvvvx5Wd5/f39Ttzepx88AczdWu5Pfn3XHL&#10;YDEVd/eru+3+Ucbr+9PXd5D9+fD070+/HuIfvoZfMgR/fDk8yCedW/0xj/TflpHe/XFabflj04xt&#10;192stjxq2n49dGEmtrdM1zOq7e3HV+nepkrfStuWpnx/AlPH87Ad//+G7d9vN0+7eTaO0v80bMMy&#10;bp8Ou50g9d1qfnVVD82MCTr9l+NJhkS6P6Pi758+1T93Hz+1bz7x7U27/rl98/PHdnrzqW7Gj/Xw&#10;6UPd9P8Q6qp/tz3sNif4618/J4RWva8rkVcEW+3bGaPzVP99GKvpl/X405vh01i9aT9+/PBmGtYf&#10;3nwcP3742PDsp/qnf8iMMLK0OX3OvWCMY/8FCvNXwYF07/j0l/32r8fV4/7D7ebx6+6n4xMMiFiY&#10;izIvy49jJPvnAbNM/Obd9tvx9Ofdfkbe5ndaGjj7cxz5r58juAHx4/HutPtPpMGXh3uY/X+8XdVd&#10;166bcfVd5qyq101A4zOi/9JEY9u007C6hWZqq6Z9geY/q6yiaVpfr0gTeSuqTUVDu24dFWmicZzq&#10;ytGjxlTkHDpN5O0RrHWeo75ZwxzXh04TjdW66tfX5whRpCuqKs8caSJvRb2pqKOi5nqPNNHYjUPj&#10;mKPBVOQcOk3k7REL/Hno2qEbuul6jzRRPw1dP16fo8lUBFT74XpFmmiohgGa6wyrubxux7Gpuus1&#10;VZrKXZXm87pt22ntGL1KU/Vd1cIW13ulOb1uO2SXY/wqTdX3XTNMjqo0r9dt37drT1Waqh/rrm4d&#10;VWlur73wqzSVF3+V5vdmrBvY8OqCYYg6xs8FQM3wTd/Uo6cmTdRNU995oK45vmk7l9yrNFHfdGNX&#10;OyZKs3zT9D0LzfXR00QM3tR60Kd5nrFbtx7u1UT9UK9bx+jVmuWbqpKBuNonQzSsp2pywLzWHI+u&#10;0XsQYYlqVJvOU5Xm+Kqph9HTKUPUreu+9oyf5vhqnKbGU5UhGoa6Gj290hzf9tPaI9LFBDqvbXVb&#10;D5UDf7WWE0xvB5Suo0IToY42dePpleb5qu3GvneoE7Wmqvu2802W5vpqQgtZe9RLTVV362ZYe/ql&#10;+b5m9Wg6T78MVdU1PmRozmc0gK6nX5qq6juUBAfgGy0w0F8m0UeuYsNQiQ4zeYRTo0UGinNNGx11&#10;Gap6GKbeIdwbw/7TumlHxxgaqrpfoyg42Ksx/N80tUtqGKqaJX/t6pcWAIxF13i6pYnqrhl906UF&#10;QNOyMDhWrUYT1RV8jPp4VRNsNP9XgNdj7Fgi0egaT1Wa/at6mmpPrwzRmsXYY2Y3hvtZ9j2LiSFC&#10;U+CfY/w073sVwUYTeRXB1siLtsbmcQDQULUTBoyDhVvD+LNrwzFVhkosCg8oWi0tMHoqhO51yWSo&#10;OtZvjy7YamGBJYIp56lKU3UIM7Stq1zVGrZn2NceYWGoun5CvDuqMmzfsWh5tJlWU/VVP649sNCy&#10;ou5QFlxVaap+GIfKwVatZntWq7p3zZWmGqpqPTnEUmtkRTeJ6u5AoKYa6gF2dMyV5vu6m8Zx7alK&#10;Uw1wo0fH7Yy06Ca0XIe0MFRDy4Ll6FVnpEU30CsHXxkqr+nTGWnRdXiLPFVpqn7ARnXwVaf5vu6q&#10;kRX/OiwMVQ8CPdKis9JihIU9c6WpOpR9jz0icZazFYORAD86eqWp0Hsqjzem03wv7qzOhUBN1eF+&#10;rz1zpfm+ZrnvB88Aaiqxl1xzpfm+rqd+RHe8qrV3mqrFeeExvjvN9xg+aybZUZWmAupVU10XTL2R&#10;Fl7Xo6Hyuh57Iy1aZIyHrwxV3+Jwcywiveb7uoWFPe4LQ9VX+Jk8VRlp0UzNundIi15TdWOFQHPM&#10;leb7Gh8sxvd1WPSayqty9prvCUL2jWuuNBWaWTV4BlDzPe7UEWeOo1eaqkNfQnm8qpz1mu/d0sJQ&#10;eaVFr/keKE392mF3WyqMRo9g6jXfoy6xCnuq0lRVA5Q8dQ1GXKCaIWWuT5ahqsRAaJvrszUYeYGw&#10;wIfmqEtTEfXra1ddRmB49bNBU1WMBjaMo1+a98XPNLjGUFNVfU9g1yEyJC1BrfrrsfHonZaqqmq8&#10;xo5+ae7HdV51aMZXF0hyPnQLG1RjT12a/Ss0z94Txho0FcsPMXhPXVpqYFngy3WI3UFTYTJN+I0d&#10;Y6jFRs+yj8J6fQg1UY2TFFeJoyotABoWu8Gxbg2aSNy/xCqvVzVqqYF8mjx+QUvUYWZ5/D+jYX80&#10;O9p3dQAtUUu34JKrq8louB8Erh2i0BJ5ReFomB8zwcNZlqidmm7oHb3SEqPCTB0dqudoiFqWEldV&#10;mvWrER+kA+yjIWKFrHBFXJ8rzfn0iiY6YGGIvEvkqBm/QuAOHlgYIhiYOKKjV5rxqWoiLH8d7Iao&#10;RlvwOJtGw/gYF4NnAA0RMcS+caz7k5UWPr6yRKRrtB7rZzLSwqulWSqnljZpaSFpA554tCFiHca6&#10;uI6KSQsLvD+4fq+jwhChkrhW/EmzPQOOuHXUZIhwlHhCMJPmejT3yeOpM0TAqPLYCJNm+kmY3tEl&#10;Q4P70eM8mzTLN0RfPWOnaYADS5XD7Jk0x3cdGXSOLmkaQkqNGOtXxeykGR7fqEelMDQVgeHO46Sr&#10;1lpKjA0Oy+udskRYpxL0vt4rsgeVjjpJ/MBTlyZCXFKXQwGs1lpOEL0ePMmOGdUkhqOrY1pU1JiA&#10;nhhgRWKsUtnXI5nbDmxUa834TBiKoGcYNVVdo3N6MjmrtRYYeM4HT8jRUuFpanrkzFXUI8LUgHS4&#10;3jwGgqUiFQ+R65Du1VrLgJ6p9lh0lqru8ET60KjFgOR6eDy5+L7VeGD74Kt3odFID5IHJhdANFWN&#10;KShtvD5nNlGTRDSPg4vVyvRspGcegJhUTWLSIMsBfUNFzBdj0FWZliAj+d8upjYpnnglGgLunmHU&#10;smDCiPQNo6aqyfKUlcIxZ1oWoPdj0HgQYvI8CdhV1OepTYsQbAaUNsfCSbM0RPqR2jzgr7QMqWEh&#10;hsWDEUPWsch4zKHKJG/i3x2ILXpq07IH+ciy5gKJlQcDGfyukTRkjMjg42wjEDDlW4+ySA6+mjc6&#10;Vg3E4q5j0iRyxn0jjpE0ZOTbYrx5UGKSOUlgIrzrGUlDxhKKVHDVpiUJiWrogB6U1IaMOB4qnWck&#10;rVBgEfU4VKrakCEk+eepTcsSvOZg0uH/Iv6pUFLj2B9Z6x0oMUIBn0pbe1YAk0TKphyy41x9s0KB&#10;jXUuHcFmhNbYmx5XbFVboVCTtOHCpCFre1QSFya1UMBckGxSD79psnqgNlZFx7wZoUCSe+9S7WpN&#10;xsawpiYoeL02m+KJOY0fw9E3Q8ZSOmC+e2ozBgrbRxqXnLQZpZKG6po3k+aJHlW5/M1Y0prfYAD8&#10;VZ6+aaFAZQNiwTOSmgxhPk6+kdRCgWze3qW4sldQmVEDEHFB0mR7ilPXs7+vMlRksLMCuzCiJclI&#10;DrvH7VeZLFH0GPzBrknTEoGYuM9mazRV3ZP96pszLRBwV6MCeQCiqci4Q0t2DaOWB2gxra8yTYX+&#10;j9jySBGT+EnkHlPb0TNDJSLclStVmdRPxr5yaXaGin0O4vVxcLVJ/uzXZJh75sxQYfo6VWSTNEpy&#10;4OhyVxgqnFLs4PAAxCaAEvfzeIcrQ8VCOEha5vVlxqSAstMBL5MHIEaFIR+EFC1PZVqCNORlupa0&#10;VlPViBA4zVOZkQUYUb45s1T12Pp6pmXBnEjr4jNNVWOckEPh6ZmWBRW+EZf+2Goqtv8jQzyVmWRQ&#10;tEASjRwAsVQkeUia/3U0mnTQihxcjyO8slRuh6dJI8WRiezx9EwrIZWIAtd6ZlJCJ/zurrq0CsJu&#10;uJHAsmcUtTKBh8nlhjHppyQ/U5dHWJlUUuIqLhPUEBHsHSaX09jkkraNTyE2RBXbxuSwBQcStRxg&#10;X6+LxTpNVKENr10KqskLxRfuMisMETt2sAhd/dJSgCF0MbOmQd7gEfQws0kMxTx26aaGqCJKR9a/&#10;Y7pMZihCygVDQ4QZQsKwqy4tATi1xmUpmXxSYgvj4GIvkxva0i/PfBkiMXgkLHAd8iY5lJRXl9ph&#10;iDB3Rs9GROCqzB2v1DBEiFCiaJ5eae2BczJcK0qvibCrJBbmGEDN/timnn0x5LmooRhxqrmiTDY5&#10;dI2S4nEOGCoiUz772eSUouiRg+5YJw3ViEpUe5Yumx1KjMOlIRoqbGDX7mV8umrkyRr2ReoMFWle&#10;sq/1OjRsdiiKr8t5aqj62Xzz1KW1BtI1ycVwzBcnU509EKQFkAbsqUurGsQtkTWeujRVhxXgySeo&#10;bHZozyB6hKGh6gicuWShzQ5F2LgWFEPFJjw5JcaBDS0BsBIH14Jic0oJ8fvmS1sc3swjJlVhw5t6&#10;hFanqdg51buiWJaMFFuXAWYzRHGyrl3avCVDHWKer8+YzRGdRrbKeKBoyVrYxcNiJkuUDUBstPbI&#10;X0PWEhtC/XL0TEsBIMVuKFfPNBmaOZvpPZVpMUAEkY0lrso0GbvOORbIU5lWOWQfnw+NNsXUjUat&#10;P5D7Tka6x94bDRk9c8kPm2TKng/WWocQtmTuyowo4JQL17kzWMlaFmBDYP860GgkCJ703pPrjKGs&#10;K/Mytc0aHRhGl91syWrElQeNNm2U4ALnTzjmzJKhe7iEvs0cJSY0uCxMS9b2crra9TkzyaOcZYcW&#10;7BFXhqwWDc4DEJN0WkPWuPjMkDVEF1xoNCmkJI504hq8mmJNLpFCY0MigUvqm9RTbHtMEI8EMWQN&#10;W0w9aa6VST9lNDhG11WZVlxwsErOvgMgRhQQshKnlmMYDZm7MiMK5qRuV2WabJRdatc7xqCpicZ8&#10;xq/lkMOWbOTgAVddxnYhh0wkwdVBxOurmjiR5+CQVWy+VkQEYWFoV780GU5ZzzGBcs7q2QohqZkU&#10;PgcSLdlEJoxj6x2GrKprJHUfr5ZjCDUVjOk7vcqmoKJ4e4QiOqxqIVPsiq4jBRUVUlsOEHH0S1Nx&#10;xhtnm3kwr0WABCJwlDjq0lSk8RK+89SlJQCuMJfmgWNEjQax/8HjoGLTnKKSrAbPRm5LVUlmj6df&#10;Jo+UE+8IOTnG0FDhJ3UZE+TxqH6R5oYz1zNhhkyY0sNfJos0bHv2ANGQeWVvZeRGQ7KMRxHAKa2G&#10;A1eJA4UmgRTLGLPFIzYMmeSqOtQbJK1qHlsUyB51GEiWjAM8PcYY25VNXbjDfSOoyVjyPPYzUlPX&#10;xV5pl6vUktWSFOKZL8P/Eu/3JAqg3qkm1mgADoMWSaaICEui67m4y5ARhPD0yyaNyrYLj3cFHVk3&#10;EXPFVZeRGpxLQ0KIQ0TZTFMCER7+MgmjpCqxOHgwb8lYUjz8ZdJFq4akN1+/tNRASfGNodYbyIyZ&#10;/VrXl0qTYyqxN9cYarkxVc3ogrxJMMXWdikAJk904vQhT84PSRwKhV6d1+SWsvMKHvWAUMuakWXS&#10;w8i15n721XGYv6cqTUXymUs+mfRQeESuwfDUpWUGUZLaw8cmOZQ9R2v2XTnqMmQtaSqeITSpoZI+&#10;zGG0nrq0qMF149LWTGIoBpQIKE9d2kLBePWNoWF+twZlThv1ygyTFYpjaY2R4umXETWEtV3zpWUG&#10;WZtODcrmkubSids4vqb7Nja36QqO7R+P8Q4Ovq24FkQug5HbQp72R7npRV/IwW0w6ed/zXfzUCRU&#10;8vYVYoCkicONI15ikKGJ63jzia9mEKKJ56tD3M1m7jTxfIeIm5g51MTzFTpuYmSyJu6L+oyU1cRD&#10;ETFyUxOPRcQIQk08FRGLFaWp+R3uuPHNtNhFhrwMZWLqGPIynIn1YsjLkCYmiSEvw5oYJ4a8DG1i&#10;bxjyMryJCWHIyxAn6r0hL8OcKPqGvAx1ooRrcn6XoE70akNehjpRlQ15GepEaTbkZagThdaQl6FO&#10;lFRDXoY6UTwNeRnqRAU15GWoE7XSkJehTlRFQ16GOlHjNDm/S1AnCp0hL0Od6GiGvAx1oj8Z8jLU&#10;iSZlyMtQJ1qOIS9DneyBMeRlqJNdLYa8DHVyorkhL0OdHFNuyMtQJ3tJNDm/S1Anu0MMeRnqZL+H&#10;IS9DnezgMORlqJM9GYa8DHWyN8OQl6FO9k0Y8jLUyeHbhrwMdXKgtiEvQ53sVjDkZaiT/QeanN8l&#10;qJMdBYa8DHWys8CQl6FO9goY8jLUSSa/IS9DnSTnG/Iy1Em+vSEvQ52k0BvyMtRJVrwhL0OdHLZs&#10;yMtQJ8nrmpzfJaiTfHRDXoY6STE35GWok6xxQ16GOkkEN+RlqJPkbkNehjpJ2DbkZaiTJGxDXoY6&#10;yas25GWok1RpQ16GOsl+1uT8LkGdJDQb8jLUSY6yIS9DnaQdG/Iy1MnptIa8DHWSHGzIy1An+b6G&#10;vAx1ksJryMtQJ1m5hrwMdZJna8jLUCeZs5qc3yWok1xYQ16GOsluNeRlqJPjUA15GerkiFNDXoY6&#10;ySk15GWokyxRQ16GOsn7NORlqJNMTkNehjrJzTTkZaiTbEtNzu8S1En+pCEvQ51kRBryMtRJjqMh&#10;L0OdZC0a8jLUSR6iIS9DnWQWGvIy1EmKoSEvQ50cW2nIy1An50oa8jLUzWdFanr5QwnuiOvZBsgf&#10;ygrIoCenPJYVkIFPTm4sKyCDn5zhWFZABkA5YbGsgAyCcmpiWQEZCOUkxLICMhjK6YZlBWRA5Aj5&#10;sgKeBSyKIxY5EolhFHXhWdCCP5QVkCOROEZZATkSiWSUFZAjkVhGWQE5EolmlBWQI5F4RlkBORKJ&#10;aJQVkCORmEZRAXkQgyyuwgJyJBLXKGtBLhOJbJQVkCOR2EZZATkSiW6UFZAjkfhGWQE5EolwlBWQ&#10;I5EYR1kBORKJcpQVkCOROEdRAXlgg+yqwgJyJBLrKGtBjkSiHWUF5Egk3lFWQI5EIh5lBeRIJOZR&#10;VkCORKIeZQXkSCTuUVZAjkQiH2UF5Egk9lFUQB7sqAqjHfMRWkbRJP5R1oIciURAygrIkUgMpKyA&#10;HIlEQcoKyJFIHKSsgByJRELKCsiRSCykrIAciURDygrIkUg8pKiAPADCpp3CAnKZSEykrAU5EomK&#10;lBWQI5G4SFkBORKJjJQVkCOR2EhZATkSiY6UFZAjkfhIWQE5EomQlBWQI5EYSVEBeVCELQKFBeRI&#10;JE5S1oIciURKygrIkUispKyAHIlES8oKyJFIvKSsgByJREzKCsiRSMykrIAciURNygrIkUjcpKiA&#10;PFDCiVmFBeRIJHZS1oIciURPygrIkUj8pKyAHIlEUMoKyJFIDKWsgByJRFHKCsiRSBylrIAciURS&#10;ygrIkUgspaiAPHjCjQKFBeRIJJ5S1oIciURUygrIkUhMpayAHIlEVcoKyJFIXKWsgByJRFbKCsiR&#10;SGylrIAciURXygrIkUh8paiAPKDC9QOFBeRIJMZS1oIciURZygrIkUicpayAHIlEWsoKyJFIrKWs&#10;gByJRFvKCsiRSLylrIAciURcygrIkUjMpaSA+RwEbfrKH8oKyJAopx2UFZAhUU4+KCsgQ6KcS1BW&#10;QIZEOaOgrIAMiXKEQFkBGRLlNIGyAjIkcn9gYQEZEmUHf1kLMiTKtvyiAvIYCzfwFBaQI7EwxlLn&#10;MRb5Q1kXciQWxljY8WwDlvKHshbkSCyMscwb0o08KIyxzNvFbQGFSMw3icim8LIxyJFYGGOZd2ub&#10;LhTGWLgjL5vGwhgLZyLkBRQi8dl2kcIYS/1sw0hhjIU7aPIuFMrEZ5tGCmMsXOaXt6AQic82jhTG&#10;WOpnW0cKYyxcEZJ1oTDGwimkeQGFq3O+gYTLFMq4Md9Cwr27hQXkMrEwxsKpP/kYGCSGnZpxa+xh&#10;tz2t7t/f3N+sTu9vTjerw/ubw83qt/c3v0mr2Sy7OcmO2vR19f39Tbxy7GZ1K98ndq23877ah/3v&#10;u//Yz2+eZIMtJ92367gthNsUON4qDsT5xe233+62P+/+73UyWrIUytnqcw/Phb7+VHpsKrK/UsE9&#10;B0YHrYBz6TnDOQ5ArJYrWCOL82wdpMO5Wo4DjlEZ7pqXNSFKcE+1rxY836QVenuhUS8MsO3f9n5/&#10;3M2TeR742GdO4K3TDJEstPhMzy/aol4jWwaDA2nFvpNUqHEp9PWnvhni3D1mJhTMsbfB038uuOWy&#10;oPi05TTMmW/PTzknJWbGnWfXWe3rBTfc6xU4jiPrnzXqhQG2w/rKDHHCEJfgzX3m8EZOX3nGQ/eP&#10;hns45pgjFGeCgTO5Fv9pes3WHCf0ItEydu04csZwVuTrT5+P7Msg5FxbrgwPXey4FOx6FztkSehi&#10;z+GDi1ssdTF9ps5xt41cYQseObO0Wxb29Fr6TK+/MOLptZcni7PdOFd5rqijXcvQv85NHCbJ2fSB&#10;ikMzQwguja6AS07Go+2czSiHHQepPAulpm+4Ly88nDiLxi91uMOLu65mSjkXKQSglzo77jkK082l&#10;rFxbZ+rk9O3I3IB9PEfbjKRLYxWGtGm47DZOQNdwhXjEcHorfca365G7mULbuBF2CYqmty4BuOHI&#10;qqg7cGB/G9SOpT+caxk5op+4HdUIBmSVdEIGeOC0nLNPxvTnUp2YDlxuM1OOHJoeRj/VyU2xnGwz&#10;PySDsW2D/3t5yqjGieO8DW4LWayeq7VyHaQYitLeiiPXWX717HDJGufBhKet3GxjFjFOVRxiSruc&#10;rsjpp3EibPfsrzAppAw0ccsWopXjoW3B3OOQqpULE0J/lt6OHDcXx4Kb0qqzB/ZqbzkehEtYQ384&#10;i6e1Qp07jeuY5S7X13I3rB4LuW8xSi20e+4JS7Cz/bO/Qm/pITeIztVyOjU3PhrIwKKcuBWetlxF&#10;bnsLhliHwtOOQ07P2tvV3tIHBGHoLrPD5WumQ1x7yemMsWJqrYLvaxlmTvsHh6FmbvMqml7A2sbU&#10;bRYxLrS2NXM2URttNK5K4fYN+3gSlSg2jMsxOazSDSw555NlKo7mfFGsnkRMCtoVVnW+iwg0jxHs&#10;TdzISEkwREHNHU6j1GqO8kGDM0X36ENxOCvOPZ3skHATH1MUGRG9kTf8feYqdO7fnfvM/T3cqG47&#10;xZmTHBIWHstVQsHbnuaZ1Z0bUCKTs8CD1YKaOSM71TxxamcYr6Xojhs0onTn1ELORDOyH1VRZj/M&#10;FZceUoC/ZvCVVE0OupILgc1oM/7IjVB0uMNOP2bJkSswwmOupOW+S3fNnI/LRXWxaI5IX4fUgtTn&#10;ilM369RnpE0mYzivrU7Si9uPuXrK3+eK4yhZaGOrR67jMnIEZHP6YXzaUJEZbIa3S8zOgUwlszzf&#10;UxjFCEsPt/TpsWwR1onVG4LTweWWhoOjsNbpaYUIOXs1r4ovUX6S5HvOT3Cn2FTzwsWFa0BJN6rC&#10;9oqTUIm2dk6Ju1otS2BaaTlBVW4oVCqSXKwXhphL7+QYTf2QA7K4MC40iZPp14uBatcE+yuuhx1L&#10;aSCdYEcrOtAoJOgvXT1bg2mAa9SbuBqi5/BPWvRcXTbdDnUyGRzPPRfLYsZBYrovWgPiFOQwbanO&#10;lxRT27OXFVuWT4yK0KOW01yXKO7rmi0Hq8m8zi0WKW5Hn6cNAjg+7Qerq8ihbNg78elQAghIe6Rc&#10;JOVKCjPpPOVywQBE7vvuwqSnkWKdA3+Bd1iYMDT804NmPN+zJLo6SnXQrs4FU1N0EXQoBVZdrNEH&#10;m+iO5zR1bvsrqJZjXiMUOy63yBdITliM+iKXngp/Ku5AJuOhCSPFkiTrsBuMHUp6tKo6ZHdWLdfL&#10;yaomLNDL0XBGtGGD0agwtzhdONC5oFpmLypfuAOwYkx/ULg4NDRUS2+tpK9RyWlXeArczrEGw2zJ&#10;zohMx81wmEgz0cBRq0u8Mb2WPtPrHK0eW8BJf7BN7Fp6LX0ur4PU0KQBxC/qS3rNcuhChOyJTVqI&#10;FqCBs/NT7oM1YqLmpFMsytAdrr0LT33ihxtpl67B2GHWztXKXc2xYLlZwTIdslemWfDwipmVep36&#10;SVdiP3uuJghzTVvTa5cHBzMBMM7IW4zNcyuROdGgYDXmRjMLHzGoEi7Rxi+zQ6o+tpKbBRYOQ2Fc&#10;zIz02sVWyrXWSQjRSr4atlTSgEmy6zeHi44iLKWHwB2DMELMVpSqT61EvYrzfhZOeixf9s+wYCUH&#10;hZgYy6hcEf6YZthnczPl3GBruqHLc+1i6ARnrEbf8DJNNXZ6PGgC+6rEPkYJaddJ4K25Imj2Ji0F&#10;szKgTIWxY1EL2UTLU+484g6u8JQ1/Lw/4zUB8ZL7Kk1A+lwmAh6MGONA1cU8TK+lz/Q6kEyARW9b&#10;1IX0WvqMrwOldVxxO46uXrJo02vpM72O7rLIf+WxSq+lz/Q6+I5tZ2XkqPBMuFkEJiKclsm/Nd9A&#10;Y6COzGOSwpDXo5xtrRkBMwiPQXjK6hTY1SetYEQU/5lUvIVWuSbQJNdwhqc43TL+ewnxtn8v60vh&#10;GPpowYE3L8ughKL0z61CXY5kCzq5cynZblxLN4Q9G5eecqkeUu6y8LJdiFOkSsbRg/I6B81U0dxV&#10;H9iC43URxVZasTzCK6HVMtTnrRyvsQ1MgKMkUHFfHmpZBqYMe5jBaaWsqBEtLXv/cs+4yCyp+BLs&#10;CNab6hlHZAcYUCDXRVn4YeBzvXxsI3c6lBhD3Gc/RP1ILpjO7B0R6lycE4rGgoAJDPC507dJNivH&#10;GuMLir21vbS/EsPRpeS9Qp/Nl2KcGUkLIlSI/WdrXofYiawuoiqfsWvrsr9CzVyJhVkSdAB0PPxA&#10;BijICyRS6DPG2DBl/it0BMzzeUgQkQT5/H0W1OK0CrRyZLc1agEo/B5r7jHLLb+j1eG0S+3GoVIw&#10;2hMiKgZc6fIA7+h5FE0sTUWLsmUdibiBxGk/DzVeLJVBZBjn0lB3iKg00mhxcreSkpv4V7gvOBTM&#10;mdj81E9xNOAUmJ/ihxmIvvixhWc0oRbPZ2vjEeRQJWtC/EiZKYL0mqJVhs9lEql/ydiwbC/XzNE+&#10;GSJuR2AdSaHs9Fr6TAgEf5dEUXotfS6vi7snlg4zpCy09Fr6TK9zo3KSgwjYq68v9iDnrY8Vpkfo&#10;cCo1fS6lw/WhMUaAp9fSZ3od6zl2FeigkF8pHcMpDmSNJF1MvVRq+kylyyWroTF4OvoliSG9lj7T&#10;6+dx58J07P6sMZcwjNbHuMx1UL5Y3QrCGLUESUIDni2FL66vtpqXF+hwJ2koHS8QKlCYmddVWia8&#10;T0OOwAlYTGvJgCBIgRmWcSthsLngyLk+lpQSaY691ifRhCYcWprqJFCH/jYXy7US3LSlR5BJgHnm&#10;h4SCSvyW6NtDtJMJDItPQ01MPUqwZy4W3ybBHvOQS9GT/S2exWT9ZvNixFtEEFchxmIH+mmtBSIf&#10;69iV56E2hjqqsBMGeoFBS4QlHvgit9Bk/n3CHVHTFaMX40l3syG4kpgDL+7iDrvezfnS+Hnw2LSL&#10;u9LMmCqWFVqsGDXuBBRjN3HLoqgkYXK9TmR2dDzhjENzMtMJ30bHHvOMkW4e4sFICwUuTvxH0iCX&#10;+k3ENSZCoUwOpCTorojHNkquAa+XdZRJNkx6yLAXuNtZHVK8BhV1tEsi8ZbEusMgYVLdIBa1eFYX&#10;bRUN191PibEmKIwE68PWzcSfHBGA9Ramm9WPaxJ1rbNHPD7lPi4uV/ZXC48k7BIektCsggqrAZGd&#10;uVq+cqGpARK2zxLjIdyBae6uFh9wG9NVCQ/BlQYtRFHg/lAtV6AhmnSjmNb5flbRKzHzxiXX6DqA&#10;5zyDqM4QncQAMQUjIaOKT9fwgJpBxj/G1b2hUcSLMf/dvSUGnCQLkSuQYaolU4XYXCiYQZEYkZoC&#10;br3novf4tAPi8xS4WIe4I8H2SDqiI5rZQ+dCfQ1PWaIJYOhqCSUmI6nGGfwSku3iTSf5F4tkcIOS&#10;qnxD2esE4tI0w2ZCGqRCei19BsHOmjlfTirzjuOqYzJeex0NkmkKjcEslPCZfd3CJdQhl3SlScY2&#10;lHCemgsYVE5QmtVsLF18POYpcjiF/xCshIFihbYi+ytWK7k5yehApbYQwIxI+lzNGi7SWzWKe+WT&#10;qxFeneVs6KetyP6KS+WaG9AS9OBubC5dMms90IzIFFFnHbWooXIxXBgOycYoMHZwLMC5qWjG0vYY&#10;nz/emlQ08LPgZOjRu9J4jdRcIPBQFWXiwiSiYVpmZBMO6m0qmtALRooabMkOWSRih4BfVHE7vvZX&#10;GG2y4wkcJEYHwDZ/iHAe1nZiV4lr25qRVri4QrsbHNNBFrsEAbb74rPlLqtc7onTBYMrFP1c3mJh&#10;k9sZH9N9SXXwIgw3CZdFB1rpUmshRAYCcdbQKWQ6jhPbZ6y0ZH7SYbkoyV8ziueUVnEAgsJtJhI2&#10;Jzo29xntVsI99jGLUrL/WI2iGukbbTg/CREyRZHCeacwSMI8E3ytBgt9UgPkDrnQsPOI+WrGOli8&#10;BGuyYaztIOJhWeBkbbBKI5OBMhgRBvIli8I/z+g90QRj3HCH29FmYUUkBoRxKxSZFGa0Gf91HG0i&#10;Prh2SmomyB9tDPweKCx2Iqm4TZIEK5qcIlsz0ackAeH8kaX2Up/tSsTyQ6GxOzCMZBkGqvRe+oyc&#10;z9IrDodZ5nCnqeRa2vcvygs8CvibAhU+PBQB03RJy0tZWtxjm+UNopjSzMi1OFj6FxIsL9ZM7gPq&#10;T6gZI42ova65wuUCM4fHWFsAzTxGXJC7FR9Tc1hEXQjG+TaxrERaRKCVF6Ip0dP4GDltFTjWMlg5&#10;9nlAkQrC21ezrApJvg5kGFnpTHAMuzj1mQwca8ehvOMdTY9JDSpRwZFrieNl+c7MZJZZkrRSnwca&#10;ZgBO8AvGSyOGy7FgnjFy6XQaL1SLYAsuRsdcdap5mcjzY60e9Gt8QRHVFlP2V9I88GwkVVH0Haub&#10;kukqaTFxntFBstEGcUiJ+JiUphdG23IhuW7oOJEIaCywTK+lz9BEbKGUZkHKZ1J+wFJ67VK/WCqA&#10;QqwDGWrtGlx3bQIJSRIYFJpvJOyd+kwqg4S6LomiS9XimE2GsEhx4SBI00QREkimOcsgGo+tVqu8&#10;LNcvjOXFaucLtENv0UvjAampWgxnhFZ6yqJgcKtcYEhotGW/CkfahpjHQYNr2Bhk+sPSu6QHPlfS&#10;UV6QIZF2Ue9cEkJSgZJ+D6cQwNKDzLCTVRUKfp7YSrgzbfoRqXzOQLDDmqAVEMhkwKCxSEq/ssrM&#10;yXqxa0Y1TaWmz1A6SRhjSsE850kqfGevE2KgAfOgE3KSwM/1JawjIJJWMKxn0lj0kLW95MGEIltC&#10;ScGgS/AhKxa/RnhKrDgqK66ZkivJkyaNRyP6y1PBeIORmbFgbLwgMJeneEITj6IwgczYTztT9lcY&#10;UVSm8ypfo2UbwGPD4eoN1V5QsjEs0mxIoKXAeMQoRnGOBeO2yGJlWErJCbDGLWe5cM6Zio1i+YtT&#10;4BpkdCnuVg3V0rMYUk/DSMKbrPszXNb0J2sUln/Sn2SzWJh5X7Xn/QOcuJA7+5GpsOlcLUntVb6s&#10;YGIl3x0GpkDzkoS1wNeOOeNcS69dggKzmaxITAC5CVUDHx86S29sJZsbrU7KSdf8LT6FR19YB1L1&#10;cbXCLRBpcJ0R/ow9S2+lz/A2vpHkk2YPmyTIXOdl5YiVjRnW14oWGOcTUx5dySBfeYax4WRH0KVR&#10;vzSMOG1SrwZmk+9QJoh16xSVgJ0aSa1TD0kYijyBFUQM2L+WEtNcUuZxcVsFlEh7smaR9rC4rpNg&#10;cBoE9DCxqL39xPxOwVDJybfeDgK0KZrXiww2dWK7RwUOl7w0111nhfiNGGQ1iypUGlvW8sC8iGA4&#10;xYw7IxvpyLgRe9LbyzcI0xCkZkfAhKahBw9fZORbDHOq1M9wEae4A5Eg8igvVmkhruIj9CXmOKvV&#10;7RLciHNF5Q3+ZfOK7fY5VEO4VNRmBTdWnKiDowSNw8JQthb7K7CiCg+xwMeEgTQNkmUax1rispat&#10;iKgl/wb6sHhrL02EHRWMubiIow2z+yaSpJcuNRA3eEQYEq0KoE7tIwoUJRVNyfxZZ65nfYrRvWcS&#10;PlUcxgJ/RTTVUb7jSqWmzL6MNhaXU3LZo7NMvXypK+cAH4nn4lVXMziRHRCGegSbQbtJ3cQckVNd&#10;ZDHDGV9m5yzrAGt6bsbAghE1qOjx1JalTnJKIw+OrNJFvlVMp9AVhKZoWKqb2Alw09yVC9FR5G2U&#10;mpg+qJ8XEXVpZCXVPc4GUyg+KF0nojI1CAPfZk6RjJfiGyRcyNac6yhmaSd/dO4EEhHNOtIkgFxq&#10;oWzRitaVRIXt5OOETKah5JNbsU6uDYIh1EaW7AsKYao7IJkRgCVnGoKmstki9Cq9lT7j24S4okzF&#10;U3SOo6W3LvaHKFIcceYsywfCwcSQh+pZpLL1BH6MDkbS52U/9qURv1Qnq1/a+i6i3DoucTEnjynh&#10;Z1wgUmxCMwaGRL1mdZDw5AtjeKlO3Ibi0pspwYpVpOZdvVHtCa4fVedLqRm2lpdTOySFG3N5rloS&#10;uxaV/PXcDiJ4bA2OUlvSdYxeUk1kH0WjR5xGGaegKyabWTxOwStyRWriisNdFyvE8FmC66/CR7v4&#10;xA1tpotYhDgN5q6zM1bCbmpgUe/YWRWetjirw7J0pZXMOdm7oZUoZ6IdB9i92kr2eydNVUw6GwhG&#10;H1wSgiVtz9qPsuGcJOa5D5gf0cx71kqLhsiPiMh1MhHx4VjVkhmiIRF1bKTNnKMvocZW9ArsGNEl&#10;WYJ2L/x5hl0astBaklhRhGPymSZIr6XP9DqcgstEOAqVQnJl7ETkrxNhR4DMr2tIptfSZywdS4AI&#10;RnwdpvHIZsIBpIzHOvBvWttCIiRLNmDYQ6nAyFMqTGol3bm8aOWtZFajVoPox2eWjYGdrNg1WCJt&#10;W8HxjrGsmQJDjRUzKs2sgNkqR2ZYUtRlT0vQqH1gpO8k6swjirY/ZbwoDoyog0nIyporGJ7sbQqz&#10;QeKBGFNhrm3/7K/QWzIrxL8+V4usl4CWGnWeohGlp2xcmQcwSXtiwWiyUXwQtFskkq3I/krVwsax&#10;txgJ5Hfaatmvwp8EjKxrbOrPnqI1xt6yyJckjWEh4gcNg8wmf9sf7Ev2pUVQkyJrlWCGlXGPT/H/&#10;LmCy/csQiHNZRm1mK02UXntFQDQkR8eZwaEcZCJQelE+oFVJwE2qIrpS5VhPNUaUkzWRNhSxUD3j&#10;3/xt5BOYk7Jxjlw5QIUESfI8wkiB4+WIjFSmHbDYHiy+tPsHZTazDPHxSILkPIrwhl1rZYMOsJWH&#10;WMYlZwkQUBShP1PCy/bMDbFMoluWhEHWc41B2YgTBQvDWBKMIZ8lnaNIwBJ1VRdLVkqaFPiZBVk/&#10;RH7Rvbm1nMsRg3Uu2YKispzGgF5ud9KTZN8u7mcxgXSd4r9L/j2JXvkzvyVODKrmsWWRtYfC4AY5&#10;+75we9g6RR2Lk01IbLFeLWwSmAJ8JB6WXCuse0uGenrL0kYaNPDEz+SX283GADCFGFk8s0A2x5OI&#10;OjDDUWtithb7K8KcfW0pOQSRjidAjzYhY2KEsWDUD7sLFq4AdkHcCoOl/Sy2Hvsr1or/hn39c4OZ&#10;f7tpBY/MvBRLbxY5k0R8SJyOlEoI2VpeE2LUHFemaLwYEWbLia1lpzCInVv7hvj2vM9naRD5bCmH&#10;So7CMMsVthjaYBAFkrPkXwZhLHxBQYsk3SmT/LBiOvgDWRMW9aVBCHgsx7m1iKZF37U9s79iP/FY&#10;4jEPlPN2E7XygjjESrBKsCQyJUQCKnFUAecL5sPFOtk2nxz2aNw2pIZ1j+oQugL32iiO7KFKnhhM&#10;hYK1Xs7/Ee/2LApAn2F2CmJ9DP3EBLRaDyY6q25oELZ7gXeXuATu3WjU0U8LEzbDpBRD1vxssokj&#10;pWA5a3yJcwTPUjoHi25lMCHou2wNQ8E0Yh/dlH2ksbXp4TPJnmRZRA97iNPWdVocAAJNeuvi7JPf&#10;hMd6nomFZgEylhtYjg9zzsK5TlKNfXithWwxSAcNoBKELl9tIaIqCXIgaMxVMojJEo6NeP4w2O5B&#10;KMvS41WBUZWwLaICgZy0+JToV3LAMMxm3mQ7SoQn1lOBHooXEFabRxPesA4WPOY4AsMz5IlBLluk&#10;ZO/JLKqVimfn2v4KaCE/LY0cfG2lCQdyppN0iINiZCgxRKI7Wn6okNUqGfO2CvsrVogUjaY1K6mV&#10;M2ArJVfKgQe2QvSw6FWRLO2kxNoq7K9YITtmos4ZFjvVCzgFFgvjjXYQbMcF9/j6xG8tgyouNn+V&#10;LJtsCQmjQwi8MthAk6LO8JC5tgYbkUFQFR8SkPWPK3Jf/Oxza8lcsQEU4em02pLyk9mmxJslmWEW&#10;w5LlXsAgdAUpOVM+YxCVHoxQzSSt5HIuUa0iYcpavuyZeSZMVRoWk5dJCaUmabFjQWN/RZFK5u6y&#10;8wVt1wCTfTDzn2QQnstOCf2mwBYDXzCfOCWStsuk2Cpx2q4xSuYqyX7UjElo7YJiZXuV1DJkrpzK&#10;O+/EWY7nnYX38fTn3f5B/LfH/f3d50939/fzj+3t7mH34f6w+n3DWb+b7Xb3eErqpnnz/lEO+J0k&#10;SX+13Ty9v/lyvznNh/s+7qW0wISH4+mXzfE2lDbTh6483J12hyCm7x9p3ven47vj06+HH3+Qb7/t&#10;P//t18PqcLr/sKcV4G/zuL3dc+Dw9nSYwStvfT8+/fjD0932Hf+t/ni4fzzKt/c3t6fT07u3b4/S&#10;lc3xT/un3SNPv+wPD5sTPw9f334+bL7fPX59uH+LXd+/her07bC7iYU8uMp42Bz++u3pzXb/wMDe&#10;/XZ3f3f621wcYyCNevz917utdEh+bP/td/pz9xkAsVHxcfOwe3/DY6l1xRqw+rw7bundx4fN3f3q&#10;brt/lE4mwlAMM3m3/ct++9fj6nH/4Xbz+HX30/GJM5kpcx4S+7p0yrbht/u7pzTN8j32lmqvD9j+&#10;y5e77e6X/fbbA3gIo3bYMeF3+8fj7d3TkdOg3+0eftvRw8O/fkaD3x5PmxO9pF+73eOMi90fp3g8&#10;NN9W3w5372/+Xo8/rckg+vnNh2794Q1e3I9vfmK7w5th/ZEAFRruh+rDP4S6at99O+7o/+b+l6e7&#10;2Hb++qz1D3fbw/64/3L6E1PzNjQ8TTgNr9ZvGeR5fOEDGjLzRmoaf5KhmTnhsP3fjO4M4+PpsDtt&#10;YaPNuy9AO/6dl5cH83CfR1gGX+C8+u37/9x/Zhg23077eRD++HKYuY6GycHXstk/iFfcDGExmFu1&#10;2vIQrXy2abYieML3wDKpkCfYS9h4JV8Yedo7V7L5nYEOr6ZXpO2KMYXp1B/oysyGqd0Minzlv5k3&#10;v777/pVB4a2vh83T7d32l81po3/Pb73b1fvb/f3n3eHH/ycA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wbHvtoAAAADAQAADwAAAGRycy9kb3ducmV2LnhtbEyPQUvDQBCF74L/&#10;YRnBm93EGJGYTSlFPRXBVhBv02SahGZnQ3abpP/e0Yu9zGN4w3vf5MvZdmqkwbeODcSLCBRx6aqW&#10;awOfu9e7J1A+IFfYOSYDZ/KwLK6vcswqN/EHjdtQKwlhn6GBJoQ+09qXDVn0C9cTi3dwg8Ug61Dr&#10;asBJwm2n76PoUVtsWRoa7GndUHncnqyBtwmnVRK/jJvjYX3+3qXvX5uYjLm9mVfPoALN4f8YfvEF&#10;HQph2rsTV151BuSR8DfFS5ME1F70IQVd5PqSvfgBAAD//wMAUEsDBAoAAAAAAAAAIQBIVu2Q+wIA&#10;APsCAAAUAAAAZHJzL21lZGlhL2ltYWdlMS5wbmeJUE5HDQoaCgAAAA1JSERSAAAAIgAAACMIBgAA&#10;APEb2GcAAAAGYktHRAD/AP8A/6C9p5MAAAAJcEhZcwAADsQAAA7EAZUrDhsAAAKbSURBVFiFzZi/&#10;axRBFMc/tx7BnGgwjbFQu1QSzaEgFpfKTgU9/AMs/AcEKxEJEgJiTKGt5tJbxeoq8SeESJQIIVxS&#10;mNogB0ZjkdzXYmfPub0xN3O3Rr8wsPPmzXvfnZ339s3kJBGIQeAMcNZqAAtWew98DbIqyacNSXoi&#10;aVX+WDVzhnx8+JC4KmkjgEAaXyRd6YXIgKRKDwTSmJF0KJTImKT1DEkk+Cyp5EvkgqTGXyCRoGF8&#10;tPjNqTVqDgKfgBOhoRSIdeAksJkIopTC5B6QwPiYtAX2ipSAl45JH4CtHh33A6MO+RjwCmjukX5J&#10;Ncf3nJKUc22uwJaT9NBhv2Z8N4lMOJTmMyJhk5l3+JmQRN4s0WXHstWBdP7fD9wCDnf4FHXgPvDT&#10;ksnI07gE3EZSQdKOg2nVepvIeh6WtOLQT7BidFxzqw79bUn9ETBCe/Sk8QA4ZZ5rwDmg6tCrmrGa&#10;6Z8GpjrY3geMRECxgyLE4fYOKJt+HbgITFs600aWLH8ZeItfOijmPYkAFIBnwF3gHrAN3CROgAIq&#10;Ri8H3AHGPe0GE0kwTpwVrwPfgRlr7IDpXwu0WYyA4cBJGEevgWOW7DjwpgsSAMMRvzdWKEaJq7Hz&#10;pi0Qb85uUMsDi7jTrw+OAC/Mc1+XNgAWI0OkF/T1SCIzIllgMQKWgMY/JLEDLOWBH8AycUj+CbPE&#10;xUw3cJUWNpaBreSnN+cgMkCcnGTG57okkiBnbKbxHGiWAQW5zyx7Vo/4VGgfyaZCc+WYEnFibKvi&#10;H+/ye88aj2zf/20V/w24QXtlliVkfGy2Svf+pDfm8tnp7DubIYmKsRl8CE9aWb3dBmwovlHY1Y9v&#10;Hjgq6amktQACa2aO1/1IOmp8MEjrbZHrxmiBwBujXxJG7V5Rf+lxAAAAAElFTkSuQmCCUEsBAi0A&#10;FAAGAAgAAAAhALGCZ7YKAQAAEwIAABMAAAAAAAAAAAAAAAAAAAAAAFtDb250ZW50X1R5cGVzXS54&#10;bWxQSwECLQAUAAYACAAAACEAOP0h/9YAAACUAQAACwAAAAAAAAAAAAAAAAA7AQAAX3JlbHMvLnJl&#10;bHNQSwECLQAUAAYACAAAACEABE/0O+AzAAB0/wAADgAAAAAAAAAAAAAAAAA6AgAAZHJzL2Uyb0Rv&#10;Yy54bWxQSwECLQAUAAYACAAAACEAqiYOvrwAAAAhAQAAGQAAAAAAAAAAAAAAAABGNgAAZHJzL19y&#10;ZWxzL2Uyb0RvYy54bWwucmVsc1BLAQItABQABgAIAAAAIQA7Bse+2gAAAAMBAAAPAAAAAAAAAAAA&#10;AAAAADk3AABkcnMvZG93bnJldi54bWxQSwECLQAKAAAAAAAAACEASFbtkPsCAAD7AgAAFAAAAAAA&#10;AAAAAAAAAABAOAAAZHJzL21lZGlhL2ltYWdlMS5wbmdQSwUGAAAAAAYABgB8AQAAbTsAAAAA&#10;">
                  <v:shape id="Freeform: Shape 273" o:spid="_x0000_s1031" style="position:absolute;width:338455;height:346075;visibility:visible;v-text-anchor:middle" coordsize="2731203,2794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adj="0,,0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<v:stroke joinstyle="miter"/>
                    <v:formulas/>
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Picture 32" o:spid="_x0000_s1030" type="#_x0000_t75" alt="Email icon" style="position:absolute;left:83820;top:91440;width:164465;height:164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zhxAAAANsAAAAPAAAAZHJzL2Rvd25yZXYueG1sRE9LS8NA&#10;EL4L/odlhF7EbtpDCbHbIhVDKORgX/Q4ZKdJbHY2ZDdN9Ne7gtDbfHzPWa5H04gbda62rGA2jUAQ&#10;F1bXXCo47D9eYhDOI2tsLJOCb3KwXj0+LDHRduBPuu18KUIIuwQVVN63iZSuqMigm9qWOHAX2xn0&#10;AXal1B0OIdw0ch5FC2mw5tBQYUubiorrrjcK8h9O43ybxUccT/3pnD7v3796pSZP49srCE+jv4v/&#10;3ZkO8xfw90s4QK5+AQAA//8DAFBLAQItABQABgAIAAAAIQDb4fbL7gAAAIUBAAATAAAAAAAAAAAA&#10;AAAAAAAAAABbQ29udGVudF9UeXBlc10ueG1sUEsBAi0AFAAGAAgAAAAhAFr0LFu/AAAAFQEAAAsA&#10;AAAAAAAAAAAAAAAAHwEAAF9yZWxzLy5yZWxzUEsBAi0AFAAGAAgAAAAhAB+EHOHEAAAA2wAAAA8A&#10;AAAAAAAAAAAAAAAABwIAAGRycy9kb3ducmV2LnhtbFBLBQYAAAAAAwADALcAAAD4AgAAAAA=&#10;">
                    <v:imagedata r:id="rId12" o:title="Email icon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12" w:type="dxa"/>
            <w:vAlign w:val="center"/>
          </w:tcPr>
          <w:p w:rsidR="003D1B71" w:rsidRPr="00734A54" w:rsidRDefault="00926FAE" w:rsidP="00926FAE">
            <w:pPr>
              <w:pStyle w:val="Information"/>
              <w:rPr>
                <w:rFonts w:ascii="Times New Roman" w:hAnsi="Times New Roman"/>
              </w:rPr>
            </w:pPr>
            <w:r w:rsidRPr="00734A54">
              <w:rPr>
                <w:rFonts w:ascii="Times New Roman" w:hAnsi="Times New Roman"/>
              </w:rPr>
              <w:t>greeshmand@gmail.com</w:t>
            </w: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3D1B71">
        <w:trPr>
          <w:trHeight w:val="174"/>
        </w:trPr>
        <w:tc>
          <w:tcPr>
            <w:tcW w:w="720" w:type="dxa"/>
          </w:tcPr>
          <w:p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3D1B71">
        <w:trPr>
          <w:trHeight w:val="633"/>
        </w:trPr>
        <w:tc>
          <w:tcPr>
            <w:tcW w:w="720" w:type="dxa"/>
          </w:tcPr>
          <w:p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3D1B71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312" w:type="dxa"/>
            <w:vAlign w:val="center"/>
          </w:tcPr>
          <w:p w:rsidR="003D1B71" w:rsidRPr="00380FD1" w:rsidRDefault="003D1B71" w:rsidP="00926FAE">
            <w:pPr>
              <w:pStyle w:val="Information"/>
            </w:pPr>
          </w:p>
        </w:tc>
        <w:tc>
          <w:tcPr>
            <w:tcW w:w="423" w:type="dxa"/>
            <w:vMerge/>
          </w:tcPr>
          <w:p w:rsidR="003D1B71" w:rsidRDefault="003D1B71" w:rsidP="00A14C79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3D1B71">
        <w:trPr>
          <w:trHeight w:val="2448"/>
        </w:trPr>
        <w:tc>
          <w:tcPr>
            <w:tcW w:w="720" w:type="dxa"/>
          </w:tcPr>
          <w:p w:rsidR="003D1B71" w:rsidRPr="0056708E" w:rsidRDefault="003D1B71" w:rsidP="00222466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:rsidR="003D1B71" w:rsidRPr="0056708E" w:rsidRDefault="003D1B71" w:rsidP="00222466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3" w:type="dxa"/>
          </w:tcPr>
          <w:p w:rsidR="003D1B71" w:rsidRDefault="003D1B71" w:rsidP="00222466"/>
        </w:tc>
        <w:tc>
          <w:tcPr>
            <w:tcW w:w="6607" w:type="dxa"/>
            <w:vMerge/>
          </w:tcPr>
          <w:p w:rsidR="003D1B71" w:rsidRDefault="003D1B71" w:rsidP="00222466"/>
        </w:tc>
      </w:tr>
    </w:tbl>
    <w:p w:rsidR="007F5B63" w:rsidRPr="00CE1E3D" w:rsidRDefault="007F5B63" w:rsidP="006D79A8">
      <w:pPr>
        <w:pStyle w:val="BodyText"/>
      </w:pPr>
    </w:p>
    <w:sectPr w:rsidR="007F5B63" w:rsidRPr="00CE1E3D" w:rsidSect="003D1B71">
      <w:headerReference w:type="default" r:id="rId13"/>
      <w:type w:val="continuous"/>
      <w:pgSz w:w="12240" w:h="15840" w:code="1"/>
      <w:pgMar w:top="2304" w:right="1138" w:bottom="1138" w:left="1138" w:header="720" w:footer="1872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022" w:rsidRDefault="00072022" w:rsidP="00590471">
      <w:r>
        <w:separator/>
      </w:r>
    </w:p>
  </w:endnote>
  <w:endnote w:type="continuationSeparator" w:id="1">
    <w:p w:rsidR="00072022" w:rsidRDefault="00072022" w:rsidP="00590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022" w:rsidRDefault="00072022" w:rsidP="00590471">
      <w:r>
        <w:separator/>
      </w:r>
    </w:p>
  </w:footnote>
  <w:footnote w:type="continuationSeparator" w:id="1">
    <w:p w:rsidR="00072022" w:rsidRDefault="00072022" w:rsidP="00590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471" w:rsidRDefault="00382B8C" w:rsidP="00060042">
    <w:pPr>
      <w:pStyle w:val="BodyText"/>
    </w:pPr>
    <w:r>
      <w:rPr>
        <w:noProof/>
      </w:rPr>
      <w:pict>
        <v:group id="Group 26" o:spid="_x0000_s4097" style="position:absolute;margin-left:-126.9pt;margin-top:-36pt;width:683.95pt;height:830.55pt;z-index:251657216" coordorigin=",-2286" coordsize="86864,105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6H7MsGAG/hJgAOAAAAZHJzL2Uyb0RvYy54bWyknVsPXceRnd8D5D8Qegzg0b6cq2B7MI7H&#10;k4cgGWASIHlkKOoCSCJB0pYHQf57vjqUpbWOB9kfnfHAY8qzWKd7d6+urlpV/eu///P337340+t3&#10;779988NvPlv/bvnsxesfXr358tsfvv7NZ//9v/3hV7fPXrz/8PKHL19+9+aH17/57F9fv//s73/7&#10;7//dr398+8Xr7c03b7778vW7F/wlP7z/4se3v/nsmw8f3n7x+efvX33z+vuX7//uzdvXP/BffvXm&#10;3fcvP/DHd19//uW7lz/yt3//3efbslw+//HNuy/fvnvz6vX79/zT33/8Lz/77ePv/+qr168+/Nev&#10;vnr/+sOL737zGb/tw+Pf3z3+/X/Nv3/+21+//OLrdy/ffvPtq59+xsu/4Vd8//LbHzD681/1+5cf&#10;Xr7447tv/+qv+v7bV+/evH/z1Ye/e/Xm+8/ffPXVt69eP8bAaNblaTT/9O7NH98+xvL1Fz9+/fbn&#10;aWJqn+bpb/5rX/2XP/3zuxfffvmbz7bLZy9+ePk93+hh9gV/ngG9/vOH//z+w0//6eOQ/vd/XG/7&#10;769/uPzqd6f77Ven/Xf7r+6n2+9+tV632+/O2z/8w+UfT/9npvbzX/Cf//j26y8e1ubbPP7jP717&#10;+y9v//kd/3/zD77++Kex9Oev3n0//5fpefHnx7f615+/Fb/nxSv+4e1yu5yurK5X/Hfrcj5d7/f1&#10;4+d89Q3f/Bfgr7btdll++tSvvvnHo7+AH/3xBzx+8s8/6+ff+PPv/2ni1lNPHH/+aUgM99PGuN5v&#10;6/bTL/3LQE/L5bTw8x8D3W/r/byd/81x/tUIB3m63D8iTyyvM9/041f5twfIFnz/yyp7//+3yv7l&#10;m5dvXz8W7/uP3/2xyta/zNUf3r1+Pdv6ixeP/8cX6xLLbX7kj29/ws18P/7jz4vl/RfvWTd/WSkv&#10;3r1hW6/LjVmaefrqu2/f/if+wePv+38tocP5efnFqz++//BPr988VuPLP7ER+GVs8i9/2hJff/nT&#10;lnn15ocf3n/74fX/GPvffweF/IfPX6yn/b7f9hc/spdO1/N6//jZ/gr0PxO0ne+303Z+8Q2glT88&#10;FtOYfLbETIal7cr3PbaUoO2ynJfb9djS9mSJoRxbStBYOi1iTHtaOp+27SJmL0HbeV+u9+14TOzZ&#10;X2bvvGzb+XY8pgRtjGhfxeyd09KJMZ3Fd0oQlq73XViCwH8Z06y9u5i9BOkxXcvSbd0XYSlBfKfL&#10;eRFjguB/GZNdEQnSKwKe/MXS5XTZt9PxikjQdt6W27Yerz2orkztt5tYEoXC1npeja3c8evldF53&#10;8anWRI2t7SK+1Zp7/na/3xbBEwVib7AsdjGFuenvp22Fxw5pdk3Qdl6vp7MZVe76+2XZbmdhKkGY&#10;up2WuxhVbvsVQr8y7cfDShRbGFYSVLvmxl+Xfb9sxlaiNDGtufWxdV6Y+ONxJQpbt9N6EnOYm39d&#10;Tst2N98rUX4Oc/uvC2vjbsaVqBnX7b4cjwu3MEgDZ2dfBGkUajsP64rDccvtv67r/boK0ijUdr5s&#10;t/UmxpWkseL97jgKh2tjS9TY4lgVtpIA1vXCBzO2EoUt/DNjKxlghZ/u+ybGlajtfOV7GVvJAEwh&#10;v9CsjURh63y+mHWYDICDerpwjB9/r0Rh63q6mHElA6z7yi80thKFrct5NWs+GQBbnORmzSfK20oG&#10;WHE0VvW9EoUteF7sr714Y9+v3ESOv1ehWPNwlJjDvXhjP0O/wqsu1Ni6nAXP78kA637hBDPjStTH&#10;vWxsJQNga7spW4nSa2NPBlj3OfTEmi+Ut5UMsO7sSuOI7oni3sTUCzdqTwbA1n65Co4qFLfhueQf&#10;8/yeDMD3WjfjHhYKW/CG4Kg9GQDnmsu7+V6J8raSAbh04TiYOUzURBQuRAoOwwun4o3tRKhAnF+F&#10;whZhCTGHp+IN3I1xzA/PlEKxDuEoYysZYOVI4XYtbCUKW5wPZg6TAfCj9gs75XhcidJ7+VS8sRCY&#10;3cTaKBR8iHMj9vIpGWAl6LbhwR6PK1H4ogRqzPcq3sDWzcSETokaW/tV3L9OyRs4vVcI4HhYCcIf&#10;WlnzYnslAdxP57u5OZwSxLX84ecd7+Tc/3diAIZ4TwmayAbe1/GozkkatxujEuuiQEQA7jdznpyT&#10;M2ywoUA62HDOzb/i8J5whg7XRaG2E8ckBHr4sc65+dcTC2O/C1uJwtZtAnLHtooy9hMLSri850Rt&#10;pztHnlkZufk5/m8ncx06JwpbHAzCXTvn5seFui7mSlkobHEwCMo45+7ne12IAojvlaj5Xje1NnL7&#10;r6cz1yjhXp8TNevwblz5c+5/TsnlzmX+eM0najtdybyJGOUlWWM9LysTcmyrUNjiwBPr8JK0QQiV&#10;u7z4XoViDglSiLVxKd4geH0zSYZCMa7z1eyvSzLAyt1wJ3Bw+L0Kha1lMVfKSzLAygV73wRvFIqQ&#10;KN6Q2MuXZICVm+H1KlyoQg1HwYjHfHhJ3rhyUzbedYHGTb6arXxJAriRpDWOYYE0G15y/9szuUD6&#10;TJ5c8885lDusQX7seA0m6KOnIdbFNTkD/2khJndoqkAP/4nD9fCYvCZl3K8E5cXpX6CHV3gxppIx&#10;uIAu5m5yTdAjIMfRejyqJIw71wUTxrsmCFOEoMy3Sr7gkjb36uNvlSC+FabMqJIukIhMqPbYVIJg&#10;pu1yN6NKtuDWP1mXY1MJYl9hy5gqtlhgC7MCE6R9jFHU/LyFr1cShsZUgubImjv18QrMjX9Fm2KC&#10;oNcEbWRpuc8cm7olW1hmL5Bm9luyBWfBehG+TIG2EwvQ3CFvufFv+O/myC8Qo+IUFtfVW27823bF&#10;YT1e7AXCFN67MZUb/0pEYjOmEsQEogERbHHLja+/VYL8t8qNP7Eqo9a5JWgj7oziUSz23PiX8342&#10;Qd1bgradO7gJztxy41/4VobZC0Tug6iYcNxvufEvrFoTgi8Qo7qivzmewHuyxQVP2jB7gTZkX7g/&#10;wlSyhV0W6Bx/4Wi9LO7JFteFnyicswJtZI+uZ+HG3JMtxtT9cswWBcLUXLLEBObGJ9jM5xKmErTt&#10;p/WO1ufwvLrnxsfU3SQjC4QpQqVmBdbGX+7gRBToXqiNI3U3w6qdT07hbm7E90Jh62wI9558QUxx&#10;m3TOodPUqDnxTfD9noRBTmGy/cJWopi/C4qf46VBDDy25HonbW/iuQ3bdu4WxslFGVTWCEmaOGvD&#10;2P8Pucrhsl+XJI71RiCIjXn40RqGNeIzYuWjDsqxofHezMWkYdtpOa0myUWCuqwRlDT+bsM4wi4T&#10;ERYzmQyyIvWezy1mMmF4HLebEngtSQdoBVZYxFhL2HZC5WpSeGjVciYZmNOuFQxrjE1cHRB7lzWS&#10;muZK1DDt/K5LkgL30MuiNGUFw9p9YnLHq6SEnlwfiK6ZVVIwLmFcIgxzldSThXyazObxmiwYt0vi&#10;XmYHlNpzvSwIbYQXgiwsPvfHyJeayeKSkVGb4CGRybSGiuXqZrK4hA9wVTw55SM/37h1oIPMdcDQ&#10;iJBdEvGHhmEN8YZaJUkK1DWcEEibVZIwlNisEvXdikvw9Em4G2sJG2tzIRb7rbhkAu4Xo1teE8ZM&#10;EtZSM1lcckKdpliZ4pG/ZZWU/vMRkDUX96lBSmt2B5QClN1NKE3c3deC+d1dGlCYiwIww1wF88y1&#10;JSnAytflZNZkwTwrb0kKnDgMzezugvkTh4KyXz73OvkcN7aE+dN0Cg1/JjwCyMvF3K+JlAaMyN8V&#10;B0rs7i1JAWtItNRMJgxrROQMl2xJCszkmVymYK6CMZMb68uMLUlhJRt8Ujy5JQyfi2CZGVtpQrFG&#10;zsrwZMHG2sVIcXAM4nPjvZI0MLu7YFhDoWxmstWkNxKNaiYLhmfOHUdZKy65cXgbTRMrN6aEWwfR&#10;LPXdiktIiiwmlc9toaxRK0je6/g0LXUot8WzCusTZEtr+52bsBpbksLK1fRsAgqEHMsaNzETmUa2&#10;EjBu+XwC4wUVjFv+aWKXYiaLSyhyIqkvuKQEqUQHbzdVu7UnKVCHjDXDXAUjXkJpjxlb60QXJEQm&#10;coxMPj4Av5CcgrKWXIJER2l01taXbpfNbYBT3lVIUF3UGikUda9nHBqxRk5JCTjld2oCjy9vhRpj&#10;cLkxVoywTIGfuZi2xpT1TzDOWCtGwJoqXGBJ5BKZ3abCTi0Y9daKSLCmUsdc1/JHEga830R89wmG&#10;tbu6crRslDAgoT+zSpJ/Nj+TSSRUjrK5lbWCUc91V25Ci0dXpuhsKLlhbAECjWJNtn6UQIHSgiAz&#10;y8+9kT5VO6AVpCuHjaLkhlEYh19ixpZUshOsNfmhtfSqo4FADG6MJZUQcqLXgViRLT3FGrlNYywp&#10;gUA0AgBjLFEUGO+rm8ZiBOr+lA5/bfUprh25SjO0JhKCp+p2U6rVj19NWStGYGy0FDEz2bCphDSR&#10;kpKg8iNXCsOMtSKS9U6kyvgILSdlXbv4dcNQe3AxFd+tBaUrRcBGGro2DGv8r7GWLomfyVaiTlmO&#10;6XextqhUr5Jn2LKpiHLLSvV+e4LZ/VbCUs6a/WZOm0LRuGEnWmg+W1IJwteZkGPnrgWpxPxc3q3E&#10;pRjDbzXGmn8IuJqmHoTP4kDc9xMKXWMsUZTnrs7ZKlXqTk2a22pNI7SaUiGZkphSlXqCxo+/WaG2&#10;lelYzZFdIlP86hFnCGPljYwGXpFIyUyR0iCLMcaeqGcqCcTSL6EpuT3ubMZYujCIpU7LzRxr13JG&#10;+NIqIl+o6T+wGDEx3yiW/onoCMXp4pslCl/8Ia0+DiFci0HuTKP6Zoma6+EUpwljyQWnqZ9X3yxR&#10;uMZMiVogyQWkjeeWJ6YxUXOlIR9mRpZcQI2PUj+uLVXV96eSnbIY+ZcYWaGYRlremZGV8FR/s0L5&#10;b1bSUxQTVMSZkRWD6NVY4lOiuS5lX6jRu5HqFAvklgzCniY0YkaWKGJnxLPM0i/V6vlKGxPjFhcK&#10;Y8QOzEWtJKhnDmqlfCgUxohBqmlMLjhzTVYh/yfpqv5myQWUIxHyN98sUQgziHeqaSwG4ZudjcPT&#10;8tXtzh3ITGNJUVnA/EYxskJxnFGFa1i/xKhUTOHeGmPlg+jDs+SotFpAWmqMNYMsVIWokaU3QRz9&#10;qlJCLWMlJYH+VTAIfR5/SYpOikAxSKGIUeDwKGPpTdAlkOunmcZE4V2tML8ZWXoTdDOZ/m7HJ/WT&#10;lnUSt4YbS5aKdo2faYwl72zkXxcjEydJEt8MZTmZbGMsURhDNK+msRhET2OiNq7+ahopM4iR7VNe&#10;J6axUXqBsJDS2PWMteNpbJRe+luJWVn41HkbY8UgK9xozjNC3zkyec1tlL7mctsJYwg4qDZW85gw&#10;lvSCSOV4V29LkQHWVLygYWNNFfSTeauxbRPVM5+tYHQBULkgBMdtzc5kwghWPkrmD69N9AxNa1ys&#10;lVvcMPLsBLUFQdIbrqzdkO2rDZAwyiWmpkOsktak7txKjLBoK9h6R8ttCjK31qTiT0/PksOjpmF+&#10;B7QmFR0rjZuNtaKShbm8q5lMKiE5drruylrB0HBcTW0wEahcJZSsIEI2YysY8j+V58JjbGvo4pW1&#10;gs3m5j55vN+q8SkzSS8StUqaS5BomS41nLg5NkKWVNSamSwYTjXMacbWXIJkxAiLOD3jR7ID+CLC&#10;jYSFAzbBlGlkKvZbwtjZO/lvMbbWpD76rAlHEjckfiS7jbVtZrI1qRSwTSPO47EVjPlg5yhrRQqc&#10;UvTHM9YSxomDs2DO7tak0t0ZpjTWkku4azyu58f7rTWphH9hIWMtuWTlyqaCkJxm8blR93JjVmNL&#10;GKvEpbGJjZY1muua9GvD8GUoJVQ7oEgB8R8BKjOTCVt5JeNiLvbk/2ts5xudOY21hM3Y6CljdneS&#10;wlyKVAgN+o4fiSLvRshOWHvSpLKSTU+0rWCsEt40MN/tSZNK00Z1nSrYOttG8WRrUgGxUcV3Kxj7&#10;7TxloMe7uzWpmksK5rnkSZNKkaXRFhGAzFVCJSj+qxlbkgI3KgrcDXOVlJVqqovqnctRHT9yrDku&#10;KRjWSBeo75akMJUCtPgzqyRhCJJIhaj9lqQwVRCIMI21hEFblHUKnSJXk5pJEjbKnyzYKHAgL7FK&#10;njSpcwqb/VYwzu47oQhjLYMluAlT1ixmsrSs7G6U6maVtCp1rJlQMkL4+ABYI/li9lvLUskvq4pt&#10;tkpaI5qGeM3MZJLCpHpUjpmSgrJGtMoU0LHDAjbKZRaz+W4JwzPHV1ZrsriEFxBUgTi7Mn/kgizJ&#10;FD6ynxOGUk49ufAMmw5K6rslKeC7XphLM5MNQ9/iZrK4ZOVlJpMFoIitpoSSKpNoxu0s2IlCcxFS&#10;foZRCERlzvHZ3bJUaiCmUf7xHecJhmNicqRUSNbYKA00LXCeYFyDVbdxqj/T2nKhL4hZJQ3DwaND&#10;hZnJJAV+IwRr4pNPelZOAOXhdVdU9NVzfRDfLbmEOwhl7eY0bWXqwr6BzIW14hKqJyAhM5PFJXQd&#10;nlydsFawjXI95b1Wb1SuRtMB01grLnnkZQ0rl6CVd/ymaYqxVlxii15QV8QOwNruHowpGAfVZarY&#10;j7mklKlcjW6q8JFFGD+SQ3inGNRYSy7BGk8KCf04i7Ct8bXV2JJLyOiOMEF8txa07pxvRkZFG7z4&#10;kThPFAeaHVAwrg40yTFrsqSpuKE0jjbea8G4uvAyg/FeS5vKZYVXQ00Eo2C49wSkjadQktZppEHa&#10;zny34hLe0UMQaNZkksJKSGeOjmPmKiksHtgUvhhrSQpElSlHV9YShi/r2q3Q0T7XJBWkuynZbhjW&#10;6PdhVknJWnEKSS6aHVAwbgWUkCprSQqPa58RSZKiiCnhxkOg2Xy3ErYiEaQFkPluBcMtoXWTGltz&#10;CcXv6jRtaeujl53ZASVtRYmPh6/GVn4JTbDoRit2QGlb4cnLaDmP91vBJj/ich3XJAUC+8SjDZcU&#10;DFamZtj4XNWFlRMHNjeeQsGIevGasFqTSQpzmrobVetbaQlDEZ34bqVUJWTLfdF8t4LhKfCWnTm7&#10;S6rqfa6CQUCPF06OvaBSuHJdv7g7TsGIMtPOymQyS6yK94o/aXiyYBw3vOBgdndpXPG42NzquyUF&#10;aa0wabOkV259k0o+3t0N4wEiYhFmTdZlZSK2ShbUMlfoDpyxllyC/IBnd9TYCjZvsprWFnSLy5lE&#10;Yqxew3iG0SLB9MjcWrKKQzn0Kr5bUhBBHYp/jYf3pFm939RjTrxWlFOCloWrsPhuJXWdGB4RMjG2&#10;grFNIQWz30rr6iOGBZsrrYvOtGx1p/uv2t0Fg15py6vGVqQAlRB8MjOZMJQDk9wy3624hLjy9IQ5&#10;XpPVupWDigoCE1Vr5eqUgKnoTME4hBmb2gFFCpTac4MwY0vY6Db4AmYmi0vQkqq2HSQbYr/NtY/k&#10;irFWpECvD8jEjC1hc31QrQmJjsSP5CLGo9xilTRs+oKRWzke216i13nkbZLyh2uyYehQ7zyxY6zV&#10;ZYWnQ1VR+l5iWa601BsLf5IQQs6kt5awT7CWpEB4njdiRex1L7ksJbn7ZmLm+GY1ttsAzXdLGNaQ&#10;HQtfmWhYW8OdVKskYVi7TS+HQ++VfVLW0DyZCEbDyBnRaVatySQFopXEdcTu5tHL+JFYm7uwGVuS&#10;wlg7m3fV4Py2JldJCVjxQqnuN2MrGGMjqma+W+teIQXV32gvGKvkqu4BtMGIKYG5kP2Z/VawyaMt&#10;RqdAy6u2RmMkUePcsLE2G+d4B7TulQA9Tp7Y3QV7WDPNO4g89NjGMTHWEoY13goxO6B1rzzGQY2/&#10;sVZcgjc5R76YyeYSgjpGiYqKOqaE3C76HjW2JAUa3sCTamwJo7/grjSG1ObHj5z2OjwvZmYyYew3&#10;nk8SEQxiD2UNFZL6bgXzXFICVpKv6CfN2Armz+7uxUrPM/codMHGKVEtLggj10xSuWli5g3jJ3Iq&#10;mx3QuldicThCYpUUjA4XBCMMcz3pXknHmApT6ldjSigvpSjb7Lcn3SsMxFI+9l4LRmEk8Um1A5IU&#10;ODjYb2omE4ZnTomMuC1SNxVTMsfUCMbF2BLGKiGsY+4BJWDlmGKVKGvFJRdcDBPpJb1aYyMQolZJ&#10;wfytowSsOFyMzXBJwbyHVwJWWJmD0aySgsHK9OYxq6QErPPANA9Ti1VSME4c6rHMfisBKz4X3R2U&#10;tbwacZrOfVGc3SVgZWw0uVPWikvwr1WN2F4CVr7bhbi5mcnyS9DuEesyY0tS4Hxb5i2Z491dLVzR&#10;RCBpVKskSYHdzaSoNZkwmOshKT32uUrAirVdKVGJ9QUpcOKgWDYzWQJWeJLvZsZWsGnqRvBVfLcS&#10;sBJpR6+srKW+hJ7Vj3Y7xzNZAlZiQZwBZpUUTCu/SQnGB9Ba7IbRQpGrsfFLSsBKUp5KC3PiFIwr&#10;H6ew+m5JCqTJeZrP7O6Sy5LcddUI5CBzJm3VVsMm0ksrLbMmi0t2hKimQTPR7viRsBbhSfXdkhRI&#10;SZK7VmuyYDxdPyUTYgckKZAkpG5R7beCLWxuNZOte52Xa0w1As+JxExOIo0DVYytBaz4TqoJABff&#10;skaGzNQa4U8kDGWwar/+BOOar9TR+5OAFW9WxRQaxkSqPn5cYWtstLE3OoUnGGTiYuate0Vv46Kh&#10;DZsOkcrnat0rUp0R1B17Cg2zDUFJSuVMkgBFHmqsFQydlOpwQNvcsoYMU91xGraR7TOKfVQvZQ2x&#10;pmlp9gRDcDVTcsxcLWBliajOX5Bp/kisTVstYa1JATWLYuXWveL1krUw1opL2KYuFtS6V2RI8zC7&#10;GFv5JVxN5/nZ4x3Qutept1YxhRawIm/AozHWioL4kXcVL2kBK2fHlM2JsZU7g9OFT2lmsvwS4hfq&#10;0SdCfbkmUVJQTWusNSmQkTF1wjRwKWtcVVSktwWs/ETad5iZfKIgvpsaW3EJ7SJVw+u9esDytVFZ&#10;m91dulccXraO8V4bthDDhhSO91sLWOdxVBULahgCAKWOphlLfm6+vnqsq2Fc1a/qeRGSS2ltbg9q&#10;vxWM6CTW1EwWKRAJQuQm1mTpXnXdIlroGhsBE7UDCsY9mA4+xnttAStBHRalGVtyCcRFazTDXC1g&#10;5by/mT4YVIrGlHAT5hVRtd+KFHC4oEoztoTByPPyn9lvxSW0gLyrGF7pXolgcHib79YCVvoucQqI&#10;sRWMyBPPKZkd0AJWnRErGBFsHHMzky1gPXNbVydOwT5moJW14hKdySzdK9FQsn3quxWXEMImZmu+&#10;W8LwgXiP2ETVWsBKMsDlhAuGNVJUZne3gFWrkArG1fRyU6dpN2qleQMPDZqZLC6hBwAtm8Tubt3r&#10;mX7IJ1EjRio3mWu+m9vdzSVjTY0tYY9Voqy1gPUxk+Z8KxghTWZS6Mz3ErDiytA+wzBXwVbUPdPq&#10;/NgLKgEr1viVxp8sGGOj+MdwSQlYCQXxhJxZJQWb/kk8fGPGlqTgdUHV5pVVwiuDZgeUgBVlnNQF&#10;FYz0/5W9Y8aWDsYnWEvYqNMpkTHWkhQ+YZUk7BNmMkkBa1Kr1rrXx5pUY0tSmP2m6hY5zpK59in+&#10;EbVGuBMBI6ZD/lNEnhrG8420oxJjQzJf1lC4maa5DeP5RoqUxA7gmtHW0JcI5moYzMVpKnY3Pm5b&#10;404lmKth8zbbBefpkCdh77ZGWlgwV8OwRgZUzWTdcfCv0VUfn900yIofyUySTRasTCPlgIHZb6an&#10;TsP0GcC+bGsu390wvKBFxYJo0V3WaENiTpyGjTWe8TOrJEmBmUSJqtZkwiavpZ5toV/J09hUzLxh&#10;rBKegxO+Mm1h25pkroJ55ioB68SPOOPEDigYKfnbvD53vLtb90qgnWe1jLWkIKxRbKRmsriEN8xU&#10;DI9m7vEBhpXVg0yn1r36sT1xyRW1qJnJ4pILj+8a7/VUctmVZ6t5Xt5YKy5BbkCNvfluCaP8luay&#10;5jStxq10pGV1mfOtYPMAFH2ZzdiSFLAGBamxJYycBalN891KwEqGCvmkYa6C8WAeEQxlrbjEenhk&#10;ZXMHUHlyMp2qSdIFjIMbVja7u2DogkjmixsV+uSyRjTO6JUbRuSJw1vNZJICHEn01aySJ93ruApq&#10;bEkK+kZFQUBMCXEupKHKWnMJjYtNRRoBkrZGRxfjBW1JCtOvSVpLGGPDmtndrXulDwnnsGCugnku&#10;ad0r3aFGVH2Yf2Mt5UzSPYYCV8FcJWCFuahRMlxSsGHyq1qTJWDFGpEPs7sLhs9FvESNrbhEnzit&#10;e0VRjddlZrK4hLYUE44+/m6te0XtQBmRsVZcos/uksvS84TEnZrJJAXv4ZVc1nt4pXvlR7J3zEQm&#10;lUxzKBPlOrV8Fb2bEQU1CltT6njsue55v2Fc7hJcKGwpNS+9mZIOqE9VDkmhCNxN8+fjcT0JV2kp&#10;aDZ1oVAewavGVrkVU3NlqLg0svRoUq/Do5PPOaQ01RQiN2o8CjeuZI/Hy6MilYLHHr/wRhTZxCNP&#10;LVhlBk2TjUZhy63Dlqvq75V8M3NodDJ00YrZoIhGrsNEXan7UD7Bk1RV7q9CXVG9u7VRvEHxgEkO&#10;cSbHbGBr2saLvdy8QQJLrcNEYcvdmlqkSqGUCq8WapoDGGUr2aqYDdo6TFeH48O5UJhSygDiH2nr&#10;gi3jCBQKllcvVlB1mrYQOZpntxs1o1JrozSt9IM7GXkFwe/4hdjinivWYUlT9V4ulJ/DZACkDurZ&#10;ULR7MS6/NvIKgtQElZZZh4mi+cAV0c7xXm5RKpETky4kh5bjGvfL+ACtZIUCjJCVMv6yhV9lxtWC&#10;VFqVqitLobjoTFna8Ry2HHUauZnLWKGoD5jnf4St4g2iCmp/lYRV+zYlRaUoE0GRWIeFmviFOpdL&#10;v8r2HyX2MfcWavryGx0woq9YUbyzPWoPYStRVHTMy9LieyUDrNyC3doo1CRMVdi7NKgrmU+jS+eK&#10;kdMBs92MRooWPwWjb41a9Y2aO5iaxiSBCeUoN7t0qysaommBdPzNSoDKtUhFvAvEe8gsRbOfS37K&#10;bCj3pkDzuJl6rhz5YXwx3q1VLkeBVhrDqnc9OLLSFv6y2c4FomUe3RvU90rvYYQyZiG2WpVKExfD&#10;LNkpEjgVCigQNV2kqM2iL60qpRhX08SR7EfMPIse0am5NLfmFHGH6dDKbbeM8WgniW2xw4oFprex&#10;uUFUg1YedyAVJVrKUe2avxEuVS5Oo2ilP+1Bj0fWglN6AqkAX6MQbU2eWRirCwseBEm244OsVKro&#10;XKhUMLaSPLh30PzC2ErUNHJSC7+1pnTRV0xVKB57oXupGVeSB7uF0lAzrkLhojvvrYWmZNdUwrFR&#10;3ICVXI6ASK57jiROWrE6CsWGRtNkpvGJCNSDj6QE8icuox9Uxoo+lhUfzoysUNobqJ6sdEaaCikx&#10;jUU6i/VzWmNqKf8JZT24lphOxsSMrFHaN22Fqd3ThdJOd+tLz8gBDFcVSl8mWl06LbeUreQPfUlq&#10;bekNAYH6YHlx0Ze/6qi6MS63OJI99KX2njSw2SBEoXihyAUhSlVKk5uzedWC/lNBVAQuIFNBiqUp&#10;fdhSayOpw9qihU78QkQDI9w4pKlGUXtIL6rjcZ1bhqptpbcytoxMjZ4EMS5uz9yszLgShUyTinwz&#10;rry0nC58dfFKAY3v4hdii6ufsZUMgK1pZye+V6JIO48XdugnkqOLX0hQklk0thJFOmxSW8JWMgCB&#10;XYIQxlaidl61NqUVdFmocdGLR62NRCEvIJ9jxpUMgKCNHi5mXIXidSDDG6hFY1y49eq1+kbNK6H8&#10;wuPvVaJT3Hrq8cS4CnVibag5LO3oyBhM/zRqiGI2+NPJFJ6RXwoUdZcjPjneX4Ua8Y+5G9ErKmxR&#10;5Kw0ko0iGDNV7eJ7FQOMZM7wfGlN+Vj0qzW2mgHobGXWfAlUkd7i5RtbyQAjFuIri+9VqHlnRNlK&#10;BtAcVd1VNUeVWlTzfKE0z1drVa6ku1HPkvXN1TsN04RUl24WgaJlLO+6ie9VKFrBTm+F4zVfOtET&#10;t1/TKQoPI34h1/qFrrbCVvLG9EcwOnVy9GVrR1xqbCVvUFKrklRUdactXv0zYgTU/YHifezxlo/3&#10;V6EoY5j+0WIOkzdO06ROJDCpCIhfSIMDJXygq0egqHRi/ZpxJYqcp2pbifI6bOlzuVD8QtVy/VzK&#10;UGwx+WZc7W/wvYwvWrrQHT21eTf3XKhHkYuQCfLuVM4hUnG1Dgs1r7ubkmn6j6ctEn1GJ94o/Ff2&#10;pVjzpQilDyoVfeJ7FYpXrfeTmsNmAIoCzD2lVKTYQqNpxpW8sRO3MWk+dHAx80T3Kbo1tooBaAJM&#10;6viYo0pBijxAPRTKlMUvnCJF5dsUSu/lEpBSH0nKzoyr2GY4ytz1SgrKGzO0FDK2kjc095YUdIQZ&#10;7nuVv8GZwmwcnyklBcWPWozADZc6v/KclWYOSwrKTlGZUsKnaWsalKhxpedAwd9d3StLdoofRTM5&#10;M4fJG/iHNDYRa6MEpPOktOKoFpDScXlCS8ebuWFzz1aTmMSBLO6qXjLjqhtfDIGLahbP4ZgomkBM&#10;30wxsoLNc7qGEksNiiYRZ0pNY3IHwUpV6sRyyJH5b1Yw/c2SBmgERP9dw1SnhHGpN/XXRP9yYNdZ&#10;+sZWwfhiyvktPSjNm2j/qmwle5Cc4jeKHV2CUD+JBdOTmOxBzm14Uaz7Up9CAyryUILQETGoQlBk&#10;Y/GdiTw4W8UCC8MyraUoxU9bNLIy27kEoSQTSayoxZHccRtBs1kbxQE8S6seEEDmEOOaLvRqXEkB&#10;tIu7mP4GXK3T1ON5rmNHoPSgd4LSKiFQKLQ0NCYSU1h60DuKAkW+hZqtrIKjpQe9zYuh5nAuFHlw&#10;FxxtPShVaKatOI1I43N9fOzBzGHSxoTNjZqZnG3amldEjB9QelC6f+ElCoYqFLk9GiWaceX+vyAT&#10;NApjxBQxLi4CTIexlfv/wqVZOW7dAHXfVIKUprjxCyktvaqASqEoPlbdqs6lIaWTB8J6872SNmgk&#10;PsKWY94oMei8H6X80UIxhepFLUriYg5Jj1xVAKxQUCgPfYpxlRiUXuxKYUy3m/iFtNpR/ZppWxOo&#10;M0oklVQpFI3+VVdEskNp6+N7zcdedqEI3g4DHK+NEoNykRsZkrCV3gZHg+oLTSIqx0Ww3QhGGrWR&#10;IDVVYbQkDFtEbig0NONKFD0IJrQv5rB444J+VNlKFHdmGNHYSgageEo9fon7E7PB6y4cscZWXThI&#10;CBohDEnlsIVOh1pvYat0oNcbbySYdVgoXGVe4DC2kgHoYeIS2iUeRRs47TyP10a1Kp33SBTPF2ol&#10;eKOSKi0DJQmuEomF4nJDIa8ZVzIA3YJ4eEDsr1uiHvdew1GlAqXdN4/FG1vJNriiLtHxJB3FSVFR&#10;xIJd+MhmL7cGdAI+pr8KjyDEBjtR6SIqtc5P7UnvxLJM1rJgHHsqmN26UfJU82Tr8aFSMPp3qr3c&#10;AtBJ05kaCPQNMYe4BMrHbv0nD47RyUiMq2DEOdUVtuSfCJDk2iiYXRsl/+SZvkm5mXGlmwLZmCoB&#10;grwx8fMEpxIVN4yKQdPhhG7SZet6xgEz40oYT9ipAHOJRpHtowI3+6tg07XccG/JPz/hexVv2O+V&#10;ngPuEIEbo2or1SgkquKHJRod1f488XbMGwU7ESIS/gb0kmtjmY4NwlbD4A1zLl9KNMpJdKW04Hhc&#10;DSNEb+5EXJBrXOtFOb4NQ/Fszi++T9gizs5PNMNKlAwtX6pp6Tw0aHJgjfrYHe/YtaHoMYZ1nWcx&#10;1NdKlHVF6dGbtnBFNzWFiSLQrq7LnMJpi2ulYflGkYaZ/NKh23upZqUXnrsxWYdGUQHJ7cbYygsH&#10;xYwILcwyTBRPtODcCFul/uSZA+QOwlahaDa3XM24Sv1Jy/UzCtpDNkQ6EF+ZIjzV6IyDMVDTNJRD&#10;T9hKFC9hLaYFN25T2iKFaLqcNWqnSbtp8sD7ZG2LG7MZV6JorDytV47XfKk/0d06li8UK55Gy8ZW&#10;MgBBx3EqxfdKFO+uqpDDpdSfvL8zJbzCVrINnWGnvlvMYbobG8pF970SxfmPSMLYSgagFnRUd2Jc&#10;ieKRDfovCVul/sTtpZhc2CrUlRk0NYL04I01j63FhBwaRWqJlrBmXMkANOZSHja9zOIX2gZWJNYC&#10;RYZznmE5/l6Foh240kjxgcrWtph6s0bRIX01zZfoqZe2eNcaFhXjStS8hLmIWuZLaUZXWYvYKO5D&#10;8+bd8V4u9Sehb3StZlzJG8QBcR6MrWQArg7qlTDWeMw8uS80z8ZWMoAtiyWnkbZwldX+KvXn9Do1&#10;S75ArEHXQ4X4bvxCxDbKxS4Q2WV6SZs5LPUnTyOZABF/dfxAZPd0ezRro9SfBCrV8VUgnmDiWXTD&#10;h6X+RNaj3N4CERXlFSyzv0r9yT4xjUbw+XMOeShQPR53KfXnna4Vah2mu8E6pDZTrY1kgAktCzUA&#10;G77GhZvC6wjHHFWa0WEoQ1EFmnHRntPYKgZgDkWGnq5kPa5ttuXxuEr9+WigYiaxUHd4XnFvqT8R&#10;+HIhFTxfKLYXZbtmXEUB5Cp4POb4rCzNKEcKolFjq/wNeE19sNKMYutqwr0UweZnRgtvpAeNoguo&#10;alDECxRpazrPm0VfKO1HtWKUe4rJpnBbiF+o/cMWjFJGsgmRHq9ItC2uvmZtpOeAu0FLHrMOE6V9&#10;7NJ9rpCvEc5Rwh3jIjaHJkiMq3SftKEiLCLGVSielp52GsccVXJRQt+UMBpb6aXw9WhwaGwlb2xo&#10;YFSMqMSiXKToSmJsJW+QPuBfZlyJQr9FkbCxlbyBKnUenDrmwxKLkkwh12ZsJW9YuQ15kFiHj3iU&#10;8QFKLUpgCbWYGVfyxsTZjISeHojxC/F0VOPWRj02ihpXMgCuzaJieqUWnbioqZdGhxLjGh2hm8NE&#10;6XhvCT95cEW9HI6cL37hI45t5rCEnyjaVV3ApVA6Pl/Cz8nBmneFL4XSeYcSfhLSJxgo1nyh+Hmm&#10;pIjobk48HhvPlxpbCZsskfpcSQAjCZ6feMxRJRed7JeylQTATYocmvFtSi4q1QD8opxD4mwkOcy4&#10;EmazlaUWJQtLZNTEDwuGBvZqXJvSffI4F0EHNa7kDbRHOETHLkDpPudh2RFiHK+NgpmjqzSf8yAL&#10;wlRjJ32N6aRhhpSeBvlhrnnKVMKIvqpRpctAFQbaF2XqCaYOk9KJztPlqpKTqH9sEiqWTEc9tnqA&#10;UNrd0c2Zr5UwnDUVfC2d6DQKdGGvgj16rJilkVsfwrjfVAS7Oo2SpTB6SsKLOYdEOlV1ZcMQLJtX&#10;Ynjhq205TU/DpjW/CWy04tNqlahQiJ9IZ1J1cj0pPtEPGb3XpWB2DlvxibpUVS8THI9xoRM1ZV/0&#10;AggQ1Sy8OW54o2D0qjMaYlzcssWZrG5eBaNhmtEC0qU9baF+m151x6dJw0ZNIfZyCT7Ht57Hd4Wt&#10;clCsreINRM7Ogyqd6MO7NuMq3iBzwHXejKtgdlzFG/RZu5vCLwop8zNT8GzOyhJ8UsGJPM+cKQWb&#10;l5LN2ijBJ08lk/sy67BgludL8ElSFF2vspW8Yb3Q1onS92QeiThe8wVDW2Ias/AgbH5kbE1Fq7CV&#10;sOnAZYLKrRNlAgkrG1tJN3oOiwBgjWn0LsaVMGIvKkH0pBPFt1E3r4JRA6P8qBJ84ovSsV2NK3mD&#10;Yn3TJBB5fa4NwvJUtJg5TBiHhQkOEV0sW6ipTEFbw8adFxx1bZ0oMgB182rYjYio8KNYCjmuCz62&#10;ebWzYXeuHGpc5W/QakJFy/HE8yfis5lsL393ovjjakIbTzBCbJtgevKFT8bQ2x2vxCfYcr6b3Bcv&#10;tpUxXtZFenRIHU8wQqKGE3mbpIyhqDIFPk+wUZiJLOy11KK0MOElFpG6eYJtvJyjvlnSAMaQBAkP&#10;hwczc0JwBQwF09sjUVeKwE0jricYBbHG/+VkTWM0yebQFAukYRN2NARSilH6+Z/ITBtjxTvcc5Dd&#10;H8aJKCKukY07IBj/CUbI3uh7cBrKGGeZ6RHwBJt4uxpZMQiv2ag7CwVL+RsJxRrHFFlvorhUqcKs&#10;hpHfv7ulXwzCya76LuJhx2/cWPomFHatrqErAaPFXMcaRqvs0SGJ1VhUgDFk4GbpJwxj3E+FsdKA&#10;4kdQAW2OmIahFFALpKSjECoFf2ZkBSM8fd7NHZoodn5qrC1odo4PtIKhAkMxKSogryUEnbbo42wK&#10;a0U9PN3Jy0fmsyWJIHt4dOQR1hLGvXEONWMt6QBrD4dTWEsYalC6xYv7EmKC+m7ziIO4mzVsGFyV&#10;d+CIlTWiBMbbbxjWpnGAmcm8kDAd1lrCsMaBraw1Jdx550PtgITxcvgy0qRj3ipdKGPjGmm+W8FG&#10;M0xzCWMtvZGpAV5NRSQPvMfnnsjJ5E/E2IpLqFlQ1U24On+btSQFCqlIu6qZTBjMtcxhL8aWpDBl&#10;W+OhHe/ulpVOG2h1upVCFGvEQw1PFszvgBKWbmjhYWYztqQgkpSogc1+K5Uo1pBGq++WFLTSF2x0&#10;veK7JSlgjcSjGlvCSIo+nkYU1pIUtkndmEggHJw74LRBlGZNllQUa6QQjFtSsJULGyJTMZMlFh1r&#10;c/s63gEFwxozac63kovOTPLpjLXiEpoMq7ecUXrFB/CrpGArvvXUBhyvkhKa+h1QMHYAAlW1StLB&#10;wJrc3aU1ZXfvy2bOgJKNeuYqGMwFJyhrSQqelUtvytmNNcMl1aCU/tUUnpozoGBY4+Uh9d2SFLCG&#10;/E7tt4T5mSz5KNaIUBmeLNjK4yOTMj3eAS07RWA/LvYxlxSMpM4U5BprSQqsEvwSc+KU8pTdjSzR&#10;rMnqOIo1GE/NZFIQp9SjVEvMZPslG4ECs0pKfcobKZw4amxPXPJo+Ci+W8KoUKSvp7KWDgbeKxEW&#10;NbaErVwf6HBiVklxCQ3EVEtFJN1xdGANCbVak+lgTOXFdDoVM5kwGkuQTVLWkhSIm5J4UdYSNi0m&#10;XaSwJKVYQ6Zn9lvBsEZI3oytRKXcu4mXmP1WMJ4pRuxpWLlkpeODEkER361gPPPK9U1ZS1IYyfzV&#10;ZA/ht1yT9C1Cqyh2QClSGdtD8Hm8Jgv2CWNLUvDRmdKkfsJ3S1JgJh+td8TYEkaWgodrDJeULhVN&#10;4EN0J6wVlxDPn051x2dASUxHgThtXYW14hKeySEUbawlKYw1JP7GWsIQO8Pn5h5QMlOsIf8w1go2&#10;mRFyq2JspVFllRB5MidOwfwqqc6k+OUwl7KW7gwPIhBoN7u7epPO0uIiIL5bwcjj4rwqa+WXIPZl&#10;cMZawlhZ9A9T1opLpiu3WyUJwyvhQVJlLUmBRheMTc1kwkjgoLRSazJJgZeH0OGbfEApVrk+0yNa&#10;jS1JgUcceeNTfbeErbRgHwfjmLlKtUr6cjqbmFWSXLJxuk1Y89haCVC5TuHTm7E1jHU8gUZhLYOo&#10;WKNcwEQwSrkKJSD3MKukRKhTea1631H1H54CwUnSimps6WBsO7cO5QW1epXrIr0izUwmKWwEv4nR&#10;i1XypF/lGR1T+s7M5ZT4sRWMgAlJfDO2JIVP+G4FQ1DiskYlR914sXY+wLGn0DBCT7vp/UgH4ZpJ&#10;KE9lMhvGfZb358xMFilM6wwVnywl64ZDyZVdWGtRKsGxqRU9nsmG4SzT6c5YKy4hJcmN0Vgr2Ihs&#10;TP9C3j7N7wZt4WEYawXDMUEjbcZWXEJ9CnkEY61hFHKos7s0rYja7/M+rPhuRUEb303dA0rVOu+b&#10;U6ZirBWXkMufsrbjE6camU6HcR6WM9aKSwhfqC7NiEtzlZBbVwrrJxidTOmOZ8ZWXDJldEqnUJJY&#10;9ihMKervrqVuJeiBVN34JQ3D2p1U8uF3o7fd3zKTTzB6Y/CWnbH2V6RgVgl50vyRBLHxso21JoW5&#10;doj9xl5OaxzCd3NbRHGUMFrr7YgpDnf3E4zOH/NWkfhuRQpkf9TL9og/80eSQ0DpaqwVKWCNZJoZ&#10;W8Gwpqp42Sb5I8l/qkb2TzCqmuTYiktwQ3nT3YytYEiQSAmYmSwuYSJvJo9D5XlOCb7MwsOnYpWU&#10;X7KcTsovoXynrMHKJmZOpUDCFrS1Jh/wBOP5HNXyjYB8WaNtlhF6P8FQko5Q5HgmW+565+x2Yysu&#10;IYCnWudxesbYcBQ4uQyXFIyHiG4wnhlbkcIyLWPF2U0P9viRWOMhAsMlJV2dblFno7++Ncx/t+QS&#10;hKFzzxe7u5Sy061z0q1ilSQpjG5gNz0Bbq15RTh85bIirCUp0Bhowes1Y0sYISQ2nIj00jgzPjcB&#10;KxKghicLhjWiM8YvKf0q1phJsyYLhjWm0oytBaxkJO8m10GDqZgSJgRzZpW0gPVGMz3TzeFWMKxN&#10;nyWxSkr3qoX6JAVzbNNawChRiXYHjFD7RT0p2bAJtXMRMGNLB2PFUUNAL3ZAdVyd1JbSc6EvyLFd&#10;OQJMdr1hhNqnrbEZW3HJFXMcVMf+5JNcFu9VnW/VChX1JHkjwyUFYya3abB9zFzVDJVIxLymZMaW&#10;FDTSaJVbxFmq70YQT323gjE2Wg2ZsbWAlXoG1VeaFFj8yJHekxMTM9kCVuoOd5PvJgXW1vC6lLUk&#10;BTrlcXSbNVnNVEnuUmZhdkALWEk9QHlilRQMa3PPNzNZXMI6ntfZj/db6V75bpw4IqYAMcYH4JVE&#10;6ofVTCYMa5zdylpzCckfdetoueyZG47J43ATqrFRx2oeBmkYY2MDmBtVC1gRlE7TEvHdmksoIjHa&#10;UAKLNbYp6DM34YJxBlAzZPZbC1ihcqX44DPFj8QaM2lO09K9clXhJqzG1lwyF281tuISlLnT5OP4&#10;u5XudUQwk2w6PnFawEorfU5vYy3dmbE2LQ+EteIShDM8ImGsJWzKeNSDGjiQ8bnJUEnmKhhSKVhZ&#10;rZLiEljZxRRK90oKgQPH7O4WsLJHF9N6ml0ZU4I1PpuylqTAYwZ3NOPmuyUMa/zLnDgtYCUUpNpq&#10;83f32FjK5ru1gJUSvZPJv3E7T2vzJpfJrBDVChj9IGgWYnZ3wcgrQmXmfCvdKz3kaFqnrCUFfYK1&#10;JAX0VcgplLWEcecmlay+W5ICQRYKR835Vn1XR8B6U555NV4lsbJOO4ljVi7YyKu4QwuebAErdYTq&#10;+WEa8cXimrFd1U242qiOUA3tsRlbcQnhErqOmbElKeguQChPe2zsbsNcLWClHk29qkSDzLYm12QL&#10;WHm1cBqqHa+SgvHdyJOrsRWXjH9hepXQTy7HdkZkazT0txaw2k5RDYNL5t4nVkkLWFmTqqcSb7D0&#10;2CZtYaw1l8yV1pxvpXtl+bO7jc9VbVWJJ3AGGC4pGDNpx5akgNAfB1ZZSxhjk6dp6V7pUcmbqcpa&#10;cQk9yM6m4hrhY3xuVCmuS2XDxp+cx1aPvdcWsBKxxaDY3QXz3msLWCmPQXdprJVfwrsC62qioaV7&#10;ZSbR5hrPvGAfx2YyKy1gnfZxzlr7JRCXulFVs1V2AE171NiaS1g1/EixSppL8NRURqyau3ouqYar&#10;lCi5Hm28Ph8bZw5uIh9mbEkKeAp3F1cu3esnjC1JAZ3UbVoVHJ+m1eJ1eJJbjhlbcQkvKe7Kn2y5&#10;7NmukhKw4gWhOTNjKxh3U7aA+W4lYCXMy81IWWsusdGZErCuN76bYq6CIaom8mS+WwlYpwfPvM5z&#10;vEoKhsyZlujmDCgBK5lM173nVjBywryYoawVl8A/jpWf5LI8ZGNUttQRJClM5YPiyYahnlTVdgT6&#10;yhoxPMWTDdMKqycBKztA7e6GQV2TRjg+A1rAOm9TqZvwE4zs+mastYAVsazqKMJSyg+AElI9UUeL&#10;+IKxA0yX5CfYsIK65T/pXglQqsxKw6Yo03S1xFmtsU05jrkHNIxYBIIusUpa98quQYYkmKthc+ar&#10;3d26VwSsF3XHaRh1u1zgzNiKS1iSqlKeB+PyAxD1cJ556143ah+UKuIJNql8c+K0gJV6kGn3eXzi&#10;PMG4ZJoKULINPSU0CVVrsmC45ieT67i37nWhBN2okJ5ghL4J/x2vknsLWDlxqFI6nsknGMqZEVUf&#10;sjJFcjGTqMcILCtrCZua8ClCF9aSS/AURlFnxpYwMrSckyJeQrlbjY1otOHJhuEFnUboL8ZWfsnE&#10;BowqgtLB+JF4eKNwMNaSFKbknbuwmcmEke3jlq/Gln4JnrmL4RGNybFNBMOox/DoAsYScTG8hnEP&#10;sNaSFLBGNFQwFzrv+JFQCd/b7IDSva5UNqlsH+W9bc1FZ+6le52mfdCyWCUF8zPZuldwcxE7PANI&#10;HNfYRk9k1mQJWOkdPGvZWCsumd9o4iXovONHTi25is40jBlxedN7CVhpgj9tQ83YikvGmTH+JI1H&#10;amy8GGEy0A0j303QVujMCXaXNWIK5o7TMJ3L5zwrazsdacVNuGHoS6iSVGsySYFjgxI1tQMSNtbU&#10;48foTnNsdLHl6R6xSgrGGUCE3jBXCVipbFVNAO6FwpgTNKLhjaFhizYYZmSJQhnKyWHO0pKvTnW9&#10;coEKhcSWWTTuXYleiTk6jizUxtSPxPnYJynx6nRsVTRSKITRiyq2xgeMb3bjXQzTnbFROsJ1L+kq&#10;AUbekTILJLnnE0aWJMIDY0h0jLFEUS9K7M5wSOldiQC5I7tQLBD+xxgr3SoPLlKKZoZWMC3Bphw7&#10;VsjUoc0j1McOQsHgEBa/2dalW125tk0uXlhrEoEOTHjrXrpVqB9hibLW7sjoGNXY2h0hxG7KFanC&#10;iA+ATJk7qpAnoAoPGO4IvpY5RAuGNScJxR8oazCEIv+CfZSEqplMSsCxY5eKBCb7Mn4k1jjrDSG3&#10;3JWL8/TqE2uyqOQhd1VjS7+Crf24NQhrCWNsMzhx2JRulcsGcUmzSgr2CdaKS6ipVJJQnuTp78bh&#10;Zniy5a6Ij27quxXMr5LSrU43eFX8T9FHj02uyZa72nQp4Y22xmXD7IDu14pGVjUnhbzbmh1bcclU&#10;SiiefJK7WlYu3SpCDx6bMru7YJxvXInM7i7dKukN3sIxp2nBsDbundndSQqk78kLqLElDE+BM8BY&#10;K90qHU3xks3YCoa1x9Fx7CaXbpVSFYJphrkKNge+aj1MAiWW8jSzoxBEnAEFm5I+ZGTiu7Xclci1&#10;C14XDGsjZzfWkhSYSeqKTeCi2rzOBUy1aOdH5UxecDCUP1kwVskjliNWSXEJThC0bL5bwrAmL6Wl&#10;W13RwKvyYLpWxJSwu5lJwyUtdyWauahQQsE8l5RulXbwyIHUTDaX2MBF6VaRFtKUyOy3guG9sgPM&#10;TJZuVYuPSIXUdxvHUFkrLkELdFUBp/9L2vnszJIb2f1VGvcFdPN/ljA9C69n6YW9bLWF0QCyJEht&#10;W/bT+xeVySzGyar7xcEIAm5/UUkySB4GyThBUsJdy6X1C4ywJPFG99fryRQlW1/hpbjVeLlkqlyU&#10;hbMotWTx4Cc70S4Za2X8OaW69cmoW+2YKdcc5tJIViqtT1ZfT6ZrXuuu8pSM0Y1PobIPyOGusHy1&#10;dUlKFnvT4gjojQL7NxxqhUB97rbvOiBKi4iNr+eAFLfKs/ZP3+nXIyAlozRmnMquI4e7PneLFTuZ&#10;koGSWL5W6pZsyXMnXCqtT/bEZOWYKcdzuw6g3+JFr4ItScmitNLlNsTzp9JYl1QO7OZk9BtQLqGk&#10;Nwr4ghg3pbr1yerjLcWt4ueC+S+Vlm1J1TOf4lZZOuEdq1iulIxVEG6uUkv2jg/8k5iSUt36ZPV9&#10;QIpbxVXARWwVSCZTMhO2WlpypbDV8NeWVpMpFU5lrn+prBNSsCuPqbF/K9QspcI3T6dVNgEpaJWj&#10;2mHIv7aRKRWFUbOKjUwxqzQG+6JKYb31qcd4pJDVjcYvEQEpFYWxUyz1WW8OeC+j9CIUzGFn6Zgy&#10;Ni7yKhj/FLDKO8ClS23wgqXCuA6vcnCQ+LUuGU/zwkxV+qxPxRW0eLNLzdjbAtgUvAmVwvpURjP2&#10;tgDLiH+rUlifii0bXHplnKVgVaAfdufrcZZSxbWW0fpfr3xSiCuGoHS/BvFkXU+PwQCUJtAUqorD&#10;osbcpFQ8B0vNSs3Y2wJeU4lUhWbsU43cxThUTsRzXVrXIDxWVXooI6cikBC2qTJ7pjjVBXNViltM&#10;qbhuKp6UrgCktwU88bZXriIljqBrD4JUmWRKhfW2gEtiCO+u9FmfisLGuEilAP3eFhBXNpdWPBLa&#10;irkqMQ0ptBVfcFwPUEBjsiB0WumW4eF7Cm1dvg9DJfJHksVjkaWjUqTrzQGPjWDqvq6cJOPC4FoE&#10;NOn6rcnMW1UVZ6QkY77ArVvAJOl6kzBxYr8y00gyLvFlBVMY3KTrTcmEB2ks3FIiydjBPqJVvhwE&#10;pOsXFhzOKl22LckojjVTrXa9YcD5Voqmpbg+WTx2W9rXk643DRNe2srKTpLhoeKoVWG1RbrepBAF&#10;WnJJSrLygxKk680DcwdPLZXGXZ8sHnPfK/cLDN9TtGrc+VIJF5BkPF/O24oFvwXpeqvCm+cltlSS&#10;4TjauVuzMhByvCq7lEp4AsX1xogZnNm4VlxvVXgEtXRZOsX1yZziequCg6X0qjvF9cm4iB/rUKtd&#10;b1V46QEvYwWZOUAW3qd0YwlqJvNAKEtlrSfJOJjNnXilGSHHuhIxW3nIheJ6Y4SrhMMEteJ6qzLW&#10;a9cni6sQSvEeqJnMA1clVo5qSbK4ZBS6tTLuctwq15bQKF+ujFiVpyjZOlRy5CrL+8olYBTXGyOW&#10;Kt+J8C/VrjcP7G7XpeDGprg+GWQrHElpNs/Rq3goube+0pjJqmAwcWaUatebh3jcmgsYKsX1yUAm&#10;I6E0I6QIVp6ziKV3pbjeGMWV5OyOS7XrrUo8J1+5V5O+S8niOp3KBR+kS+Zh4VBHDSopGXVbi42Z&#10;zAPHPys3EKNlSoZt4KnSUmP2VoU1bWkfSXEpGZeI8YxSpbgUyjpARlec57AOyarwxDW761JxyTxQ&#10;XCVCiOJSsljhVM4jkC6ZB1a17GQKAyEn4yLu0vVjFJfMA31QG3c5WdyoXQmAorhkHoBKJXRTk8Hs&#10;z5UIKNIl88BBvcqFEZqM4HHu6C9BJZmHeLS9tFlOcbDc61Luu2QeAHiF/KB2KZlRXG8e8NRVIq4o&#10;rU/FwyJcdV1ry946sA6rRMpRWp+K09pcY18qLYW0csNjbaGSUnHIkh4oza0ppJWQ+sq1ChHq3zne&#10;4pAl5xoqqEwhrdyxWUNJSuWU1huUuI6kNI+nQFjelsdBVdqVp5DWeCO+EOFISyYrNDGHVMj9IDO7&#10;HmAjUls0pFQxPW5FlPTWBKNQuRAm1rydjoSSTVyqWkJJbxXWeKyuMu2kQNh4Fam4M0ghrSvLttJa&#10;NqUiKgbKq1a33irwZHjlQCEt2afCz8qbhiVbkkJaYQEr1+IN31MqrrfjFbLSwjmFtNZLS7YkNgVj&#10;rW796qSMyRQIS0tSt5LlSiGty1aKp6QlewtES/ICewklKaQV13NtJZRSsYHHr1KrW29LuLiptsxL&#10;gbA8x80hopKdTDe4hnUtLUxSKkrj9eNaab0tYdtfiSag3/pUoIQjUrXS+hUGS0OW9YUFcwqEJXgZ&#10;d3yttN4qcNdQheyhbn0qwyqnkNZyaSkVYchBpFTmgBTSimevZrlSKuZu1iWllkwhreV+S6mIaMUq&#10;lOxkDmnlQbfSCEipWE+yYanVrV9hEJpaiYNlv9CnckrrbQmzYo2jy/GzrBMIISmhJK0wyqWlVJhk&#10;dral0nqrEGEdpdGdAmFZl8zcRlAqLdkSnOmlVVAKhH2O7trKPIe0llGSbQnPl1U48Qj861aGUDyV&#10;2BNJFfGzpVceSdevMMojIKViXc6ztqV+kxtcwwIV5oCUivltgl2voCSHtOLhLLloUirus+XKilrd&#10;eqvA2/K1lUKOn+VV29K9ePRbb0uw5bW5O6Vi6UwQROG+XkrrrQJIrrGcKRWl4TgsWa4U0joxc9RQ&#10;0lsgVKbfaqX1tiRup62V1qciEpmL2UrryRQJWx/dyZbEI4+1PU4Oan3u1gvjLaUy1so5qhVKsDQH&#10;pFRxhoK3oiqjO4e1luvW74zi5Danlkqlpd0KmCzZkhRDO/BsO+dYSqX1tgR/aLG0lIpYC2IJS6X1&#10;tqSMyRQPyyoI+1orrbcl5RknBcQ6pfVWoWxLUhxtuHrjctpCKE+6wbVsJ1MqHk4hiKTWkr1VKHvV&#10;0r2vRMQSGVAqLYW3omFtfkupOKL5vAax0JIpvhUnduWZUyK8+tUM9oeNQMkqpwBX/B6Ve4ooLdkS&#10;o7RkS2jJGjOWLn7FF4RlrnVcMgvBjJUiQVJALbEShPHU2rK3JgQl8OBEZZGXgmOpHeewa7XrzUmZ&#10;EkjRsbzWBVBqpfXmhKvGa8Fs6epXFobEMpSmgRTputVel49zSt0GAoxww1pp650CZBk6NZdJSkVp&#10;BDZVWpLQuU7Lqosyp8KchD+iYJiBYVda3DtaWeTlVOEz5A2tUmm9YYBJKDkxYNo7HeOoQlwE97Wp&#10;hE3r0lUXsDkV71SwMqn1W7ImRbcCi/9ORybUR43VxyOX0sVlgV8vYDUV7ojS6Maz05WGD6Pie8qJ&#10;BoIIY+BUuq03JeFUqlUtpeJFt7havlJaMgrFFSUbtq5BYr6Jc+mV0vqVSfB2tZbMqar7fAJSOi2r&#10;69eciv0ix7lK/ZaDYov7RfwInY4AlG1Habil4Naqrxf7lkojhqe0F2au7tJhXEtsfk6Ff742c+PI&#10;6QqLALTSAEipsNBx82sFkimwNapWOKxGryX7QzA7x+BLpfWWhPuKSnHaDLCuRThwuLFSK4y2FNVa&#10;5d9g3PrCVkZAaW5L975GcENlkw9N1Bc2PpjwSzXrLQJ8cG3aTuGzceqsRD3gNO11ZJlcMlopFWGi&#10;XCpWqVmKZuXWilJ0Nt6RTsWIla71WY5lJfqmcl9jLJK60uJUaMkxw+HuLhmjvHR3EKX1yZhnInC2&#10;AP50gWuEbVROe1Nab3wwPY8S9YZzqq8bp1kqB/8orU/GrYulJxdJ1tsD3icvHcaTZCur/xJlSmx6&#10;VzdCNriLu7LYSsnwOMXVbJV+6y3CyGa2cisMdeuTYeuIHSuV1hsSjsvWQtzx2HVNwlYjXrQt1C3F&#10;sBKzsVSOzsdGuS8N4qG0S4Q47pIRobCX9vc5GQ/3zSVakcDTvjQwWbNcKRnritKTVDRJbxRGPDOV&#10;+6wkGadKS6fnSdYbBY5dEEpUGQEpWZxXLrnvOHzdtSRXyfBISKm0Phl3QXPIrYTJ3pYQohN8RWEr&#10;lYJe5+NdkcoI6G0JsQZM3aXS+mQYZWBSqltvFKaVdVSttD5Z3ITOhq9St94oTDul1VoyJeN5ksrt&#10;AAzL3ihguLgNtNKSOdkDar20Sk7Bq5TGwq1UWm+CJh5nqPVbCl6NqI3SMWKik/uBs65bzU6m4FXu&#10;buKi/VLdehPEGohX1SsoScGrEHa8EVIqLZsgfPOlEZCCV7lUsrjmSsng8ONsVGEEpODV8MGVuADc&#10;Pl2/4aiqnYYDTF0ynuqdiiOgT8bdH9UR0BuF6p0EDNM+GVG566PWkr1R4HU74ktLKOmTEezB4ZpK&#10;v6XgVe5+5b60SmkpWVyRUSKf8Sl2/caxb54HLpXWJ2MRNNZcFyl4laFdukU3HLqdksOO97zUbyl4&#10;Fcc8G9pS3Xpbwt2ctYB2fLOdkuxwiMQuldYnwwlXXL2m4FU8tbX7CHBYd0pyR/N3Dq0WbEkKXg1q&#10;pObiTcloIBjaUmm9UXhgS0rRwwQ4dXXDvHJQr1K13iZwDJ67tkvd1iebN2jkUmG9SXhwg+9Ycsyk&#10;iFeezKq8YM+Kp1+U4ITj1ooS/lM6rvYpnSRk29u1PjQJ504q5zJzuvBelKbSHLnKWVLe3a10W0rH&#10;ceGaHyhHrrJMq9Gl7E26NuHCl9KaJAeuTnihGTWFTUBKV6QTWRV3GpbvtI3VdJcOF2hpXOdrX7ll&#10;vPS2I4X1S5J1hagrjOsctcqcDZlWasbeioy1EC4mia45iH2MYJRSYX26bR1KRiRFurJewwdaWrXm&#10;dGC/1Gkp0pVl3oPrWipVy+l4ILA0rnPMKs3IJTal0pL1Cd9RBSM5ZnXmCTEW8oWhltKt7G1KhfXG&#10;gB0j3VbCSA51ZUtaKiytKozC+nSyGf3dL7//9//xb//47V//5Zff//In/uN38V+//vMvp4z/+umX&#10;v/z7z9++f4sf/vbXf/z0z5+//frXv/zlH//x2x//G7PR/339+d+/fyM5WZLqzOZHienePvFgJWb1&#10;2CcercT0Wp94shLTmn3i2UqMie0TL1ZiTGafeLUSYwL7xJuVGJPWJ96txKyP+sQPK3FQzH1q/rYw&#10;piDzUBZ0birdw1mwuim5h7RgXFNyD2tBoabkHtqCE03JPbwFy5mSe4gL3jIl9zAXTGRK7qEuuMU+&#10;OX87qAu2MCX3UBf0X0ruoS74vJTcQ10QdCm5h7pg3FJyD3XBvKXkHuqCE0vJPdQFyZWSe6gL1iol&#10;91AXNFSfnL8d1AUdlZJ7qAuiKCX3UBeEUUruoS6onJTcQ11QOim5h7ogW1JyD3VxY0hK7qEurgBJ&#10;yT3UxZ0eKbmHuiAs+uT87aAuiIuU3ENdUAopuYe6oBZScg91wRWk5B7qwoufknuoC7d8Su6hLtzz&#10;KbmHunCcp+Qe6uL2h5TcQ124tvvk/O2gLlzcKbmHunA+p+Qe6sIJnZJ7qAuvckruoS78vSm5h7pw&#10;4KbkHurCI5uSe6iLawVScg914TVNyT3UhRu0T87fDurCH5qSe6gLR2VK7qEuPI8puYe68CWm5B7q&#10;wjuYknuoC39fSu6hLjx/KbmHuvDlpeQe6sLLlpJ7qAu3WZ+cvx3Uhf8sJfdQF46tlNxDXbiqUnIP&#10;dXHMOiX3UBfnplNyD3VxEDol91AX56FTcg91m6COv61+F9RxgtlJHoeJe+X520ouqOO0sJVcUMeh&#10;YSu5oI7zvFZyQR3v1VjJBXWcuLWSC+o4QmslF9RxJtZKLqjjkKuVXFDHqVUneRw77VHH31ZyQR3n&#10;Sq3kgjoOilrJBXUc/LSSC+o4yGklF9RxMNNKLqjjpKWVXFDH0UkruaCOs5BWckEdhxud5M/jiT3s&#10;QuBlIMCLI4heBgK9OFXoZSDgi4OCXgYCvzj752UgAIzjfF4GAsE4oudlICDkbIyZgcAwDtJ5GggQ&#10;iUvyMrgRFjZjoUjkBJtVhRtpgcDLQJEIj+FloEiEyfAyUCTCZXgZKBJhM7wMFInwGV4GikQYDS8D&#10;RSKchpWBkhhxzsrLQJEIr+FloDYRZsPLQJEIt+FloEiE3fAyUCTCb3gZKBJhOLwMFIlwHF4GikRY&#10;Di8DRSI8h5WBEhtx4MbLQJEI1+FloEiE7fAyUCTCd3gZKBJhPLwMFIlwHl4GikRYDy8DRSK8h5eB&#10;IhHmw8tAkQj3YWWgZEec8vAyUCTCf3gZKBJhQLwMFIlwIF4GikRYEC8DRSI8iJeBIhEmxMtAkQgX&#10;4mWgSIQN8TJQJMKHWBkoAULkmJmBIhFOxNNAkQgr4mWgSIQX8TJQJMKMeBkoEuFGvAwUibAjXgaK&#10;RPgRLwNFIgyJl4EiEY7EykBJkQgy9zJQJMKTeBkoEmFKvAwUiXAlXgaKRNgSLwNFInyJl4EiEcbE&#10;y0CRCGfiZaBIhDXxMlAkwptYGShRwo1dZgaKRLgTTwNFIuyJl4EiEf7Ey0CRCIPiZaBIhEPxMlAk&#10;wqJ4GSgS4VG8DBSJJnPCe4bZCx0CSwMlT3hF2MxAkWjyJ9yhK1UwGRTe49AMTCRCmiRXPjdImm2g&#10;SDR5FB7CUA1MJMZ1osktbHIpPPupGZg2MS79zBqYSFRChctBvF6IqzmTBianwn35moFpE+P+zKyB&#10;icS4ETNnYCIx7rjMGZg2Ma6tzBmYSIybKHMGpk2MyyVzBiYS477InIGHRC6myRmEwDGqXAelGXiz&#10;M89DawYeEnnOWjPwkMhl45qBh0SOPmkGHhLHuCqx78YQeL0gSOQuKzMDQeJociwcm9cqmEhUjoUn&#10;5r0qxKWAqRFNjoVrZDUDE4l6NIQLJc0qKBJNjoVHULQKJhL1gMhocizcV6UamEjUQyKjybHwQppq&#10;YCJRORaeI/C68XZUxORYuJlPqmByLLzspBmYSLwdGDE5lvF2ZMTkWLj1Q6tg2sTbsRGTYxlvB0dM&#10;jmW8HR0xORZuX5U2MDmWUY+PhMCaWPQAyWhyLKMeIQmBp4HaRJNj4ZFebUTTJupBktHkWHgmXTUw&#10;baIeJuHctNmIahNNjmVUjiUEVjfqkRLuEDIzUJtociy80ym9YHIsXCehGZjrRD1aMpocC3dPqgam&#10;TdTjJaPJsYx6wCQEHg4UiSbHMirHEgJLAz1mMpocC3fqSC+YHAtv8mgGpk3Uwya8hGO2gdpEk2MZ&#10;9cBJCLxeUJtocizceKaNaCJRj52MJscyKscSAqsN9OjJaHIsox4+CYGngSLR5FhGPYASAk8DRaLJ&#10;sXA5nODA5Fi441UzMGdnPYjCtclmG6hNNDkWLm2XKpgcy6jHUUJgdaMeSBlNjoU3ibQKpk3UQymj&#10;ybGMeiwlBF4bKBJNjoXbKbUNTCTq4ZTR5FhG5VhCYLWBciyjybGM8YBd8uKYHAsXHGoGpk1UjmU0&#10;z6mMyrGEwGtEtYkmx8LVztoG5uysHAu3mZpV0NnZPLEyKscSAqsRlWPhknIzA0WiybHwQKH0gnly&#10;ZVSOJQReG+iOxTy9wp3RWgXTJirHwmMVZhXUJppnWHisRatgzs7KsXAbnlUFHtjNGoTA6cZJOZYQ&#10;eBkIEnkH2cxAZufJPMfChaLaBp5N5HpFzcBD4qQcSwi8RhQkTibHMsX7T/3UFgJPA1knTuY5Fl4+&#10;FQ1MjmVSjiUEVhWUY+E5YjMDRaLJsUx6AVcIvCooEs1zLNyVrr1gIlE5Fp47MKugSDQ5lkk5lhBY&#10;jagcC/dHmhnI7DyZHMukHEsIvCooEs1zLDxbIzgwORYeN9cMTJuoHMtknmPhEmDVwESiciyTybFM&#10;yrGEwOpG5Vgmk2OZlGMJgaeBzs4mx8INsdILJsfCDbOagWkTlWPhVnuzDdQmmhwLF0RrFUwkKscy&#10;mRwLL8eoBiYSlWPhOSavEZVjmUyOhavApQomx8K14JqBt2PhFnPNwESiciy8y2A2oiLRPMcyKccS&#10;AsseKMfCq6RmBopEk2PhPUfpBZNjmZRjCYHVBsqx8K66mYEi0TzHwjss2gYmEvVKr8nkWCblWELg&#10;NaLaRJNjmZRjCYGngSLR5Fgm5VhCYGmgHAsPWpkZqE00OZZJr/gKgVcFRaLJsUx6zVcIPA3UJpoc&#10;C/e1y2Ayz7FMyrGEwKuCItHkWCblWEJgaaAcy2RyLLzDII1ociyTciwh8KqgSDQ5lkk5lhB4GigS&#10;TY5lUo4lBJ4Gunc2OZZJOZYQWBoox8JDM2YGunc2ORZebRAkmudYJuVYQuC1gSLR5Fh4QEurYCJR&#10;ORZe7TGroDbR5FgmPccSAq8R1SaaHMukHEsILA30HAuvHZoZKBJNjmVSjiUEXhUUiSbHwrOogkTz&#10;jrBJOZYQeFVQJJocC09gaxVMJCrHMpkcC48JZw1C4LTBrBxLCLwMBImzybHMeo4lBJ4GgkRekzEz&#10;ECTyGJOZgczOvEJqZiBInE2OhTfQFAceEnm4VjPwZmceLJYMTI5lVo4lBBYOlGOZTY6FV9O0CiYS&#10;lWPhvVCzCopEk2OZlWMJgdeIikSTY5n1HEsIPA0UiSbHMivHEgJLAz3HMpscy6wcSwg8DRSJJsfC&#10;24YCZZNjmZVjCYFXBbWJJscyK8cSAk8DtYkmx8LT4dqIpk1UjoUHRr0qKMfCg9NmBjo7mxwLb85J&#10;G5gcC28NagamTVSOZTY5llnPsYTAApJyLLN5VxjPfWsbmDZRORaec/WqoBwLr6aaGcjemTdGzQwU&#10;iSbHMivHEgKrG5Vjmc27wmblWELgaaA20eRYZuVYQuBpoEg0OZb59lSKybHMyrGEwKqCciyzybHw&#10;9KyMRpNj4cVzzcBEonIss3mOZVaOJQReIyoSTY5l1qdTQuBpoEg0OZZZz7GEwNJAOZbZ5Fhm5VhC&#10;4GmgSDQ5Ft6fFSSaHAuP82oG5uysHAvPypttoEg0OZZZOZYQeL2gSDQ5llmfVAmBpYFyLLPJsczK&#10;sYTA00CRaHIss3IsIfA0UCSaHMusHEsIPA0UiSbHMivHEgJPA0WiybHw+rUMZ5NjmZVjCYFVBT3H&#10;Mpscy6wcSwg8DdQmmhzLrOdYQuBpoF4c8xzLrBxLCDwN1Itjciyzciwh8DRQJJocy6wcSwgsDZRj&#10;mU2OZdZzLCHwNFAkmhzLrHeFhcDTQJFociyzciwh8DRQJJocy6wcSwg8DRSJJseyKMcSAkeDRTmW&#10;EHgZyOy8mBzLohxLCDwNZHZeTI5l0XMsIfA0kNl5MTmWBUolHUMJgaeBzM6LeY5lUY4lBJYGyrEs&#10;JseyKMcSAk8DRaLJsSzKsYTA00CRaHIsi94VFgJPA0WiybEseo4lBJ4GikSTY1n0HEsILA2UY1lM&#10;jmVRjiUEngaKRJNjWfSusBB4GigSTY5lUY4lBJ4GikSTY1mUYwmBp4Ei0eRYFuVYQmBpoBzLYnIs&#10;i3IsIfA0UCSaHMuiHEsIPA0UieZdYYtyLCHwNFAkmhzLohxLCDwNFInmOZZFOZYQWBoox7KYHMui&#10;51hC4GmgSDQ5lkU5lhB4GigSTY5lUY4lBJ4GikSTY1mUYwmBp4Ei0eRYFuVYQmBpoBzLYnIsi3Is&#10;IfA0UCSaHMuiHEsIPA0UiSbHsijHEgJPA0WiybEsyrGEwNNAkWhyLItyLCGwNFCOZTE5lkU5lhB4&#10;GigSTY5lUY4lBJ4GikTzHMuiHEsIPA0UiSbHsijHEgJPA0WiybEsyrGEwNJAOZbF5FgW5VhC4Gmg&#10;SDQ5lkU5lhB4GigSTY5lUY4lBJ4GikSTY1mUYwmBp4Ei0eRYFuVYQmBpoBzLYnIsi3IsIfA0UCSa&#10;HMui51hC4GmgSDQ5lkXPsYTA00CRaHIsi94VFgJPA0WiybEseldYCCwNlGNZTI5lUY4lBJ4GikST&#10;Y1n0HEsIPA0UiSbHsug5lhB4GigSTY5l0fdYQuBpoEg0OZZFz7GEwNFgVY4lBF4GEp+4mhzLqu+x&#10;hMDTQNi+1eRYVr0rLASeBsL2rSbHsupdYSHwNBCOZTU5llXPsYTA00DYvtXkWFblWEJgaaAcy2py&#10;LKueYwmBp4Ei0eRYVj3HEgJPA0WiybGseo4lBJ4GikSTY1n1HEsIPA0UiSbHsirHEgJLA+VYVpNj&#10;WfUcSwg8DRSJJsey6jmWEHgaKBJNjmXVu8JC4GmgSDQ5llXvCguBp4Ei0eRYVuVYQmBpoBzLanIs&#10;K5RKIu9D4GmgSDQ5llXPsYTA00CRaHIsq55jCYGngSLR5FhWPccSAk8DRaLJsazKsYTA0kA5ltXk&#10;WFa9KywEngaKRJNjWfUcSwg8DRSJJsey6nssIfA0UCSaHMuqd4WFwNNAkWhyLKtyLCGwNFCOZTU5&#10;llXPsYTA00CRaHIsq55jCYGngSLR5FhWvSssBJ4GikSTY1n1rrAQeBooEk2OZVWOJQSWBsqxrCbH&#10;skKp5NnZ5FhW5VhC4FVBvDirybGsyrGEwNNAvDirybGsyrGEwNNAvDirybGsyrGEwNJAOZbV5FhW&#10;5VhC4GmgSDQ5llU5lhB4GigSTY5lVY4lBJ4GikSTY1mVYwmBp4Ei0eRYVuVYQmBpoBzLanIsq3Is&#10;IfA0UCSaHMuqHEsIPA0UiSbHsirHEgJPA0WiybGsyrGEwNNAkWhyLKtyLCGwNFCOZTU5llU5lhB4&#10;GigSTY5lVY4lBJ4GikSTY1mVYwmBp4Ei0eRYVuVYQuBpoEg0OZZVOZYQOBpsyrGEwMtAOJbN5Fg2&#10;5VhC4GkgO5bN5Fg25VhC4GkgO5bN5Fg25VhC4GkgO5bN5Fg25VhC4GkgO5bN5Fg25VhCYGmgHMtm&#10;ciybciwh8DRQJJocy6YcSwg8DRSJJseyKccSAk8DRaLJsWzKsYTA00CRaHIsm3IsIbA0UI5lMzmW&#10;TTmWEHgaKBJNjmVTjiUEngaKRJNj2ZRjCYGngSLR5Fg25VhC4GmgSDQ5lk05lhBYGijHspkcy6Yc&#10;Swg8DRSJJseyKccSAk8DRaLJsWzKsYTA00CRaHIsm3IsIfA0UCSaHMumHEsILA2UY9lMjmVTjiUE&#10;ngaKRJNj2ZRjCYGngSLR5Fg25VhC4GmgSDQ5lk05lhB4GigSTY5lU44lBJYGyrFsJseyKccSAk8D&#10;RaLJsWzKsYTA00CRaHIsm3IsIfA0UCSaHMumHEsIPA0UiSbHsinHEgJLA+VYNpNj2ZRjCYGngSLR&#10;5Fg2vSssBJ4GikSTY9mgVBLPFAJPA0WiybFsUCqigYlE5Vg2k2PZlGMJgdUGyrFsJseyQankNjA5&#10;lk05lhB4VRB/4mZyLJtyLCHwNFAkmhzLphxLCDwNFIkmx7IpxxICSwPlWDaTY9mUYwmBp4Ei0eRY&#10;NuVYQuBpoEg0OZZNOZYQeBooEk2OZVOOJQSeBopEk2PZlGMJgaWBciybybFsyrGEwNNAkWhyLJty&#10;LCHwNFAkmhzLphxLCDwNFIkmx7IpxxICTwNFosmxbMqxhMDRYFeOJQReBsKx7CbHsivHEgJPA1kn&#10;7ibHsivHEgJPA1kn7ibHsivHEgJPA1kn7ibHsivHEgJPA9mx7CbHsivHEgJLA+VYdpNj2ZVjCYGn&#10;gSLR5Fh25VhC4GmgSDQ5ll05lhB4GigSTY5lV44lBJ4GikSTY9mVYwmBpYFyLLvJsezKsYTA00CR&#10;aHIsu3IsIfA0UCSaHMuuHEsIPA0UiSbHsivHEgJPA0WiybHsyrGEwNJAOZbd5Fh25VhC4GmgSDQ5&#10;ll05lhB4GigSTY5lV44lBJ4GikSTY9mVYwmBp4Ei0eRYduVYQmBpoBzLbnIsu3IsIfA0UCSaHMuu&#10;HEsIPA0UiSbHsivHEgJPA0WiybHsyrGEwNNAkWhyLLtyLCGwNFCOZTc5ll05lhB4GigSTY5lV44l&#10;BJ4GikSTY9mVYwmBp4Ei0eRYduVYQuBpoEg0OZZdOZYQWBoox7KbHMuuHEsIPA0UiSbHsivHEgJP&#10;A0WiybHsyrGEwNNAkWhyLLtyLCHwNFAkmhzLrhxLCCwNlGPZTY5lV44lBJ4GikSTY9mhVBLLEwJP&#10;A0WiybHsUCqigYlE5Vh2k2PZoVREAxOJyrHsJseyK8cSAqsXlGPZTY5lh1LJbWByLLtyLCHwqqBI&#10;NDmWXTmWEHgaKBJNjmVXjiUEngaKRJNj2ZVjCYGlgXIsu8mx7MqxhMDTQJFociy7ciwh8DRQJJoc&#10;y64cSwg8DRSJJseyK8cSAk8DRaLJsezKsYTA0eChHEsIvAyEY3mYHMtDOZYQeBrI7PwwOZaHciwh&#10;8DSQ2flhciwP5VhC4Gkg68SHybE8lGMJgaeBrBMfJsfyUI4lBJYGyrE8TI7loRxLCDwNFIkmx/JQ&#10;jiUEngaKRJNjeSjHEgJPA0WiybE8lGMJgaeBItHkWB7KsYTA0kA5lofJsTyUYwmBp4Ei0eRYHsqx&#10;hMDTQJFociwP5VhC4GmgSDQ5lodyLCHwNFAkmhzLQzmWEFgaKMfyMDmWh3IsIfA0UCSaHMtDOZYQ&#10;eBooEk2O5aEcSwg8DRSJJsfyUI4lBJ4GikSTY3koxxICSwPlWB4mx/JQjiUEngaKRJNjeSjHEgJP&#10;A0WiybE8lGMJgaeBItHkWB7KsYTA00CRaHIsD+VYQmBpoBzLw+RYHsqxhMDTQJFociwP5VhC4Gmg&#10;SDQ5lodyLCHwNFAkmhzLQzmWEHgaKBJNjuWhHEsILA2UY3mYHMtDOZYQeBooEk2O5aEcSwg8DRSJ&#10;JsfyUI4lBJ4GikSTY3koxxICTwNFosmxPJRjCYGlgXIsD5NjeSjHEgJPA0WiybE8lGMJgaeBItHk&#10;WB7KsYTA00CRaHIsD+VYQuBpoEg0OZaHciwhsDRQjuVhciwP5VhC4GmgSDQ5lgeUSmJ5QuBpoEg0&#10;OZYHlIpoYCJROZaHybE8oFREAxOJyrE8TI7loRxLCKxeUI7lYXIsDyiV3AYmx/JQjiUEXhUUiSbH&#10;8lCOJQSeBopEk2N5KMcSAk8DRaLJsTyUYwmBo8HwXUmWp8TMQmgWsvAYPxIIHJ8SUwsxjWThIZIE&#10;AsmnxNRCzCNZeKgkgcDyKTG1kMmaLDxkkkCg+ZSYWsiETRYuOpV4Gb6bzAsJbug0uReyuKHTZF/I&#10;4oZOk38hixs6TQaGLG7oNDkYsrih02RhyOKGTpOHIYsbOk0mhixu6DS5mOG7kjFPiTdGlI4hC9d2&#10;KiFDFt6qkgQ3dJqcDFnc0GmyMmRxQ6fJy5DFDZ0mM0MWN3Sa3AxZ3NBpsjNkcUOnyc8M35WgeUo8&#10;dCpFQxYuOpWkIQsXnbAyaa1KFu7MrkQNWXj7HhLc0GlyNWRxQ6fJ1pDFDZ0mX0MWN3SajA1Z3NBp&#10;cjbDdyVtnhIPnUrbkIWLTiVuyMJFJ0yNoNPkbijzZjtN9oYsbug0+RuyuKHTZHDI4oZOk8Mhixs6&#10;TRaHLG7oNHmc4bsSOU+Jh06lcsjCRaeSOWThohP2RtBp8jmUeUOnyeiQxQ2dJqdDFjd0mqwOWdzQ&#10;afI6ZHFDp8nskMUNnSa3M3xXcucp8dCp9A5ZuOhUgocsXHTC6Ag6TY6HMm/oNFkesrih0+R5yOKG&#10;TpPpIYsbOk2uhyxu6DTZHrK4odPke4bvSvg8JR46lfIhCxedSvqQhYtOvb6MLNx1pxI/ZOGuO/UK&#10;M7JwPUpK/pCF53MnwQ2dJv9DFjd0mgwQWdzQaXJAw3clgZ4SD51KA5GFi04lgsjCRacetyELF51K&#10;BpGFi049ckMWLjqVECILF51KCZGF6+9UUogsPFaIBDd0mrzQ8F2JoafEQ6dSQ2TholPJIbJw0an0&#10;EFm46IQPksWByRBR5m1mNzkisrjN7CZLRBY322nyRGRxs50mU0QWN3S6XBH+e+mRkFjoxO16y8JE&#10;J76xWxYmOnFg3LIw0cku85aFaTvZCtyyMG0n67VbFqbtZFK9ZWHaTizfLQvTdgLPWxYmVzTcuKKQ&#10;eOi8cUWDyxUNN64oJKYWN3S6XNFw44pCYmpxQ6fLFQ03rigkphY3dLpc0XDjikJianFDp8sVDTeu&#10;KCSeFjeuaHC5ouHGFYXE1OKGTpcrGm5cUUhMLW7odLmi4cYVhcTU4oZOlysablxRSEwtbuh0uaLh&#10;xhWFxNPixhUNLlc03LiikJha3NDpckXDjSsKianFDZ0uVzTcuKKQmFrc0OlyRcONKwqJqcUNnS5X&#10;NNy4opB4Wty4osHlioYbVxQSU4sbOl2uaLhxRSExtbih0+WKhhtXFBJTixs6Xa5ouHFFITG1uKHT&#10;5YqGG1cUEk+LG1c0uFzRcOOKQmJqcUOnyxUNN64oJKYWN3S6XNFw44pCYmpxQ6fLFQ03rigkphY3&#10;dLpc0XDjikLiaXHjigaXKxpuXFFITC1u6HS5ouHGFYXE1OKGTpcrGm5cUUhMLW7odLmi4cYVhcTU&#10;4oZOlysablxRSDwtblzR4HJFw40rCompxQ2dLlc03LiikHRa/O6X3//6z7/82z9++9d/+eX3f//j&#10;r7/99Oefv/3520+//fztt28//f3nb3//9tMffv72h0jzy+//9stvfzq/jf/86f/8/G1cZ95Fo9P+&#10;FP89jAv+1Pj0f/71f//xv/71mei3n/7587dhnjjEfVSIj7gwtrmlXl/++S85xcgb0Yd3cFyJnrjc&#10;7+279u/fzhJGXuI5XIHx/XwFSbfvfv3zX//xx2dFXmWeaZd5HE/ieFwmOKHWV68vf/1ff/iPX//L&#10;H/9f0nFBxzPQkXTzetzlQ0sdKi3DupxRNPzMNbvPbF8/E1V5WvQRfaeXGyKV9bbkmevgTqSTduR/&#10;Zx+djcHDzGfsIz8vwXIdXXj+TIpzjcHPvBdyuecKJae0b7ImDu6waGRNnZ6Au+ocODgd+fxs1pnm&#10;Pve2XdpX1uvSHHbvWnve2YA2BE4rireRUKjzg4680r7p52W5KjVN67HeuxT7iK7csz/A5zqv0+nh&#10;GJeRrm0O7hc+G8pP6K3z1C4AJAVrv5aifdf+vb5fhjMoMr4fL+PfvvusHZdwxUsjQawAKhq2+b1f&#10;yuWKHkVy5RIGoyUDgwnBXAEznETgiPLnK56tSbkMYTgJOn7d5tdC6su+fAD3091PUu7OTiODk+XL&#10;NazuvzLAX0q1tGFEvy6Wd8ZOjwjtu56n9K76cMfG6UcDugv/S8MVO7idsRzHmGrG8+tyIzR+PuNM&#10;SYsJesK+FQzzscZBjqPzAHbuBVgNFLt+/mgoGkhOMBHY2iKjKBO71yad9l37t30/E5zc24xWv/Zd&#10;rueVam0nwimFCeI5zb9qtkzr1eIzLS5tSl+eLFro2F1J+GVfQpFQctM3LKBkzcu/p99pXAKe0uS8&#10;inPSXvyMJWqTTa5lq/tZ22HgkHIzQev4eoqjfdf+bd+PlNJ0BFzXhNu+y6W1VNjuk6odl3U+XXZX&#10;m7INba+O8TNtmmvGqrNF3PMzs3zrx1xW/quVzMPdV8kbbSpZ02iXtdiG8zXXl2JMh1eT0/yv/d3X&#10;vTk8GG/NEPFU7jExXFnTjm01Ny7bshx7ne5n6nkuU14/l2wCjnKybn30JusJbS7FmN2ShWSx9dT1&#10;GLqYl9eu4es6j9GEV9Yt7atSD36+FGMA586YBpqhWYWtKXarc0Pa2cPTwLzVENynat+1f9v3I4bj&#10;allaqm0m2ndvcTTF0DjIQ7rrBpRpQo1jk8HPmLvnvHhVfKLJrx5ZsQrvx+b7klkYnc5N0N/SvrKe&#10;t3YyMn5mQZFs/LRcgcrdz7c2fV/ysrSggi7tq+Rlf809bxTD6l8zRIzaZq1zWa3VW+9gg65Uld6M&#10;aeAdZlq+ubRWCs/tnE5Suot1arbxE6JrQuZBFZkCJkbFGZzFQptqPmFcbFPqdM18+3oep361KePj&#10;AgrG5/Dbdj9P67WOYKXzCmr4emxSyfb+FVsldhh5dpkwstfanRuRDkb6VTKLqmtpxCz1YlgLJVPj&#10;8zwfJbe0r6x7BL/5mR3O1WLXz8XWHpmAmz3CHh+unFfJLMWu7cybn4mTumbUq0lqJY/Rt1fJzBzZ&#10;1I20NrA5jCyrNP051h1X6tZXxZLH2Ae3rJ/2uN+jYStZS7efG4SuJmE5EMveQ7Eda+PMtbEVbSXf&#10;wTtgBK6hzZsesnLC+LNnbCW3QVerMxQJC86WlsVoxjaCx9XP9+E+0CRXZ/Q2J9uO/NdpSYg3W6+e&#10;2mLfnswvUcrtqa+YF3T5wQGQ9hYZFpZvDUvCOnMfWntdK7GrIzlNvJ1MPsvB54zfw4A5YzxD+Pi5&#10;rTVvrd2saKsth60vhwY7siumtX3X/j2+Z2n5GvixR2ges/bZuybl7qMWDcemBTTKTopFVcMYu4iD&#10;wGi1fvD1tfqOcdAKzAXlv05d2R9d7XXfSWG4rq0EC4hj2XsVi3f2MsuxsKsPGi45ftkJ/DrZKu80&#10;xrUiAqV5yc+l8e1+DnbIDK46enbM0+V54JRG3r5h9uKajsMIMCvk4fRxY56b9fPOHgYO4J+dODOB&#10;XhHFr619Q8gJvJmOPY/yjeyqwuMCmoFr+679e37PfmNsrpP5McVs/uPvN9YyTaMwgW2x0vLNdWul&#10;sHtohmNmapLBj2eSTcDRjG9/ZuV2/Yzxu8LIvp5SZ84utP01TRlbnH50z+GqPG3DzC3WsqGa6YBm&#10;LmnNeFDhaJ1cy/zX1RNYrHO5Tdr5uGO7jYRhZmN6BlPRUU/XaVIMU3RG1/Pzc4p8W/IPfKog/YyT&#10;GudtZFl+6v4ROwv3EbSlO16acGAeZba+bf+eNQz3TZshWedN11UQ7bu37bKw1GhexCjlCOa42oUN&#10;+XaGj6M209Fz1/H6ecYDdG4v2Cl0T25nLHxul20asGAn2AIcbVvzuV023Alt4xRzoGK+1fdsF7YW&#10;7Y34kTH1ejSjffd5xG/Y8baSCrfxBbiXcu8aFdy2xz7GmR1GdjeDw/AnPq3UzHriYEJak/JwWvif&#10;j1/7EZ0Lyn8dNcWsTtdUgDN9SGs33r0JP8BpHG+m8z9hk39o7G8TRdrnPVg9oeahVMxArS9z/fJf&#10;R21ZGcVR4jMpU1vOGEvaGvmNg5HOvLzyzLeveJkM2/TXWWzvEr05tx8rVWhK3RcBrKQuD0Ys/eqW&#10;k1sF92YZ7wQHtx62e0lxg8SKpTerYeGvFSom9HBq3tZMbxsZnFw7yhgBsqjp3MP3YlkkNlv/oj5q&#10;xeLeaGTXm7UUY/5yfl29dw0gNkTXri08Su8niTb4z6FD816AiI5pOGyfvWscVgAwMG1EMR0lBMbI&#10;vlo9FiP5V1z214aZ628uI5YLyn+duuKovVYhl4W4qj/wCOi1ItAZlue7L8egOYNuDPNmP8KJfcTn&#10;tmKx/I/zBBsTZJt8rl830jalcBUc68ESFDag3bbRM+vyY7F4ZYzJaxib+TI3Mj49FuVHB0EZdbEI&#10;aWC/a+RYv7e+nXEY5SXSxhBr+GTNFT7ibrXwcdbIBf1g2sEzeEYP4O6hVm078ONpB7cKJv6sbtBu&#10;aTe5Y2qvZRtDGevY6czbtUGzHNMOk76xA+Hh3djOnEm1MVjz0pbtV7o+KzUyU7b1A7u9Y1tUAga2&#10;pT1HNc6sXPLWhkVLuz9/nDHEeQfyBFUrNjbZ721E7q9j9G1Mo20Hgn/nTHrhMYDeVpn3Xz/1ay7o&#10;MzAWGqvhLiiyy4/2Y2CsrDjarDQx/PBmdF2/0tvNvzGxVhkSMFa+bk7DKWbKtgoVndOIOpoK79DU&#10;9urBbWdnUYzWa4RhAI+1VWvIlZ+bFYd3WQ+VS8BglcOy6kQcM9ZxCuDKGIxdFuOuVN8WWBNa7Vhz&#10;F2oLlJvhncK7knyzqQvujcwauM0GsftiJJaLxWHSZoNYcORmxDwurZFZyUeTdj3/EU5S24+r9wj3&#10;aN5VdpTbFTv3wmObQM/RQ4LzvN/I7pZ54qxo+6z92z5f1saRTDP11Gn59vmjLfqmIFFb77XPPo+s&#10;kdOTQX4/rRh+uPGKSP9UFeIOcK2cdo8U4d45Ou0q7c2YGDnhzj7pLIfhnAfFyP0je/P84i1gX9p3&#10;GCtkfj7LjPnsAFlpWIysMsKP96zhFE64lPWA5+Tyv74arw0b/KvBZp6p2aO8YhxTLTNyjl4cWDlg&#10;q860zAB5aOBr4CTwOWBfVu1VMt6yS29W0OC5OjhADK+ytToHD50GJT+zQGyKwY4cs96rZDw+zYAB&#10;1iDI6yXj6Wi+tdeQvrIGOzHZHZ3BQlLITF70Y+JsPz99seWS8ZENzXROlHL4kF4l41O9Wps7ZfPM&#10;OPBMLhg9Sp657onmqZfMWr1pPdOnR0+9SsacXiuQm8UHfROxIGfJYPsavRlT+a8TYbgtcGKfaRkl&#10;ebkG00rWZ3PCnMR9JFTqpRgjo1lJHBr74TcsjaoBWFzBGjP7wbw+HTC5l7d7vq3JIHE5+tIUY448&#10;3Ki1kvHGXPM2LRsL0r5SWOO1kQfhOMvT4ECFryCama3A67KJr8fzxuR2dSQ7mzznDKyBXv5Dtvd5&#10;ucG2B71bP3tLTYJHYpF79jMRGceIvDoyQh2ujryWk6+fcS9ejs2YGp8wKLY2Z3CvBTIVHNIqCY5o&#10;vfwN4fIRE7eySL7qHKEdxqhiJdTemsQFx1I79zPlBj94LL+ZUQUGK/tylDl/prMM64m5vHbF887i&#10;Lw+bFb9/m8reOHMxauy+z5Jjn2q0dtDTzW7jnhZXFocNeHD0rDOj+bxm/urniOG8UsedJkZr47SI&#10;zcKzvYgBFOoCj2xEc7WfI04tDTo8u5cFZA3xyfnw1obF7vbS+sbVEC3Q/0xHZgBC5LxCXMH5tbLK&#10;ZbW1yWk3Z6J0z5NGEWn3uvimfdf+vb5flitu+YrMYwS179q/7XvWOufhBmw7jpnWE+279u/1Pd7a&#10;1rx9+7Xvcm1aKtwRjRcIL7gMAQi/a7f+pkvDA9n2oChooSVCatoK4R0QIaLb1uoNjCE72ulUPNPe&#10;CGFDMV0+gjuTstKxl7l6M3QZIU3vlw+6ZglXluTXxEJohgyBlQXueV1BMAbh9+mnpZUX4K/9s2kJ&#10;oQemi4W5G1kCAq+YQGCtJnobqXLbF7rWnz1o60h8nqef4jI47BcwzKepezMtRbhy8wp8nvEaxk9U&#10;Qz2sbVMIm8o6Ihry81jDKfXSMXbXzd62fN+OHWZUHKan6rgUZCG64fu6po93NVvaGcGRnqZzTx1z&#10;WfmvVj9oNEbqMTO9WUWAo7ZpmLHKsnSHjpubJXq5f24IbnVvZUYUxckQk4od8RdtuuNLbjri9Dt2&#10;a10fvK8Z72FdnNrN+cR0TJRSa/L7knFnWr1qxj7tcObfava2ZD5+MaRvFrrsPVtMHg5oDHIamzuT&#10;SAuTIMgR8rremwGTtut4OWyuEcI+9zLs7LNPMvP1MyvKix3FWX7YlGKdQcK1qsNCyPoIE3wF0eC9&#10;YouS60xftRkHbxWr5nqdeWv6Ct+5e84G0H0dOoDJj47pLSE7g1jLPfE/YUfB2TG+c88KgtmwscA+&#10;U9FFx5qsQ6R+PzONnraHCWM/3L7d97m0c5xEUNl59nec2DtkVzIbejaOJ4Inhv3RaFdv0r3EQZ06&#10;YiudlR9xMCwxzrScjclbcpwYbGtao+HPyFM9c2IM2DM1zpNPvfnRo8VG6RpAzGwvIH5yA8ErrK0/&#10;8IO/OIbWD+3fo2WZl+Jl6men8znm6Oz09tkPXVQsdM9V74gZu9wRn3TDqcX5jrM5SMEmUUprpR7K&#10;6fd3Gky+j/cmWvgw+b8e7W7ftX/P/Dl+gR/lrP07fX5Qe25zeaVlz32Z7o+150YewHKWxtx0cWxN&#10;q/Zv0471Q9tJjXhzr/Zt37V/r+9Z255Q5UDBfN0J0r77XJuJ6LrmOAXRsac9xv6nyrCJ40DhWZfY&#10;UrcwiVZW+/fQbUL5FkWAJ2kwVIujRFdwH5PAyalhMT7pFilik/8E9bM2P3bTxvfXBMj6OYIW8srm&#10;nU1iD8hzo62UiANL5pSf1+tsDqZXIhr5GddWSx0RC3U7H2Rcu2AZPyaxomkK4WfcqW1cshs9SINm&#10;DTltBqzOHSXfRmDc13aeVFS2gYuz3Ne9Tq2j278NjKl+rAVbKe27D22K1+JqFQxSWhBIkzMi0lo+&#10;9yOmyfAtkHYfGxPAxpb/R6u8Gg02/VKMGUHs/EeM5lp+HoBkPrW4JjqIvelXAzAcZmcnw89EdGzG&#10;bGvnoz/Y+TAvnEMCZhWXav78s2rTxHL3nLHxoLyM8Gv85VqeQx7fa1uqsqs8oypbg7IdDLfmMUTZ&#10;Jhw3E16/wmA3sGE08Qae2uaCchVZF8zw7UeWaHxd2NU+a/+e+tHH8EPH5+zSb4DOZbVEpGltEeHA&#10;CZ9M9sTtnVnC7+dxOWECm3uKoom/e1upd8WyQmX3dWZMZMPRHq21WFGFo+SoSUSbpFGBb5M1xPHr&#10;yCMMrwtfv3Ss4sWNCN1nxnHoNHND7Feuo1WYIVzWUZ9LqfQrLg+jtuG5aAYK5OTzurGte606sKu5&#10;WNaJLRZnxCE0vEfO20YGkW3dzuaRpUqqD8RtG2/sU+JUfV9bPB6NpaCdumfhvm5kpsY2TnDERohS&#10;nzG1bxNznAqTvo0jW61vAeOHAK4MfLzrsfA6epVl28G7dStw/Tw8G9fnX63Z6PYIkz1y5zz4Na+1&#10;XNu/p136VIP22dueikZpKr1pFPqx/Yru+SRXOIabO8jsKQ5es3Y5q8bWLDuagMTaNqvBmOfBzw76&#10;cvXHKbaLzs31y38dTUSk77XQnNiBHCOpjTP4hWvRx1aM0JMePuEhaW0xcdzfiI1mIr4IBoJx4lGI&#10;Dpdxgq41Y9yskFGLG3JtixsIvceBWiCW65f/OmvL0qKZulfSq7YY2OaEmWCJjiX09SsTVRvBr19r&#10;xRIi0XYCb2rLDPWqz62RWZu3Eez2LQ6utlLl7OOag0aDqzqvpIetobbJsHPuHsfMAcegEw/HZqm2&#10;4b5qIcvsxnGz9X2LfWhvHzGzAJrU8/j9icFpowCL9Py1VuzzvNyZlPVZDlCEFHwZmvu4ffbKmZbR&#10;dMw2tWLDi9g0hkHPDDN+WWKkzoyvGaNBinBrlr7nrzSyMY0F131NvAO7itSMxH1HdPo5t7J2SfMJ&#10;Z/Wum0sI7GDtGR1Uqi3bXizcmTG9d0TXtvrEoqzVNs6oDWm2wSGzNQv32rPUimXKbkjmCK+c0OqV&#10;igPdeRoLl2SzUtAlr3Ms2UDkv84F2R6j4Kjtm2KjOm25di8Wn1FzKr22UaXazkQ5NbYDp4xssThV&#10;cp3Qe7Nuwg/UTn6wo4GbLvdtv9LjSpyHjMxnBM7Z83ckg6hmOlnedM9epSVKm3fP6Xke42TKgVKG&#10;zgEXmqh91v49P/9UtfbZuy7MrcWCLo2TH7d0GmPXTrjUhThIf4QN1iXNl/IGVziPm8V3AdsPsWsX&#10;cA1PQmXaIoIp9Lz55/qVWPo2v3G1HGRwGTlMpXujAFgFYCN6i8/C4SIsmX3P62WuYj9tAHNvft5B&#10;QjYRtX/YpCF8hpc5e20hG0IOIEWKtl+NFPeDZPr9GFFdB1CJBbmvUn+kHb6vph08P37ws1k/asdW&#10;ri0iAxz385u5Zc46xRLjtL3Dg5N7ec9L5CL++8OUYXtZ1aUZgZ+J6Gs/s90yZiLS8tbbYQeJMYvY&#10;+L738ZSyWms/M8/mpSs/o3f7GaRchxFyLfNfrc5r3Ojw7BfsPllLyfiizv00/UfAahr7BD2SutW5&#10;x00uK//VSgbyl9ZY+hwUxHqKvdQ5NQCYAE+3vA2qn232iSfa7PVyQrKW70vGzd1o4QjSyxtjllRs&#10;TFvWDLa8sMaTPLPeP0vGT3PM3zeTJvjH4ceSrqUKUJ4Ybt+1f8/WGUFY287GcGEtfyww2nft3+t7&#10;mO5znmWleYaVdRPBh5bAmrRUOBMy40RLcKtA+5nJS7sIC9jWKqzCIlavugiK+Dpcemd7MB0fRxaa&#10;RSPWF9w1gwQus0MF3GF9GuKZCYylNX3LaGlZR0x5dguz2CYo7KkYA+IZ6Z5wh9v0UowN20Ee3nr/&#10;fWsT3HIuOFluknWy8WIEsGDJd8XPHB9odWbFTMvXWzs2gy0tKQ/v5au1k+Ej2ExK5rjYSflTeb41&#10;SgZeWO+jOVkmxym6vjnjUpNm2cBAHOJKPxNv2+rM7gq+5X2dP9JzgTJs1Fk+cyzzyNFqr7njbV/h&#10;cGwR9vAAWITcV0QxtACOICdgEpLe+A7bJSP4rZlJPuidbNU5kll7trCM59zFrjc1CZ1xrmyDMI57&#10;B/4/Z2eDLMmJa+Etue1x297/xt53kI5AJFWXfDETcbucZAJCCP0cifaY0ZRUxR6qQFGfZf+VPeMI&#10;AIOWrI/g2+ISGJYcgN4ZpK1sA6PgSx2PuNhCltztDAKvv+scwZ3CDmuTgp5pCKBs8OlObXAHCIwc&#10;2H+/fn8wPTeJKaBzEVIoSa+R251p9Jt8zc/igZwyl0/iGB4JHm0ixMHz1EICCISseV7SSF6m3EkY&#10;q5tPAJUNp46JgC+iW3A8hp8t9bAZah/0WfZf5gvC8+l7kdFJLLKvDvjxEonoqRGvKuFCXr4LN9EM&#10;OnsH9r76L/cMkRLyw16AXlvPy14g1vT71yBn9UxfTDv3PmzzZs4c7JKwMqzY4HiXtk+v+x+bIETi&#10;7PmT1Omz/KbzksJgmitQWft4yi3zqWlFZaP0K/wCMTRrb7md/872tV+VGxfn4KIx7O0hYNqnCp3O&#10;mI/bfZvNP+S1J/f9JlKChAq+/zwbvE2p/yimDFo636jeTrJTJ2TeySKcpbAGbfsB10nft9Il0vdd&#10;q0aAzzoJMh/jfbz92J0eQdIRT9ekOzHKkNef6aj2qXMhKlCxBk8v7TuPVC8oRObHJ6uz9ijEKQJr&#10;k82ZIV8zJrPs4MfMzj2zgTOGIT37oZZwhHuLgtNPhWj2jO1SOg/2RRwalz1DnNSZMT74dN/9f6Ec&#10;mKnIvVUwf11s/KKOyXFo8LY5qM+y/zK12f3mdSGXNokHZIwjZ1CblErqbvSBgX6qNCAwbtAvebf3&#10;1X9lz8oDdBz4D+LM20nIlKv4JfTgrGtzhqsruYRz6g2cnMZY1hWwJvTSz2D8GVq84WnCBbLFTpF3&#10;HIyOXxPK/kDtbe/oLC1/JmU6QplZ9sKjPVX+0t0FAgBdJynrdv6b1BRisebE4VNRHbfzX7cnEJ7M&#10;jC8OTWyQdxnPcc0I/vpsRS8HNdUph7uURQvKoQunClo7hGqo0mvThYfT/cwt20i59/pfHNb5ls7Y&#10;75QACyWNLNoDJ33gyPbvy+PtIORvcfRP38fP5lngGKuz1t89Uw4lyd7hmRI5SUNGHFsvBo3xgABc&#10;djgZiKqol49RTIp7el/9V6w0EkEuBL9L0G779ApYxH/ccS4YhngGc2DKuUT0xnnW+/Lc3effc/Ni&#10;TSvxI95yO/91e5jR/m9sgszAX7jx0R7/VMIbUC2npuV2/uvvs4ntM8CinvhAt+uz8VskIXjNiCym&#10;nu81Q01D9zdpCJD10BUnHpDhpDtalQBaF5SjGBsMHKul7M6CZnik/ptj/Ff2QijD+OHwvdycsWg1&#10;CJQ4REmnAbIxeL5mxhFT5KLKAv9v3EjKFh7fGCNl2sFe3MxMxkzqeahIgil+5wm0azAi2cuahmcK&#10;HNdM2QB5/kftg+ZMgxVJm841Q+9SIYt1n3EkgQN3n6RpnfWic89U7/ROedZVYM8ysGQHAWF6xBHu&#10;wc1cj9HeXvSMJljozGfhBYnpQlSOFM9OEumcNTDKP5d12GfZfyX3YcvKshtiS1kl3adK8hChRpMT&#10;8HAEaCeb4QBOSw07Df/kizljIFZN75HK2ycFil6lAsbAiG+i47Z1JhEKn6wfcxhfcTBZu1UUEKHz&#10;X2nN5kj/9d5c04115O97c29Pgp2Bf+hDuJy/7xBqFrA3cxaELX/9sKOo91CaC/IM2O8P38df7kAq&#10;x8bUaD3uI09Q1a+q4SDKBfBctxjiSoZDrExhBYon2nmDLfhBo/QILKn//V3aDJnCcqF8P28Epc/1&#10;h+3AFW7tTzNDAeYcXk/hxnMMlj2cy4ELXNWulomD0YZ5kiX//IyQOveMVMIVFOrBA5AAlk7hWD9G&#10;e9h6popAodjgq4I89776r6AsqiE9e9RYNX01CTjTswcGC/aIKY9VCSIHhofixQ4nDsCn/S4+5L6F&#10;SVskbuwlLDiE+YiQKdVX/bgAg3fWGBWM5PkZ1Eb10qKuC/kLBjcHC227UZuYZqWAg+WkLHXyVqdv&#10;/5XU5nKrqhoiPGFEJ+ekiO9ZYBLBIOzeB4a88Qk0I6t3cyaGryo0MWfU/C0MQfJUpQqRo0U6ROsZ&#10;X0BV+sWDrBuVY//1WfZdSztC6rHCkJkdbEq5nf8mdZqdi5C527XNeJZ13HetgoKpGip555+NpmDc&#10;XBsqgiQeY59Z/+XxrrEbIlUddkNoB8XKbk4UnH468hjL3NQRfufc804jUHi5jvhdsSN+sBsxfspf&#10;xQpPL7q/e54ZVn/5Kw4B4jX8wyfDuCw2HjHg2F8o0XJAHLnl3DMHhP07xGgTO1KfBsHhm1w5u9gu&#10;feuq+oI5Ds0Z1ee+Zyrjw3Njh6DYEARs5xrKJj7b2ED4p4RqaTtk9fuj670pNiAEMBI+e8YGCwt4&#10;zllXawV8HEg8EZitZ86L1O+IazLyD3P+ElnC7UekQbIB3wg6s9fro0+T8lZOlPn1N3GKoNVHew6O&#10;/aH9F4+rghsJtiddQcH0XNPPo8O/Y+5FiPxo8eOAwEbK+TPQkI3LbI6cKtstT070SzKumt1N9Wm+&#10;lJtggGn2x+hncaTzNsVQTPPeV/+Vcge4gErbxHqJeTqn4qWUoy4fS/FunKoQoP2vDGxKhN6X5UP2&#10;yVt/gwPJjy6r4Hb++3WMP9OU7JGamcdWOwFWE2QmB4H11mcG7zqDUZlHU+vrM/vGa6TjYLiNDmRK&#10;VSThM6/hRcaK9Bvio2+aKTvhb4652T4280KXnY6IWp8SpNllbtfSvs/N1F/fgg/DqzPpuD4mOLBp&#10;siSbELnMMeK5feGNajtdJdk2RAqTQZXPTxML2tQQZD/ucT8mbPRmV4D/cbxYGdnhj5lzxiBwSBhk&#10;/q7oAszgjqvoWdjb8l50+vZfpjYeY8dCIZbU1lWfFBbJBwv/Urna/piYpJkamGj50npfO18QJ/Ea&#10;0UHKgB/5gspzPh9xlMhabEORQuGhcMh1VyIIBCKJfrxK/T7S/ss0EhAm30Ul0YWOrWdsHItDFNWt&#10;HBnGvrxFsTocNjMFrffVf7lnPOEOrqBQJLZn8gWGhhdeScz7nEF9GGND0kXWz4LOva/+yz0v+AdC&#10;gCxSnzPWelp1HNyEmztfYG1xbOacEWx1KvW++q/sGTdDQSvwnqLMtJ7Z8YQo4tPsONSo7TFs4McI&#10;2RjYY84bRwL1rOgaH5W9zgovHLm1pyoMbsacn6CN1n/d7jizFVNCDQvpwo2P1uXCP9u9cJLoFQsn&#10;WIHukmPsffVfXk2sHmOHVH6r+8Jg0YmjAbMm91Mb2ILCoTjZhDf3vvov94zjwec9BmTaRZOD2ZgW&#10;fBzTuwEEEJJwUdC5aXe9r/7LPYOmNaNwKvxvix4yEjzN+Wl5U7tmSp4pdfHz8bWmweb3RRDS95jb&#10;xkfnkWJNEakJ1QD9eyf/Kt4h4WbykyLJPSn5NiIiFIsHx597JiJtXBi+L1i/LzxgIgtN9DwKN/TH&#10;7UDU+uRse1/9l1dHTrHUltD4HtCt5UCEO5Wx2jhyGTeq3SuUL1mJdZjiuMJv1j+NYVxHGkFnlPHW&#10;83JeoqziG3gxZxUqyDn/VmWDrWdiyiYJhP971y/WYwbv9Z3NzZnuq2oR1ANZwXS+SDZMVKupSrOM&#10;MS7tz6uJWyojwspMwF/Tica+hncGgwMuzDp6UwjgtTG8GR0WN8g9TVGHnHA/0sA4Ldfl4taPQkXh&#10;LNxqjOEyn1g7ACHKiQ3q9Fn2X8nBK9SLiNSWhMCnJ05PRdhDEa05qzSUz+aGE+p99V/uecH4YXxt&#10;dz0qgOV6W6piSTSgk2RBEBF+zYux7uQFPlZnb1LZAtt9/zTuk2RwlSbf5ywwvx+jzXzQFs9zBuBi&#10;FZiES8U62jovqRMHJCj5OWhewYB41GZcvPfVf5naRCQTjaAV5SDtPcO81v7+44Bmg68Do25yoXZV&#10;9P7XCxnZUh3khNs+vXqycMhu5wK3LRBJijkrihYDu1vnxb9HXIZ3u0KAh4Iw6/g0oYMnIn1CgpBZ&#10;A0F3vavIxKuyfnLmbro2AZRKNGRYWfC+dhW1KarMO1DrrCV3N2dcJ5XLBDADJmkLqSC944WIMzrv&#10;jxFqzhtDN8vLmS57Rp1LTUX4fUA/26eJNcRC8piet8eElHJX8dgVJC57pmBUamfEFfC39l2FcjbT&#10;oUg/3BYDe7DKf73FOaH16VotHQk6OqB3nzNBJeeuc+83vu/tMQMLSQI7LHU6+g62Np47mZAPAIvs&#10;k8pn5W10O/+t9hxWjjtUMAXKul3vLd+SKz49kgSsKfjQZ4ZHvy7LmjmrxcFruZwvZWfOPeNhLXQR&#10;EYyNplgMUoIHyYE4pINi9ox0dpSFA2TmhvW+PHfPlrPe2wLHBJVUtVALjfb2gGNQbGIQ2CFhA31r&#10;j1KaK00qjvLlv3+fkEnRgA0bMcEv39clwMmHbLNZCcPj7rP3rOU4SwF4AJPhZK/6PKAWOCob92JO&#10;6Q6IoAHU+2CjnntG37GceabUwnBEAL2twFtux6QEhNO5GMWbGyCZRntXSXjrQdcfOzu5uEt5oukF&#10;ET2ycBDr0mfZf3kfIpvMA+A40H56z0TJ05JjxzwwkbI/HRknBJmIysuem5RS5kzvuQlAJPMmpVBT&#10;Kq+aZYnz+7JnnK3pCGf2SLiN2uw6sxC1TditfWDQKHUW1oV1HuO+7FnY1+Rtzl+Wqn8aDd1pe/h9&#10;sj70XGf8r3BGyHV004gsXPZMVN179wCrHcl7ydtk9uyen5YwiHALS+CuZ0WFDVLAPMHUbXPWxYo+&#10;rIB8YoL3x2DH0vOPvsPFR+PxZc9wpw93UKdbhU0kUqXJITKcHlDUJvmXXTmojTwi0WWs1WXPBHXh&#10;SK0UwWWS1rdJ4WezU4LYYgrq6lnqe+5nvGz0/ILDCDjppt/o+ZCqgrvVZjJwhT1Ci4cF3EO83ZD7&#10;XXb0XylJ/ge1HffCly9jZZVh+BnAOOSn5bft2x1eV2rcGPcM4N5RWxQ0lh3FdCsS1W02Nuy2n4Hn&#10;Gm+C8ATM82KdqRcinHGMmtNmW2f4tZKhAK5tFSkwY7Gvc61A0KTUv5wzJrV9CeQvC9XUqA0Dmnnl&#10;zwghNTmMU9KLQUgHLU9vX/a8egWIAm0bVpqOOQxvZyrr1TMlY8BLBsXwzCnJ4LpnFrmCAQfv9ZrQ&#10;qOSdTdDg24NDo2fqk0rE3/e8+Ds55PY0YdxAzhzAW68LYttitBgSsGz2533Pq9cTX96m8bLu5WSk&#10;CiyytPfMznDe4Ih8vumZfWEHJTXiH65RVsAbVijdjQFbrPA3cbPzOlsTTBmCW1gQo7Gf2E0TT+R2&#10;/lvtlygo6/LQeI+SCprZisD9ianU9057rOtLuqRqj4Xn/UDTL7gK0EbGIYBkSe8Wu+9zNJlErv8F&#10;7l1S5idEKf5N2ifI4Kq9RpRybIxox1F+iY1zAbFiZ2PN2AfTzzdnc1wFon1O9EEF5WDvZ+QKR1B0&#10;bpNgK5hByuGHPbXzi650Mh1BMN/lcOhu7kRhwi/cr9tH2h/jyW+oeWmIhcqYke+HrN1HumAWqA3A&#10;gqbMcDv/9U5Y24NAeUTNtvaNfhWPZ1Ru92HNtGFyfwo/0EMH7aMFSijZ35dUl/Uc5aBHkDODv5x1&#10;AJ/I6bpR4gtvopBwyiZvEkAqvPfkza23v7EMstwQVclATlsbcDv/Nd0FNy3uRwL5VHE7/6326JWp&#10;5+DQ1a6Ls8Dt/LfaE8pMjoXgGb9a1unRfkZgCN7Mk93tjusqp2+NipDrr00iLo8PexEl+1/rIl/2&#10;4oee53jxgbFeokexDB6EIi8a9e7pX48/ktI+Wb6eu2lK7l5JAVR/PLk/rAE7ONcMt+8sm+rvfpgZ&#10;Z69lsCRU3ysw2vKYQ2ibOOLR2gpcn5Dfh9Q490yQwkAvamqkLJg0VfwvBwaLkwbcSf5pz/S+vuw6&#10;DFPXzkVWklvuPTR3Xf9WrgtYb1vWvIffocfwfnxMlYqUTfPtO4rhW5vvIqQ31bH1TO7Xr7492uMi&#10;6G3Py5xBJ22u7zYwtKxebg0XwDLu2re3PYMtSck1ubq4ZP20clg3TB2XaOlqttDUEB5vYrUrf4Dm&#10;JgbdGJAog33yeK/ZGTsbcAalBSG4SiHlOk/1X+YwLADvjIPSCsjHTiVAAwZ7TZKImXPOGBt4D1Ju&#10;9L76r+oZUz65E+QFAco+Z9wg9RhJtvnkoYKjAbjk0cW9o3pf/Zd7xuS3s+GA1SAjD/kSCzkhu3PO&#10;ZAcUGIk5v8EhKAnXMJAD9IXYKrDi6JkL20go7CTBO2FPBkBfsEn31GaRC4NLECZvSa1JrXhR8FBw&#10;b+sZK8Q528TfBOl50XN/F4ts+zRSP1kI34GMnXbc4QYwQGKimO72M0ea4HFjRxKpQ5T0T+MwqIVU&#10;jb/NqsE/aDZgKYhOvZjzontODNNC7QneVccRml4eT/2YkiA6muI07tzss9ZcDTzP0ovVTrsYSrmd&#10;/35qb25yu95bvcXYvDk41HZ9d9kcEzJdM2tb6628IIhn+KEcDluJNsCOLpdIxg+23iZOwHbZF0ea&#10;cBYSv+Mj1kfXq4dkJ7K9laXDci0hSAYJ02psRhSwqrogprkG7LiaZ2qDXbXOQybtnn+FCPltp9Xp&#10;RJLxadtEqqJXuPfVf3mdZfT6NCuLfC4kH/ORQxIY/sY+5/Ux1A6SXFJ76Vnz28CeYFtmz1Bnc1WQ&#10;hedQBXopevsbai/HLCcKRTy2Sc1TmDXdE8PW8x94NaW0XqzzojsA/k0c6ULtRX1EVd1AZKv20LTL&#10;vrKf9VNSgAl7DwZXrn55DqZ2apkQ3EF7Q8torwySb9aCWuf2ofXEsPmbX8YFdDrNKBwTqrcR/cxx&#10;9Rnm6KQChYgiRYI1W1cRY9mecTxre40HcLCpMJPMmNW2rriW0JRSbSUicLxkjS+vH3JJGHs9RJ8F&#10;U9IGJHUv3iTlft6O1GdmWuUMBScNI17HY0WA3Mp/3RoPT7gQyfYGpvp9tRhNpovS+rla+7eX0QN/&#10;2zmhz8LjQbELsXQgx1dCLusDVPeFntuWXVe4tSXA4Z+KACoBwrw9XHkQN6Nn2Ge2UUUTDHvyH0L3&#10;aBFf9we48bwgi9ZTh/Y3P+8P4FByf4ix5L+tHJAf9geuRaTmeIs87K72gEwmEpcPdY1cowWgWwRq&#10;vAkCbDy82x9CkOZn2Vkd2qMkQk4IfVYFTDb6EyBNrzqy41M1SNPKEoBQT5Tl0Ch/oj+qdGqgtFax&#10;hK+rtfDgOh6PoPOFxwPFY/aHCUobCQEAG2w15wkNCYTyA8Xdd/RGxI6oeLyDKk80rs/nCz8hOdMY&#10;BD2fACzWd/LT1hP8mvAaEALoJ1tPe2vWNtQodCKhyLdxnaq7yRbxO6pVoXcsV1WbJUWnsLbhOJwP&#10;ASAn5QjEMq3ora9P/5X0U9Wd7BM7KaLc9VlUwdSylRrWtQ/gVF7nL7L81KcSZTNGyKVHuilsmScV&#10;U1wpkyNrq3lG3NjFVmSwlATuvfRfyZWCo8c8iVOnHet5At9yOQOQ4wrOrAPCO4ogFFeOG7peyAFc&#10;SVi1epMrDhWRWT9LpDq3OiFp4s794QhmjTcRdiEk7mQP8cf07inwsC0ZXgbkmD6rOgooKK1TdE1b&#10;DTK+4927XmVQ+sOodKzuOlVZFEFBKQRbmByvbxUlZ/8n8PnRbd9ebADFy2MmUuO8Km525AHFkTwO&#10;LXOfPjcq2EIGIiM4dZvDcC+PDglMikV5+hjlqVuMWsMT6GCr4Uns3mFULDnWeu2U09hONnCa2qfX&#10;fQ5XeoyWsEHXwpSNElsBlYf83eYKgJgOmfBeVpC8mufyWQ6WrcTtMhVKY1DCps1zEgG7N+Pnjz69&#10;tLGhQc3Yi40LK9P3eMet/NetC5AjIFs5GdzquG66yDRYTLpHV6Ow8vALJYGl6Lf5sM2SOUG4p4L8&#10;mM+pT+4DnUyIUyzieCWnsE3t40E5SO1pPsWTlQNWUaYPdqinnHKRgHIWH1K8XRXpg8fczH+zOQUP&#10;yFuJfScXsLPu3cx/3ZzjPlkNNHvCVD6uEjjpsmeRT4q6fB0MJx3WoQZDYBAQ4A+t2YexKlMyLkM5&#10;LgeJt7l3KdKkgiGMp+iNtZWnI3BQFfJsD6d4r4d3LCBQQSwj4MtENlafwFDtI8G6IqTaOkXzz6MK&#10;CUbWmenX59Z/mQ+WV2ulqtv1w9htHY0J5kxQ7GQKzNA33eKp8cHBsRwjnt1CYQtsNtJ2rKyHjopi&#10;3YvkX+1V7MsmAiXfDcxS4vl2TrSnurM62a6Ttf9KIi9H3emIWXY3LTuCrkmGdwcQXdW5d+p2OUqf&#10;s8VMT61Xl3fPg7bPb9v2infWqi5Hupv1l82BC9WfWgJYW4y34LGnhiGHnzt8qboAn07z9aQTLZvx&#10;qU4tKtxLLQ1WTkjJQfkDVpgRG+SxHJOrXOFQyL32VhtdHDNPJRe3bx6nB/UYDTT1kLda91dlXq6r&#10;WDRgHaqFsM5TpRry4WdP0YmPiCFLjRKnPI0WEuO+mDsyseJNgpBvpCfxeeWIqU/mtGOZIEJq3TrQ&#10;N5DoByu0z+yLFYsCmUU5MU8VFICInDMfrVi1D1nd2ntn+m/sSWJCMpU0L1DvigvE193Kf4+tn/mt&#10;HzFx2B0ouKMf9jaQ/B9moUvj0+chBzIKzLdx0RpVJb8+ANBfW4M5Sf8wJ51cj99bs1ujcAuhAdWy&#10;+N6awmI5TxTYOp9Nx77qQVUAfH9nAjCieMtUBGBLKvGYmopnEDKiex+fy/24oIvf4MjxKPl2Giz1&#10;rZYjCSjOI6SHDZLKtqGoUwyIPR1ZHVd6z3LjoC7s7Oo2Pm5QzPFZpZc1tQdfjPMHsSxU5CjWoFOz&#10;/wraouDz3fgsKmQHsYL95BQeDynrtaUPKNySyQUAMkmVPvbpdc39oRtXQkooZvmDvkoylyEWmIjK&#10;s+mcdZ6P8Fk5ZEoKdjLhXkrzV0Htrl6MGxBjp0NAwMLH+Rz7JI6dShqxRmUiLSwowEXKPlWzCnej&#10;+RMT0WXkAbLkFUhXvLJcRz2uUWjzxDFk0/DAvHTDYkmiQapZH6fPrK8buME3e/wHafNZlqOwc2ns&#10;GJsyf0t+TlneR5nyAadhxnF4i2yTlf7cpOratWTvYYz2h79Uzk60AH8i6Mtp32y0QLvP1GdMjRQ4&#10;rJlb+W+OTckFOSPg91V3z62O8+EsNRVwenY5wEFBAbUYsmq2t7i30ELpc6Wq0BtkkGBIqfEjoCmb&#10;2siEhZxHJqFO+R8XBv8fJUrTgQPMJi/lfvCw55tUUSGG8FmDLp9RFrfy32w9b/pkaHd1T8ZN70km&#10;ytyGJ2Buu1FLcCw7LtSOr1rltw6UG7nGO4YYYb5zkicfeR7+G/NBlPs8G7gzR47d6sQTrCVXLsSu&#10;Jcu3R8kBMcJm8VCH1TiCa7Kj9E081O3GZ2PNfecIJfdjfdj4MNX3+XD4ZLRH9/0FRO/jjsBnYH2N&#10;1iD4fvg2zqqcGjX6y6Pj8R5pRSAzLSUYV5VgFnZVpJ/zcYi/59kteE7KRq5lR/E7yYNjn8sZoBSY&#10;tkVAB7uevm44wHpZB7ScAZ/57dgneI88TXEZqhpX++yoTxU8vm8ABL8vPxk76oYnKCGq4gHjgxd7&#10;FpUkKSmpwJEclPy2bhxkcsiPHgB99HXjCKJIVT7ENdYIjH7rsqxD7p3nc6Ih8R4suvisnHnN+yxw&#10;qQn8FMSUsrbcU2KVZ9h76b9SnqkYTFISb2+/ZIB6TKSuxIBG8YJ1UUFE2/2ptNHaO70X0zh7Ix3S&#10;pwk1HB+78/NpDDJAHu0xFiIjgjXFIn4/jlXalhM5XhuFqtYpKMSp0hlaZXaplLWFa3V1EVj7fEos&#10;5H4Hwp6MNl9F8d4cgwho5QuPbtHDGEHrVgsYbMDRpGs8Y6adsP1XkJduyVz0h7Gytg/DqXbgjaS7&#10;1u2/OM9S+4YWb3CWuAYUuk8iyw/dP0widSo2qJUSeOtsP61rn98XxiBE78RN9HmGEdT6gS8QqK5c&#10;Xm/5lMK9isANMrI8vYgwNznAxPGQ1YlQw0PF6KPP1VEVUvuSMWH64mD6VAFKkAjdL/ELia5MxcEx&#10;DChUosteKTyfJxBTjmNkzlQJurGrajLLwyNl+9y+rAxBEcTSGDSbt4yYH1ZG5VkyvQ7PW+zzGhIa&#10;MpI/Pon61RRo3MiqfjceYsBUf9t4D6F+XMzKJIs3cQo1eS5HK0izeGgGqwFRkcAJZZSlDW30bl1U&#10;9Ccdi0RZkd7rrlA98BTorMsmlzhenIfzL841c/zFPFWtPnmB8ElXRPFF498MHqPU9caelMF0mUCi&#10;8x8M7D6C5HpCdYKWiXWf/CdGT5woWkMXkyS/ow/Hi+zC8zT7+UIqv2rHj20CoD3imh+1Py7JMPhK&#10;HFCeCn/zNB0krC/Qgd02H4WS+F19S9e9ND7CWcR/i7Hh3n1BQlWz82elvvXPcgmeP1vnotmTO7uo&#10;pRB91ul3xZ4qzJ6q6fNkVJk3h2SQH+jEC++iw1CyIvpkG77QRYhVqax6HItSzdtnsTUd1nqcmbiW&#10;UbriTUQyp00cAn0F+69gT2XFG6iMQIk8dJOPIglGnJPPpsIZyzwpJEEsZfSpjfOBP099UhGSEHa+&#10;Ka5on1WBs9iFhK23eicUanAaOFH2iZLqvfRfMU8VQ01Bz/bdCrgox8DFdNjmYZaZCILnuEwK4i+4&#10;74qHANDKBav15IZwqbYL+ZRd4DuzkH+dh0ifQDeLNzEwX9CWuKOK3qlPVZmMQ8BTUf0sq8ksWRer&#10;OB3KOQORr2xtHJy+BRdZlUX/P8ob5QbYakH/qgjpN3nDsrn8iIpJdxQa7Ir6HpMFfd7lDV5S+zep&#10;kPepzoH7Di4hvqu0/UE9gFbhwP44H6J8BhcjR+8qSpFDarSZXGAdUUFyrSGHIzLU/EmgX9igwRP4&#10;9mPX3PGhihnGrKjxkfdNmCc4YnCsxGd18V7TyjD3q5IYPPlCriAgfdKq6nBPUiCe7XzSuB9t3RhQ&#10;QFC6sWuQ9i+w/NLpE5Cia122qaB5J/MB+QFj3vqEy1K9pGhVSqQr2qJHk28QoxUztiWjkF7lkDKn&#10;nmaHm7Rsr395c0iHuz5hE59NZSB5PTkbXDhRd/J2ByyREl+mha6Y9tFVnwRAlWmqVUHs40ZfySdX&#10;us0ugbgbD6l8aK4KqIhMMrvrU8sUrKm61V2WofnZ/KZCFonDbUCM0G/ihChPbz8Z+q+QADoDPVqO&#10;n14/G3ia49KcYNtNcpiAvsITXRoUhwb0mGeXN2QkKqNkUFW2hn3ebuW/OTaEcqLVUdeevtfemjgQ&#10;DBkCg9I/VUXYrb4YLnIvZKYZLntc5jGTHwwXmoJRG5MBnBS6p7mSmBQqXKwlx0DXJHiowMB4c8S2&#10;jpQ7rRapM0Kwx5s4fhrjYY1Q4jgfUh14f8ixGgPC8/HihOWznNZBV4z5rqUxIPm/YkAo7W2bkMar&#10;cinxEN15qFMPDjnOE5rZU8qVCNtUFIH0gGC8pqUxHCB8SXiE/5krz30ipjOsrcLkrdIz+1GgyjGV&#10;08Mj//RevvAfSqdjHMNHe8d/6IbcEBZDQntqAgH4G6pH8IISFPq6AIgwrIiQyotcPXKP/vfLbG3q&#10;Fs9zkBmv91w0LFi0kjFaROYH72GnWEgBuUGt2BTnzj4pl5FnPcWw+nEEEVjS3GfeLXf8hzXu+3s5&#10;ubuAB6/ONXlJeLnxtVw1oA9r2Wf2hRdYUjT9WFW017GqjPkHWUQS0O8MiBcH1ZB0xVqW3HjyAtae&#10;6pJLJHM7ZaiUdzTCWKrAP7lMTRMQmtVOQFU76zSCfDQYfaICvjit8AqAVcoVRRb1PrmDEuuus1gR&#10;QYXaUxYRpn2Tz/UH/qlEfVICvl9egcSDJ2NA2G69mgcyhDeD58uveEfb4SeJNzGW+t5m6ypyrhXD&#10;9u1KFm5cJhfPXjkrVeE7D0+GzeG1MjXaRYHoWcy+1CqlbwhfaS1Xs6S4ootTolChfax9cpSX/S+f&#10;Q1vqf1SMMlb6pV63qqgwbfetDOdAUP2gS6qIZZD217jGLqX0trMP7kZyd+TEGVrPU3/F+5wCjJiH&#10;svMWaUIKnCOQqiz5QcfqIwipScqHnFWjT2oC9gNgdWXAXF28UV9PSBG9CUqFwV3Pk4RWBTzHm8Qh&#10;Ow9R0sRJUgc/B/s2YxFgBNGJ7vvE+2PPwdPPMeRFDIiM0a6dUBpMCbtjtEj0F3c/A1ZQOejxJuvZ&#10;Dx3MYl2AqIdPg5dyQMbRord8qgxgjTVWUoHAMvrxcJg2buW/2ZpQUvq3/iI9+JGR92hN+D4Gi5wp&#10;/nKrE2dxiQgYgvEO2SKbyoc6Jk+nZk8Nl80jijFuEawN/WKVVXChxD5vNkmBBJaGqD5RcR8VlZAr&#10;+RCx9sK6RplQbdjxWXiynzX4/1TuMR7y2T4g4s8Yb+MhMd6iaqdm/xWrhwKvCP14E+uo57VwW6wD&#10;O+y0vSYQcCATgQDkC/0KGYjdF31ypHZJsaT9/kNYqbs1cAUIPqPR4sLMa4gfkt+8FDMUPiH16H+g&#10;TMH33cp/q7XzBme6ND241YmGlLWxxx7XtCi2CFQkm9MJD8nzgGdSTivXPSjxmM+xT8InKTOxHHZ9&#10;EWiBAz+EqTZdCGrkhiHB9BPqw/NNqqBl8xXRnVBR7sCFKltrVEOExmiNNhJ2zdL6OB+Oe/cAH3YH&#10;MZqxcyeh7t+bQrQ+hCovbL7lTaRD9x6TJGDIPtrPFobB2elLvnXrfOF0+sz6r6Tkkq8JGuBX28Y4&#10;gJybgHak1KiVkYAGpfFF+CFDIne8MnMp/sOjHxSaamrlbuA1yAK982FlgyhXMRjpqk9V+AyxAnBb&#10;cZ5lJqgVqRcfMjBwqKUVCZu9SkrFK+YANj6kzd9PLNLuKpR21Kl1QKASrE8izjPt6GqaOO0cMlIR&#10;zk5aAskprAgc45lra41TJVcTTY2EwnvnpOJzsRf1VaVULLRdpgL9tqRWFQfMN3XPdzDfY559M+Mz&#10;SzlDmNp+Jd5xK/8N9mYvsI208+EzxuZZudVpSyx5pOztLLxgDlzySPEaKldymSwOQURm9KZrOM5A&#10;KPcdI5RDMOOVqoeOlcoHP85H2zzYGGriGvwOddR4MkZIa/FU//Zp9nOjCH3Jkq0TXNKeDymHyrqK&#10;qRAtzSKGj9U89Qnf/E50vS7KDnXBFIen8LgMquru4m6v4JTV3hHJYSCSRXKGvZdOcblqE+OFrPzp&#10;GuYhd4OItP4nuHtZn95TClWCKITaxoHzD4pB9z0h2TO6yDZLpHtNdnlIeK0CZr2X/st9zs8S3+3u&#10;ehwVNSD+gedh4Voku28Y/3IAH/v8fq5PjQBv/ZY7ibGbxvYXRWNbN11ZlIWTQK/8/s77KvSWZsC9&#10;4sQpluvGFR2UsG9kQpSlb0V+jvDl1roJDhYbE/9DViO/4n3h19JbK/2yK2tDMw3mUyhw00yHoTi4&#10;jHtusnrMXZ9gNhL8Q+xtvxcAmzDhFZRF3EKs8n3kuYU5qzT+kCidO/qv4E/i6L6lV8Xv+4EHCseI&#10;GWUcb9YNceo0jQkmZSD/bp5gHVPvRL4w4HU9mZnL6uK15YKs9pCDw7k3hM3CMXPVJ9QzHPtp/63o&#10;dkHVG94D5JjqN0tq4LgSU9zSFreltQkyijLMbtbE6/dnolMYmuA/y95fA/Qyx88n1mk9STUw8mdY&#10;+W0q+JxdFUzXyXXtWbDTdB4LDB6ccEVbbBPjo5SX2smHu8UG6QnvQUZl7M+xa+7nucJIMBO7TIDU&#10;Bq1R1mH39+AiT+iZ3EgRpbmbJ2ZlOhhg+M07hQeW3K3BJsx382sJfpS0fesu46y3aqFIa2MTtgrn&#10;bPT59N8RVc4SY5zFclne8i0gdcMXCeopNr6wJqRGhkefTz8l+kXKhLfuT8yG1BjwTSuUuPa5RMsf&#10;/lhFuBLcM4PTV+spx5sBYpKgba+gURqF8/Q7A7BhKw0i0HfAd666/O9fAh75Il6f1iOyBbBELOcB&#10;iCkIdjyUy/5+NdFIMUyjz3FCrpRFc6QMRUg3xRC2AREPzoNXoYk3fSITLOIJqm2fhcGSMxE0XVxg&#10;PeA1C5FACCaO8yvSyngywz8jO9wyZGAesYC+1EpvMVTjbaiJ1Nv0RyDDYcOFaymagiyMJaNgZy/N&#10;hW2G1ZdxW4wga01dpm+aFqehK1Bg9qNGxY52qy/BO1r7yPX59UPgDuVeyOWhwm+aMtlMyn7SI8K7&#10;fW0RHIrR6JkgTjnCPqv+K/Vk5XobEgd/N0ICgnMmmXiiP/uPwUSHrKsn17vov7JDCvY7IYOBNnkD&#10;eIDDMWfIyvXRqAjFr7SPiey+6ZLQbR4gItz2WQKlqEKDcmyZ7SFaSO5EMFNv7A840BDZetM6iIJb&#10;OgDHSuqMapT9m+DsPO4+wBDPpMU8z2Af5QG62qg7Ma1PcXBDyHXLCAqSPhaxzxjQ3e5fcAUYBF2P&#10;1f6Wxqx5jlSo3icugfR0omKHJnHZ5+HNoi12Yn0WpEinLUgDg6bARL7Q75jK/Cw81Pl2+ewz2r6C&#10;K4y8uJzngtng1OqsuaI9lMfXaNtAB7prPSRW55r+y9uTULyX7DFPLIRKpJNO3vsE0JGm20vakoGi&#10;0niDTcwJtZ445jhJ4yGG5tYnHJaGczHYHW2V92nuQ9T09QTGUNsepXKj7SIwEH3jzcs+0QjSLH5u&#10;QSwIpYkNOSTYZ6ct53OK/trZl33i6sqoFQGh7dDH4UgoYvT5FIwgG/BDxUMpskce8hno0wSA86r8&#10;5jtudeQ4HDU2DIbC3CbOWYhu2wdRrMEJYT2p3ryjCjMjHeLTZ0GpVTJBTrz6xOfta3Q/9+n5JlWI&#10;ipIPGL2RUThYmHG6lf+6NZGjnUuW1kcaMibMyNHDQDg3GqpCWB4LiOh+vQL6GdGSWOWXUhh/r4qF&#10;jl37kBRKNEx3/xNiRMzLOOXPet9GFZLTVbZVvREA/yGpXffBW4uidQGK/M0jDf/3J1QMQSNoQqvd&#10;IjVS2UmjeyTfhgVExU1f2Of5nPtkOVJ+PdVj9AfbvU/MGftMNUPGgBa/f++l//IenfsaN+jmGSXd&#10;AFfC+OwTsocnquqZQIQ3ko/9lhR6QvaIGesOW03l9LBkJkmpoZ7d7XHgmc6FJTr+axPihFdSrpSJ&#10;VXucol6g4GNAzkC87HOegU+zjuvASUQYn30ahOC1VWJYRJA+bRnRV7D/yvUk9orJEG+yD/s8cRA5&#10;0ids2KYNYVCkk4MahxUN6r14z7g3tFOHNdDIPU638l+3Zso5NrnwKozmZv6bzWlMPYkxFUXN4+Bd&#10;ZN+zOeqWm4P72Y6bvfkvpGQEviEZGXhb8z5vDwlXhY0uxhQvFaeAhuICqhiBIME9HxVUWqHbhTVx&#10;MKt3tI+SGlK/85PcA/EjDVQ3LE8yDvqwmRaS9b48KTCePvcR03EizUmBlk+TkOCQLMDVVODyCQoL&#10;xZRRBsPKuNsdSNU6WPF+bO4JqoUDjIsPq75D14AI5SLS8ynzfCF88FRRSDFfZbbbhxFNno/Myj5b&#10;sI1ECuNd3P+hg9/NVqgTrwz+lh5fVmYcNWHjw1gim2cEEe3aQwzvFZoAs3Ne5ERazTYf/ATpySeH&#10;RjJ5XVuq6bC8MSjZpd7dnYn6r2QpXTftrcuO2RRNFt6eBCLykvatW9WbS02zHJ+XRP5XDuwY8cNP&#10;i8+XUF5++OEcloUstIVELkHAzO6865ba7PZccWn9Fi1RZQFXFNI1x5g262w5xFyjCI2DQLSeXnZL&#10;YMM5k2yRnjMJVghYUawe+YsbupFb0zHegpPxbAvdcOp2E0Zys82X4Mp8yc38N5iAYwvEcwhkaunM&#10;GJybnTiHAwp/ujMpqDDbZCgSEK9CDJtCRWQPrrRcn+LZ48S/sVL01h++cpKADDbQ92mR3OVcPt2R&#10;kaKJJfs6L4FCjSFRTlhXvFkDzvlQN/mocA99ZuNWg2BslLSUWldsImSUnctozX/B29unFbCNT7N5&#10;tnQ13h76h7YFyC7c8z4n++r1X8kAOJaM6AQpwKS2nuHQxL+zazg5tzmrnmmSBPH3CWpsqrtPrCtH&#10;Y8h0S1t+WZ2v7TnAfJS4nf/W9wFX5YEsnTssg2/fRx/3LFQwyt4Xf/dIObarMzAFOMr6Nj6TkZgY&#10;uynJwJ3n+bc8xj9rZuKsCZFzxy2cyRSzT04TI7Yz4U/4UDCPwQ6DT/fHQLKSmTAk3/VMlorFM54x&#10;oekXQUksb9Q6yJ7/3PQFgPCEgGpgpFacJdqZ2oDBHPZCZCn5rvW8PB7Vx9p5JQi+FiB2CAL8gyz9&#10;0PMc9bwway7kcqGbYufdzU/P+COSDShTMnm399V/JR/jwRQJY9Tsrq4ZQG3UV38a2dXdxzxG2/fb&#10;AAle+L14F+Y1vdTLRs6FDRTV65A53mZn5DojMzLO/eBt766aLUCeHK9KpMYKL7v2A41GYY5BI132&#10;tkFMEIxGs+NiGBjKxjZ4lKFqvC0k6Zkj95EK4pVWDOo+WDHx4jLSZ/u6BFSVYR92zKO9Uq89Kq7K&#10;2OXR3h6xXJRTdfUf5GNfH3nztvF/oPTc+4qF9sjzxjJIiU3qNG6Euc7n/oeeV0b3NX1zB67bBFus&#10;q8jbDoQx3/TcNjc9b/tglTqInW6obFKHnr2OfZb9l3cD5l56+YTgU8i/MS5KVmkEMgE2auP9ggtS&#10;3pE86BXuffVf7nl9Fzhfj5ygJS6flkaw9zwsspRZL6mtDWy5cZB362MwVeHOmmywkgSlJYzVh9Q5&#10;z1mXX5pe+BR70IKFXBaD03MXMuvbwgT/f9dZeNdtnZeeNb9umTCwUWQgpd+4byUkUZ9l/+V1Xs5E&#10;CmluICc+PQ9c3L+6oKIx4LIzwF8Kvf+i53kmkuyNobl9Gr9TsgFZWsJZtp6XY4+IBwWkXvS8SCFu&#10;C9qw3u3gwnX67+NEnYeJ4GPvdDZomKcbALstroPONjxBYyEJdG0RLJRJFKs8p0Aaygy5p/aiiKoQ&#10;b4+c8WkmVZ8GYDc+XbuKEiSumURAGvDki3Wm5obSR8akWOYsBDs/LfhwkuQ3DBhK2fIYLSL3JE4R&#10;+c6v50w4BsbJngWsax6kkemUYBRl5klBWzlsXGDtnlWZ9YX0JHOoIB/Kw9zEIyakQxbL3dhzzu0x&#10;9Hs1Z6GUY87/qOZx3zZsI2AN+RjI1nY+Ewl2ijTRZGIKb+ZM0MO6OWfkfgCvdjNaOEnBndo8d1rH&#10;8EO96Vm11nOdCTvuchuZrmStwYCoabvKwj6jjHs+Vr1G601dXvZfKT2FRLXmePo0hZ6QHtHzYWCY&#10;7BkxFBQLd8UL3v6J2hizZoPDYixeivfrPKIyMSluttwXUtgtLwYZFDvrYwnZ4qVK7fQ1dfr2X6Y2&#10;ctvnM/bGltMCzGjE/MfA5F7ctCHV8LQdhXs4L0l6aAabVg12SSZVfBQ8UhwGn7V82gMGdnvkqr0w&#10;/u55ZvgObMQBGFC4o4kihXvTm80ZrIut+mP8N+6TmYX35jGzc8+YRt61g2hbz5xJ1jBPJCe11SfS&#10;69VEd7B7Hz0NgE+flBbbc0bw9xQeHi7jBmrwIqoJoyzk5FzYDzsqfGZVPSrk4pbvzjA4B5M6V1i1&#10;zV7IC058AfKCmziFe/Unlg4UgBeSCNXmWyQGwKTjbSQew7iXF4h1pGC+CwB9nxTVYxzWUD3hXqaB&#10;I+Mf36qtmIcwC9enMAXa/zFvM6UNIsOnmXOShLKeIMwbG1AgwvkqLArvez91bu6/Ul6oco5FEVdt&#10;Z4GcOmZROl3SDh6nqmHfVdTR8M3eFF6h1MJ5zt7X7pMToQjJClcSq9udR0qNwKQRzngMzG0opBy6&#10;ziOxqS1VF5mIEpohAjZKZtXe7X/ks3NulSO+FQ7DiiMKF6ujFB/82X11qCWWkkf7MT2Bj549d9NI&#10;uzk8G7wFNsFr6nb+m+1110FhoQg3PmTwkaaK0+VpgW/qr63025+kGlU4h3KIWyxI0Q35yrRTERCj&#10;TNyJ4/eREpzLeyBZBqLV1tzczn89s9YLKtNY9+V0Oc9sHTrnYBQJKL7uEyf03ZmpURO5+SZOwKVp&#10;vvQUfZiex56YPXOUpM9ZOV9Uom3cQujA5fagKTdNDmZ6cMt5zoQ0zIig/kHE90/DmcSYYrlYrbgV&#10;aA4M2eEAHH5MEpj09qPnfXXA1hZ6D+30pwgC/izkVw4C0H7ZKv6u/+bqEx/CCMn2HPBVzMjt/Lfa&#10;Q4PQVMG5sDUtkdzuSDn8QuL9IA1iJPTbIg2zciR23GS+6WvIZ9lN420lA7+R/ERTVTkk3iWguznG&#10;SIwBsJOPiaNsrsRfBIFTbUfTA5rqvdFn6bknjYimcp7kRwlZx3SWHbW3h+5p+DI9AqzmSbfrvbkX&#10;bfNcCTx+eR4WTclKV87EmPgo6NmlpnCr7pMaYSSs3XCjsh4y+gmbIZedA+GR+q/HSKp4lhJT+/+I&#10;hQXPu53/un0bFRv1iruw3VVsLKeqAHXblyr4meozW+lJqEZ95WIeKXFeA5Lz0q/Ap8kT6rIIR4Nh&#10;juJDoIt9YFLjcq8i67Ps3kMinHuGYxKQRAiEbKEGK0S0YTOkLOKUoXhP7xm1NuPmHEKIfMcNel/7&#10;6oAuypr8rKYy8ZJSbue/Xk2UWJ9+tJ/ZSG7Xe8u3VMrIGFapYptmTDEGq3JAICjC0xebcI0rifIY&#10;DvIYe18egfv8B9hSwLt4ywv1eccyMd9eL5AGyPaNEr039/K3klSST1XlswMS8H75Rmb5m1BL2pr9&#10;QRkTnwQcYpnufsctYExLwwJwmtpZyQpiIKVhYWlSp773DO7GkoaqvG+Koggcgwocc0bKbBl7PGZg&#10;qTaS1pwYtDkw4FeJDCLrmQPXukynb19NhDZ9pmTEuE933sfVpD040YSeoErO3F1/13+9jmLR+j41&#10;Xs1jbtdH57dY7zQyVAk9qTinuhIKObtFMkkaxWRMOn6mxIeelRuV7yKIoA1S2D0zfT7t6eBe6G5Z&#10;wD/S7fNtNKaSyb2v/ivmzEGISeF3uWyg62qqJcn38tPwfsAp5sBUX9uP5QV39lzvq/9yz2QTpNOA&#10;lHiS4ptkhtZ4UerTGNgbSYhwFBxKudJnr5jX231iPGd1JKpmYSJ9P+0UBHa5TNoLIX0hReBPQg15&#10;asib1CPi8hY4LyOQXM35CiNg03uxwY9/0KW2mVGdWM6PccLSOSfKNtK9/YQ+jsy70LqWHXhcM3z6&#10;RuPwFteNbEPnjPSasRe2IgQynwx5521C/dYdel/9V64c+GZnFfxJhQQkYNshAtpb6SX3A6ptj1XO&#10;LKiDJ/cTyuDYMyc3pUL8LhnYfc4LsBV3E/jpfWDUhHPPeI3fAAKpD+4cY7m5sJX6pBAKCbBRz0Kf&#10;r0KDyKRdrDxmmOPtq9OIO+cZdUqFv9Hnw8Nf256ye3boHRdDNyEVxaCJpW+nb/+V64w2WmUP5krN&#10;nnG0WVD+jbbW1TkkI2/n3sGh/8lLv+0FxSFqjZSS5PG6nf96jEK5pjYLJESlg7vOfJ4Z/gMruVT5&#10;SYzmnBl6rw0wAgYqbdVWU7ddpEwhJqgqVNFn76v/yvFy150in0M2SOiGv6F6poqG4qbxGBm3bWpp&#10;lD4CBrTUMrD3tdEIow0p5I/KftlotLcH8TBXTqPY2vfevBKyvT10Ea0pZPjhqZr1YIeaOCBo1Q9J&#10;ukic3dOUYNBfJXCKB+anEXBWrE98iocS6Rc9Fxtf7k1kMD6DHLW5b/aMGWNdYW6B5bGSmPy2KXbZ&#10;87r5DnOGt2xqoftut2KQpSYrx3PmcHhDbRz/tsMolMlFYFqpOSkVYfU6Hw4HJTWY2viWa393nuq/&#10;zGHz4rajeMfVUpsal3fXCSkrzMCqZwb+4sRTKZsi5+lgWY+0J0l0drhnnYcv5AVufFdRxWFmHpnU&#10;xmYu3sad22HAjAT+NIfpqD33vO1/3P+YBMkduObQ7bpM3duv+08q7OCIn/QXvFR4qrMXicXtsJ4Z&#10;SmTbIIPG0GviHGRTRpG/9EEzO/IRJitegOwZ+m4HF94RlxSlZ861rWdIbsty3FTj2fa++i9Lf6Ar&#10;tR6kxUWR4DkpljorxKnnx2Oi5okUEBSCZLSjjNxWh8CRA0W8xf9+kv5ovbMXOMH7xN89zgyEinSL&#10;kIT8OzitZoZ7rSwI4ChInyY0lgxCKU9g4Y8zO/dM3NhOSaXq97Ajhe6qJAWf5ozq4gp/o6ITOW4P&#10;7E4Gq25WKUCHSWGhl6g7PEbJKOlfj+96Xq4xYVIoIJ1FEQRYSzEp5cD02CBOBOJyOWfGgIlzT20s&#10;QeOh6Fm3kbaFXJJlecwwtoEhguzrnY8v5zwzeI+f5hD0YqC9Ybn1gcEG9nrOx4+ezeO5X8mS8L1b&#10;6pMS9kkpt/Nft+eSSvusVCAIb0yXnEcOJrURHFUul5TRTrSRVZ6CUnjwcD/W1iIyXr7puSKPmZ17&#10;Pr67fJoLrFJQTkb54fFtz4TEPCkqxYQesHwaJ0tqEVMgLI8JaqX+Mjf1Zc9wv3mQXGCUgsYo3EfL&#10;kbALhNkzx3dm5SpchpaVK9zp238ld5D1LvxgyhoZV1vPxBZ9ID5FKJG8Wa2AQgNvLPa/wKo4sgAO&#10;Md+dk8JiryPt+RgnpysCMGc2/QttkdPT+DS2A9uy8zYw/Cpkd3o8i1Isbz/Wed+FxCjQB5LOy3jd&#10;zn9zXVTtqAS1bli2PHS742quBwvxfRWsXvVg9CZfgMZZrtOxP0aL9qnFsnLn0j0fIULlf4j5PVUj&#10;3T5XbPZUrNYKRBzLuo4oZFSfZf+VlCKkV85PHenbwQK+VeWmY2CHx7qCwWdtPf5pNVGZAM74o6zV&#10;DzJY0t2xujFG+1q+ryZO6tLRiyq1Q5aKAgCbYePuEVCZp+oToRAS/DGzI02X+jgndZNa5MpPCJr+&#10;i2rUPUuYtso8zsec5dbuel/9l/l+XhLG7jLf15wFdq5JybToc16q1nzbm8eeVy3itO0XNeH0eDnq&#10;OWJzYHfUXirZMGq/O+eMKTOp/RRX8FYdDiXN7nrmlDeoVVIU/b0JBGofTj/e4TGGSMmLenzZMy7E&#10;8o885wy8ZH76yQaES+d5CXruDYetuslBRsrbUs4wVJHNzzZOLbO+3KDeyZ2n+q/k7VXHBSmmWFKT&#10;zqsIhds2c4WD2pdV4GmAZC9kJLSep7xuNO89g2kzkpyIA76Afmxww4sThIjE4Jl5sZ85UVTAYMgC&#10;wtR7IQSi3mUo4Y1W4sxKElBaqp0eb6Pt/noxZwJ8xtzijuBw6nPG8VdQIApCKbOv9bzk6etehrBm&#10;7ni7BcXQIzedCvhLiXVy0ZXZ23pmJ1nEUcRGtgmPr3pWNXOXv1NUO7P9LEkAeXGiJDmlU/aAgbB3&#10;kCyoDe7oVX6GypYQ5x8rRag6cY6zZwGT/BgOCmN6Pl4hAbjJXuiRrKwySLNnxt/NO6A7f5QMI91f&#10;XteF2pQpBh+UbyN8M4vnjtpE6lQTdswZf64ul26fppy+56yi3v2sItIDtCRJAlqA0Nj9OgObQyXO&#10;nv/ikrfeM7guJ6Hje6DnPmcwaMIPxLjBtAUb3M0ZtnKWKzPgbtsx6lpI4qfOt6JU3QEmBgYie4Z6&#10;6V+77Bkcrh3XcpxGpGz2LNRILgZLIYDhuhiU3Cw5pIyVUFkePVsfC4ktLBdMEZQirqT6mrEX3c5/&#10;Z3sgHm5PL967bue/bg8sw+gIQusZ1GFUbnc6R8CxiXbZCx6unbHYigmJ54v4B5rg0+Krzs1Yffjk&#10;ja6N5Q3Swu9iaYY8nmuAvDLCmIz9NFrmYwbuFWRkuoUhqNln2X+ZUngMLRUZxmabgzmEJDkwPKHy&#10;lbbVBzXoQA8oZ52j1z0Ltm1DlFvAdAPV+mmi+WUtQp5/A65Zc/6FSE3EPDuRiPebngEbeSEpJyRE&#10;YuuZY63ENZll2y7/g5ie8SZ4h6XUXM8Zf5rrXvEP0GV9lw9hnwyIKZCF2WrOnCNs/eAwMBRCRt73&#10;zIlvywr7VBUe1zmTi1ZAGJIgVZVveYzE4bF7/g+Ezn3PoGRAJPgc0Y0ujdoAYfh0cphiW5t2BjBS&#10;aOKxq+DOvOvuIV9OvE3US8jCfBcxs/mdVBpugqGI0zeSIL95O8cNQ2R+4mXP8tz5Xd0M1tYZ1gaJ&#10;4oE9wT/Sy+0vI/Qn+Xq7zsQgKaVicrKQXUhFkCh7RoHKFH9zGOmORLtz3BNUcTdnbnUGiBTUlp0b&#10;ukZ9Gh1IFB4LKRN6ozbmUnn55CP5gCs6rnOzWurd6pkwDCzonv3p+Xj18tXbd3NG45qwiIpMLZ+W&#10;SHXPj7iW6lTVY5khL3aV0ky8ztPzMXtWNpIX8uniAOs/o+j1+HLOSJIZy3u4R8g5q2s5VGxwkyRs&#10;Kqf14AHxYtz1TE0ZpIHJ+YjlKZJnUUEO7x7qo7vCW87Hlz0jmSrQXaMuaqvS5gwy2iU0Hwvi4J3x&#10;0mMElnjuqqdtKwyij/4DtVWNzaf7fHw3Z6Qf2p6p/diw/Afcnn784G1ECUXO8nE5Jh89Wx8LbYRD&#10;CN3XH/2bK+B39PDeXs7Wam/Tnl7czn/9fZXtspcBZ1rZQ27nv24PfsvK70TwLN8/yiNUGRf8I46v&#10;IE87TCV2ix0KFFfcAidRoykpVxiwB+XOPcsUNdWf2AUgE2WzPYFtRKam60gYrntxBLRJNwCEcEcA&#10;dMschRa3jJ/qx0oPeiXp2E8RxvenHQd8qWL4qrfUckTclETaRk3xUKKkVRqFWF+4cXGucKTEiNHL&#10;t1x64qDSwENj4ShHSi+q1L/AcawN6UgM2/ZqdbEpSghhdG2VbBCrMnOiW0R6n60Kznk7Ip8UBr9V&#10;KZTx7GCriid3dzheJpYsu32gif9Fx3V44qWHC2ACC+gPqwBEIyPqb1bcxAXA6jV9Fc+lbwkEPvxu&#10;tog1nzETeezNqUzmSWQkXF9bdkENuRbobm1ZHW+RJ3QZr49cEclSu1LHeVtHqmBB4QO66hYucbY0&#10;22HI+4VXicqCNLYowh2+qbFyt1lPfYsrJqVDNkhKjF0m4P7BUCiRMc64NjAY3LsIaJCw8LfsjJhA&#10;O/Wk8HKF78ErrKxQX32FOxiSNM7CPwS71dsIlfuNhI2OFeFJPaUzeUkzBlOO6BoYntY/zPIDi3ee&#10;836CoZbbJwXy5kd8l+5mLkTQipD0d4/njhxDpcnKimublWOdj1rEPw9EjuTKSJgQ3CsGpp4DgjA9&#10;XwfY5avHPqnvepaXDosyOLgwz7VceCWmKnN4DHsXIqhgx5c963NFTojdDjb2JCKvHovcq+TUY/mm&#10;ctx+fNmzDLfSn8YE1205FPR67E8XSRip/DT/r55VgKW0UeIdXfIClMYHVnN+PiYCX9FokefeW0Q1&#10;CuKANerHp1G/VQb/ExuAKuJGVz9+x2FE6lwh6aRHcp8kSP3900XtccnH/7vnukuCnh8Libeu8Feo&#10;xUnO2XN7TKzzXpEkYIbz2ufCEzOvCsxTkjwGBn5VWVi5GO+o3aLr2p19V3FOovblp3kYGlTNWfkI&#10;U87C6GfpfJSeqlTpgMYhxwYNSvWYYlJlEMyewajWwF7mmxBIwbPqT8st2ESFTEbHtaY7aPYMgrWc&#10;DDKBX6wzh2gluB2OWeFGrfEQntgPafB5/0fZufXYdSRX+q8QehxAVlWxbhQsA1a7NRjAGBjjefA8&#10;0hR1wVAkQdLdPTD83+dbe2fuvdauI+1VY2Co6nPiRF4iI+OyIhKrZ4ybiMIzrGguOMO1gOrMwDLZ&#10;An58ihDimPkOEgBYhfPQMa41mtlpT9oyqivSupFP3BWGci2gwPoxzswBZCQQzaY9t9DdE87znh4e&#10;LJChDbeKDT1eYIFqfm/+O79PPnHaKAKFrGE6+/5FCZa7MU/t7kxtghJhRSCsh6NFezeCDXPiHOpn&#10;aGc2g1bLk/ZpQFNFtNNc04Wdh5qmkZs3tjuQT9b08pw5iruJOiVhnzNg47kkUi1HOUI57bbzlMKS&#10;M11mNvDgE2+bFoD89BTRp2cHHPtWO7oHATrOiptt2EIMnMxfELs3aNSFj/Xo2NyM5+oLXtqbPvcl&#10;VbS/PGNFd9tm6A7bbOdNhZZzVtB8jhpvNx1RnkHiqtw+1sUQKpSM/OzwTMmeVHnvqaisZzNqcPLW&#10;mPg2KYp357Ng/PSTCysu6e3jbs72ltTFn2Yi24HdfnofmNst28clZ3Iy08O+EDuj+n+vOHpqmASg&#10;d/u446zNmS747oVsk6Iv+l5asRns+8d4oVs8fjP3O85q5bjbtoq8hQhxmncV95SzkqPbcX8uZyyP&#10;3W97ylmG9lTMMrZStsmTmh8yPy7nLGdgOzZPZJvECE33hlp/Wlcsrbadyc1VLjnrap3q8el5ButD&#10;fnNyngd222ey1rvN8/uyfbhVoSLaPH+U7N6MGszvzX/HLcyjgltSdLcImd/83sUbicCQtmg1ICTO&#10;Wa8B6mJL4i764vCxZjMnLjFbPi7X1Ldro90WjQ5f+5JvIrp9vDjpG2dt7UUdOec+Y/NI7nYjYAE+&#10;6TRy/D5WxnYhbwb82ZrSJ4zec3NNn6h3IB+kw+bH0+zfZ4ZsbjnRZ8qpMvKbObjdlvtPs6YTErNf&#10;49vHitbtJ4Rz+gzbfAlszGO/Rdf2n2Yzt6P71PyggMCaEczIXidHQPrgN5Zz61SwcyatvCnZpzYV&#10;rQiJG07qaZGVnLHHN+kn7JnxBcLJGxZOPmZWEQpNPjXK8kRQf8fbw+yEUvnh0LB0r9wMYxo1Chpv&#10;4RaFeuc+cH+M/vLVdEnN8VTMulLUJR+TBfQTmXpE7S1ytjyTgoc0aMmpbh5C6qT8az2zxFGovpik&#10;T1IJ2JPbfDY47Nx8kBycvknLbHsnQa1R597SKmj0it5+WHDW+cNPsBqsKl7TYPs8FAi9ydWUblHH&#10;O4BksqXYl4zI/JTQbuwtFcib2hHEav202lu82x1cwhlaUQUbWwI3W9oLOc/oN284zFcq9DwIi3VR&#10;E1/aW7zGLTCuKraMOgIi3FKignqnSKlP8VTN4BIE32zD+ZdJt9kiJ9Om2394/5Rcydh5YUieEbPh&#10;RSZ6W627d2E+pMzm8bqwFmTqplw8d5FxIabPyc1zAEshUeqUswrchpXaZkveY94nYBeHXHQixeJM&#10;J3tvNrX9MC3Ut+NFjCwTnhwguljOQRFh6pUjLZJoKTtJyX+EXcx0Nr/s0iJzbrcNwjx4hkiRUZh6&#10;iI5qoy3JNlvulXnvPsV6xylQPK2/du/JWk6vHqSUehCYsr9HJ08r/8KnnPjtAOH3rOnQam9x6Deg&#10;toLsuXuErObjkmq6KvSADwo539hyItb8YMeWrozT86CA7wCy5ILZIFtEUVTzamzVImDGqIA7qPNM&#10;qy4EjpsHiIcPhJHyHwZIOmWVhpegZ+JTHtuYGlsRlnWDqtmqzeu0THbSKVJknGcvY+uluX8qWPl6&#10;CnB+1Tmlny1G5DhAQkelY0nwd/Z2hi2B3sgTAc7amg0qqvyMlAnhaioCxojJJ2Ib/d4ic82vudtt&#10;tgJODh0mh+UZkiy057Z73PIZzKZcgacMx6DItCZE5U4A2MmWS+MZYV0qXDZ7SG81ZjaOyrktGSdb&#10;OdMGpPoFI1809jMx47L4pjpn6EiGLzKwiy1+Lq8kITc8zbahQeh5N/z6SpL1NtZElNEpVbWptrdM&#10;Bl5jPijKDGHrWd958ZFI52q+KMnpt70EATwL5ukuqHGv4j+/Nv9dTUwu460Lr3BYm0qaX7tku0jL&#10;z9uczCL76ZPC7NxAYGTgwcPEp6z0vC14xnB37ZNR/jXGym0+bTHwEIfXCfWU41xLrvpDV0Q96Tn9&#10;0is892ecEzIYj9PgJWh1gEXzHvCWYWMlDh0vY1CcsVWunkjOXOwxT6p/5uECf0e89I+3kEKDmXC9&#10;kt14/PrFtdTbNWvaBrQ611aUYOuGGflf+DPsOCx6q3BkxAnUcPNclstLbPXA4kjvAjcHTxhs9dTi&#10;SEdSZgFWISIuaDqVgunwy5okdj6WJRnlWvKU3eyInETza0m8bgDez2xpxIsQOBY5fRpNDJXLjacX&#10;QFy+lf8dypy7hLN1eZQX2XJhDu1GFQmLEweH63/2paIcA/WbbBHMYfsRByEp/Ay2S8ntuq7Lcx35&#10;w9wL404ElgK8PtcCMRoWDakM7pNlyE/k++JsOcLjglGLAUJxvowSu1ERoI5c/JWfkpZcL2qFRQeQ&#10;sWKLtG9PR6iVeDp0wIcnDhy2AmI6W6p79tluQ67Y4sjPiIhK/dQpwO4BSgcnHpS7iTLXZKt2p+tV&#10;zGageZ+xt9KYG6myjsGW8NBcZMJfh1Y5LNNsnvJHIjUP0jg6GNOjPxYSiu147PJy+DpXyejqhDVC&#10;RuCPb6sbRJE3aBYVgNrB0dd02ID5q/PfMRje3qMlwvJ1FpUz9Ydfp7ZGZtv6da6m6rUbVMBszscW&#10;U3sSGo1JbQ9+ULiDsvD1R8RmNaqeWuAcjvHleclJ8a460ZF1lIzx/mxSADFGw1VJEQ0wDmuQvNaF&#10;01Miw9sgPbo8XWfSqleTR89vxRyJjcWk0J7zXANFAO7TTApDaIRf9eApttphlIc14OvXKzKAr3M7&#10;L2JtcnBxUk6EKZGGNDp9/0kSW2mo6bYcoQLiqDLMLk7qMtvlocFFqvAQiKflatGPeTWk6fnDyh0+&#10;BQA5JFLtdlfPoFI4uBFSFAtbkDjjwYHX344NJgs2kCrcuMTNQx0pozNAgvQIQ4PMY5bzy7/mD4Pz&#10;G5c0eefHNKRJKGyzZf0PLpRiIazOOmSMtGfcYbF7BImPe8tuz2XkrslgNSI6ISrP3lvi56M+wki3&#10;RVYf9rm3m9Dsn7JBY6WeK1K8HMiFuIrUU0nGN2PH1k8x7NIr5yYdqBgOOb1350HLzcy/1q3lbclp&#10;ugHYp6LX5Zh81Yh48RANdnh+iNM0Z8qaPOP+wo4ZThsPW9D/Nn4WI23ag4AOD0ADuvkNvwtEIivd&#10;i/Ajcxuj5XY61GZwgKckEc06oFQID7Oey8LjBA3wTHVa9T7r2NCdckoKr1VOMbrwIes5R/tMnsuq&#10;jNEy51ABaqY2f5aTuorJNiC+PUf7vPe/MbimuchVS8TEZUgP3M7l42s5IP+Q0/4MBWyUtKwTZNzu&#10;MhsQz7Icum9g7A2coTTiCNR2+7mvLS68UCnGk/9hnk+q+g9hWvTEPNpASVRrvlo4eSLzOqQr53D5&#10;QSvz48uq2m14+DamzbChFEdcVb99OzmtZ1+SNbaGNcEBjPnQNHT8oKrj8wERk2zsH3XHPZ+PDtaQ&#10;L0yk8dKZjTDnE98WmmlwmN+6OJ/9pMr5yGYcdt5UYJdXsu0Pbpj8tUvzuchzlyZZgodQ6n4wcLPU&#10;388EBnMEPstJVafG35GJSzy5HKbmpeaAGGX8rN5rGT+LQkfHGE9CXtPyYDdUtXtpnnONVynhyeVp&#10;JHEdgoYdNPNb89/57ZlHpJKD9N7x25fmo7LyKRnbqKZawoO5nvPhLOctjzMz0qFynYVQvzSfSzwx&#10;6qfKl1eavhnW0QyU6GHcA0/7kPzgc3iyNWPH1fhgjfxt82RTxyJw3FXYY/uGVp3BiVp/GA39Gdj5&#10;w75dXJWdD31j8R1/ZxB4vTRAig/34ZOieU75lR4Y2i4lnsUIZ8p2gvcHD7VX/uED+zkdwZxZ/rVK&#10;KSdvu9PRFBkusIUjz4e76/Pkypg3M24aTttY1eSSf6081X1tbPBOOXf/jz/k1E7T73k8uQmmjiEm&#10;IG1vQuUfotAPnbSNkgfIn3Ez+89qnUNMZAGMRQB8cahnNErU4egXUd3MKLppZJBZ4v/5PI0nQe1D&#10;ulgZ/nkHckau5z2TO5g6TjbO2r0Wc4pzPLXo/Nb8d+z7vnv7wbZ7LzkNGmK1m6ZgOqHE8QG3DzcF&#10;tAmSfciDauvd0K3hTklI8vjU6L5MT69WNMWUT1aX3Eh/JpySWz6Unp2J/SrZ5rmfJjIww9Xt5rmf&#10;YE63OkDYmcB5miaRrMM1YrHxJNY0ziFhbKK59TxNpaiqM40P4nWjykMN1g7ttogPz9sXbBa/c5Fn&#10;Shz6d96KvF1K479BM781/11ljcuGNVjsEEoz5YKud+j81iX5lH8w5JM2u6oesDW0G/sK4EBG0u3e&#10;Bbs30pPVvnHnzAtSzbjWk7ptzaKiVmOK9k2HQKzJCsrgd6yeS/N0yb5ha2KepjrwRun85ItghxQz&#10;a0RMqnk6JZinQ75g159E6Y45DPtws6M6nkb5xFDFBJru3VNTyTWvtOGUnlzN/GvoONPZHLXDPHee&#10;LOzAQm2bvY+WOk5qC4bEJpf86ynPJx4cwjgybqQt8AuXn508iWLNUAhvNo5Wkt3a7vPkOjwU6dvP&#10;EigXNMkOkn+4uesVT6dU/CLk1j9UtCXmadKnPmgbRjtXM/96cmftlHP57Kxc+HC/BfYPq3ly10yN&#10;jJtyyLCY0r19EjEzPUScTp0pV62XM8u/1nmaz/E08muuzNPAr2laoE3PSSIqyzHMpqeBXXMHQbQL&#10;UGQyZHES9MXuR+fM8q91nnuPUnlAepHLflb5uWECkX9QCZh9yMzmnaVyPrL7l9Z23i8rNwKY4208&#10;LDmM3HnPzW/Nf8e32euRALv47UvzIdI41RgBPUBePmTwXfMlSVxqAKBxKEibz1YaxMj4uL/5FXGb&#10;tzs6ZRjS81jgI8/SO06lMMUxKGUvtoQoOfm5KDm9/GtdIJqGTzyOkC8HDAqx8VktA1sBJoOthZof&#10;uAHXmHB1Hsn+T39DIMCMBGLSzxQS8d8joHqP7PIeL3G5izJzaarcVzNHLnxgRmAs1Mxj6UfsOHpn&#10;Lu82oCfzTMkDjjneuEUKyOZPn3N+a/67bgOSPP12TPEdFjO/dWk+FlvjsazxXv0UGAvZYShyD/rG&#10;WRRLRfHP0GmmQkCNHHoKy50fxh7QdcwO52kKD5NjYEqerOGleZrZSzWmwBemQkx3A1I7RM7MB19w&#10;R73uNleQHrbK3RtP/xBX9GDP7TbknuOq5mlXH/f78BrmfpptBUhOD+XZgMwfpgnAnj7N1cy/xvHf&#10;rRWQ7uPNjsmTrOeMEHIjqRjbeRKNmVEKRv6Mc4hSmXfU02QRPtf8VcLkq5U4x4NrOeM/UhH9bn6N&#10;ahueC/Jy6EP0tZB3q1uj0oFkaWOlQnn34HMt86+pWOfbDLiAGKZ5TyzJj0NId07TzC5Uh55cYdkr&#10;CZLVOFaIeApSERu2WI0rTyRzDc9uPPn+pHyel6zA1/R1nzjCnNb5s089VrMgKWVRF7B2nnZSsDeO&#10;sJbdSEQ/HfKfFirAvR4iXa2tOfy089DtZYcBl4/FXl1jvINM8rs/ql52y65UPHefnuL5wzu1u6VH&#10;8EbibcPZtTRR5+dcy7sRiOGjaKv9KA4Umm6dI+opQzD7aK6VHVyTd0/mOG+z9YRolOPgqdUeFZ/r&#10;/s9vzX/Ht5dcrNjTPk+vAeWXLx1Bn83SFMRmAxIGLMzyc6DJM2m1J1xA045nCJ7M5RJDLrYRtCQR&#10;djAN97Qf2EbMO1/a/bJ+hSStYMyK4W428Ow8uX7/UY7UsCdpyXMwAPDlRiJFlRDPiIerTHLVE0SO&#10;hkM9dchuQnFBIXc+mN3eA+dFr52xe7mIueFEUYa5JmDhSTbJzHKVJm3RhfmTyWho6N1YJ/ZF0y0f&#10;sNnFKBjGnB9u1jjqWZi0VRiTS/41b4UNDkTT9Zv1ncK5gAtoZ7UzcZvo8xE85bbOD0nBPoMnFt5w&#10;aCiIeEhwBjAQqkeWg6BnBA48gU2P0hFCA+OBwEow8QSFs9H5Ijg63mPc5kkGekwFw/XY85aE7nAN&#10;aIqs9xbrtQUROCqrOENPEKX87DpPOs8fYB1kwVW9otGS7lEaseVJkHDCWLlwxyvoc56Yo6Si1p9F&#10;Z60m0vYhFh0BxoUnunZNklVry601y33QamqzZHpNr1CMY0Ol0tAlG09CEnOeoL6e4Z0KWDB8Mrrp&#10;sX3Bc0cuE5nHA44P9T+NRSAWvp6ybp7I0LDMaDKJ8Rc/y8qO2LXaSKY1g5TPx9ABvw1YR8dzx36D&#10;aCJKEjxRt8MCJSxzKDGgo9rUVyTdn/NSi4HUESYsluApj2e9JbE+B7p/20/h6de1JcL0nELQ5ZoZ&#10;P0voPR8dBV1PlHoRTbkEB2sGr2DYdCqdWx3Lam2Bv6LT159FiNZsw5wKIOeJOFAbjbw9QH4B3B6U&#10;KOPLum/q+lXTwmBib9UHm0qa9UzPb81/x7cJfYwbkR5046UBZjW/dUmXKzE/dBzPbQxMwTYfvKm5&#10;TBp9mFKUcSEs63woIHhG7g0MHpGLQclZjjNBM3rVl0ulCG6QNiEPTtEza3wIquWyVzHnO1ZF4P91&#10;3RUv3OIE81vz3+3bgCsGByXiDit+cQ1x5IZGWnRT6BVsjRlLp5/PqKmbC6zU+Ki0IOFPzGZwSy75&#10;1zpONaEfhicgAj1nb/qTnZwZKzCN46GMjSdSOi4ubIyRnatkH/dGFvOyNcTvV9T29rMI0lB03LGj&#10;iG/7UAjrsapETbZVzZnlX2Oee80byvvgJXmlHbKSvj2SO6ONBM4F0W/vQ47u1pXtgRqdkE8qKvEW&#10;l0VAQx+ePFAcagSDcdLG7f1kbVPiuP4IKa8/yK6eyGfUaFIsPWc1f/PSGpKQU8pY+0bUh8YWLitA&#10;FnSOlg/ZmrSdiIrPog4IwbfXa4i2kkpYfparLU1PHesZd8G3zXuPdnvztVLVF1doO9WADL3A9Uwd&#10;7xjnXJX57ypTStNOL/BR7X0P3760hsgPorDMBzwfp9bXkFeCcEDGh8wtDiMhVNyh9UMi/etJfSIT&#10;F3kSt591WFzLKYe0ccQNHz+LAbfURMzzhpV9fzcyFmiH37GRDqtCNeJMjRPE5+78o7tGMe25hULX&#10;N2vIhaxkgmSCVdezWqazlgbe64dkf9I2o1RjVrUsxsUYWa5ZzoaiPgR74UUble2ynV+a/64CwXti&#10;yhVpYCAktvdv55eSz0qC0aAbcaXRG+w+Fz4E8Tn0HWcv8kXEFrhnV4EgBtPVlrAds2JGjuHxVpoj&#10;nWMjGjjcZvT05qjOb12ej3p/rAvGxBJTxKXLLbZ++MBkY65cqROrT23zPHnJI/8aoyT//IDcaNVp&#10;BxoHiiOMTlx3ZP7olG2Y4a2udJaSSBb512DIuumKFUNqmsOYUQBQ/vHlz7gDppnO0hTSR0dNTOB1&#10;j4nMTDNlbsD8d4wLZbh1XNixE/NLF6dC6E5AzWW4Y9G39aHwCat/Xdcx3P0z4CvD9JobWakiQSqV&#10;CxFDzPuUdrX5n5oDCE4ca0C0EA49hSxWq7e87jlCkei5E2lnRiCcl6ERfHii+y+v3x8OmRM2wDds&#10;RyhzvG6s11Uw77HYLsrCZY50EhoK84lEc+1zFpYZYOFGFBRIM3TrTuPeT0lKFvnXJlVPCHcx2H+U&#10;3YzjbPx+J5b97sPnt+vV8PH1l1+WqL7+458/fxkR/s9f/vvbD7/9w9+//vbnT69//OHXd++W//68&#10;fIP/8fOLjx8+f/fV1Vf6nz+/+eXtb2//9O7Ti7+8fvfdV//+88Rv/fx5pVq/jEqVDXOB4vWbN2/f&#10;f7lZPnr97uMvr9cfotZtxZcg3xuPZYD6Yf7Hn+d4NPgX+v++++rNr5/evHu7/NRPDPt/f/hfb998&#10;ecGwBvsX/77952EFfKbv3r/463JMEMo3rz9+99VP715/WX70/Qetxnrrffr85Z9ef/5lHe3nD+9+&#10;/XHdh99+/fL20/rr794z0r9+/Pzt54//8ukf/l7/9e8ffvx///Lpxacv7/70gXEhGK/fv/nlwyfG&#10;/uXTIo361l8/f1y/zn+8+Ntv797zP31kyX/58uXjt998s6zH689/99uvbz59+Pzhpy9/9+bDb998&#10;+OmnX9+8/eavHz79+A3mzNXyXx8/fXjz9vPnX9///K+/vP6opdHvv/mff2EQv/6oMvavXrx//dvb&#10;77764dPbtz99+PTbty+Wb77A3tduvf3bl7Hv/NeL//j063df/ecPP9x8f/fnH26//oH/+vr26vvb&#10;r7//8+2rr3/g+P755uGHP928vP8vUV/ff/vm09vXX3798P5//Dgmwv/YTeTHT6//yrg1l9tvfnv9&#10;6/uvlhH/J4Ez0ovf/9PXr76/ufr69vuHP339jxgcXwOyu/3+H1FWj1d/+q9lKZfRL8IyZ7HsxjL7&#10;bSH+ddkbhOzjP394838/v3j/4U+/vH7/89t//PwR4WGFtl2Bbv2ylnDd0tff/u2nT8tRYfVf/A0D&#10;HV9uwG0ZpwARi7Ro7d7wMcWFpKwlVyhivVa3d1qfP/TmP/bz9/ovrP3yAz//OE/fj2O/3nx4//4z&#10;svZvyNBPv717/d1X/+2bFwrAY62/+OsL+NBWbFz1Px+J/o8TgTQAGn734heIBDsYt8MTon/DRDZO&#10;3P7XV+ecnAhEM87ZwzknLo/gxFTOOTmROHEvn3Pikt85qTT2vlg9JwJGqL6O55ywTozTFX1YH8/n&#10;5ETka+kqUqwe8rVzUvu8u2KfnEiZYVys8znhoxgnZO9VsXpOVM+J69U4EXu+Kjg5EftEur6YE8bO&#10;zqmVCCeqJQLdu3Oi3Sxvk55LhBPhwhGmvD7fJ6FBnRXP2RcHKqjgRbi04eUnnliV4ubn01KThG2E&#10;4kV0ppiXn3meWqVwtmDlREunRmTpXPn5oadyHWxMwcqJBAOn3K1g5aceTxBnp2DlRLCiYPdVwcqP&#10;Pa4tKYVmWk7FEUYrFaqWpwH3LcZjIgHW8HKqWjFd+9GHl9IhxRo6Fbx4puK2WEM//PQeAV/R7JdT&#10;9Wvox5/UnjpvFvNyKs0Ls+N8XsrXbkeSWguwUMU9ElRU6KF1i8vxxo8/eW/eGL45n1dQkXile9Nj&#10;MS8//4LuE5EoeDmVeHGtFrxcARCHYcMaXk4FL+yzhpdrALIgXOHNGjoVaVL2q+HlGoAlZISNbDgV&#10;vPSYbLGGrgEwUIGUFDKvcvRNepURJqRa8HINoFc3aLlYyIZTwUsv2Ra8XAPofRAyEwUvp+p5uQag&#10;oQuKrdkvp4IXer44XwpQbSvP5U9dRiHzQSUQBW1NzteQxj/Oi8jZbWFVB5V4kR4oeLkG0EPkZDfO&#10;90tQ0m011rPc8HINAC8Cqg0vp6plQ3HTbYQEt5GNQuaDquflGoAwKxijQg7lMW8jxG/Su0rFfrkG&#10;gBeRv4aXU+ENc+8VOkr5qG2E7BcR8GYNnQpe6I1CR6kMwHjplZOGl1P1vFwD4HRhODRr6FSKKABh&#10;PN8vUqc2L7oc4Nucn6+gghdhiWINb0NvYG7IMD+NmgSVYLzUixbzcg0AkoYygIaXU8GL+6FZQ9cA&#10;2FFgThpeTlWfZZJMtl/kMIFxFmvoVOhDjJviLCu1tcs8oWECbQUvp1K3CLo1FfvlGkCRY9J9BS+n&#10;Ei/60xe8XANg9NIhpWDlRNhDABUa0XAFQHKV5mYFKyfCLV/svFNfWc19tt1aH8woWDmRIhtYX+cL&#10;qNzKxorSH/AI56yCiAgA2dFCBlVKtbMqgw1BVAcblGnaWJFd4nAVgY2gAsRDUV1hQgnZZ7xUf/eq&#10;WEKngpcanBW75YefWhYEqjhaas+5jVBV7sBFCl5++Ln+KcIsrhMlSZ0XF0NhrgmssVFhQpG8Ks5x&#10;UDEvLoZCZagcauclgD1O1OnVFVTaL0D3xRr68QeyhhtVmNfKF28jlBzSN7Lg5eefW/KKhgvFvJzq&#10;BqwcMYBzXkJXbCMkPwvao+AVVPDiwivk8N7VBiFUfPliv4KKNSRIUciGAJ02L8Ekmnk5FfMCK93M&#10;yzWA6sWoUj7fLyFnthHCC/Bu4VICa9upqBsjVF6c5aAiJIo1VJxlQUW2EQJXBRFRXJRBJR2FRizk&#10;0PUGNdUA4osldCKZyQCzClauNsCXKb9zqjUE99rWQtXVlTYUHHyjau/kIKrvZGqYdlYUPxBiL2bl&#10;RKulUciFgKHbrLCfQHafswqixX7icj21n4RU3FkBob0vpD2IFqvwvmHlZ18vJTa+CaCafXxLQI6r&#10;9XxWfvQpHqLzQrGATgQrQlDNXrm+wEmTX30q7ACifVY3sGpm5eqCSgiFas9ZORGaCcBfMys/+Hj9&#10;yrqcs3IizhW8GlZ+8GmoUYWSBazaxLa2MVSYs1Etb6w1wu5EurLkU59LoB98wOg0kygW0IkoBhP+&#10;/pyVAHX7rErNHkS1Zn90bbGAdIs7P4joPipMTTErP/h63qq58oH07UvBrNTDo2DlB5+CRQzW870S&#10;3HpbdVhxXzWs/OCvT5gVrJyIBVQ5azErP/j1XjlRv1d+8BWratA6j04EjIuCg2YB/eCrm0cT1KUU&#10;0fZKdTZNcEZ1otsOA+Hkzi/2yonIfRAVKwxcVXXsrJDaJgQfROoRAP7mXCxUfrSzWmovzmcVREDv&#10;lK0qWLm2aMXilRPVYqF2BNusKLHFLy5m5URUklL5XJgxAmsHq1f3BSsngpWcrGIB/eATbKZUpmDl&#10;RBQDqGVLwcoPPqzoslCwciJYESptJDAOPq+mCD5yalyofcG27BRw3cGvmFacfHIKrxqPWPUEwYtS&#10;roJXHH2auSidcz6voFoq7hrJcIVBTkHZ/oKXU7F+qv04nxdxaVsOvVNH1fg5sySjbRD9B4pVBBkU&#10;3AhJNnHWJOP8L3CVUzNNj2HuW339SCCIg3m6aUkGN+Iz1dxcDdBRXf1CG25ORtUYzaWqfXNNoH5z&#10;eIUNNyfjCqN9QTU3Vwa0daeEpuLmZFgcNGMurhbwSL5v6hDQGNhJphJfAXIKKXGFoK70HXaNeuVd&#10;uODG3ArXQY8I7WR4Xq+qcHKS1cYv9XXBDThzhSkLMrjxMEezkgH05N1CgKiNlAQZThhORHMCAuqJ&#10;IIOSb053kOFdEvdqToAqxrZrQ+8I4NYX5y3I1shXtZKuFGiFRfVTxc3JiAeQqKxW0pWCCsVp2tjM&#10;zclQP12gg8y1ryShW4W/z7VykMEN8EY1t9Alt9yLTWAFiJ0NEiQ2UlLtmysFqij0plgzNycTNznE&#10;55pLtfS7TCrgfl+k95bGBhsZK0lYq1rJ0CVUr1FH0MzNyXopCfznEpBtHPelabPNrT0BgQDldBNK&#10;K8IE10HWn25159gGieZ6qLLNy3shG1mvudT+ZCNDK1Nt28hkkPVaWQ/67dxU/9qkMHntx8j6G0ct&#10;C4wb+Zxubk7W36aBBVUfRlroFCcgyIj80fGtyC2qbYTPjXBDEzhIMrgRkWt0iRot+UrSMKQ6AU7G&#10;StLZq7GC9I6jcdOTlpVMOhk2F8GyZm6BCcXCI2fV6MkgEzeKkAutHKhQkK4kDRo9GWRwA6HcrGTg&#10;QhEserg1KxlkWOb4OBW30CU8rUiT0eIE6OHWbbvxOtRjoFlJVwp6o4pOsg03J1OPEXpnNtxcKeAt&#10;6t3UhpuTEanDE67m5gaGHtagQUTDzcnwTZGS5u5OXClRGVoZNNxcBeHl01K+mpsrBZpiYBlWUuJk&#10;RAcfeWC72TdXCnqsAYhjMzcnI15CaU8zt8SJ0tOmygnqSTI7AbSdo2qhmFsgRYHoVBgd3q10ZjTY&#10;6A6AOhlvp5QEFX2NinUMKupe6bNYxO6wjYMZwLRG/INKzNDlzTKGRqC1S1fgF8hUXram00sjkAEy&#10;paaFDteNmZBkOm1V2Ell4tuuPYNbkMGtSh3jHDo3woB0822EJMjgpu0+d3DUPGef29Iyp5KSIOtX&#10;MjSCCrq4788d00CpUs5FKV1jJiR4VA8H3jXHLck4AgQai5VM/CgQpgoLosaGtgHq1lmdgESQ0taT&#10;fqXFSiYZhXHYJc3cXJXQ+aWqmVg6UZpsPXD/NlZCgEgJOVEq0MwsFBCIiy6gFihStUJqwFY4y75p&#10;BL2vu2UMjUDdX4XDv070KaYducpm00IjwI0laRYyybRrFbfQCHCjNVLDLclUCdmoLT0p76KF6Vpx&#10;SzK6bjelhkQrghsN1Zr03oGMlmw4psW+JaCU0GQFDaVhsQ8SbnQBaLi5ScKxKVcy8Ks8DfyAvdtw&#10;c0WiyvxOShKLShSad8kbbqET6vOWaNT6vAWwlLuG5nPFAQgqtoyGzPfN1FyVAHzVgpxfpGqoa8eG&#10;2GnVkyLApTDDbm2YpSIh4No09SB8ZmOkjxkI3YaZU1GeSyO9RmsFKpX+rlWrF37bhniDXUFmqtiz&#10;gJhSlUq/xGJmQQWzVy+vmys7QKbY1QJnnAtIUKmNCOGOZmauRIDS0Ey0YeZUwkhSSdAwcx1Cbg+f&#10;rWHmVICl6AfZCEhATQlQVdXzqAwXELX1acDErICR3RIdaVorJBU+1AKtPrf89dDapgvIUVe1+tiZ&#10;RiX3UMVpBTPXBbeqn6/2zKkwjVmSSkBcF5A2lpdXiL5TLa5odX/S5NeWkWdPqiRKUIlZ54kG7JSC&#10;oo5ZUD2DmRsUSD7/VyxjwlW5lmSZnQtIQE9rAQmqXkACfLqIfuM7BVUv+rzasQsIoeMOHxBUAteR&#10;V22W0TUICoQ4TLNnTkWgTm82NMxcF/DKDg2YG2ZOBTMCFY0tFyBUtcuvYBZBBTMCntUyui6gYzGh&#10;42ZmTvWMPXMNQu0T+YWGmVOBAiG42ixjQFFv2bO7xroKKsIvalxcCEiAURFgxljMLKi4Oyn5ba6Y&#10;wLBSniX351zrB5U6BXU3daBY6esAZLZhdrBBKEGpZuYahKA9jzo0zJwKD40HvysBcV2gfESlQfR4&#10;xWZM4NdhXVXMXBfQkhBft5mZU2HKkbavltGtCVqnsNUNM6fiSQIc3UY3qmP8tiAA5Rhmw8ypbkj2&#10;XjWY9OW1E2NGQq7xPPVGykYFMxD6xTJSZmBk7TImVb2MS7P/bYwvVctXLGNS1QKytKLemS3Po5zv&#10;WVLVok/o25YRwaeovGHmVGi4x6pQFm/HmZU+dVLVPvXSInxbRtAilDZXm+YqhCTjFYiY8zuGxJtN&#10;Tdyq4ESSiVtVL6uH8ezMUNjHixPNtgUZLQcqc5+WocmtXUknI5631OefmuAktpwbXjxdKZq5ORlJ&#10;fSLohYLktbPgxvM4DUYxyajN4OKtuLkvg7vFW3rNvgWSlTQ77Q4Lu0dvUJuUYE+rQcqpLZJk/QnQ&#10;m3v7eQMiSpfohluQ8aQdQLLivPEsg3GjnffDy4pbkAEY4dn0hpsrBQxPuqsVuCIUow8SrGGVVCNm&#10;7mSYuTzT1qxkkOlwc3DOz1t0PmVuND6ppCR1CeHipiUOF5PPjfhohdI9kOl59Qbxj14MbuBTKj0Z&#10;ZAKa8JJDsZKBZOV0s93NjRNknGyeDytyTxgvMTc1dWt0SZBx2gjlFoERXJLgxpt4gGjOdUmQsR6c&#10;nIpbKAVuKZrxNdycjBsHY6G5uw+QVIAOTVgQU9WWBFgXue9KSkIp3NL/v/F9uZaCG2Zhk3siPmRk&#10;mDKUVDV6Msh4h4RbuJpbKIV+bk5GfqydW+gSPMRy35zsGfsWuoSG49ynjUw6GR7pEsQ518oJSSUj&#10;wV1VcAuyaxz7Ki4OkC6khHxoZZcEGbqkQ1YQJQpu9HtuEAFJhsVLdWujJw+QVJDL1b4FGa6tXrUv&#10;7oDscnrLU3z3zXkLMs2NNkcNN1cKcp2rQCvLbRtAKSjPW1fcDroElVfJpJMhJcLpNnNzpUDJBX0V&#10;K25OpheURFacN1cKEmQOanPenIzzdqfK5IKbKwVKZUpdwrN2u9Hb65KEpFLkxwuwxdyCjIwb6NLm&#10;DkhMKo/aUNXccHMVBLSC9/wqbqlLaEBR6ZLAssKNpFKzb4lKZSXpOtnMLeyS5TnJ5rwlKpX7Hlxw&#10;wy3sknuqV1Dm5zKZqFTef+MR5YZb6BJAYSivhpsrBeDt2GrNeQsMLBbeKwJWDTdXChiTlLQVMATM&#10;pThvPPDctNSlYMvIFm5NwiHJ0CWk6KoT4EoB6SdeUu2bkyksD56yWMlEpXJvVLAHFKotCQ9L68nX&#10;hpsrBawUoCrNCQgwK/4bHlUjkwdUKnUhlf+WZFcg5ZpaXIo/bUmQ/pfVKyBHMjX1qvbNlQL3zT1r&#10;WZzuAMHCCrhQtZKuFOCm7FnDLcno2tjk9+gJHSvJA+9N5e+RjE6lhFnO9WQ2RqUsR283nHvCBzIM&#10;kyaTzsLF3KhWbconDmQES6oG+ECcndsV7xw3OOQDGQYeTVOKlUw8K6+8Pt4USDQQQj5INWSoIoYJ&#10;TKWeR+7D+b4lGQ/e0eqmmVvYJVecm6YhMxU8Mbd7dEIBfCP25mQ0wlZGt5hbkN1QQVpZrwFMxTVS&#10;U9aGW6igJXvf6JJApnJ1gM9rzluQ6eqo6rBYA1tJuL182bwQlmRwu1djhXNdEohWXCO9It2spNsl&#10;uLMvqU9uuLkugZteuWq4OZnwJJ1HFehUvdLexZWDDKiMQN3F3AKeivFEvWpzAoIM44mn4huZDHwq&#10;Zii9zBt7MsiIReuxkGZurhRwVl4BTCv2LZuuviSx0pSZEUX2E0BvF5K7DTcnIwGKk9nkqAKiek1I&#10;R1fHueYKMvwi1WI1K+kGBrkHOiRU3JxMF07VAYj2QrmS3MFNzDzI4EYLmsbHiWaqGIWkoKsTELrk&#10;lrdJq7xpNGFVbQLl0M2+hS4hsK/WWed6MnCq1zQDeKgiT0GGWUI3sWYlA6jKVUpXqmZuQYZLS7a1&#10;OQGBVCX4jdfZyGSQsdVohWpuqUse7+nSU+xbIlzJonUZscCqkv4hHt3okiBDK1PG3thcAVblxkGb&#10;N3oyyLhxXj1WAKRHVwq6TTuPKsjgdk9dZ3ECos8qIVv8xWrfXAVxd/O8YmOXBF61t7mCDAW0PLpz&#10;frqjRSvu+n3n4wTZDS3guBeblXQfB+sVe7I63U7GdcOjIs3pTsjqFZqkigUlWVtygE1tN468PgEO&#10;zm/TJMOdIxZRrGSCVhWxrcBjSYa66/y3wLreoLa4vpu5hV2iZ4KbbisASnwlAaJXD7QcyejagUt7&#10;fgKOuNV7qddi31wFEWahHr2JBR2asL56VC/0glvoEhBPuMLN3MLAwBEjQtZwczKOKUqhWskwMOqI&#10;YeBk5dJ20ZnErr6kIXV3ul2XoF7pFF3Mjdd0XSZRJQSfzlcyycCXKLl1vm/4vcHt7kFtik6lJMm4&#10;qIA3FFG1l9HBFdfoqsp1JBmXMHMrTgDuWswN2GXzYEaSCd2jR4dPT/fLgL3SFIkVqfbNVZDcPqzs&#10;hlsoBcIeKJNm35xM7kPVLZPIg6+kSsEaPyDJ1KqO3EozN1cKendQSflCJp0MtPIrXn1quIUu4TXb&#10;qk8Cb17akuDSUgJf+DgcFCNjbi03J+u5Je5VMIWmChiVb4OkSvyloInnJyAArASnRVjsW5DBDXB6&#10;YSvTBcMGCTfMyUZKggxuj2ovUswtdAkRDLqXNXNzMjV+xVZouLlSIBQO7rg53QGXhZt84YabKwVx&#10;u2viXDiHtgFwa6UkdAnwYQSlWUkngxtRtWrfXCkgJa+qllvgmmNuABOruztxrzyLR1yhmVvoEvJo&#10;Vw1OgdJ8G6T05B0hpHM9GWTK2ungnJ+AALDC7U5pu3NuQbZwa/rJvAwAq7hhmDTc3JyBG8/XNCcg&#10;AKxwU9uJhpurIHIPL3XlFyvpSgFuV1VdB5E+225yu+B7qrmFLqHo7bopRaPzqnNTpWITe6U01MjU&#10;8YkX75qVdDL1JSFE2aykKwXUFpZCtW9O1uuS6OAKngv8ZDW31CWtpRAdXDmkimM3Kxm6BKOkeu2A&#10;UEDsG/W9Tcw8yRgiJl9zAgLACuoPjGGzb0FGYxSCEY3mCgCrMIYVFps6GlsSipDpWtGctwPuFQ2E&#10;KJ/rySCjfBYQUmMrB4CVi0MR6YZb6BJiOg/V/RYAVl1TKiso5ha6BLwBFmxxugPAyglASipuoUvu&#10;CXQ1kd6XL10pcLqF3Wjm5mS91xEdXNFczK3RJUHWW3gvXSmglbkYq7k5mfwAtEKzb6lLhM2t5uZk&#10;NFmmRrA5bwFg5TalB0jDLci4TeUvFnNL3CtBZVKZhZQEGSvJO0/NCQgAK/t2T9y84RZ2Cdg9Yl3N&#10;3FwpcAKueF+44eZkYCKANDZSkrhXLCcWpeGWumSFlJ7bXIl7vbvGwGy8xSDjxtGbl81KulJAT7Jv&#10;zXlL3CvOA554w80NDCLt4JUrbk5GG/WlA1Sxkq4USMpzB1RS4mQ18ptggF3CekigwmInGV09Cdc0&#10;dkkAWEnKU2nR3DhBhsvHLdzsWwBYadpObV9zuoOsrkZAd/tKvixr+5JMkV66uxUymbjXlwBRm57h&#10;L4MMrUV4sto3VwqkJBVaLnRJ4l6vyKw0iEbSq76SN6xkU0d1ILvicHcrGbpEjyk11QiAnHyQWFxc&#10;qM2+uVKgHBG8QXUCggz8Kn10Gm6uFEiivapeBOAh0ZhbiY4GYeBkiEn1UtGBjIWsWksigcGNlxUa&#10;nMKBDGXSxcwPAFZOaRUNTTI1La1srgSwAtURoO7cD0iytkctOBRfSRKgwEMbbkEGeKbqg0GPk+AG&#10;FrjycZIM2HlVuQs6MLgB1mwa3x3IaHynJTm/uwP3SnsL3Mxq30KXwE3N1wpuqRRAs1RaOeCyqCAa&#10;MVZzS6VwB1VjBUUHWC6OrqHlywSw4prqReTiBKQKQrSqmEICWIE3YNEU3JKMQb6q4iUJYAWEobK5&#10;87klGUYXNmUhJQlgJX5RvUNGV5U4OHSmaFDtBPKdDOEist/MLciu6R5WRXoTwMoQOXMNt4MKYt8a&#10;ezI6uqpBZdWDHbiqL8k12JmmVwQ1YU5Gjh7V1cwtyK6IYaMUznVJ4F51desBv0ImQwUBAKjQ0TRH&#10;ibnh41RefpDhqj9UL97Qwsi5yXvozpuTEZ2EW7OSCWAlEgTIrVjJIKvrFnnRKOZGwKQ6AUGGH0yf&#10;p8Z6TQArQR2Espmb6xIUFw30Gs2VAFbu+8emWwoBWlsSPGEetm1u0wSwYnChKpu5uS5BI3PBVdxC&#10;KdAoVEUM5+ctcK/EzLm8q30LpUB3Lm6BhpuTEXniha/qBIRSqDNigXslgo1hXq1k6JI7IhjVjRO4&#10;V4Jj3FMVN1cKfSbz0cmIhpLta/YtAayEsInZFvsWZNhAPJHdRNUSwFrnhIMMbqSomtOdANYahRRk&#10;ZKDvH6vbNHGvNG/g7ctmJUOX0AOAxl7FbZq41zu6ZlcxvCBb9q063Yl7XbgVnc6AvLielJR03Fwp&#10;EMBgJZv7LeCyhDRZyQJnTgGUDRJThvYZjeYKMszJO3XfP7eCAsAKN0bZ2JNBxtwo/ml0SeJee26p&#10;S0puqG5fSVr9czWen4AkU4cV3hA6X0ngycmtQyElGSeAZzaL84ZJF9xKFFKSATZ44Ow0c3OlUGOe&#10;MENskMLCU5DTcHMDo5ZJDlhwq1fSlQLcOmQczYiCm2SymlvoEk53VSVJR2Tn9lKlRkVlE+fSyIgg&#10;kW0t4lxJdq3uvk1FGk2zgxt4ukZzJdk1cZCq/+TtAfeqso5CTyYZepK7uzndAWCldwNtehtdEmTX&#10;NNHT1XGqlWnUmiuJ2VXcb0kGN/KtjS4JACtzI+Nd3G/cLzZIVlKUzdxcKWglH5sOPiR7nFt749Dg&#10;28jg1mXXkwyb66qKPN0GgJXzRm+Kat9SlxD4I7VVSIkrBebGjVPJpJMpi1a9W8QDabGSVFo0HlWS&#10;ISWP5JuauaUuaTVXwGV7zRUAVkWruOMKSyHIAAA86vnF830LACvceMaiOW9BBjdKm5qVTNwrj/hV&#10;EUMyYLbd0srVi2QkRIzsGXNzMqTkAbx0s5KuFOAGxrO5Aw64V7C5DZqFdHrO7ZqK/kJKgoxiXxoe&#10;N5ZC4l5x3jDWGm6hS4C40Su8WUlXCvSFQQVVc3MyEpkk96t9C11CoZHanpzGgkAz2AbwYiTxkopb&#10;6JLawgu4LLEgwBvVSrqzwsWNVq5Ot5NR2QR0oPDfEHhbErQWWrnZtyBjblzezUoGgBVuxHorbqFL&#10;CAUBBStkMgCs+N2lRxVkRNUAolbcUpfQTLupf8M9tA2AG/1jGisoca90hyq5uQpauTUymbhXup5w&#10;DxfnLcj0mmKnSxL3Si8qQbjPT3eQ4ZsSMazm5koBzUVFVKNLEveKJn/oZDJ1ieIszekOuCw2F9GZ&#10;am6uFLjfyhsn+72SHsDqKs5bAFjhps4nxb4FGTYXd3fFzZVCf3cn7pUGHzy00szNDQy4lRZewGV7&#10;Cy/6vdIGhrPTLKSrErWiamJqNFx1BURjkKasKangpcLKc8s1wavwqpzgoIJXhR2mf5HPixqXyiAJ&#10;KgJ3ajVdzMt1CKUSlJ00++VU4JzQqw0v1yCkYVCrDS+neqR2qsHxYrH4GlII25Q9J5UsimpeCVll&#10;Vk3pILkTGyEtk8DaF2uYgFV43RftgYj3J69ODgPlWu9XUGkNG1QO9X42wloOg+qBKpPKvwioKl2P&#10;uvMVVA9g7DvZCKeEUoUmFXUbqFh4qUn9+VkOmKpKrPCSz42PoIJXZ+lkc1bKsqrwalCpFUGDoyUz&#10;4LJBbQm3bDEvp4JVhUMAFO+87uHVGAJBhZavXlGhX4fzAlLZvDufVJpVJRsBTqX73G0D5qBGxkYI&#10;L/zcQg4Dmlqf5aDq1zD0BvZ2ZXAHCraWjYSl6pm75q4MKlodPDTdcIHb2MrTF5FwfSHzQUUrYho7&#10;N/vl9sYNKqCBzdKGzUYIsBdURcPLLYcbGqNWLkvAWHF0VAR3rg8Tjqq2cY0zFlRUI+hJqoJX6A2i&#10;Ct35cqratgkoKoXCwJcK2QgqxS+qezmAqBx/4b7PdW9Q0aT6VYM6BvRlEsVD88KWFLycivoRvXZ+&#10;vl+BXb3Gu6xkI6mUMK3C3gFdvSbz2aDg6dzvy4Fme2wQWbcBQaU/gRBxxSq6vrm+kg9WLaMrAYVy&#10;KjM74K7XIJbUcKnYM9cdmG1VxDvArrzRjSg25zngp6xGZd4EkR7ck8Yp5uVagLeUK5MjgK7Xah9c&#10;8QroKYUOTR0NpasuicTQBMw5n1cATwXLaQQxiK6pa+limIFWBXBXhQKCiAoyUtSN0CfoVPiHRk8l&#10;FdwoPGgWMbQAMJmmH+xtAFwFCbwmsV3sWGgBdVJuPIgEqvJ2Du92NsxCd6BLKxMn27rSuJ/MdsPM&#10;dcc1HYiqAF/CVIGIKatdLKO7HqARgIUXKjhQquBcqItoeLnywO+ga0zDy6mUXqgEP7Gm9OyvNFVQ&#10;8bQMvVKLeSXSFNBPZXgkFSZ6Z70l0JRof5VwTCo84A4uF/BUbr/7proQCKXrYA40mKZmGVN9YFM1&#10;4pHg1CvhBytmoT6urrHhCllMbGptDSTIlLhg5bUcqFo7JzGmrco/ULUWXEJMlTFp7pekqm3TAKZe&#10;12c69EdpdNO8xGX4DjhAIYxJ1ToTdwFKVSeNxlpMqtZJohrc5/UIgKDYsKRqnT+ahxmvG+bVCEdS&#10;tU7tXeBK2yBEUrVBCPIVPi+s4OYNjaRS5L0p26Jq4cirkkOn6nm54QFoQMCNU3eMqngbIZWOdL46&#10;V/Y0LzeqnpdTiVcDUwM5Z7zwnvGsmnk5FTBN6v+LeQWW9PaeHmdF0gM3ykYIL1y/hpeHPOHF4+LF&#10;vAK2StqZBoMNL9cblC8LkHsuG4E+JR2m1NapTUqXHlsNUM3ArxteTvWSl9abVkt3AT0ltYNp3/By&#10;UwV4AfmcZl6uN26BQDTVN2RvfDV42qzSG9euATDr6TjczMup9CYpIyz2yzUAZj3Vfw0vp7pFNro1&#10;dA0gGEPTrQ0NaGtIRdFtU+ZGLsuoqPKkzq2Zl1MBNQLbVKxh4EYpqa4wknQfsBGiRVTPdb5fgRoF&#10;5wiKrZhXULFZ1CY2vFxvCMjfeM7kK21eQG8B/jS8XAMILNR0FqOe1nnpVZOKl2uAWkcFyrTWUQEy&#10;rfV8UNV6/iY0wCO1QI3eCCoMc97ubfYrNMAjLQgqOXQqmiGrk0Mh864BCDwLvH9+fwW6FLf+ih66&#10;BS/XAOrG0ODU6TxpcsilDLi04BUYUQp4qyQV7wQ5L94YbMAIdH42Kt7+VsrufA2DijIGdas+X8PA&#10;h96qJV6zX0FFO4UK+MCl7/MiFtB0kkwqNFvVJBN0j/Gq7+WgohqxavAOail50R6v2S+nIvaIudzs&#10;l+sNGmlgtTW8nGopcilgglw8Pi+g4p0cOhXSS1fBZl6uN/QWZ2WLBpIU+5Vz2fAKDbBU9DVr6FRk&#10;4l7eNmsYeNDl6bBmv4IKXmA0i3kFGpT+yvdNmo9Qku0y0X1KRRtebjnQf5D3OYo1DAQp8IDqWVJA&#10;xTbC2rYJqvosB4CUCmFSds28QttIRzUyH1BQXrShgVHDy/VGrXsDCipgRrdfrjd0p7Aa53fKbWgA&#10;uoY0ADdaRfku666s1tD1BielypTSk8R5qR1KNa/QALT7qvzKgJ1iR9G6rljDgIKSsmDIhWwElR6w&#10;rnRUQEGBj+LFNkKfZPKzm0UMLCiwuIfq3TSeq7YdA+BStaanBMupaDmhLp3nplSS6fHeRiUGGpSH&#10;rTCmqmV03UGwsip1orrYZ9bvWZDVe+ZqgLZDdPttNNUBRqpy+3PlEXhQUImIfsXLtQc7Vhm/BxQp&#10;famafo24Gb721+CZG0s7AKHPWERXOpTlVIuYMFJSwOjFQu6DDDVQRR4CEErukjhHo6qCjMhDxyu0&#10;wBXTasquaQJpG8arQU1xE6koIwI0RWKlEcQgA4pfRWIDEHrNI7jVcwXcJDZE9bxv1FQAQmlOd9/0&#10;NyCz7KyWx8DOz3LgQV8RlK4SAkFFE1UaExV6I/Cgr0AUVMo3qMgzd8HRwIPyMtpN077wLqjIg3fB&#10;0eiE+kgVWtPE/C6oqNOgFLlYw8CDKmzeoJkpKjLRQLFRxtLwcreD96ewEgsNFShSVdXcNHdKoEjv&#10;gQk2CGMaf9i8cARYjmZerjbucZorbRgoUsB0FUqbRbMRUlr6UAVUgori46o3Fu3gjBeYJzoWNvvl&#10;VLQtF7DlXG8EGFSvVVX2aFCxhNX7XTwiZ/MiPfJQBcCCChXKs6LNvNxwoPN7hTDmKrAR0mqn6g5N&#10;qsyoSMCrovfc8g0q3PqqByOF9s5Lr0M3QY6gIngrDXAuGwEGJXghGNL5vIKKq+Gu6ahBJMTnRbC9&#10;AowEFY9ZC6ZWzCv0BjJfJcECQUoPAoX2C16hN+7BjzayEQBSfGY0YsPLNQDFU2Rxm/1yqhsUfbeG&#10;7qcA3dULEIVsOBU4HWq9m3m53nh45EWGal5OhanMex8NL9cA9B3oEtoBHgUbqOahhWy43ngkyFHp&#10;+WxwSvCmSqokDJQkeJVIDCoAhRTyFvMKGCjdgnjmoJCNoFr83kZHBQqU5uI3TdXlXVBhinaJjgSB&#10;qvtkFUUMsns2uTnLiQFVwKdCtQUZOHTSdOdymBBQ8D0EK5oNc8XBtVcFsxMBSq97PRB7rjiCjP6d&#10;1VlOAKjSdE0NBOAGv4pwYRsbO/GflG7SyaiZl6sbGptVLmyCRnvZcHVTygZLbYvBo4BEKgrlm2Qo&#10;m6ZK4P4AGlVtbSGHSUbFYNPhBGfB50W8AQPsfL+SjAfzmgDzfYBGge2DAq/m5WaKeqQXupfueD6v&#10;fr+crN4vVwCYQwRuineUKRyzIaJEm/ghDUuNSKh9PSh3qjeSjKLZprcVKsl5XdEdouPlZDTObO7l&#10;+wCNchM9UFrQzMv1BiH6xici3h3zur6vDN8kA/Hc3F/Uphgv4uwMsZhWUJWhZRKixkrPGjY5sKRa&#10;u+OdX5UoCeP1oEc4mt0KqtYU5QpxXpiiN9USOhWNpyt3mQJy54VbWWn5oCINo/zSqblBtanxuudx&#10;nSbrkFRUQOLdNLxcbVDMCEyoEUOn4gVEjJuGV5x/Sq26NXQqms1dPVTz8vNPdRItX5t5ORVFeFWj&#10;M178tP1S01AuvXPNG1S8BXfVtODGcXJepBCbLmdJxSM0d02TB/qRJi885mJeQUVjZbVeOZf5QH+C&#10;u+20fFAh8bQab3i5BiDoKKPyfL8CM8qeVyEHEEe2hrz2oxLegpdT0RlW9d3FGrreuAG52O2XU3H/&#10;AzZteLkGoBZUqLtiXk7Fe5/0X2p4uQYA3EMxecPLqR5YwabdKhar7Re8rpqQQ1KRWqIlbDMv1xt0&#10;ouss7MCMtg2sAKP5vFjBJryRVLQDrzBSxLqCF13jG5kPKjqkXzfNl+i+67x42R0tei6HQaV3N6+K&#10;WmbK74NXV1+cVPhDemHv/CwH+pPQN7jWZl6uN4gDYjw0vFwD4DpUb5JhANlqkPsC89zwcg1AJrvz&#10;YKMDadtEhXn4CKktblRUECGDXQ+V+0B/ArapTOwgIruMNFdr6HqDApUmQESHJlsMYPd0e2xkI9Cf&#10;BCqr6yuI6O5wU6U4wJbbEIH1VGZvEBEV5c2t5nwF+pNz0jQaIRhvA2S/QCVXa+h64xVdKxo5DMgo&#10;cki9ZCMbgRlVaLnAv1BFGPPCTGn6SNCr1cikoRoVFUSaF+05C70RmFGtYZGhx3CyAYqXjuW57g30&#10;J9usFnbnd0pQvULPV7o30J8AfKuXkPhxmxjHi7LdZl6hAshV8HhMMS+n4koBNFrwCvQn/XmBMBW8&#10;ggpeD024l+JeWw26ygG+b3g5FV1AqwZF3CHOS53nG6EPqtqOSugnfkqTTbkPqto+TMDoHc1/CpAe&#10;b8nZasAL17eRDdcbmBu05Gn2y6lqGztwn9cojgY4B2bA5kVsDkxQMy+3N2hDRVikmZdT8ZC12mmc&#10;66j/T9nZLEmSHMn5VUb6BVCRmfEH2dkDz3vkgTwOhpDFioAzEGBIgnx6fpZd2W2mAWyqAofpsipz&#10;N/fQsHB3NTMfcZ8cfZPC6PTV/Qb3m1Dg0Omre4AbMTDWGdGIMWUjhR81+hphn9AH/N8Y19AiFIkk&#10;Yaev7gGISrXy27cRLAqZAtfm9NX9hhtus41g0ed5lLMGGGGfHCwRLebMYV+l1DmbE0LPUVd7Uzby&#10;A60zvaH1fFGscXUPwNLmwzrTG9GidS7q5EvDGLRxVRyhN4ddyz7vHYGfXLhS2a3vv8tD63mObc1h&#10;9wBEtFt5AWQ4tNmwz+dH4Cf8PHyFM67ubWzeYQR+cqTPYaDR19DCPCeliBvC+2SwYrs7N7tMtWKJ&#10;nMc14j4rJLhMfI+NoVbsl9VXdwDspOCNnbXNCBeF1XOiATjQ7HPIORskhzOuruaylSNaFBaWk1Hn&#10;/HCoEQO7O0ubEffJ5VxeQTPiKNt0EHvEguj9EmDEfdY1tjX1Bjb6esP5dI2Yz7rohMBUp5/uM6qS&#10;hjOk+e6fbPOsrroap6/OqEbEJ1kYxL44Xama9TEZEZ91UbqVybkNNZJtnIp6nPg1KBFpdxI3Zzyt&#10;ocZizTp8HRGfVSjQO/YaaoUMxzuNiE8cxnlYJ9hDDZbCiaekYnWfQ07zrezKqUbAsnNLDAvc2ZcZ&#10;0zPUqjS/c7Ax64XasS9DjeoA1pdLIj6JH3LivbahZs9hf/8rutTKXiaprE09caJO2hdx102JbBb2&#10;wI7fGGrUqnNiiMkOGX3xTbZ2XkONgmlOLCCBGr0vot+qVt37r8lUq2gKw82PgM9aW9flu0ZfY4Hi&#10;9tWXDKT2fXgrqBEn+lxdO+MafgPmgO28M66h5o5r+A3qrJ1O4hdF5vpjJuHZ+VaOgE8yOAnPc74p&#10;Q61uSraw0ZcNFCeG+7Jw2NVcPy9xopTfsXZ5Q81chXLS0ieeuid1ScRbzE81Ykucwiz7jBOlr8po&#10;Nfrq7qYqcBmHylyRM8ZF4oxzIjrV7DkcDgCvUYXejXF1Nc5eHIJolzhR1jbOzmuqkQPjrKNgTvoc&#10;clPr6bxfU40oRKdIIFeojb6YQ+eas6nGSsc5HOKOhtEX0VROQttUq+W84aP2GSdKGIBVSnqqHZyI&#10;Guso7v/r49pYYzsM0VQ72XI44xoRn2SLgjDjm0JdhG4iazaH7cW9dC26WpyjDVHjiO1meHr4Z+mM&#10;eDvjbZ5qlFp0uC8yKUdnVFwm9Oi965hqHIlaPnGGfRIFayX44HC7jRVhZkSlcODStahyxwm1M7Kh&#10;duPmHOuZDe9RdzFZb/SoTLqwFLBc8LjYnqtbILMt6A+vQ0Kss/7dR7lQFnz10XSmsa87qlaCwzAT&#10;0d+fGZn0MNNOZ0ONfQ5h92/PifYRMkodHkbmrDymGpcdOfE9+4j+JB+WuCCrs+l4vLx9TvLGNFaV&#10;Z2OtKGocxToL033Ef9amykrMmmrw+6cF/RE2SslrPLE1su5BbkDfOQojDrNPIwdGH852bKpRKrvi&#10;kAw0Dg9CZ1XQ6L0jHtVG6QwYO511V8A6ggxo5xMzrrOvG5A9gHRXgEMl4c95qWfEKVd73J099D7C&#10;QKs3qwroVCMKjIhJIwMSf90gUmXRa7H5/qkNtbq6k5uPjMc2QkEJe3hW5DF6G07kRlyMc9qHxx5j&#10;g3R1TqqmGjdTUC3e2S+NIFIid7jpztmbDbXy4FZ6B9EEY2ycElir/aFGb1U4wHlu3ZEwHW5vXY3e&#10;+GBbvXVPQm/EhToLnxFLSmTSR4UmvfdbIy60eqta2AYmuweq+0soLuH0NnwJJ+uLkxFJwff2uOvk&#10;pPgTY2x9XXHb6qYxZ189Q0rt3kZ0KIlU0K7OTA41fMlHfezfj23Eh1baVq3Q3j+3oQZKwKTV2/Al&#10;hDZZ5Qspqtqfm/0GjBjRG/fL45mdsY29UBVMtbzyiBKlN0KjrefWXdBCXbCK6zWeW3cK9AbxaI2t&#10;q0GKPq9GNHobvqSoG+ckkJ1df26PG47SQkl3CrxvUAjOInlEmC5s2IgDdWayO4XqrXZfxhvQ1eiN&#10;mXS+b6PEKL1Rz8XxykON3jDTQckIGPVRMtQW1taVG/AeJSPQ1H8DhhpvAAGqDkpG0Ci9mW/3UCME&#10;4f6BezXG1p0CftL0XCPalG83PsHqrTsF3yuPeFO8Mr1ZKOlOgfX8swTd+zdg1jW9EyEMFWHMZHcK&#10;9Eb4nfO+jZjTYCanL2HX4RQ1IqC1ey4uHynK1Bhbdwo8N/yk8zUd0aqQOpWQ6/Q21yV31iXOF2dE&#10;nvJ2E5boYHIEkTI2PJ7zxRlqfKWeqVrvZ3KEkfJ2kzbsoGSocUcKXxxrbH2BQW/Pgo/v34ARf0qG&#10;InU9rd6mL/nghMUaW1db2D4wKwZKZjApBcSskop8PPsbsNbVZw4mZzgp701VOjVmsrsgCkvAJlm9&#10;DV9C+T06dHrralVi0jspHCGlnNISOOi8b0ON3jiSt8Y2fAnxIZT3ccbW1bimmGBPxyuPYNRag3IM&#10;6PTWXRDXvLJ9c3obgaUVMs8prNHbUFuoaUWsovEGjIhUxvYM+HyPyaEWjG34Evt0ZsSk+s9thJcy&#10;k89SScbYhi/h4kXvDG/EpRIT+Ay6M3obvoTz/KpU9/4bMEJMKwKxyroavQ1fwjU5HEU7vXWnUL0R&#10;4u/01tUIdqYimbMPGNGp9Eb4h9XbWJfUTDoFzSEZmjMHJZw8We9bV4PLclHSnQLrcjyX1VtXg4jh&#10;oN15u0fIaUGLjYDx3IYaPC6LV6u3foj6vKDaYotGrCrIWrHSwOQMO62q3BZKhhqrEi7htXrrToFC&#10;F1QatGayq0HgEGnlvAEj9JSbh4jDd/iAocb2mShAa2zdKXCJI3d8Ou/bDHWlBHstMN57rhF+Cn1Z&#10;lU0cTHZfcuPrVseaRm/dKbCdYk1vjW2o8ZLWQaPRW3cK9Ea6gHOCMSJXcQkEDFko6U6hMq+t2nf7&#10;iF3lcBJa0RnbDEO9s+uwVkFTbalFkLPCm4GoHH7juwyUTDW2HdzxYTy3EYpK3XJ3bGM5w4EJJL7T&#10;W3cK/nMboa9URvnwWKMRjnrjxtp6AO9XClONo6e7U/uR+lD9a8rHlFtnnN6GGvvZSox6/76NkFSS&#10;ATlsd0jaqcaCki2709twChyOVa6oMZNDjcUyVRqd3oYvgZKE8XN6G2oVZOPUL9xHYGq5LVYYTm/D&#10;BbEwIUb6/dio7NVRQn4KPML73lSNRA7n2w3d03tbiCV0qgqJ2o3n5nD5mDR72+GunbENNbj8Smt7&#10;+wYQbzF643E7Mc+ixvGFVaWZGLbRG9Su19tQo5Ip1fGcsU2nQBqdg8ljhMTyjuIpjfw7/miMjRIt&#10;zl3RokZvJ1Sy8dymU7BncqhRG4O77JzeLk7Be25DjUNsVtlOb9Mp1LbD8JMkL/QHwEf4dHaLxEl3&#10;NUrr3QmmeOuVRY3KH3VX0fvnNsJcORrjFgtjhccpZjeSJAMiXZ3ehlOgN+gtZ2xDjd6sLF58RzcS&#10;/tMqZC9qZDWZYxtOgWXo6cSDUoG6G0kIEpSAM5PDlzCRxBc6MznUWMt83B1fMoJWWdA/WJs4vQ0X&#10;xErNujT9GMGuxAlWwpzT2/AlXJ9jlXyjBE1/AMSOEYjn9DbUiCStQBHjfetOgU83RXOst7urcTXQ&#10;bpXOI7+rjY3eyKZwxjbU6O2wir9SJ6f1RuQYWs5zm2oPAl6dkpHHiHitalGr9b5NNfu5ScgrsWrO&#10;/WxQIn1KoIRxXgZKNOb1dndqAnBEOHpbuZTM2AcQrdfUKAz0warXeAOGGkdIvHDGSS/s6uiNUzyn&#10;TuVUozdOZ5x1yYhf5XiMmbQwOX0J3wAn5ok7YPrYYCRPh+uYakwI3Vko6U6BvQpxSI4vmeGykLTU&#10;WTIwOQNY3UB9vjBtSuqonQgvp7fuSzhq36wrJSEAZm+QW1ZvfYGxsFA7nPpiEACjN86CnEgdAo2b&#10;Gr1R1Ng4wZhqHLVXWWNnJrtTIHWEAFart65GbxyrOd+3UQqV6El4I8eXDDVIi1sV2H7/NZ0BrKRl&#10;QOcbnmuoVWi0xS0eI+6Vcw8yp6yZHL6EJVBt142xDV9CxrBVV5rlYwNXBcPDiTm9DV9Cru3d4buP&#10;EfdKb6y6nN5mAGvtOSxMDjXIXdIsnDdgBrBCPeDyDJQMNXqrfb4xkzOAFRzX7ezv929DjZnki+Oc&#10;KYy417rls64hNHrrLoje+HZbvXWnwDkjJWadXccMl13Z4Tg8DjdSNSjzvlVutDO2rsbYeAGcHdUM&#10;YCUmpoqWGDPZlzN4Lg7NrZnsTuFrQp81k10Nr0zOkPW+dafAF4divVZvXY3emEnnazoDWOFnirYz&#10;ZrK7IGayFl3G+zYDWInMrSIf73sbahUEU2TTe688A1gppc/X2+ltrksgjVhiG731BQaTD43g+JIR&#10;90rSEPSD8wbMAFbbcw01QqXwyg5KZgArXtk7UxhqUAh8cKyxdadAcAP5IA4mR9wrvfHYrN66U6A4&#10;/knMuIOSrkZv/N/54swAVo6CrLLaFJtq7pXegLL13LpToOoP+0XHT464V3aKlSXmvAHdKVCbjGIh&#10;1tvd1eAV+eI4XnkGsJI//mF9cYZa0Ft3CsRXEU7hjG3EvTKTUMnOTM4A1gf+zokxpJpWRwl3kB3W&#10;ynwUXiVpkU+c874NtQqvYg9toGQGsJJHaF0/zA0UMrbd2gmPuNcKVCP22Hi7hxpZHbxyzjdglF+1&#10;qwAdQ42Z5O12PNcMYCUfzbpVifLkcyZdTA5fwq2FVVDt/bd71GBlbPDk1ti6U+DAFm7L8coSLkuQ&#10;rRNDz1jalNiVoqYavqT2fcYbMANYwWQtMN7P5FCjt6ItnN66U6iUZAKKnN66GvDn7XbWXCPulfME&#10;vgGOLxlqwdi6UyDihrN2q7eu5n9NR9wr9fq4M9XqrS9nWHPhza3n1hcYRKV4VSq5e7tBudaTdVXN&#10;+9XriHutdF86dFAyfIm9eh1xr/S2E3fp9NZdUN0rsCzOaeg+fEl9qCwGeqh9XZk7p2ozgLXKx1m9&#10;DTVQQrKd89xmACsneORoGDM51HgD6vpqAyUzgNWttkgA48Ck60tGwVVSlLwabVTmmL2xCrKeW3cK&#10;rBRO71x5xL36fnIGsBI/WaUK3n8Dhlr5SXY5znPrToHvG5Fxzvs2w2V9lHSnwCqImDNrbF2NN4BX&#10;wHpu3SlwzMvOyOqtq/mnMyOAdTl4bpbnGmoEVXPy5Dy3EcBaNXjqdp73KBlqhDlTEt3xJSOA1a7e&#10;Q13t/r5VyXErUmfEvcJ3Q+Y7nmuokcUGA+2gRAJYyXyw/ORUI3rSyraj8HKfkg/O8KyoiKlmR1jN&#10;uNciqay3e6rhuopGeL9SmAGsdTeVtRMWNdj1m9XbcAoEy1oVRdj39gdAMWHrijo+TEON3D6nSrKo&#10;lVewdvkS98oBpcWsTLVKyuSg8e1zOyXutdJxjH2AqBHwQUCX09twCrw1hCG991ynhMvyzXfeblKE&#10;xnMjCMnZ44gaebts4JyxjQUGkLQy5U8Nl+Wky5rJ4Utu5Ac4URHkCI0pKSrfQsnYrBA+VuU+335x&#10;SJwavbHJdDJAOdjtapQvfDh3rYgaS/OHw3WwYe69fZCC7kQhiRpH3xz/OSgZvoQ0HrKUnJkcakTO&#10;VFC18XaPPQ4sDgtKp7euVjnhFeb8vrcR98pKoSLqjN6GGgwthJhxXnKOAFZcOSEmxup1qrEKelSg&#10;vzG27kvw5ZzFOX5y1HdlhQcH6viSEfdaKe/shZ2ZHC4In0wdAGds3SmwMvfO8M4Z91onGE70GHeh&#10;t/fNPsObas/zEq+37kvojdNQx3PNcNm19g/WG9B9yUJmk8X2cULYpsQ+neFtbmpVtA+37KCkqwUz&#10;2Z1Clb2tjdj7b8CoDosWxzMOJkcAK7WDC8tGb0PtaaNzXnKOANbKJbdOZ6YavXm8KSGM/bnxenM4&#10;4Yytq4ESTjCsmexOYYGzq7CU989txr2uK4e2Rpz5OQJYOXnl2gjnfRtqNpdPrvSYyTsVaY2d8FQj&#10;voQsSWsmhy+Btq7SIMZMdrXqzbr8mEvI+9ioYsvVPU5vXY0TDE7oHc814l6pPmkVASB3vNlIZ15A&#10;I0XOmxp9UQbDGVnXIg4V9sf5lo7w1cqut5ZAQ6sKN1Q1i/fLhBG9yqm75yOHFmUKoNadZzaCV6ti&#10;q+VGhhZh2B9WsvU5Ql4P7sVwqjNOLfuEi3jyBhCOoa1Lq6dWMLLuRLhgjBAdA40z3pVNOrXRHIB0&#10;Z8AJkPfJnuGuUHXWfdw036aRCxdJRbOG1tWq2okVgs1aZ/QGx2QtEIYaPgTwW6919wYL27bi4t87&#10;Ywl3xR04x1us/vrYWP18OFf5TrWq5MJdngZIRtzqsnDE7qQrciFJM5LeOKUxwhM4GW9q3MnDWsv5&#10;iA41evNCQoldH72xt7Sc/1D7GhJqzWR3JCzseEsNApPNXTOS3vjWOw55hruyca5afe8xOdSCsXVX&#10;wqv95HSN3roavdXgHEx2p8Bmg3NJCyVdLeht+BJyKlmSOzPZ1eiNj5vjlGe4K8FHRMM4vXUXRG8m&#10;Skbc6tfQC6e3oRb01p2CTZeeI0qW3thsOG/AiFvlCtePypZ7j8mhFoxt+JLKlLD8pIS7ul55xK0S&#10;6MFlU9Zzm77ETMMh07a5IOgN7sJxFslDja9pLe+Mt3vWayVGkLWD89ymL+EEwlq4jrhVAj28663I&#10;2W9Twrrk+el4vyYfcatLhVJbnmuo1QffKj18znqtFLMjEcSZyeFLSOk7nAIwXFzRpoTkkbt3eD3U&#10;2N2wwnNQMuJWmUnyip2Di6FWGzCrRDu1tvvYNhYY1npyqIGS51nOe5SMuNVaBBERZzy3oeZvSkfc&#10;Kgs8PqgOSoYabzcz6ayCRtwqnovwfmts3QX5vmTErVIOnprFVm/Tl7gHFyNuldBCihJZMzl9iZn4&#10;eY64Vf9rOtRqZU7oquGVR9wqKwWue7fGNnyJ3ZuGu1bup/EGDDW+3eZ6csSt1s0ld6cgxTnU6M1L&#10;/DxnvdbneY41tu6Cgt7GuqQqClrPTcJd3fXkKPPqH5UPNd5uLxGNZMjulWH5vHXJUPPfgBG3yv6N&#10;AzUjUP8catVbRWy8/wbMcNdb5S44h9dDjd744ji7jhnu+twtOn5yqIHJWr46Y+tO4etO2Oqtq9Gb&#10;l2ZKGbSJkrrRy/AlQ616s4rbnCNulRMMrHSe21DjuXnpinCqY2y8OE5Jlqnmv28jbpVzLph/aya7&#10;C6I382R+xK2ydOJ0zPGTQ41VEMdczvs24lY5n8SVWGPrLsjfB4y4VQ7LKMTmQHIsSx6ErVpLrqOv&#10;L+q81lpNDi2KEFL+xVknjGqtXKbG/s0Z2Tgs4Ykx/4YjGUGrFCuopcz7Hf7QgghgZI6PHDGrTIZV&#10;/Yio0faG+jEeI2R1Z/ItImBo0Rk7ReeZjYhV7suwboQiT7CPjGxDCnkZz2wErHL9tVXUhsik0Rl1&#10;JJ3EQWpGNTXupIaZMgAytChBC5tjTWP3BbApnCY4nXUtvrzuNHZfgGfkfMvprGuxZYNLd96zEawK&#10;9MvvvH/PhlaVtazZf7/yGSGuOAKrvsY5tG7FAFgk6QhV5cDCY26GFtfBMjJjGhduC29w5DqVUns7&#10;j6J2oxrj4uTEo9fPW7l5yrorQ9QIJoQ5Nb6g6HWHsOKznOBFUaPoVF0s/R4m6HWXUDe9ORVJRY1g&#10;VT42XnfdlcBCEudtPbuuRne3Kqny9iXAzO4WCGh7OIsfUaM7np3hlNHrjoFSOFUrwEFmV2Nd59Uc&#10;pru+JFk/CAXyuutqdXWklThFd315wdUjOD5rdF3tRha4FQ9Nd32j8uDmKudoUtT4enDIayFzBK3e&#10;+S47353lY6hRrJX1jPWaj2DXO6G1N6NmCd11Z8R+Fo9tlBNEr3sVUrWs0tuiRnesoLzRda/CUZwV&#10;W0t3Xa2uvrV2+eh193AnkMhZ54ka51UkXlmv+Qh4JSbUOqCku+6M7Osl0Ovuga8IFy85791Qq6vd&#10;D6faAN1191AVYJzgAVGrSqMk9jkuesS8cgO6VTid7rpX4RjpoESt1V33KnjoSvQyXPQIeuVbzmfZ&#10;6m6Gr3JDoJP8xsKkL3GS7oZ7qNfOWDzTXVejLD/ewRtd9yrc+8CZozOZM1wWFsiqX4KZwz1wLOQt&#10;/IYaAazUiLS+CCOElSubrMt/sLI7Iw5OSC3wuhvuwR9dV6vCCFb0B2Z2r8L6dHMSt0SN2GMoeg8q&#10;3auws7Cq+tNdV6sqSi5Uuntgi2ZdpUR3XY2lCimdRsAVesOrkAa6Gofaogb1CmNi+cwZy8p5pXM8&#10;xNHr8Co4TI7aHJ85o1khyZzMNLobXoUUag6yrO66V1nYuDop83Q31MgNZK9sdde9Sl0u71TZpLuh&#10;VsV1nHIf6A33sJLiYS38phpjI4PFGt1wDySDOvWIsXKo4Ru4uNTqrnsV1rTmdnKEw1ZJMS5Vsrob&#10;7gFq2jlKZ3RDjQuv2WZb3Q33QHdOvBDdDbVa4TjZCeh1r8IH4c5OxlirTDXKclvFyHCRwz3wDLz3&#10;bqpVfW0nI66Cl9sxTkHFCeRUNe4ufTjxUOgN90DanlM+QtUIJadivwOVEd4KnDcniIHuhlcJnt3w&#10;Knh6hwqhu6EWdNfdA+d2TvwVvXUtrhmh8LU3l92psA5z4uborWuRu01Re6+37hyo9+it2B9di5RL&#10;noC16nt030CAvVNkgbF1rUq5JMvBQmX3KFTcNFHStYLeRoBrFScxIkeXj6HFTfMcUFm78hHgWjfG&#10;G/GO9Da80J3YfIfqR6+7EzYi3qJhaJXP2z2UjABXHLpTHgYbhzOBD6fEqoOSERe71dV1zmdnaNUd&#10;SebOYAS4bizbjGRGxjZ8CZU/OHKwxta9AheIO+mF9Na1OGfl3hzLl4wAVzhBp0gevQ1fwpKUG4ms&#10;sXWv4PfWtUjwZInoja17BR+TXYuZZGyW5xoBriuF/q1jm6HF2LiP3ULJCHDl6NlbCQ0t1mucS3pj&#10;676E/YC3zBthsVzOTUqR5SdHgGt5V28mhy+hNMbOsaDBwIwAV7b9TmwBq6WxLmEjTs1bq7fuFVga&#10;OjkmtTYbK1HoY7O37hWoPOSxPTOa1vfKIy7W7234EmqagGZrJrtX4GTP81wjLJZvN+sS77l1r+A/&#10;t65FpDxewfKTM8CV692sN2BosZ5kw2KNbQa44kusTdzQSnrrvoSvoucnZzQt6wQCShyUjABXv7fh&#10;S3DJ7Gyt3rpXqCAPa4U3wmJZlzyozmH11r0C75tzqQDhEl2LYP57FWkz/OQMcLVR0j1QrbkqQ9fp&#10;rXsFKB4nEoWxdS0iMk/rzkf0ui8hVNt8A7oW63KuNvGeW/cKFD/z1sqjCixf0zthJs5MzgDXY3fi&#10;izncGkctBO9SgMjqre9WuGneWymMsFgeB4luFkpGXCy+3Pt2Dy22qkRBWKfMIy4WJHss59CiN+bW&#10;8lwjwPXOl8Pamw4tZpLn5vXWvYKNyRlNS45VsRjG2z3iYu23e2jxBlBw08Nk9woVTuLNZNcK1soj&#10;MhZW29vlD63KqODmKGsmhy+xx9a1Ko+bHCantxHlWpeZWSuFqcUl7uTQWL11X+L3NrSItSCy0Oqt&#10;r0tsTI7oWFZB+Fevt77CsL84Izw26a2vS2xfMuJj2b7B/VlfnFHP1faTQ4s8boJIvJnsKwz7VG1U&#10;gSU+lsgAr7fuFbDQ+76NEFmqCD2LIhp+ckS7cojtXHpaCRt9t8hmHZLLegO6V+Dcw6laRG9dC29n&#10;9kYcXLeSmbSYMVHbIYFwsO+nknic3l0xY04kiKhRgM47x4Y5790RFWctKUVtxzE4tWJgb7o7cSmB&#10;qbVsbHOsRR6LmDY4Co9bwWxTi4UhQT3OZ4DTxtbb7t01z4x0LTBCvTVn681ZS++NkxfnEze16I3A&#10;Jg+V3Z24R5Qs65qNuJM6j7Dege4YqgqpsxBivTp6A8sWOYxnaHowCdYhxtSqxIUqC2e83zPM1dxU&#10;AZNmI/e2sDKxntuIcnWPFbgkpPdG9RyP1edBDb0qHfieZVctjiO8t3vEuHKG4Zw94d+6iQQR1ovj&#10;PLbuSupY1Rva0OJ+N+8MA+R2K831q2jxdleWujO27kpoxQrk5HvWbbT3+XAHTc9dv04tHAvJXd5z&#10;607B3S/CpjQbcdFsO7zXrbsS96yXQ4vRGzFw1l6Yc6Omh3O12Pypxfm8+eUeka0E3ngvwNCq0GYv&#10;hwCPL0Nzom+nFiuwnaR45wUYca1UL7LitEmSbTZSuHRnpWa8bSOq1eXf2Pv2zjbeAGtNMqrAVnCD&#10;c9DLpr53djv54Fsj6x4BPtj7bI/w2UpBs6gHYnO7jSyTLfc/tAgT5XY3a2TdH5ybVW6W71rXqlhp&#10;85lNd8Dn0NoBjMjZyhG1DmZY77d55LDKqiRU24SmxnfmsEJEqeXT1J6hatbYhhqu57SoN8Luem9k&#10;s1gZgFONGozWBYxMSfcHFJzyMvKm2sbq36JMWUq0sRGyQWVuZ7E11DhxqkJthtMaUaw3NrNO5S6m&#10;pDsSfB2xY1Zv3ZHYIe7EU7UpYatR99s6Y+uehJiN1alZwdi62grx4O0SRwgrEQqHt78falzj97Bo&#10;xWVEsHITium5hhrrCuuCKozqTuHGyYxT3UrUSCy1culR676EtAtCiZw3YKhVBL51fEeQZQMXhWW4&#10;gMvqratRGZokNweTI3qVEB0v64JFeDPy8fWWEeMNGMGrxBrw6bbG1l0QThmYWGPrTuG+sZHweutq&#10;VRedDZ8ztu4U7ge9eSgZalzXYxF9RPO0B0CQDglg1kwONW4K8M5JRvAqvbFvsXrr65I7l5WYz62v&#10;Sypqw0qJw1P1Kdm23fOTI3iVSk6U3XfGNtRYAx3eGdAIXoWw48YQq7fpgjibt96AEbxKiUlzzTXU&#10;4PArN8p4A0bwap3BWVzAMtTYOXvZcJxMtcfNxb33w/KTQ400M/MNGMGrdlkCjuuakUTlbqc3k90p&#10;cNcdEdYWSroawR4k11jPrTsFKsFSPc3qratVsQyLfKbQZpsS0r65LNjqrauxCLp5RxejFCyvtlVT&#10;t46mmpHLwSGs9dxG8CoH82xonbENNSp1egHtrPubkbBTRGJbvXU1RmquXkfwKie1Xj0CvrnNSOqe&#10;khLsYHKEvBY14h3xDjVchJedic9vRlI+2MtfnGq4VxL1DDc5YldJgyeB3nps3ZU8dmhkq7PuEk6K&#10;DN+sg5kR8coFWs599kU8tmnkEI6qFR7+ux5lfqxMQt6T0Rv1gSC0DBpg6NXphfUpnXVgycWm7rPV&#10;W/ckpAt750AzcpVlmkmXDj0KvlhndzNw9c4pNLtnYyKHnksnStwqRRk8/z/0OAK1/PEMdqXmuHXT&#10;IxxA395sG0Sd8V7PqFW+2dDJ1jR253PzQri4DrWD/0H5du+jPfT2bbGcyIh0rYvs+YhbI+vOh/Mn&#10;ojWceezegD3DSbkWq7ehR7K19V6PSNeK6aGIjdXb8D51dmSNrXsDdtFcTmL54xHrurG3cTqbIasc&#10;ibG9d4Y29diSWp2NVUXQWdcTpu13P/3+3//Hv/3tt3/9l59+/9Of+Mfv6l8///2XTxn/+uGnX/79&#10;xy8fX+oXf/n1bz/8/ccvP//6yy9/+4/f/vjfOCT6v99//O8fX1CnSbQ+m/nPlDGrKy+RMmuernyL&#10;lPE9XfkeKeNLuvIjUsandOU1UuZd78pbpMyr25X3SJk3sSsfkTIvZFc+I+WKluja/BxhTEGWoayi&#10;IEbvGc4qQmGoZ0irCl5DPcNaRR4M9QxtFRQw1DO8VWzAUM8QV7T9UM8wVzz8UM9QV3R8V+fnBHVF&#10;lQ/1DHXFmA/1DHVFZg/1DHVFTw/1DHVFOA/1DHVFIQ/1DHVFCg/1DHVF8w71DHXF2w71DHVFxHZ1&#10;fk5QV8zqUM9QVwzrUM9QV5TpUM9QV2TmUM9QV+zkUM9QV3TjUM9QV/zhUM9QV4TgUM9QVwzfUM9Q&#10;V0xfV+fnBHXFwQ31DHXFxQ31DHXFkg31DHXFlg31DHVVu2WoZ6irYixDPUNdEVRDPUNdMU5DPUNd&#10;cUFDPUNdkTtdnZ8T1BXJM9Qz1BX9MtQz1BWfMtQz1BVBMtQz1BXjMdQz1FXZjqGeoa7qcAz1DHXF&#10;TQz1DHXFGgz1DHVFA3R1fk5QV3TAUM9QVwf1Qz1DXZ28D/UMdXUCP9Qz1NWZ+lDPUFfH3UM9Q12d&#10;ew/1DHV1ID3UM9TVyfRQz1BXR8ZdnZ8T1NUh8FDPUFfHukM9Q10d1A71DHV1ZDvUM9TVYepQz1BX&#10;x6pDPUNd5fYP9Qx1dfA51DPU1YnkUM9QV2eMXZ2fE9RVfvxQz1BXCe9DPUNdZbAP9Qx1lZI+1DPU&#10;VY75UM9QV0njQz1DXV2PNNQz1FVa91DPUFdXGA31DHWVeN3V+TlBXV0zNNQz1FVq9FDPUFe5zkM9&#10;Q10lLw/1DHWVjTzUM9RVevFQz1BX+cJDPUNdJQAP9Qx1ldE71DPUPVN0u34JEtw9k25nAxnynmm0&#10;s4EMe8/M2NlAhr5nsutsIMPfM391NpAh8JmSOhvIMPjMMp0NZCh8Jo7OBjIcPnNBZwMhEi+ERcxY&#10;iAusFM4IyhfSAkHWgLhBAuTDBsQREuAdNiCusPIhsyGIM6wUx6wBcYeVtZg1IA6xEhGzBsQlVm5h&#10;1ICSGJUumDWgSITXyBqQz3Fl9WUNKBLhNrIGFImwG1kDikT4jawBRSIMR9aAIhGOI2tAkQjLkTWg&#10;SITniBpQYqNSzrIGFIlwHVkDikTYjqwBRSJ8R9aAIhHGI2tAkQjnkTWgSIT1yBpQJMJ7ZA0oEmE+&#10;sgYUiXAfUQNKdlSeU9aAIhH+I2tAkQgDkjWgSIQDyRpQJMKCZA0oEuFBsgYUiTAhWQOKRLiQrAFF&#10;ImxI1oAiET4kakAJECLHwgYUiXAimQWKRFiRrAFFIrxI1oAiEWYka0CRCDeSNaBIhB3JGlAkwo9k&#10;DSgSYUiyBhSJcCRRA0qKUKM7bECRCE+SWaBIhCnJGlAkwpVkDSgSYUuyBhSJ8CVZA4pEGJOsAUUi&#10;nEnWgCIR1iRrQJEIbxI1oEQJFbvCBhSJcCeZBYpE2JOsAUUi/EnWgCIRBiVrQJEIh5I1oEiERcka&#10;UCTCo2QNKBJhUrIGFIlwKVEDSp5wi3DYgCIRPiWzQJEIo5I1oEiEU8kaUCTCqmQNKBLhVbIGFIkw&#10;K1kDikS4lawBRSLsStaAIhF+JWpACRWKg4QNKBLhWDILFImwLFkDikR4lqwBRSJMS9aAIhGuJWtA&#10;kQjbkjWgSIRvyRpQJMK4ZA0oEuFckgYoTDM5mhJkDQgSqQ8VNiBI5L7osAFBIvdbhw0IEqk+HjYg&#10;SCQXKmxAkHijemj2FASJ1LIKGxAk3qjWmVkgSCSPPmtAORaumA8bUCSGHAtlZOVdCDkW6kdqAyES&#10;NTnkFnIsXIKiFoRI1ASRW8ixUK9KLQiRqEkit5Bj4YY0tSBEonIslPrPkHhJFQk5FirzyRBCjuV2&#10;SRcJOZbbJWEk5Fhul5SRkGOh6ofOQegTL2kjIcdyuySOhBzL7ZI6EnIsVF+VOQg5Fm471wbCr7Mm&#10;kNxCjuWmKSQliD4smkRCwYKwAfWJIcdy00SSEmRDUJ8YciykSetjDL/Omk5CEedsCMqx3EKOhZJB&#10;MoSQY7lpUkkJoqegaSVcIhU2oOvEkGO5aWpJCbIhqE8MOZabppeUILNAkRhyLNxEoDgIkagcyy3k&#10;WG6aZlKCaA400YQiO2EDuk4MORYuvpFJDDkWbnDUBkIkasLJLeRYqOKpFoRI1KQTSqCFT0GRGHIs&#10;N+VYShABSVNPbiHHctPkkxJkFigSQ47lpgkoJcgsUCSGHAvF4QRIIcdCjVdtIESiJqJwR0U4B4rE&#10;kGOhaLsMIeRYqDyrDYQ+URNSbiHHwp1EakH4ddaklFvIsdw0LaUEEZQ1MeUWcixUp9Q5CJGoySm3&#10;kGO5aXpKCaI5UI7lFnIsN01RKUFmge6dQ47lpmkqJcgs0K9zyLFQzEpwEHIslHbWBsIdi6arUM00&#10;nANdJ4Ycy01TVkoQPQXlWLh9N2xAfWLIsXBBoTyFkGO5aepKCbI5UCSGHAs1o3UIoU/UBBYuqwiH&#10;oD4x5Fi4rEWHEH6dNY2FanjRELhgd1pQguQx3uvOuZ6/UIKsAUEi9yCHDcjX+R5yLBQU1SFk60TK&#10;K2oDGRLvdSHbnMQMife6LW02kPnEe12ANhvIkHivm9BmAyESlWPh4tUMB3Xz2LAg5Fi4fVgbCJGo&#10;HMs9zGO5K8dSguhlUo6F8v9hA4rEkGPhdgOdxBCJyrFQTj0cgiIxzGOhXKQMIeRY7sqxlCB6jMqx&#10;3EOO5a4cSwkyC9QnhhwLl5vrJIZIVI7lHuaxUARYLQiRqBzLPeRY7sqxlCB6Csqx3EOO5a4cSwky&#10;C9QnhhwLFWLlKYQcCxVmtYHQJ15KdYUcCxVd1YLw63wp1xVyLHflWEqQPUb1iSHHwu1LMgchx3JX&#10;jqUE0RCUY6E2eNiAIjHkWKhirnMQIlE5Fu5lCIegSAw5lrtyLCXInoKuE0OO5a4cSwkiC5Rj4e7K&#10;sAFdJ4YcC9eoCw5CjuWu5bxKkM2BIjHkWO7KsZQgs0CRGHIs3CyikxgiUTmWe8ix3LW0VwmiOVCO&#10;5R5yLNxfJXMQcixcNqoNhD5RS3zdQ47lrhxLCbJJ1HViyLHclWMpQWaBIjHMY7krx1KCzAL9Oocc&#10;y105lhJEFijHcg/zWLiHQZAYcix35VhKkA1BfWLIsdyVYylBZoH6xJBjuSvHUoLMAv06hxzLXTmW&#10;EkQWKMfCRTNhA+oTQ46FWxsEiSHHcleOpQTZHCgSQ46FC7R0CCESlWPh1p5wCOoTQ47lrkXBSpBN&#10;ovrEkGO5K8dSgsgCLQ3GbYdhA4rEkGO5K8dSgmwIisSQY+FaVEFimMdyV46lBNkQFIkhx8IV2DqE&#10;EInKsdxDjoXLhKcFJUjm4KEcSwmyBgSJj5BjeUCpjLP1EmQWCBK5TSZsQJDIZUxhA/J15hbSsAFB&#10;4iPMY+EONJ3EDIlcXKsNZF9nLiyWBkKO5aEcSwkiHCjH8gjzWLg1TYcQIlE5Fu4LDYegSAw5lofm&#10;sZQgm0RFYlgr7KEcSwkyCxSJIcfyUI6lBJEFyrE8Qo7loRxLCTILFIkhx8LdhgLlkGN5KMdSgmwI&#10;6hNDjuWhHEsJMgvUJ4YcC1eH6ySGPlE5Fi4YzYagHAsXTocN6Nc55Fi4c07mIORYuGtQGwh9onIs&#10;j5BjeSjHUoIISMqxPEKOheu+dQ5Cn6h5LFznmg1BORZuTQ0bkL0zd4yGDSgSQ47loXksJYgeo3Is&#10;jzCP5aEcSwkyC9QnhhzLQzmWEmQWKBJDjuWhHEsJIguUY3mEHMtD81hKkFmgSAw5Fm48l9c55Fge&#10;msdSgmwIuk4MOZaH5rGUILNA14lhrbCHciwlyCzQr3PIsTyUYylBZIFyLI+QY3kox1KCzAJFYsix&#10;cDmvQDnkWLhFXhsIfaJyLI+QY3loHksJsklUnxhyLA+9UqUEkQXKsTxCjuWhHEsJMgvUJ4Ycy0M5&#10;lhJkFigSQ47loRxLCTIL9OscciwP5VhKkFmgSAw5Fm6/lrcx5FgeyrGUIBqC5rE8Qo7loRxLCTIL&#10;1CeGHMtDL1wpQWaB+sQwj+WhHEsJMgv06xxyLA/lWEqQWaBIDDmWh3IsJYgsUI7lEXIsD81jKUFm&#10;gSIx5FgeeglLCTILFIkhx/JQjqUEmQWKxJBjeSjHUoLMAkViyLGsyrGUILFgVY6lBFkD8nVeQ45l&#10;VY6lBJkF8nVeQ45l1TyWEmQWyNd5DTmWVfNYSpBZIF/nNawVtirHUoLIAuVY1pBjWZVjKUFmgSIx&#10;5FhW5VhKkFmgSAw5llXzWEqQWaBIDDmWVfNYSpBZoEgMOZZVa4WVILJAOZY15FhW5VhKkFmgSAw5&#10;llXzWEqQWaBIDDmWVTmWEmQWKBJDjmVVjqUEmQWKxJBjWZVjKUFkgXIsa8ixrMqxlCCzQJEYciyr&#10;ciwlyCxQJIa1wlblWEqQWaBIDDmWVTmWEmQWKBLDPJZVOZYSRBYox7KGHMuqeSwlyCxQJIYcy6oc&#10;SwkyCxSJIceyKsdSgswCRWLIsazKsZQgs0CRGHIsq3IsJYgsUI5lDTmWVTmWEmQWKBJDjmVVjqUE&#10;mQWKxJBjWTWPpQSZBYrEkGNZNY+lBJkFisSQY1k1j6UEkQXKsawhx7Iqx1KCzAJFYsixrJrHUoLM&#10;AkViyLGsyrGUILNAkRhyLKtyLCXILFAkhhzLqhxLCSILlGNZQ45lVY6lBJkFisSQY1mVYylBZoEi&#10;MeRYVuVYSpBZoEgMOZZVOZYSZBYoEkOOZVWOpQSRBcqxrCHHsirHUoLMAkViyLGsmsdSgswCRWLI&#10;sayax1KCzAJFYsixrForrASZBYrEkGNZtVZYCSILlGNZQ45lVY6lBJkFisSQY1k1j6UEmQWKxJBj&#10;WTWPpQSZBYrEkGNZoVRGBkUJMgsUiSHHsmoeSwkSCzblWEqQNSDxiVvIsWxQKmMSS5BZIGzfFnIs&#10;m9YKK0FmgbB9W8ixbForrASZBYLELeRYNs1jKUFmgbB9W8ixbMqxlCCyQDmWLeRYNs1jKUFmgSIx&#10;5Fg2zWMpQWaBIjHkWDbNYylBZoEiMeRYNs1jKUFmgSIx5Fg25VhKEFmgHMsWciyb5rGUILNAkRhy&#10;LJvmsZQgs0CRGHIsm9YKK0FmgSIx5Fg2rRVWgswCRWLIsWzKsZQgskA5li3kWDYolfl1DjmWTTmW&#10;EmRDkHXiFnIsm3IsJcgskHXiFnIsm3IsJcgskHXiFnIsm3IsJYgsUI5lCzmWTTmWEmQWKBJDjmVT&#10;jqUEmQWKxJBj2ZRjKUFmgSIx5Fg25VhKkFmgSAw5lk05lhJEFijHsoUcy6YcSwkyCxSJIceyKcdS&#10;gswCRWLIsWzKsZQgs0CRGHIsm3IsJcgsUCSGHMumHEsJIguUY9lCjmVTjqUEmQWKxJBj2ZRjKUFm&#10;gSIx5Fg25VhKkFmgSAw5lk05lhJkFigSQ45lU46lBJEFyrFsIceyKcdSgswCRWLIsWzKsZQgs0CR&#10;GHIsm3IsJcgsUCSGHMumHEsJMgsUiSHHsinHUoLIAuVYtpBj2ZRjKUFmgSIx5Fg25VhKkFmgSAw5&#10;lk05lhJkFigSQ45lU46lBJkFisSQY9mUYylBZIFyLFvIsWzKsZQgs0CRGHIsm3IsJcgsUCSGHMum&#10;HEsJMgsUiSHHsinHUoLMAkViyLFsyrGUILFgV46lBFkDwrHsIceyK8dSgswCOU/cQ45lV46lBJkF&#10;cp64hxzLrhxLCTIL5DxxDzmWXTmWEmQWyHniHnIsu3IsJYgsUI5lDzmWXTmWEmQWKBJDjmVXjqUE&#10;mQWKxJBj2ZVjKUFmgSIx5Fh25VhKkFmgSAw5ll05lhJEFijHsoccy64cSwkyCxSJIceyK8dSgswC&#10;RWLIsezKsZQgs0CRGHIsu3IsJcgsUCSGHMuuHEsJIguUY9lDjmVXjqUEmQWKxJBj2bVWWAkyCxSJ&#10;Iceya62wEmQWKBJDjmXXWmElyCxQJIYcy64cSwkiC5Rj2UOOZYdSGWxfCTILFIkhx7JrrbASZBYo&#10;EkOOZYdSkTkIkagcyx5yLDuUilgQIlE5lj3kWHblWEoQPQXlWPaQY9mhVOYchBzLrhxLCbIhyN55&#10;DzmWXTmWEmQWKBJDjmVXjqUEmQWKxJBj2ZVjKUFkgXIse8ix7MqxlCCzQJEYciy7ciwlyCxQJIYc&#10;y64cSwkyCxSJIceyK8dSgswCRWLIsezKsZQgskA5lj3kWHblWEqQWaBIDDmWXTmWEmQWKBJDjmVX&#10;jqUEmQWKxJBj2ZVjKUFmgSIx5Fh25VhKEFmgHMseciy7ciwlyCxQJIYcy64cSwkyCxSJIceyK8dS&#10;gswCRWLIsezKsZQgs0CRGHIsu3IsJYgsUI5lDzmWXTmWEmQWKBJDjmVXjqUEmQWKxJBj2ZVjKUFm&#10;gSIx5Fh25VhKkFmgSAw5ll05lhIkFhzKsZQga0A4liPkWA7lWEqQWSB75yPkWA7lWEqQWSB75yPk&#10;WA7lWEqQWSCnOEfIsRzKsZQgs0BOcY6QYzmUYylBZIFyLEfIsRzKsZQgs0CRGHIsh3IsJcgsUCSG&#10;HMuhHEsJMgsUiSHHcijHUoLMAkViyLEcyrGUILJAOZYj5FgO5VhKkFmgSAw5lkM5lhJkFigSQ47l&#10;UI6lBJkFisSQYzmUYylBZoEiMeRYDuVYShBZoBzLEXIsh3IsJcgsUCSGHMuhHEsJMgsUiSHHcijH&#10;UoLMAkViyLEcyrGUILNAkRhyLIdyLCWILFCO5Qg5lkM5lhJkFigSQ47lUI6lBJkFisSQYzmUYylB&#10;ZoEiMeRYDuVYSpBZoEgMOZZDOZYSRBYox3KEHMuhHEsJMgsUiSHHckCpDJanBJkFisSQYzmgVMSC&#10;EInKsRwhx3JAqYgFIRKVYzlCjuVQjqUE0VNQjuUIOZYDSmXOQcixHMqxlCAbgiIx5FgO5VhKkFmg&#10;SAw5lkM5lhJkFigSQ47lUI6lBJEFyrEcIcdyKMdSgswCRWLIsRzKsZQgs0CRGHIsh3IsJcgsUCSG&#10;HMuhHEsJMgsUiSHHcijHUoLIAuVYjpBjOZRjKUFmgSIx5FgO5VhKkFmgSAw5lkM5lhJkFigSQ47l&#10;UI6lBJkFisSQYzmUYylBZIFyLEfIsRzKsZQgs0CRGHIsh3IsJcgsUCSGHMuhHEsJMgsUiSHHcijH&#10;UoLMAkViyLEcyrGUILHgVI6lBFkDwrGcIcdyKsdSgswC2bGcIcdyKsdSgswC2bGcIcdyKsdSgswC&#10;2TufIcdyKsdSgswC2TufIcdyKsdSgsgC5VjOkGM5lWMpQWaBIjHkWE7lWEqQWaBIDDmWUzmWEmQW&#10;KBJDjuVUjqUEmQWKxJBjOZVjKUFkgXIsZ8ixnMqxlCCzQJEYciynciwlyCxQJIYcy6kcSwkyCxSJ&#10;IcdyKsdSgswCRWLIsZzKsZQgskA5ljPkWE7lWEqQWaBIDDmWUzmWEmQWKBJDjuVUjqUEmQWKxJBj&#10;OZVjKUFmgSIx5FhO5VhKEFmgHMsZciynciwlyCxQJIYcy6kcSwkyCxSJIcdyKsdSgswCRWLIsZzK&#10;sZQgs0CRGHIsp3IsJYgsUI7lDDmWUzmWEmQWKBJDjuVUjqUEmQWKxJBjOZVjKUFmgSIx5FhO5VhK&#10;kFmgSAw5llM5lhJEFijHcoYcy6kcSwkyCxSJIcdyQqkMlqcEmQWKxJBjOaFUxIIQicqxnCHHckKp&#10;iAUhEpVjOUOO5VSOpQTRU1CO5Qw5lhNKZc5ByLGcyrGUIBuCIjHkWE7lWEqQWaBIDDmWUzmWEmQW&#10;KBJDjuVUjqUEkQXKsZwhx3Iqx1KCzAJFYsixnMqxlCCzQJEYciynciwlyCxQJIYcy6kcSwkyCxSJ&#10;IcdyKsdSgsgC5VjOkGM5lWMpQWaBIjHkWE7lWEqQWaBIDDmWUzmWEmQWKBJDjuVUjqUEmQWKxJBj&#10;OZVjKUFiwfKhJMtTEjYhNAtNZGhEQeD4lIRWyHKRJjJEoiCQfEpCK2TJSBMZKlEQWD4loRWygaGJ&#10;DJkoCDSfktAK2cTQRIpOJV6Wj5B5QeGCzpB7oYkLOkP2hSYu6Az5F5q4oDNkYGjigs6Qg6GJCzpD&#10;FoYmLugMeRiauKAzZGJo4oLOkItZPpSMeUqyd0TpGJpIfacSMjSR7bRRuKAz5GRo4oLOkJWhiQs6&#10;Q16GJi7oDJkZmrigM+RmaOKCzpCdoYkLOkN+ZvlQguYpydCpFA1NpOhUkoYmUnTCyoz9O02kX3Yl&#10;amgiOwtC4YLOkKuhiQs6Q7aGJi7oDPkamrigM2RsaOKCzpCzWT6UtHlKMnQqbUMTKTqVuKGJFJ0w&#10;NYLOkLuhz4vvDNkbmrigM+RvaOKCzpDBoYkLOkMOhyYu6AxZHJq4oDPkcZYPJXKekgydSuXQRIpO&#10;JXNoIkWnliWjidR3KqFDE6nv1NJkNJHuipTUoYnsLB2FCzpDXocmLugMmR2auKAz5HaWDyV3npIM&#10;nUrv0ESKTiV4aCJFp6bR0ESKTiV5aCJFp6bS0ESKTiV6aCJFp1I9NJHu2ZXsoYmM7UHhgs6Q71k+&#10;lPB5SjJ0KuVDEyk6lfShiRSdSvvQRIpOeB5ZHITMD31evuwh90MTly97yP7QxMV3hvwPTVx8Z8gA&#10;0cQFnSEHtHwoCfSUZOhUGogmUnTC+wguQiaIPi/rzpALookLOkM2iCYu6Az5IJq4oDNkhGjigs6Q&#10;E6KJCzpDVogmLugMeaHlQ4mhpyRDp1JDNJGiEy5I0BmyQ/R5QWfID9HEBZ0hQ0QTF3SGHBFNXNAZ&#10;skQ0cUFnyBPRxAWdIVNEExd0plwR5/eCi5JE6OTY9dJEiE7Oxi5NhF92DjAuTYRfdnaZlybCdSdb&#10;gUsT4bqT9dqliXDdyUf10kS47sTzXZoI153A89JEyBUtF66oJBk6L1zRknJFy4UrKkloxQWdKVe0&#10;XLiikoRWXNCZckXLhSsqSWjFBZ0pV7RcuKKShFZc0JlyRcuFKypJZsWFK1pSrmi5cEUlCa24oDPl&#10;ipYLV1SS0IoLOlOuaLlwRSUJrbigM+WKlgtXVJLQigs6U65ouXBFJcmsuHBFS8oVLReuqCShFRd0&#10;plzRcuGKShJacUFnyhUtF66oJKEVF3SmXNFy4YpKElpxQWfKFS0XrqgkmRUXrmhJuaLlwhWVJLTi&#10;gs6UK1ouXFFJQisu6Ey5ouXCFZUktOKCzpQrWi5cUUlCKy7oTLmi5cIVlSSz4sIVLSlXtFy4opKE&#10;VlzQmXJFy4UrKkloxQWdKVe0XLiikoRWXNCZckXLhSsqSWjFBZ0pV7RcuKKSZFZcuKIl5YqWC1dU&#10;ktCKCzpTrmi5cEUlCa24oDPlipYLV1SS0IoLOlOuaLlwRSUJrbigM+WKlgtXVJLMigtXtKRc0XLh&#10;ikoSWnFBZ8oVLReuqCShFRd0plzRcuGKShJacUFnyhUtF66oJKEVF3SmXNFy4YpKkllx4YqWyRX9&#10;7qff//z3X/7tb7/967/89Pu//vHn3374849f/vzlh99+/PLblx/++uOXv3754Q8/fvlDdfvT7//y&#10;029/+vzb+ucP/+fHL7ftwWV3jPVP9e/ltnJIXn/6P3/933/8r78+lX774e8/flkedzLzv6KUP6IK&#10;8Ous8ftf/vmXqXHj4u+vR763jZCYb5zK6+9e//3LZw83rlf6er5bf//4Fvn++ruf//zr3/74HMj3&#10;Pj9118ft9hkNcFvvEH2vF/D7X/78v/7wHz//lz/+v2Hjio2f0avoPbavBZqYqa8mrcu2foZG8Wtq&#10;Jz+b/f5rQmU/P9M37L1/P1saff3Dnh/U+Pt0X+je+N/nM/qcDG7b/gxo5ddrUZdfH+Hnr9H4XDjy&#10;ay6B+XbmavQ8dP9B0wQ3fnUENM2Ynl7k25gLB5/sDL8Ox8x0fx5YNN3vTW/r6xT2H8324+BU4YXA&#10;+4bhr5fJGPPJg/ym+w+e87p+G9T9vn1dxH8z7J+iaz7Z/wSf22O7f8PZjUf7Yi2+4/OF8k/obY/7&#10;qyjjbb2xoH9pvP7u9d9vf78un5Gu9fe3b1/019/9c+uorFbXxxRnB6iY2BeZ8d24OdCvXVJHC4fx&#10;UgODA8HU9Vk+2d0bxn9ezfqaUipcLJ+sK7/dH99Xx2+f5QncPzkcVCmIPt4MygWs316r6295wb8b&#10;9dItJ/q+231/fB5zMb/b+ZVw/zYeCqd8Ho4C3ZX/jdcVP/i6U/DrO/Vynu/7rXyHx2fwMLq4oCfs&#10;Xx1DZ22VnfP14QHs+RSgqjDs26//qaN4geQTTEQrv8Ld6BO/91pJvP7u9d/X3z+IOO8+4zW+19/N&#10;cX7T2l5p/vTCB+L5dfw+svW+fZvxBzMuc8qz/KRGy8ZWZ/Lts4T3oueXveUBpWmuc/48TLytBU+Z&#10;cq46+uQy+TWe6PWxmaN8jf1ztMtC5vnrddlu3+9Xef3d67+vv7/Ry8tGwPXtg/v6u9nbSwvf/cm/&#10;39bt8XkO+21OOVt4XSXHr5nTOTK2Eq80Cn7NV/71HGdf86dXz9zG/q3nnTmVppm0b8Pfl88rer8b&#10;xufw25Qz/d837e+f5nLyvr1mlguRv34YvjXNPL6W6LeVW22/bmDbrxnn/yftTJAc13EtuqXntHOo&#10;/W+szyVwIYKSbOn/6IrI9hMlkiDmiammbI8v8QSiH3zaZ3Tw6SerqYUh3RqHRNkaaw3Shb1spuDn&#10;PX8JhPVpv7tt6h+Pa2EQcD+M5wMwmCtwvWosbLdnY1qe8POB3LIQnd/yOP/1+C8YR0EWSFkH97hD&#10;PHqKNCIizHHtEOX5ZBmhm/MYdjfkYm38CcjrRH7gCse0eTwzilF6rMF+v7t9+vXrclc9RqFoPP75&#10;Xdnn0+MdTI9n/v52psj07jbz998mew4WBtcvCSGqNbfucxnqPh14UL115TQlBo5wxt/ts3kW7lBK&#10;zzfHhZ7aefyT/1QCmVtyFhHwhCrSikLRZpsDjS/ClD2V5KO1e9TIbzCFPgpRYD7hjJ8eP39Kj0DT&#10;2TJVPtMmm/SlZphKWBhdujxhsqW70+Yq0gy2mVGqSjVCSm1h8wszs+Ms0mRmv7t9esbgg8dYOAWx&#10;enwR2l8IYPMj+HH457aZUcXKnDl4TPJbSdQCybWZv3S2NTOSo7O6L6AN2gSTRUtbH0vvqLd9Vhdn&#10;/pId7E8PfjzbaPBKdGk/NgoVSFAHpPbGwv7gNndkrUxRz7xH3gdMoEibi1oWzQnmj83omU101/ZM&#10;3AuF0++ijHbc5j/8q3Pek/sDkNRhzDyn847+KznJf3TJrJP6ld3e2C+p576/TXJhVT+o6vEFc3BY&#10;xt7gJOiZfw/DqzSxOkhKxH8zPQN1cEj8GQ2QGV+Zl8lj65o7aJuLerdU0JdDA4usnE8e578xHtVy&#10;I3zZCHY0edgRSGlo5RRHjBawcbGkUKqMY1gREZXyrv8xurRv0YEn7BP1X7lW7KOC196SgnGVKYEC&#10;EWpvTYvLvdiyFLvrREPn6o1P4NfpXPkPYJRGBJZ2lZ+bACQ/glbJprwhh/5gT+V5oPSmm2+wPTdj&#10;wfQGOxo5nRrmHaznlj1hVRA/TfsXArTSxDfT3hiSiPfiYLM+8wurSh4XsBl09Tj/zfHYG192nbz+&#10;PSXN34//RZdJtHqJBVpZ8Xf73jwL1oMZxwvRtBA/nkmMgDifw8dobvUY5le5gZ9F6ouCFNvXL1hQ&#10;KJTGR2L4CPPkDS9aky8G1YsDMLsEmn8F/77L/qtOAo6V6jbvvqJx+jYzhqllPc5EuU5ntvOCFaUb&#10;nHMcIjLOpc/1Bnekk2by29fr9wu1PE/2FHe+aTJh1R0vjRyYb3FB7htLSPS8Z/X3eIsL36ga9iJq&#10;lsjQKbhgkP9mTQDLRhwNq2N7/MIDlOYFlsJ0j3rHhXNf8+/zAQdLZBNy2Kw5h8sv7gSzUsnAFee9&#10;3zx5TIvfrJj5gqa2m1A87vzUfuHj1qTkNi6E2xbXESCmBG+Fm4PBvbAwursZPJQ/MZ6iT0R4yyDl&#10;Njz5n+PpTNF9ov4rpoWtPksU4Ex/NN3tD4+CAY1fcmWd/w+e/JbZ7wRFs/P+oT2xzBAFkkA+y76/&#10;/it2i2ak+vB8FdHWPwwnNZAPHIwcZnnlkbdbElRH2/Yrp51dojvn9r8ftuBF7ZUANKnyYEj1u845&#10;6R2py+Vit7sAB70t3WwWN4g0lpl7icOXhgoLDafmTmc6BDJ4UhalKGBRaib38H5alETz+i30cW1a&#10;3BsOdh3oUtB8Ob/q9IqAMIjMyb/lUTr2WZj4k3QAbyGEDsZ46GFHwEEDIAKTZ0LNUtRr1TqAVkFd&#10;ykjDT0wdTBy/y4yesE/Uf+VacdTaRNtkfk374GZX856dhOVO9nIM3pSgv5C5+Yec2JF07Wnh/O5K&#10;iYC08Kmnv7zrReEqCH3wEir8gto2o1/o5aEs1odhecaxFyM7kPHpoZQHkAkZTQkmjbCPgCz93Wf7&#10;wmHUVaRfSMz4ic4lH/GkLZxKjT7RG7GDZzBTQnD3sCubA+/FDm4VWHxuV2G3rv7Cakttg5ThjtOa&#10;uZBYYZYQOwj9GxYItynLnMlXV2Cg8wJLP+Xo+6K+kJTWH7D2wiy6hBjwFt8x9vVCc+mmDUqLL0X4&#10;esGIuwUykMrTysg+5hH9vIL6fhGjtkDw7+SrhY9CdGuZ+6dn59onOkeMb4BlvFOIrPxo7xHjB43D&#10;UukJ+eHNmI7+h9O2f+OJrvJoiPHDaDsNn5KU1kKXNTeKClDhHXrazlNsuzuLRK1FYTDA0K0MyB8e&#10;m4sTd/mJJV9CDLScl2UW9kZeylIfBseKY+wXNcMCbgLUQue+sFtQ2Yz3Ke9K8822I9gDGR3Y0kDW&#10;F5R4eVocJpYGUjg6GGGP3wYymrxAOp38KTotuz3V3pXuYe8qFuVvJURu+GgBmtTDC1nE+YV1i5zI&#10;jXqY/3r4949jJM8X+3xvPuMbVk/uwYmeCqL69PzVc8r6okhWwe/xLn64ryozONsKeQe4VpLv8Ybc&#10;O3FoNdsBTXzRtgA7KeeBnDtRfNFU5s+eX7wFj84u0ZB5nHNKngWSXSKLLzonyo8X0JETruHCA89J&#10;+V834Jls8K8qmmnYEvD1yS24crDnB5oDvCrfRQJ00sDXgPKUImLjatvMeMtq3WjQ4PNV4gBjuGrP&#10;e1YcuhElj1EQvTCiIyH1tpnx+JiBgawKkF+fGU+HfWsbSdenwR0JuzgMFMklmMk1jQhOPx6+2Msz&#10;4yN7mHU+mSV8SNvM+FQL2jQK7pLx8cdZbfwRNe/GOf+hq3vVL840TmqbGXZaGsiO44N9T3JBYs8v&#10;cLuo9wKG4bbAiZ3vQiVdXSPSyqcTnEROsqXMtjAow1wSh8Z0Z27D5r6O4FAP0KKSNV7Yg10/fcBy&#10;y9v92ulkBHGpZ/LCkJHhRr1Ezw+8MSW3gawUUnCkNgU3/nHwQI4zCLA//qokmhemwJYV+nnPvwi3&#10;Okgsmy5zyFGFVZfKh8reGQ1SYvNZ3lM1SR6RkpvnTEZGUOS2Z0Wk6rHVye0x7sVtYYjG62JW9uhf&#10;Kchs8NG0JGJEP+VvkMtnYXE/KMnlp1Vqxw2qQhPyBaK44FC1+0Eyr+KDg5PI8lrQ4Ae7nMXkYw7r&#10;BveEXZZV/PpD+esH+YPf36LswJkLU8P6zpnlyboBbYWnzbdxTy+uLCpIuEU29ww1590Bdc7K4ay3&#10;1ajmBrRxWshYGPAiB3AJXeCRVTaXHytPrVEVnt3igG+cD4ecRNZtrXoXqyFbYH7MQXYEJJCzpbiC&#10;56VZ9bmsmyT3epGla+sMRT8jJvAfj/PfGv/9XXnLlZn3Zjy6TlaswNtxzPgk/F3/9ffBb/PDBj+P&#10;67vxW7gjHBeQF3whAQJ+Za0fHKk8kLZBWeAtbFFKjTWEI0QkEG3T6gCNCXa45BjP9D0KwaB4lo9g&#10;5+d5/HCwxa4OSBcK8boxlu5xBVTyEiykZiwk8IOCmz0oFDGQ32eWOz9/v/+V/XyTExIeeFYUZs9k&#10;fx9P/iXD2bPo3y+2XGLpJvfHBvVB4vNMP0UxHOwFEDdnPhBLBCxqz+cSzzieWE3o4cdGIdHUrVbB&#10;4/y3xk9rlHVtfutxh7SDRMVhaqDBaftx/eL7KvFxtLNvF35+cdIcrg77ov5CGA1KDckECq5aBHhk&#10;o+EFV15Ud8JxL3Oizf2zm9l7N4yUReEILsL0QyIAjAFfsteI0y+stYnfHcOUS84qprZzPiGOyVIy&#10;yPcq4x9itXaGnRbO/N3ODmdm8BYhPVB0sT2dk4cDGobcaPMPIeI0CZIcCV5fP02hia2OzWFTFIKd&#10;W4wdOzuDmdtjNMqKjuIsD55ycc9gQml1cIhFP4IFVxIN3itMlL5nzsoSB28VWvP1PXOBeKXv7D1n&#10;D7BbeuBAcCL5OpiZE2IZSJfLxxyGZWM/2QWDMdhcFvYl1AqdbMLIdfwLEzeZIgLjL9y+0/g+W9KJ&#10;ksqyoPvrie0QXr86Lu4dK7n2hOwDaNtj7C2fJn7lqb/sZ9uCPBhUjIQKtTHdJMeJgVljoOHP6KIe&#10;mSiCzbdxnpyd5qlHC0OpCAjJtiHimRuIuMJPlulRNEWJkwM5Pgf/DciibhXTYzjsKNHNw966qLbK&#10;Es4el0y+e7Y2nFrUdyQ4hC07F5VnjcWt4/dhsGW8LhFx+jDfz9OYkGs3npYVeXqH63mze1r0KG9r&#10;kAv5+9uFY6e7p80SyOI3yDF+fzRf5BJUePYLb27B17vw34QWNuCP0ZyCglc1evG48908ya6z41RJ&#10;2eGvAHBnm8GII5Ur9yKT2mzKc/lvrO3J4p1FgCfpcWNpKiWq5D6EQMbU3qxNb8jIH0czdvMJ0H9Y&#10;0zV+JC2E1uBNHPEkbEDukPVbygNr7JTHP1WbA+tdMhp5jGvLbytjwQDsc/VfPmikk3UkuVF7eJ1Y&#10;3VOu5sBMrNEIGpgbUm0GWqVFyVglxh3pSN6751QQI/kgb/GVhVGs49v+CFB6Fo873hkEYgaBN1Qm&#10;wySiFpBDEU051Llv54gj7IZvgXf/vhwJwLDlX5+ZaDrBXKNUGo4bTM9wtO/ynADhDE/nNXFAyLAE&#10;7ykB4iG0a4n4zFZzaPj6b5wflg9yIddPZBWX6oLipyLo+UTdTYmNB2VjwtvS+i6T5PG9WlXFqsys&#10;SkMMc1BuzYAnpky0m6ynRLCNbDBNvIG52j5R3yJ6wXZErLi6sHmY/+b6OGNzMAow0XJXiDTlwC/x&#10;jmGhdOCGnwj7l2ucIcIl7eUJC7R7iqnJvzvcVN9inh5tQq0UoqUthV1oVG4E/aVqqW4y4dtEhzA3&#10;wA1uZtgn6r9y2qGT56sY1j02hJVTpVWEU3BZaz8+wv4Ul8eN3cpzYQYF5vR6XZl1drkqnSYwuaZF&#10;T3QuzhdS6XGMOYe7BSOtt2M8oqq0/RC4Nb1hp6iqft4tvMpRCuA03fXXkOhwWkSj6QRHrFKU5g+z&#10;ewtmVYUtZ6uSLZ8tyHiSwNURH++6FK8QD6htHzg5vvpKiTjUkdav3xuu3ESfNeXjJQb9Vf9NjDzb&#10;sIcdQxgYWnQdwJBj91PW3gu/5Ee29+jmwVKnjaqTcMaS634pMOjHtq0C7F2GY3BXZEBFbxX97fvr&#10;vwJEJAaXTvvEYAnCM30QjigdEcuNTJUZ2+RQMSyedAe4kUqN3K54xLCxlg9jedqKkk3TkByv5Y91&#10;IeJ//wLJ0fD6/vqv3C2aiDnj9mrtFn5sn82ToFJo3PUUuWaC355em5aMChsOB7tFoG372QEZVd4E&#10;f/ds8YdZsaVU8qfnmMLskLmBcMTllf0xcRLK9PHj+ClG8Hh6abfydrm/Aca7auGnD8NOfP8Vggik&#10;aSdPmICUHVMBDGw8vTbtKK/LV1Hnej5j40t7uh2nku9CTSGcrk0rp6NXTMC9B6SJtFWEYhMwRimy&#10;s6UZB2/Fg3JD6ik0XnL6gRHSwEiaOFiTH+YIel8ESvuq0Ql5IKiqOqBLu8WGhcPlhzm9SMb1fqTD&#10;OR6jkrZHo1v8N7/mcJuJc21aJLwxmYrfpaBrXtReo5GbyVyK6MpW9tIZRP8V7OL5JyqI3R5Mq+3k&#10;yR9Mi4vJPqjN6rq02xdJUQ6O4MNZLDKSwqqgT709FjULt5ELRTCACGVfPttZMcQZ9G+hzJGwkydf&#10;qpJPntyTypFBG5quPmsajeVuiufXlwpZAv0hnUAXQORh/pvDz7bmYUdH2KGF/tfo5D2kG42V4Xzp&#10;CPGnvsMN9BK7Xg7wCl+zOf5dhJ1JrIwGHxJ559gZic6EWLovGXQtRzTtBYkdX8YcROmfIwZoAfCI&#10;meOjOFR8E+mb3WhqUWf2Yj/Nc1uY2BRJ/sGTHijEhO1y4ZvFaQwJRNIbNm/1xr7ubB2PoWTAkTqy&#10;d0S+Wx2uMq+OtADc5p9Wh+VnJVLIIbdhsGevqkMm9yQVI3nv4x+Fft1EJtERd3+wMngvWl0zSHhM&#10;AqAfY53dkES8y31/gVY4YZA7y6fxbKVIR06hYTWhgI3Auv02mFK1C32X/Zf3/KMGEAOhYcB8epkZ&#10;11Wa35wf+a2N9smR5G3vecabPlf/5ZlB+Vo1nL5H/0iWwfRKSgNhcNjNBCE7FKs8CJHLg4ns5gn3&#10;ufovz4xX3FFk5fR1OxqVCjXDn4bYun2C4/mFvp8z49Y5KaYxpuWc+AfxwvotIeWCkbvxODNqPGlz&#10;xnmP89/6PoHxlLNompmFNgmCE0jATfwWvoceoAISNCHwY4TXekQYEdZV0MKU2ndVCVI6Hh7AhAfi&#10;OCoczNFIDQbvzJDAy/BHbY8RtEUvSIIbqjVnC7X400pB715klG1yyMbCIIiRGD+p3tAaZ+e3Mdgi&#10;1nhJoPEulfR+V3nmjccvTAAO1lxdPKbawFSOxhyesIszyxj0u7zJobZNNcZHbtr6GPaTIFEsFTy7&#10;fM6gF9w7wImarKK7eWb1QDFnAwdU89Uek57rPWNdEZ45nvnUlUpWDQk4CXNC0Cobi7Vvku2QMl4Y&#10;B+bm+Eh+u/rPZ/EWJEBVVxkuncLP/phsNM/a5+q/kpKpLkb6GGKkSnaOTJTdET0wEQ2pI5F4U9r9&#10;fAUkujXz/GlLzW1THxbWQHJzz+3dA3B+OIyTM+7wfaNhwIuQZAlzNDG0jUtYghfbZRsEl5Ab/TBI&#10;jXFWkCIlhKcaduOQducagiHoGyfY3fT/xBIsFOcjDQ0H30gjHApC0/5RFoIq29tjVlOyF6u5oo8L&#10;xI5mxl1EYl4ySMTjEuzC/YCalI9RKHrWzhdhNzhwPsZvGxLnGhcjmi9Ck7GDaTxKi9qmgGeai6ik&#10;fLpDm2QWxEq+/e/xc+KgWOSqsucLkEq99Rl5XIeYafiHImCvdC9EKFR0Ty6UtVE11DZCckXqNqh7&#10;ymxPbOxz9V+eeaZ/AhHdc4Rij+vPQMBj1b3bPAafLaGwLIsO+lz9l2cm5yM9dHJNEOBeUG5ja/+w&#10;ZiIIujEXGhaVbGTeO3JVNf2ZR3bIEidaIID58xjgrJmZi20HXuCMVkUPh3ENI1H/JIcHRv7hXlk2&#10;1egfyzEE5zbzGdfp8H3Dt1Sjapgr+l10vEk346lPiXZZ6X16kIa2NXTzOP/dxhe9quAytCWg43H+&#10;6/EAMB3AisdvgUSPe7ebX9hDYt8P4Tc4VJzE+W7wSWaMSIkKpODnGzXbIQdDj6o1InniXsg6Fvwd&#10;jpCoBicjJPWYqLE1V3g+Lp5jy8MrSLjgD4XbGctI6jOWeZz/TuNTM4dVoIgPaprg3nGk3kJtNj7u&#10;UZ2zx2xKFlhEtu0M/pqBvomCr1HCE5XHehbW2E55RdEziVL8kWrzNjMJEkX9JTQuzgxwkLshFYgB&#10;Bw1sn0aFNFJR0K0MkZnX4j13oBehwdvGoA7f/svQhvqNR0qHWzgeeYiInLEw6nRp5tIZIil1VVtG&#10;4iTwu853VFzq5AKukP+Od2vPbLk6qgIPZF3bM1hdFUvIqbMGCYd7xv2naNFwOGJ2qe57BideL0n8&#10;eLwLyMPvEIxOiiA/4gTaCy1IlpbXm94vFdHwOP/NcxGq2S4lrQRdJyHrcf7r8apL8J5QySr253H+&#10;6/FkVyQy47FFE7N89rhDyKGMW7ZivZGK1yGHU51DC8hhMaUKWkdKi11ZPwOwCGbFwo6klFeQK/2P&#10;Al/CGvkWid7mVR7nvx6PjyuJBfc110CaA3uc/9Z4uePy+z/C6PeQJtyhUEmsB/dpyVp/9xhyKEmO&#10;IWx1thtoKLOE9OKjmJhrqioaVvIWfDfEw65TOBxBjqb8NCSO5jphOx6xKQuWKENPnsJ9oKLgeBuk&#10;PctF9d4DprwFHiRM8bmomihO2uP81+NBRkdJsAm2e+o9zn9r/FbAhGq5aVoe578ejyPKnqUn3KKs&#10;FI87OjNsADX7z70TmACrZsiBZuqZMc6MTq+0w+qP0TPM39CqlPX3GduRxkRDM0VSJcMffGaPP9kL&#10;XgRCKxbxQcai1cBQcmcwGoi6LR0RQ5ZO7IzWHfxrj6kDJC6Qj3FTnyQHGbZ5BjJmUs9DRVLua8LD&#10;4/w3x6Nd/+cgfavt9LjDM1OJScr/aKjRXK6gIrX4CS70LnVHmY8UkYSDK3eGHncjbEaKG7WV/rSi&#10;jQtMUZ2d7KPsqh6XBnsIRiSV0tiXstiETt9l/5WQQhOslN99Nw+x6UrTHXXDHSTSOWth5CSXddjn&#10;6r88Mwy9Vq2el83PQ+EJAWmDk4z0EHpmeqTCkv6V4kIx8OLsfa7+K2fGQVSN4kd9eN8UecbqPxG0&#10;SSZS5DjVzFTX4bn3Y9z/4+2drmZM85zo9l4vTCe9WhOtrePnGnZEfnl4Pc5//X2qNp1Nij5EYOI9&#10;hdAIA9rMXeAkfHygKJqIlOZCKiW55B++j6RzuB2xkW6Qab+HJ0OryGqxBCtX1vBMYrArGQ5xMrht&#10;Aih1Mk3eYAueaJQL5P79/ZQ2Q/m5XCjBaz3OfxPSoz5jlok+f4872hkKMOl9Vm8khRvOsVhoOI9D&#10;gZLFqcQVKmr7HCL+PO3ueGa4Eq6geHeXtvL1H5XzpXepg2vjalLvFKuJt8GryqPvc/VfASneZWav&#10;GqumnyZpCczshYGCPa7OY9Q1v42H4gaFEy3i036XSEMnYWphyS7wpippxnhEYJ2Wvn5c6RE7Cj/c&#10;M22x5PkZ8KKjiA51wmAegl+JBiozWKBN5Lv6CpAgTK/zxMU+V/+V0OYavGpFoyTVLkPQuDHBPTNm&#10;7goS+I0l0BZ/v7ZnqcqVZ4yavwSrqMir+jMK/6ixaSDBF6B2aANieJB193rQX9+lqSt3C4m42g4w&#10;Q8GGlMf57zZ+s3NhMjsbp8/mt2bjWdZxp1qFjlM1lC78u8CUTEg3HItQmtfY5+q/PPMc4cPO7MlZ&#10;BJ5RrNJpB0bl9guDYRfqdCyYYjvIw3cJpuRq5jnid8WO+GA3Kv+9XAuzF92wP94Zyk75Kw7SCOYg&#10;IYI9jMttZ8oUCPpSIDLTk6/hKcehopgBFSL5mWFUn8bv5TufkV2QSyddtfSw9x3NGdXnEKaHe0Yr&#10;4xhiZvJcljx9lE3CWEEC+KeU+9QoZPb7o+vdqVVXWjkcPmfGBgu/8rZn3deWbjl53Xv7QHRtAqe5&#10;MOUFnXH/8/gjLjVFGgbMv5EkZWOc+jTpmebqq8c3cYpwWE2ag7ErKeXj+DceVwU3ssiGGhilXOSZ&#10;nq8O/46xFyby0eLHAYGNlPtnY8Ebp90c4guHJl9uQI2MFnBnliLIYTenR/1kEetj9LNg9Tymw85A&#10;5Gs0QlKJ+iXlzKyjaWAkbpIXVJ+W4t0WphCg/a8s7Cyutpwgb32n3cp6p1PwOP/1iR+u8TNMKUmq&#10;nXltRQmgmhKrcuNKqWk7A3ddFqtyNkqUElP6+b3DNWq80jCWQ0+9sULOneMaXmSsyLEk3hAexRuG&#10;h/8aLqQSIAdrfBDzBJf9eBi+x9Nk03jicX1v2yzbW+AhMG24Cf+uj4KbiyZLBRORy5wTz+0NbxSy&#10;aeMM6vO35C0xL6p8fppY0KKGKIfBOTNETWTpBzT7Lvsv75ksMceLVeYf/pgNdyjMckiY+o1V0SV9&#10;h4vTYmHK0C7vRZ+r//LMeIwdCwVYUlsbtPGwW7Dw/9QDuT8mJmmkJjuzfGl9Lp+35yRO4jNCGiUP&#10;mPCov11vEYU0fRHsW/RPLMB/mVWGsshSFrSB9zp43bh+n6v/8sxKl8pdopLoltAGBGwcs0MU1aXH&#10;HXQlb1GcDsJGjPU6XuAJtwaEQpEZYBteYGj44FUZv+4ZA9aZWJTmZFO2i3x6yn8gBMgh9T1jradV&#10;R9oa4eaOF1hbEFPuGcZWUqnDt/9KaONmqNQKvKcoM21mKJ4QRXwaikONWh5viUNkSqDYHkJ7wUgS&#10;giu6xkdRv/Itj/NfYwRyyPlemJG/xa097nBnc04JjVGy18l2mvNx4Z/tXjhx9IqFE6xAdznc2fHM&#10;WD3OMFNPt+4LA0W3PBoyG+V+agg+ZeHQ8W5Lgu9z9V+GFBaO5T0GZNpF255JUzTjQ0yvBhDpsoSL&#10;krPN2l2fq//yzORcG1GQCvJEt02xS3NzGl5kUu+2MFbtrIXrmgYjfbuI9D32tuDR8UqxpojUhGqA&#10;/r2Cf2bvgHAx+am75fKdfBsWEYrFRSpHfXb2IL4vUL/DiGQiM030PLqB9MdNIEr7zt32XfZfPh05&#10;xawbwCEWBvI9CUSwU2XQ7fCmdaPa3coFp9S1hCmOK/xm/dMYxiXSCDqjjLeZJ3mJsopv4Mae1f0i&#10;9/yDeb2Y80gwO2cI7RCSXahwFjN4r6/Z3Mh04BPYwYzKrGA7k6w1x/K5YKI+bJHBCGON0/jj08Qt&#10;9Yqoi+pX8Nd0oEHX2VkEzyTfXIUJOohZOqZxyNdrGIw65C4Oo1iwx8F0lUwle+IsXBrX4TLfcu1I&#10;IFGhdUCn77L/SkjNqV4E8JZSFT695emps38oosVf1G/MsrnlCfW5+i/PPOX4qT3cYkPhv3ATN7VG&#10;JRrQDgOFqzKICL/mbWsXoY3j0jwVW1OdkmfiwO1FH49ANvW7X/eskg8/Rps50RaP90yCi1VgynIV&#10;62gzTwU2B5mgVHGheeXCbuagqRtUpdagJfTwt8rDHtb+/iGgIfB5YTTjrtxu3aTwuMEjW0GMnHDL&#10;p2dPFg7ZRS5QSkUkKfasKFos7No5T/494jK821kRHgrCrOPT9Aza1y1sXk141sigu0xV1GtWr0g5&#10;cxddmwBKlaOyLDUWm6FNw5O6O4CE/Owhe23PuE6q4o3EDKikfxoad7wQdsbk/TFMLXOV5N/PG78u&#10;zow6l1SlKg+SfpZPE2uIg+QxMy+PlcIeVMVjtyW5ODNdyFI7I3SAv3UBJ6UcVTRH2Hg5DGXpu8YE&#10;6ryV54TWp7vapPNIdADvvmeCSu5wQC8TfN/LYxbmPc/NXzrvWGQbIR8SLHJO2umVt9Hj/Df5LOFm&#10;+9aQmw6mAFmP67PlW3LFp0eSgDVdRPrO8OjXDWxbZXPJhbkH05teRscz42FNa5FYOZS0zKzYY26f&#10;FId0UGwzw50dZUGAbBWEfS7v3btF1psscExslRge578eT3IMis04d9qPaMbgDR7nvzUepTRPmvHq&#10;qvB+PCGTgkHFBKczW7+vm6UTDyGzrb2Kx/Xde1VynCUDPEgmw8leTZ84CTqLNezFnNLFIgEDoHdi&#10;ox7PjL5jPrMvvAbhiACarMi3XMSkGISL/ljFnWtF2UZ7V6WajfW2x65hL+xSNXF6QQSP7EZ1kUsp&#10;rGlqBwcWJxS4TIAuyXqfEyn705HxLaPy4syNS6m+qu+5MUDlNffHqClVfc+xhPy+ODM+rHSEs3vk&#10;yQJtqM4oRMMcqLXPDIxSZ+HYOOex7oszK/fV4OTtx7IpvMwu7sTvk03Ht3PG/wpmBF9HN43IwsWZ&#10;iaqbdg/SakeJZ+I2lT2r56eVlcLcwhK4NrOiwk5SwDzB1G3g1G2dFlakfGKC98fkjqXnH32H27TG&#10;44szg50W7mSdLm1b4UhVTAnLcHlAQZsScchuQBt+RKGLuWnnHf1X8jC8qTJKdFIEl2ltsGwKP5ud&#10;EsQWk1HXzFLfk55HRfUdaBNw0vXRMfNBqQruVpvJpCusEVo8LOQ9xNstc7/vsv/KPb+AtuNe+PJl&#10;rMw8DD8DOQ75afltO7mD6yqgHOveArjXzrlZXajMIfc2cM42GwS70PNc1aXbLStm2XfZf3nP0HPB&#10;C2mznDP4WsVQJK4tfUswY7Gv86wIjSfXv7hnTGqHvKhyB3od2iCgkVf+jGBSG0iQkj4MQjpoeXr7&#10;4syzV4Ao0EKw0nSMYXg7l+t5cYdiuica4JlTkcHlmZHsFQw48F7PBY0q3lkYDb49MDQwjKa3YvHX&#10;Z578nZQNrMXkuIFcOYC3XrcOt8NoMSTSsqHP6zPPXk98eYvGy7mXk3F4WpeZ4S2uGxyRzzszI+fs&#10;oOTigZ1rlBMwweoGlgUBW6zwh7jZ8TlbE0x6wi2sFKPBBaCmLZ/I4/y3xk8BS85lp/EeUu2c10D6&#10;RtZAFHG0x7oTp3Oq9lj5vCcwfZNXQbaR8xDIZEnvFtR3Hk2mkMseLcGlqMbw8F/DReMjD19c6fN4&#10;rSj5/ljR6sl8ExvnVmvFzsaZQQebn2/bzeEpEO1zoQ8qKIK9y8g5HUHRuYWDzckMUg5PaGqBy+lb&#10;Hue/hqPuFUuphLoqoR2U63GHO9MF8dgdgcUI5NXN3R7j+W9Z9tIoK4tji5TveLNX4JVOOQ50nOAK&#10;mmWl78aTsbKLsi3jG+Qqfs+qPO4QEkr9dggK/eBrCTW0j1IY8CYjZZyxIz59Lq8gIQE+ukoBvJKT&#10;doHEG1xGgUEqJy4TcKr88A2Xl9m+sSQK+1FPP9RtUK1FxLqoBY61YtTu++ihiYE4gEWlHQN34wl9&#10;JuUr4yLiXdM57cZvERuCGZsm4HEd1sY2rK9aFSHaR9c+5EP24wPaRSn/s+7yhnZPZt7Wi89stVdn&#10;8KKBr5GBWVxSxHZmKXvv3i21ftx4H/SMqYDn98MZQMHmGkjOXcT7ZGfIanMNcbQ1LDc/Rmh1donw&#10;d39xYX2mCO+4xvHMKMhODKNTS/KCTR4qXpgLe1INtS7sjGb6XG+oDkPWDZzhldSi29LaqK5/y5RO&#10;NMYqCMntJAvoXGrdpI6/f0xXi5R529vXIIYvbnsXJr2omm1masUenTza4wLo1ZmnTZHNtLjK28LQ&#10;ynoTP1wG07qLbq/OTC5Kci6CH4nVE7S3T6vmdcnB4yY33Q+YMhHsvhHbnfGDMBgx6+WcyQaw8hJl&#10;dB0NkEFpcSi9pTLrOk71X8YwLAZTxoGSS1KQnVAkGTg5bAOJkDn3jHGCtyH5Rp+r/6qZMf1zU2Rq&#10;rDUnuOK2x3CyxYcPFBw9IF6C7m6K6nP1X54ZF4GdEwe5HVTwwV/iILdkr23PJIhV8hJ7vpO3oKJd&#10;p40cpMoQi6VEO2bm1kAKEDsa4M2w54PEYHKZrkObQ66cXYI2/5aM/Tm/lPypLNKrPWO1uMabeJ1S&#10;gG7M3N/NysPp03D9RCF8DTKOZtxGzICWCZLKerpGz4g0pdMNiiSyByvpn8bBUAepzpGLFYQ/0WjA&#10;Ueju05CJHaf6r8SwOR93y3na9ox3zGSjiSOUPT3e9GNaiEg0Hc28yHBwq2pOOO20o4GUx/mvqWAd&#10;b2zyuMOd4ZJxaE1duiGfBlOV2himW+JT7ayR1l1+QdDP6YpyUCyN/0iOdBNOKoRIRV0WRi6YfXdc&#10;TJbd7K/hEeeD5h54hEeLOFXf88QEVVm7ikrC4aUryXA5Ps1jaJPrao/Oi9S61YIkJchOriOJJGPV&#10;YkOqok+4z9V/GTtkJFualQW/HSQfs8ihaAz/ZAfJ/BhoB0guQnuaWftbcrvIhdlmBjpLBidVew5t&#10;IMHR2+9AGwPYYhaJQtOPZVPTYwh4ybCa5T/p2LTe0ttX97zpDiQLZ97pBO1JfURVXZLOZu2haZf9&#10;ZM/1U0qGCZMPBEejyhwVVr5pp+YJgR2Mdyoa41VxEjv1KP/dRif5MHrLefOoN+uiwCbNKBwT6s8R&#10;82zr6jvM+aQChciAy3Jm8yliLDt/CU/cUptC9pkTlIjXZ3euSydIKEuluRI1OGqyJ5jPD74E1wzw&#10;4lEMBlAPpe7Fm5Tob1d09Z0ZVrlDEmEzSUDisSJGHuW/Hk0iV7gcqQ4nrfX9abGan0jGY/T+tNZv&#10;T6snXW7FhL4LrwfFLtgS6v0KjreAnM6H1N4bem47dt0j2HECHA7+jkqQRVB1PjMO4mb0DvvOFqho&#10;g2FP/hLqR4t4Sx/kmectbYzedGh/85w+SJ+S+0NYpzq2qhn5QB+4IuGa4y3qtrvaQyYzkbt8qLsM&#10;G6BI0oWhxptkjI2H1+hDGaf5WSgLmxaIFIihRCTEIB5lI/c5CaimCQzvOOsxaliZAxAaChzWKj/B&#10;H1U6NVBGq7nC29OacHBej1fQ8cLrAeKxe3V0WTYobSQYAGiw3GRAKElJKx8g7rljNiJ8RNHjHVR5&#10;ond9P2/wCc6ZxiDZ9pmw9UYOkJ1EOD9moqJj54dc1sXeUxEik0pZ58u6jrrByRYJ0kTTUUbihDfq&#10;5ZKsU7m54Tg0UpHso95wA3I4ZtlWzNbPp/9K+KlLT86JnbT2BQAd8yjlp+u4ioGS5/yGlx/NqcLa&#10;jCly85auq5v2SdYzevXYCiJr6ZFGnNnNWWSwFAfus/RfiZVKX499EtdOO9bgo0DE7Q/INFcwZ14Q&#10;7k8YoWA7rom7wQdwJWHV6k3aTPKV9lki20nqhLCJU/eHI/g13oTZBQ1d4z3EK9O7p8DDcmR4GeBj&#10;+qz6LqCgtEnRNW01yPiOd6/NKoPSH0al43RnCMqiCAhKAi5hdby+1eoe+s9E6d20nbwgAMXXYydS&#10;43wqHnaIA4o7eR065r597umwNUdKjdKv2x6Ge3lMSCBTKMrT3SqPpsWodWs+Jlh6fhLrt88TS46z&#10;nidFGtvJRl6n6PTynMOVHqslbNC1MFWvBCmg8lDv2+QTwHTIhPey4+SlfU6fRbCIt07wm7ZCKw1a&#10;3rSHGxCwezPevpvTRxsETZaNvdi4sLLcj3c8yn89uhJ4SBXdnAwedXhuuk03UEy6R1ejsPLwCyWA&#10;pei3/UBmiZxkxKeCvNvP0ZyPGQlHZc/8XZKp3blG98Om9lRcTFGGXLCaOJ3Yod5y8kUCytmsSPF5&#10;3XMQOOZh/pvDaZBAnUvQncw4V+l7mP96OOI+UY3s90xrOT0l8qrLnoU/KUrzdjFIOqxDLYbAIEmD&#10;H0ZDh3EqG2eclnJ4HBTqJu3S1EkNRiaU1g33KalIH1Xjz/ZwY+/18BoKKAkhjpFkzcyErDMmbdU+&#10;EswJouptUjT/FFVwMKrUrjMMEGZ7tU6qpm1PqWpsbIocNaVuJ1Jght6ZFk+NBQdiuTMNkNzdMMku&#10;h2F3+M9CR020rrPkR3sV+7LxKvF3J3KpUH2RE+2pLk5PtOsI1H8lOUyi7kjETNTNSFj/jFAzZ7gn&#10;gJiq5N7RtJMo3e8WMz21Xt0gvwnavr+F7CdO1ES6h/WXzYkmqO+1BHJzMd4Cx/Yahhx+RqObqgvp&#10;1mm+HulEEzHu1alJhbuppYHKmVJyoPzR6iUjNvBjOSZnNEAoJK3d1UYnx8xeycXtm+L0QD1Wi4ag&#10;77ta91tlXq6rODTSOtQ7Yd6nWjvkw3NP0REeESSWGiVMUf+LrgFTSPfG3JGJFW9SGnWHexKfV02Z&#10;5mRPa+4TQEitW6H3Jan0xArtO3tjxaJAZhNPzFMFBQAicmbzipjmgsqouXYEqo33KP/16BHy077I&#10;kldcIL7uUf57OHpfD3uaQ4fdgYI74Adtk8L/YRcvHGfp85ADGQXm3boYTZ/v/Dq+qvcqDkUmSuPR&#10;nvFQyvX49tvfUGv4HwgN5IWrk1bRIUS4G4Uov/2ta4X6t/upB1RJ+GOOfGetbCQhl2uDx0M12yBk&#10;xActtXFu+XohspFV6xOz9Vn6r5wTv2DqbVjqS+9HClZcd8gMSworZENrmFgQNB1VIJf0nukeS10D&#10;29VtfNxkPcdnVY7W1B58Ma43xLJQU6Sr+0TB57vxWVTInvRKrihSeDykDdhSbqBwS4ZPSMiktPpw&#10;zn76pIcri3lQEx7diqV7lP/GGVD85RQLTETli37GFforIutzybQg7GDCvZTTK6jd1Qt1uk3jAQCS&#10;XHy4nyNcIY2N0peAIaWuXZVSwkXyPnW/Cnej8RMTUfXtggeJLHmx1iVcoTemWwiOaxfaPnEM2TQ8&#10;QF6m4bDGnGpLerzPfhLkDd6h8Q/c5pyXo7BzFfFYmyqFi39uvPwI/mwIGeK3qE7RyRnE3M/rXrdU&#10;++nGhfbwofZ3g9PB3CsXsc+ywALtPkulsReS4ZzzOxUj5I5I168+ff5mnyl5D7LUUMDp2fkAgoKG&#10;a7Fk9XhvwWnuLbTPlS5EdzKDlIaUGj8MmjarDUxYyOlrItQp/+MMQ0guHTik2eTN8Dsc9n5zh2rc&#10;kCdGTCKY2TkMt/tjWdq1Pikk0/jeQAxTROS8ZDX2Tf8Pvha05fZw4t8SKOPND/uB5xOmHYeC+Y4k&#10;1wdP9wMrtzwbeWeOHBtGRzjBWXJFQ8xAVXCPkpPEyG7joYTVcLWbACjUdtbgS3dmDwL4tB/x/Tgf&#10;CB+ker8fXbWa0+uy9nU/3ldydRDNO4FLBQKfwwo+4K3R0788Ov7mIawIZKalBOIiOdrxYliZ5e5l&#10;t9JzkjdyuWDJpz5L/5W7mmSASmY6vm33LutGhM6DZhlwjm+Hc5LvAS0O7gUah3ysYyfsl1vZEwAy&#10;0pelDIq6ghO0HFWzgTHbBZpFJfH0cAVEcqeIo/0gyOSQHzOQ9NHPDRFEU6t8iGusARj91m1cB987&#10;3s/hnOg/afYRFM6KbsNQyaUG8J4R0/rafE+FWN5hn6X/Su6n5jEJSby9/VIC+jdR6hL7HM0OZuQl&#10;I9ruT5WZFu30WUwbORvlk5Ym9HzcUee5NCYzQB7tsRYiI0prikN8L47VCheJHK8pIaMdlUKcarWh&#10;U4ZKpaxNwkRXHZFrn0+JhRxrJ32/sU/Qk9Xmqyjei2MQAab64jEtehgraNPqAIOUEE10+8+d9on6&#10;r5qWSkd/GIfw8mEwNXVD7mwATdu0fzjPHHEhFHwjzxLXgEL3CeSRTjTvB388Hsl4KqRZpj05176/&#10;N4hBiN6FniS4sYxLeAFDdafzesukhnsVhhtg5Hh602FufgCJ4yGnc+cyC3UttS8ZE6YfDqZPNawk&#10;UN/9Eg84uiobB8awoFCJdoKzwyxxAhXRjSXYcoiRbacq6A2qqs1MDw8h22d5czIERWBLY9Ecchkx&#10;HyhW7VyyvA7PW9B5LQkNGc4fn0T9GrrN9pCzcSaUcgKu0w0gxe84PsvZd34uRyuZZvHQCFZz0sHA&#10;BWW0sQ32cu1c1CQoPRtEWeHeM82of3gydM5l4UuIF5c5kS9VLpHlXA5SGnA3453J4wa2nRlKDidX&#10;ojX2gp7UmrmtINH5EwO7ryDxj1CdUsuEunv8E6JnnihaQ2eTFMujD8eLo1d0EHafpMsXJTen5wqX&#10;hSoq4h2P8t9YGpdqOPmKIMPmqfCoPlO+wyKdUqsroxoRq+jf3bp0PUyDL84i/tvYDoHnMx/F0Zzq&#10;fufPwnE6a+CC9+qkUHLR6MkdX/ReiDlL+l1CTzVyT9V0LxnVFs4hGfgHOvGEu/JyJbnoNo8bugix&#10;KptCYsHdPaFbEh3W2slMXMsoXbFPWDLS5ghXjmCrKnonKsNQom7d4KOpgjPOqWdTo41pnzSeICo0&#10;5hThnPgujuakgyQh7HxTWNE+q4ZowekJWy/9UWjs4LJxouxbllSfpf8KvFXz1GT0kC8RoTYnBO3m&#10;O5B5mGUGgtJz3FYF9hfYdwmHSKB1+2HunZdqO4FP1QW+uw/+13GIWDO6WUAIA/MGbIk76vI4cRt1&#10;pezxBtDLCX0QjWLJ84KwHBNCgBaBq4e7fZo3BFRxcPrWXHhVXhLAOx7lvx6NqR1Hi6tz3xHq6Nw4&#10;NrcrUfPpnoUGupaziezzzm/wkirhf0ACUROBqw/7Ib5L8U+8Q6JVOLBP90OUz8nFm70yjT7aDzWk&#10;zjaTCywqo41qFNc65XBEhpo/iewXCDRwAt9++Wn6LP1X4r6aH4YCKqdvz61HxOBYic/qor6FMDBX&#10;AoZU3eXtFDsYHs6pRI78LFpfL1Ignu160rhPbcZDIKBUOp0bphxoeoiHh3Oi06PUx5uS1+2zaN6J&#10;fKT8kGPeHoJlqV7S5Co50qV9okdTbxBzgoy9JJLGe3b30KkHC3KeE8wt2+uPN4/p7WifKFr2VG8G&#10;knEI2eBGi7Skw6Xd5kSVSw8OumLaR5f2SQBUlaaCLWwfN/r8WbnSbXYpibsBXu1G81TIisgis2tz&#10;6pjiPNXnuvMyND+b33TUonC4LYgV+k2cEOXp7dDsv4JWJAO9WsRP77dNeprj0kgwVMJ5TkxAtXAe&#10;EFLq0ADCbp+dI1KRqIqS8Y5sjfexQHX+y2x11LW977V/mzgQCBkMg1ZB1XXYo94YLnIvpPMHlz0u&#10;85AEHwwXhpKjNjZDclLonsZKYlKocHGW5BB0TYKHCgyMN0dsK+fr59N/xWlROsNnA+hqOtQQD2uE&#10;lsj5kG7C60PEaiwIz8cNCctnkdYBV4z5rqWxIPm/Yiso7Y1MKONVu5R4iO48xO8OQw73CczsKeWu&#10;yWUrikB6QSBek+q6WNidUOC5d4wlZLU6fQg51ci8dYaGHpVUefrwEH/6zt7gH0qnYxzDR3sN/9AN&#10;uVEsloT21BgC6W9sJ3BBBQr9XEiIcFoRIZUbtXrUHr0eRmtDt3AeQeZ8vf2hYcGilYzVwjJPvIcd&#10;Yonz7MOKTWHuNiftMlLWUyPaxRFA4EiTzkwt1/APa9z3/RYW1Zxgpjk8ZNyThimqPjzLvrM3uMCR&#10;oo7GqaK9jlNlzR94EUVAddzy8s+MGtWaLIXwy+xxAWtPfcwH1qNwXpfKSg+swD+1TE04KJvVTsA9&#10;owJ8DBhzogLekFYy8tXjWasVL+pzEtTHuhsPC8Xq0NTYPXkRrcHv1HP9h38qsz5pGd8vu5CHRcxU&#10;C8J269084CG8GThffsVr+Df8JPEmxlKnbUhXkXNNie27CGV1ns1nt5yV6giewpNlI7xmDEK7qCR6&#10;6KgftVrvO4WvtJZLu6QNpJtZolChfcxzzva/fA7tqH/VvDJO+qZeN6uoIG33rQznQED9QJdU08sA&#10;7WNce5dceqHsAzccaXBy4ujADvRXXB/JwFQN2fV0SuAcgVQnyhMdq68guCYlH3JWjTnpIdgFwOzK&#10;ALm6/ko/PmWK6E2yVFjc5X1S0KqA53iTOGTHIbqluEjqwM8B3WYsghxBdKLrc+L9sedg7+cY/CIW&#10;RMVo105oDaaC3bFaeMmNu6JJVlD76PEm3toudAjj6cJEPdwbvLQDch4testZZwBrrHGSCgQiLscH&#10;4TUfeovhf7OD9Ul58K4ib/m2EtgCS0gk2ve3OsIsLh0hh2Csh2qRReVDHZOnU4ulh8viEcUYNwsW&#10;Qd84ZTVcKLbPm41TwIGlIWpOVNxdRyX4Sj6Erd2wrlEmJEjHZ8HJLmvw/xEDzYd8ti+I+DPG23iT&#10;mr4bVIsCrwj9eBPrqNe1cLusAztQ2toTiHQgA4EA5A39Ch6I3RdzIlI7p5jKfn8JK3W3Bq4Apc9o&#10;tbgwKQ8/pNqOccpPSD36F8hUFx+P8l/rflU3uJVLI1s86gg/0cDssefzgtjk9IOzuZzwoHie5Jnk&#10;06p1D0hckmRKn0ueieWQVkepHqQWOPBDmGox2oBGEgwFpmdZH95vQgUtO81VQkVJgRNUltGohjAN&#10;nZJyN8OumUYfwhBxn6aQrPTuIEYzdu0k0P1eFKL5IVC5YfNNb8IduveYIgGn7KP9LGEYnJ2+FFy3&#10;1EeY69q5TfWaZAN0iYUDyLUJaEcqjZoRidSgNL4IP2RI5NqcWy3FPzz6AaHCla12A69BNvTdHlY1&#10;iGoVA5EuzamOoMFWSNxWnGfaCWpF6sUHFRg41NKKBM0Inw0+d2lKvGIOYONDWvz9xCLtrkJpR52a&#10;F0RWgvVJubuj7OjanJxgbBPzY60rIpCczIr6IzxzjWXjVMnTRFMjgeG6GaT4XPB6fVUlFRNsp60A&#10;v6WoVc0B803dCx7It9tnJ2aoMfkMYWr7lXjHo/w3GAW0ABmJ8sEz1uZdedQR6SvrJkwzGBmOlraf&#10;qY4Ur6EKdqfN4hCEZcZsurbDwdg+i+eOFcohmPFK9U//UHIoMvf5Elv9UHig9WSMEE+JcIrFTrDq&#10;68r1FKEo+5Ijmzc4lT0flByKcmMrREuzieHuNI/mHOVw+aaqDRrEwSk8LgOquuu42ys4ZUU7AjkI&#10;RLFI7rDP0iEuV23meMErP13bPPhuAJHRv+VO8zf7TCmetrJNmEA2MyseBmfP6CJklpnuRw8Jr2GP&#10;xon1Wfovz7l9lvhud9fjqLBfCnpYUy/U3C6Q6o0APpzzvVzfNAK89cHEap8Yu2lsv1E0DOPcoa44&#10;ysZJZK/QN6dj8zJaFWVxbtcVJ6QYIVJhE1d60PK+4T6sLMEkP0f4cms/SgcLGOJ/yO7ll3Cfnrq4&#10;N2JONI6urA3NNDahUOCimQ5DcbzJvTjZPebanORsZPIPsbf1HgHlDAa9ERldQqzyfaTcwpwVn7yK&#10;n8TRfasv7vK1//bIFI6tUPy7WDckx6dpTDApA/nX9kmuY+qdP8C28xV25ra6eG3J054PG/8s/xsL&#10;InxKsc3lfQI9p2Pv7b+5Okmp6i2NhMyxKvxCh74B25e8JoFDW5jdqInX7yuzU1ia0n84snqI7pN0&#10;OMzx6/yGUgNn/gwrv20Fn7O7gun6ua49Y8JjPA7YKhk8VJ9L54lt4vwo1aV28OFusUF6lO9BRWXQ&#10;56Ca6/uc00gwEztPgHqctEZbh9Xfg4vcAXH1z7pOK7pjLR0MIPzincIDS9/uAT72u/i1lH6UsL3r&#10;LkPWW7VQpLWhCaSCnI05Oc9QJIxD9KDE2s+HrPY6bElSd/oiQb0lKxhQY2HEZ/d+SvSL5Al33Z+Y&#10;Dakx4JtWKHEiBx5VtHznjyXCxd5jQffcvHK8OUFMHLTRChqls3D2fmcSbCClMSdzR/rOJVL590fA&#10;I1/E69NmhLc8zYsPEjHloY1tymV//TTR7zFMY84hIWfIojnShsJyTtGECexKRdTmJHgVmrgzJzzB&#10;LB6mvXwWBEvMVKxkecip/N9Cs6irRvh9ZIdbiZyYB5L0o1Z5i1M14NlljXTdqv9K3Yc7o1ydAQ8H&#10;DWfw6Ta8LHOjYWdvzYVthtWXcVuMIGtNfZZFd0IaugMFZj9qFLOBdh71JnjHaItc87sPgTuUe2Uu&#10;DxU+sonNWNiKSuqC4ji/tmcYh2I0ek0pTrnCvqv+KyGJvHPojfhQY3MQBWZ6TEhYbpnwH4uJCTlX&#10;b65P0X9ZbSUQmA5YFtr4DckDCMfcIdvtq1ETikfax0R270xJ6DYFCHFxJpixhfovmVgDcpDM8hAt&#10;JCmRnKk79gcY6BTZerNOEmbqgtmRItsXRHB2E3cnaYjHoMU8z2Af7QG62khTNY46YIvgBpAzEJQK&#10;kj4Woc846kuMdc4rwCDojhvRtzRmwXaUQvU5cQmkpxMVOzSJi3MevFmwxU6sz5Ip0rGWMLCTprhl&#10;OB7enxMc6ng7fbbyNaYFbckVINh48+KcU84GUquj5pztsYvwt6QDXaESHKtjTf9l8iQU7yPb7RML&#10;oQrppJO38wRt0GXjsO/BlgoUtcYbaGJMKPDhmEOSxkMMzWVOMMwKOxh2g++p7tPYB6vp50kaQ5E9&#10;SmWnlZlhwPpunCdfcgr7ngSxIFQmNviQ0j47bPHuJesvyr6GQ4T/mCs+C5p0csDhSChiPNwzRjIb&#10;XLn6UHz7EIcsAy1NsJ9m5Tff8ahDjMNRY8Og5qnTRxai28YKvYjpIY2UUlz44TWosDPKIc4+S5Za&#10;FRPkxmtOfN6+drdWu5vT+02oEBWlHjBmo6JwoDDveJT/ejSRo3SeFJZMow9hyJowI8cMI8O5IQ/T&#10;KylpkJeyXvpDUM3Gsmlvt5/DOfH3qlno+OyOU6jQMN39+xQjYl7OUz7X+xaoUJyutq2ajQD4h6J2&#10;3R9vLYrRlVDkbx7v5wsoBpiUmtB6t0iNVHXSmB7Ot+QCouKmL+x8P8dzchzJv/bqMfqD7d59zhl0&#10;pp4hY0GT37/P0n+ZRje6xg26eEYpN8CVMD67T9nDE1X9TADCHc4HvSWEkBGrZoKWkJ6Bo4fFMylK&#10;DfXsGn6SnulaWKLjj4WJE15JvlImVtE4Tb3Igh9AqArEi3NuMlCpYZ3bcn04hQjjs3uDkHxttRjW&#10;eUqfNo/oJ9h/5XkSe8VkiDehw75PHESO9Ck3rC+IMLDtGnocnthfphnPhnbqsAYaudfpUf7r0WzZ&#10;1VWce4XRPMx/cziD6ScxtqKoeQjeiffth6NueTh5P4u4WYdT9ExOgkAMyDCyl+GH0GURU43gci+D&#10;UrW4gCo+qZTgXo9KVlpltyvXxB0x+0TrKknB+clPcg/ERxiob1hKMsRF2EwTyPpchjM5npb7sOmQ&#10;SIX+pMy4YJPgkCzA2VTg8gkuMYktowwGLV+jDrhqCVa8H4t7gm7hJMbFh9XfoWtA1F/A0vMp+7zB&#10;fPBU0UgxX2W3y4dhTd6PzMq+W3IbiRTGu7j/Qwe/tltlnfhk8Lf0+LIq4+gJGx9GW148I7Bo9x5i&#10;ebeyCTA7t4uc9kX++AnSk08NjXjyfLZ00+F4Y1H3SjepAwOMfhWkWT5MEn4an0Tkxe3btOo3l3pc&#10;OT4vAvlPDuxY8c5Pi89XzXXi6c45LAtZ2RbiBwQBs7rz2rT0Zrfnikvul2iJOgu4o5CuRQ6zpMgL&#10;IeYeRWgcBKKTDXVK7b+Sbjk6As2xYkik10ySK0RaURwB9YtLdqM8ZmpTP3Yr/8PxtAszkpvNfgF5&#10;NMzBPMx/Y32ILTKegyHTS2eLwXnY0aYQUAo9jYXBWLJfkaEFB0SOxrJpVET14Iw581M8e0j8K1aK&#10;3nJnKpI7OD4X+Hid/pvborjLtXy6IyNZE5jicYf7UlKoc0hUE9YVb6ILyPlQN/mo8h76zijYSJtY&#10;anZyrUvYqcwoO5fRmp/g9vJpBWwHwHmMVtJUBt4e+scQk8SyCEpdRlDZK87oJFNA6NpnBkMz/x2q&#10;QXIueyYanzmLYn9nqcaGuk8H68rRGCrd0pafTufteASYRYnH+W99n+SqFMjSucMyePd99PE82NEw&#10;arDCafwhtkCursBUwlH2tykymO9zJu885d/0GP+skQlZc8MT8oVMppl9oMNAxMa6eQwav3tMSlYi&#10;E4bkvZmpUjF7Voi5O1qI5Y1eBwMRyXVY9AUS4QkB1cIorTjmaMfQJhnMYS9YlorvJoHEp7fHo/tY&#10;k1dKwdcBBIXAwE946cnM26q3C7O2g5wudFPsvLv5mRl/RAo02pRsuNvn6r8Sj3GMCoSxaqira31A&#10;G/XVn4Z3dSONx2j7fptEght+L97Fl294aZYFnBMaKKq38CNEZBVEwDMyzr3jhAvVoqs58YA60HGL&#10;Aif8kQrJP0mfBj4EPFNNV2Qj8+ORGtbQBo8yUB0Q5i44eZpjzn4e60qV4vU/5s61567kuM5/hZiP&#10;AWTxMrwNogCKEjsBDNuIjNj5SFEczQAcknlJaRT/+jxrd1V3Ve/NOesYCBDbycsze/euvlRX12VV&#10;dWhOqPtgxaJVvpd/cx3Z6WFGgslhZCmf8738O99X6nX2iqsydnm0v19nTtXVb8jHvj7y5m3976PP&#10;XrVFz2v61j5oLIOU2IRS40aY6/rc/wrlyuh5TV+hXLYJtlhXkbcdCGPeQ7ltbihv+6BKHcRON1Q2&#10;qQPlXMc+yv4rZxtzL7x8QvAp5N8YFyVragQyAbbZxvuVqF+d6sMJf9qB15RrW7B+PXKCllg+LY1g&#10;p3xYZCGz7pxtbeA4H6RN7PKuPgZTNdxZiw3qlKC0DGPVHLMuv0x5h0+xBy1YyLIYnJ67kKmthQn+&#10;966z8K7bOhfKGl+3TOjYUWRgyC/QJsNkdce8zkQKaW4gJz69TlTcv+jqnQHLzlDl47HdXcrrTCTZ&#10;G0Nz+zR+p2CD4wbV7XE59oh4UEAqpFfn5v4rd1WRQtwWtGG9OS3WwYXr9NXpRF2HieBj9+lszGGc&#10;xgDstrgOOts6Igh0bREszG8UqzinAHbKDLk6p67HjD8vonyElIEibickSWMpaCjEIxOmChpKkGTN&#10;JFoDnryDt6m5ofSRgztZ5igEOzcsdkymKTIiijV21mcLCwU8Wqss9z2UdXNBzDbGkXI326CE2Q0O&#10;IzNPClp7XIweBn+PDwl7ih2ZYwbuu4lHTMgMWZS7sdeUtMfM311jFkp5zNdL1Tzu2wZvD7CGeAxk&#10;azufiQRnijTRZGIKx5R4+1lBj9TNOSP3A7jazWjhUbd9jZnnmdaB5xbT3edtvLszn4Cw4y63kelK&#10;1jpYCDUN9u3rjFWQ0Ug2u5JL7F0lJGpqjlefptAT0mNQvugYJntEDAXFum/Mt2YbYzbZ4GIxipfi&#10;/nU+ojJjUNxsOXw3ayGF3YpNp3pzO+tjCaXFS5Xa5WvqUmvTbVV/M20gXLtxwRF8me/l35DwII5k&#10;CB19pEr4um8n38u/630gvPk+gnbXzXvvZqsDeBRUMCc3twggunQkc3LqOqomXxD26f/QmIbPxdxr&#10;GDS51+RJ3Z1QnCSpF2KYbck/3FWH5yWk0y+swfWYOfHTKY92BSynD4qjNd39IAgF2Wtjrv0GIHBH&#10;LBIUWZlOpPl+RFGXM2rhUdcWZ3qnDM9gCMcKqyLZHbucc1owurHOnJ29ZhNLR+w+mYe40rYYeO5Z&#10;rNEaOUU3fPmCMEZ2RVtg4/ugqPmSwQhVAe7FFRD0L/MubEUqhDSwJdu3JPWmW4EhbcAWPs2YY0oo&#10;xgkuvK0zZR0yy4RFoX3up85T/VfsKmKbeSMqHnko759mzEkZdWlkT07xo3tnkj9RWojeXY552//c&#10;bANfxzyzwjP1NN+77imV/WKOcKFjFvYNjlOUUqjHR4lT8NFtIKiZAYrWFpUf0F8d3uboFkcqs3sr&#10;94XtRewsH7MLzznvmYum/Rj+u5PkybHnumg3D38ErUAU5Jrme/k33tcNBSHp8Q0Rpsnx5XuXc6ro&#10;WthgtHq2FWx7SoLQDMJQxHCL4CgmIQ/XMS/MeLgfbo2M81EpnaMVGKJhRn/9dOlUUHS8kdWus+Ij&#10;tX8ybh84Kk1npjabyM17vPtcdZa5oGixUD72xKLMURKeYmVqUT+27WUc/lkkD6HL/ZAHG5/m9Ho1&#10;CUQkIwJLBsfePw1nhhSB/0k0avgcgnGkSsYGwvsoPP/VDkl+Sr4DERtIcVJZgKjsuO/T+4iboSvw&#10;PhyV2na+l3/j+0R1Mu6lmovrgpR8L//O95mDcdryPlszJVK+dzlzeHPE+4MnESNDK51rxqgyfnrc&#10;P75pWchnWTtHaybjrnOWaVe9j9GWMOzmziKdBZhNPCb6sWnTXF2fRhVqB2Dd3Bt9lDn2mCNioDo2&#10;B00CzWM4X9+BmvcwVxkeYdHkyfxup5ZU2OYpr/HTxXk455RccmU6HJ2Ay/czTWjTpEllL6q+ONyo&#10;XIVcfZxVFFmKVtnT/Jt9JME7bsSCLbHlboRue6/YqBZ3sdmUtxFDVVi57UuV6Qz1GeXyPFFt9pVB&#10;eTkT12tASl14A/g02T1dFuEeSHCi+BDAYe+Y1LjYq0jhKJbnySJxTMCI8GGT49OFDdUwgG3HlBCk&#10;7yVSEIxYNREilzsUz78hi3SJYlTSZzVVhila5arn37n6GGa5LuAtpq8437ucUxUgCjtSomx33lBC&#10;IVU5gAsMpC82QZas/8ljOCj72GllD6KnnOiZJUWrXKiv71i087xzXtAK8OjbTHRqSeW5UktiUVSb&#10;s8MI8FnlPcryEqGWNG55TPGR8MLwmG11PbJryjg+U8MCJhra2ZQVRC6mhoWl+XqgQdZj0DIpaail&#10;e08pE0FaUIHHmJEyW54dj+lYHIokIwdybFEGNBV4HnKVOXDzNOuj7KuJ0AZwE9yNSR5OuK+uJu+D&#10;7hz6MlQE19lWs39f6Z+Zv8H7VGbNlcj3eu9y9VnvVA/WLK6h1olCzm7xR1I9MRljHr8+E1+hrIym&#10;aIsgYi3Z7UmZ4fPpONIp479F9YHsUJsoKaMxTZncafVfY8wchJgU2ZZvd11NFSD5XnQM3h8giNUx&#10;VcXOx/Jdp+7TafVfSZkcgNSCdVHShjBGxHA0BWWEzHDQLcrEJSaISRnO1/67XO+kifEcNY2odYWJ&#10;9MunndCFWeSS94Vr3vjucmTsCKnTx2knP1KPY8tbkNkUA3/VXKYwAjZ9Ljao769Y0dvIqCk8tVCI&#10;Y7dsPd3fX4DFI19uaF1lB16PDBMzfEi04pKQreuckblm7IWtdIDMpwSq05oAfeoOnVb/FSsHKjlz&#10;AfAnSQK2HSJ4fKo9ZGwwa9tjFSEbK3JcGngtpS4pc3JT4CPbkjfdx1zgqPiiQD3vHaOSW1LG13sP&#10;jI+q3vPMQ+XEVuqDQigELEaUhRmvQoN4YjpGeUw37xkzLJq+gufo8z0mSprIRP5eLobuL5ozxpyk&#10;9O3z23/FOqONzmIFa6XmtpejLQXlc7S1rs4hGWkdewc3/Nd869teUPRgrpESibK/+V7+zT4Kmxpa&#10;E0AOFfwdulm+dz0y/Aep5FKbJ5CVa2TovWmA4eZXQaq2mrqjImQKkTzVjho0O63+K/rLDXWKVx7y&#10;SEK3h+11xVdWlQE1w9bqlKVR5hFwAEJTBnZaOfak+YIofJwraELYL9sc7e+DU1grp15s73dquRLY&#10;3rNvmrSmkOGHp9bViR3WlKOAT6nAlA4/q6XdY+jjH5ifTh5Yn0bApWJ9xad4KJF+Y0UmG7uUCUek&#10;RJnctyhjxqSusLZAeazUo+SFnDGTct18F5ThrTS10H23uywQGrJycswcDrnCfWX7r1xnHP9phxFN&#10;4PquvjlUOjUX4+JwUCpCzja+5bm/O63+Kymv69YuxTuulrmpcXl3nZBiwHRsUqbjd5x4KkAzp/Pq&#10;YKlH2nlKdHYkZZ2Hd8gL3PhZ+xSHWfLIYiFs5snbuHM7eJeewJ/JYRzyln1HK46rMIdpoxy+LlM3&#10;edH2n1TY3SK4Xk3J4DyZJBa3w3rlFRFSRwYdkzYHzkG2ZBQJP1/RzC4pY7LiBQjuZ363gwvvSBYC&#10;hTLn2kaZKU/L8rhfJkfbafVfSxIrHjlkDclso7TvGhRLHXXdRPn0mFh3xPdV+Ckifyd5sa0OgaMM&#10;FNGK/70l/dF6FxU4IfdJfvdyZOBKpFuMkfHvwWlzZLjXpgUBiATp04RGyfuT8gSCPTiu0+q/Yk7R&#10;QGe+gxLse9iR8nSzkASf5ozq4gp/o6IT0e/s2GlOrymvDElc59l2jRkLfYq6i8coGVP6z8ce5XL5&#10;CINCAeksiiDAWhqDUuZKjw3iRCAuF2OmD5g4/mxjCSaKCcq6Q7QtZElx5THd2DqGOMmYwHpsjnnl&#10;3V5+mkMwtVG0Nyy33jHYIL2e6/GJcvJ48BZhvLwtSzQpPB8zle/l33yfqyXTZ6WyPjNqke9d8hEJ&#10;iaCfYrmkjPZJO3LBQ1AKxT3cj5PNiIxP3/RakdPIrilfti2f5tqpEJSLUW48dinjC8pBUd+lh3IJ&#10;9+NkCS1iCYRCmaBW6C9rU5uU4f7kQTJ4UQoao3CLLEfCLhAWZY7vyKVVuAwtKziiz2//FdwBOFOo&#10;v5A1Mq42ykQw80A8i1AieavGAOUB7rHYn5FalpEF0IPRdg0Ki30eaefHODkzj58xs+nv0BY5PRNV&#10;xnZgW3beBjw/y89dPV6lJErr0zrn7spdSIwCfSDmufQ338u/8b5qFE1BrXuRUx7me5erWQ8Wpdl1&#10;VKVCmlmIjbNcp2Nb7Odo0RlKY1m5KcnnI0So/A9jfGfVSHfGTTY7K1a1bhDHsi4R8q1XWGcaNFPT&#10;m3wEKlVFokfHLh7r4oQ8a+fjW6sJRhfgTH6UtbohgyXdM1YntWP6Wn55NXFSTx19zsocWakDQLId&#10;bNztchVnmjQRCkOCn0Z2zUerqs2VukkFcWUVjDkFz4ahW30RmLZ5dxc7hLM8tbtOq/9Kvl9Xe9E2&#10;+X6OWRDlOSiZFn3MpdbML+3NS8pVi7ja9kVNuHpcjnqO2OiYN9sgobP+DL3OtmvMuBLWbJ/FFbw1&#10;D4cpzTzKnPIJRZUURX9vCwnCIYF5l48xRKa8mK1NytzSMP0j5zEDL1mfPrMB4dJ1Xt7JYVU3uZCR&#10;8rZMZxiqyOZnO06tZH3GwMzbkqrquCDFFEtq26aKULhtM1c4qPOKCTwNTNkdMpK5Xqe87iHvlMG0&#10;Jf6biAO+gK4EcC9LpvVwsTeemTv2MyeKyg4cooIw9V6+gKj3NJTwRivdpU4JKC1VPB+t0Xaf3DFm&#10;AnyJuVWWvbIO26c5C1PlooyT0vXa45Jdr9sUhjXj8XYLiqFHbjoV8Jcp1skgVxpEo8xOShFH6RnZ&#10;Jjy2KBOMpW3MF1FtDvz6aUBenCj5WDeebY/ZkYEeJ4bOy/dQJreZePaxUoSqA+eYMoxbP3iaj+Gg&#10;YUyvxxUSgJvsDj2SlVUKYFCm/928A7rzeMowkvTldS2zDcIKfFC0RvhG7o0320TqVMn1GDP+XF0J&#10;3T5NEfwcM/tmu6WBSA/QkpgS4ACExvx1BjaHShyUn3E1W6cMritTx/E9QLmPGQya8AOj32DaBht4&#10;YwYskbmpjIAbaY9ez4UkfppZUhSYu4CJgYEIysxe+NdMyuBwU8+T43REyhZloUZiMVgKAQzrYlAo&#10;c8oh5ZkMleVEOfWxoY0IywVTjJkirqSqmGMv5nv5d70PxCPfh0ruoHwv/+b7wDISHUFoPYI69Crf&#10;u9JUwLFp7oIKHq6uBLG63E+ZneCI2rF4QHrSjIVP7tG1sbxBWoQJDDRgc0OyESnbEZTJsw+jZS0R&#10;Hc8VZKy6O2HMZh9l/5UzhccwpSLd2GxzMIdMSXQMT6h8pW31QQ1moAeUs85RmzIYh8ydgjDypTMW&#10;aJNpLTI9rxAIlfITRGog5tmJRLzvoQzYKBeSIkAg3PunOdamuCYfbNvlj4npJd4E77CUGnvM6KNZ&#10;rYp/gC7ru1yVpXJQmAJRTm2uMxhutv7gTzAUQkb6lDnx07LCPpVeXKeTDLIJhCF1kROtPkbi8Dgp&#10;vwbn5FMGJQMiIc8R3cPSZhtu59PBYYptbdoZwEihiYemgly8Y52JeglZGG0nGimnE8bn00kZcT2c&#10;5euxcInRbxgisgpPku1qV6mYmJK0R691n1dbZ1gbJEp27Az+kV6e/jJCf5Kv7joTg6QASg6KhexC&#10;agSJgjIKVCTmzzGzsFjgo98LVOGNGYsUIFK0VRHWzkLoQJrhY0pkQm+zjbk0vXzykXwFV3Q5281q&#10;mW3noLj3CxZMyvnp9bh6+WZrb8xoXAsWMSNT5dMSqUn5FNdSdan5WGbIHbtKaSa5zsvzsSgrGykX&#10;8uziAOu/oujzsTlmJMmK5Z3cIwLzTza4mBJ2e6oT964zlWCQBjmdp1ieInkpKsi83UN9OFwm3nI9&#10;9sbMMkkvCuY9sZDqY64gY7qE5mKgSiNxs3U+Nilj56zpPNm2wiDm0a+CjJvcVg21PN3XY48y0g9t&#10;L3t92rD8B9ye+fjE2+Q7U5osHk/H5Ily6mNDG+EQUgpRtHrOre47enh/X87W7MQ07aGS7+Xf/L6K&#10;baWXAWfatIfyvfyb74Pfmtw6ETzl+5fyCFUmy/QRx1eQpx2mEruTHbDNu05FBUbkQnLLxICdZu6a&#10;skzRnPUzdgHIxLTZzsA2IlPLdSQMly+OgDapbv/YHwiAbpmj0OKWyaf6UecDqqQK51OEsX/accBP&#10;VQxf9ZYQjohbkkjbqCkeSpRMlUYh1jvcuDhXOFJGj9HLtwx44qDSwMfZz1GOlC6a1ivgOKkN6Ugc&#10;tq21utgUUwhhdG31ZxCrMnMGWUR6H63KxOV2RAApDO6qFID4WbL4MMza3eF4mViyfLqjiV+h48Le&#10;o1P3ebgAJrCA2VRlG9o0ov5GnUxcAKxeUzbwXObdfsCH7xstYi3PmIU8TlGuTOY1yUi4vrbsgtnl&#10;uUDe2rI6uUXO0GXUSbkigqV2pY7zdh6pggUNH5BFFi7JbGm2wyHvC68SlQVpnKIId/imxsrdlnrq&#10;vbhiUjqWbx61tMsEXWWJijJGrNSQsU1yGZRuQ+ArHuPwmXlkXSr2XyHTZcTmKuH5CN/D+jSLOLUI&#10;zLvNZ4v1p0j/sRRMXQDPrMnGRseKyEGdpTN5SSsGMx3Rs2N4Wh8nyx9YvGs5uZ9gqOXpkwJ5cxPf&#10;pRuVJyKoIiTzu5dzKsfQ1GRlxbXNyrHOR3O5zgciR/LMSFgQXHNOJX/D83UBu9RZZD/Ok9qjLC8d&#10;sYLBCRPzPJcLr4ScYV99DHtPRNCEHZuURW1OJ5PdDjb25BEIDcqa7io59Vi+qe2xSVmG29SfjgFW&#10;eXEo6PPxiTI9lZ/m30VZZVOmNkq8o0tegNL4wOaUnB8TgZ/RaE2P7y3CIUMccPb69GlEk4rXf22d&#10;QRVxD2s+vo/DiNRlXaMrPZJbIEHq75+eDEh64MzQXVqot87lBggonxYSb93EXwE+julclNtjYp2+&#10;IknADOf13DZwaudt1U1ekuTUMfCrysKKxbhvtlt0XbuzU0bYo/bFp3k4NKg5ZuUjLDmrA81WsFRf&#10;UnUKR6/RtrrDUQk7qqI0Hk+DYFEGozo7dme+CYEUPKv5abkFm6iQyZhxreUOWpRBsE4ng0zgO9aZ&#10;Q3QmuFEHZD9mBbFMjefikAafh9YT/Z7qgcfbpKovXAuozu5YVm0ype6P2YYde7yDAABaYW46TrXh&#10;zTQps6ERxvHp3VyhK08EFBiPebqBjARvmdJzuu5OlPOcDm0HyJA09uOj6NBxbwqt8r38m+8TT0wd&#10;RaCQ4aYr77/98x9+fPuf3/3bP38siZIyN3LXLmNqMkpzKwJh3bYWRdlwNuTA2dR3SGcWgwLJ2fbs&#10;0FQSbaprOrD7pqbU47TGlgF5mtPrMbMVl4qanLDGDNg4p0SiZecjhNPSnZMLTcpUmZngwZO1TeE+&#10;Pp0selZwwbHP3NHlBPAoy282sYVT+51jbtCoi8e6KiwX4155wf14aXNfiaJ1X0xJulsd4wybuvMU&#10;oeaYEebLXcM6d3VK7D4X8pwBSUQ+6zKTsidR7p8LSuuZSg2n+fCJz0GRvJuXefHp04HVDun52Btz&#10;O/9n20WZgcwNe/W46C3zsUmZmExa2EtrmZTJ/l8ZR2fFpAF652OPshYnTfBlhSzKiIrJvFNhX4+x&#10;Qqc/floDHmUVYFy6rTxv7RRmNy8Rd6as4Ojc7vdSRvNYdtuZshTtFMxStpq7A0ui2iH52ByzjIGU&#10;BWfeJjBCmf0Q6+dd1Tzq01Q2KetoTfGI92rbz2B9iG8m5dywc52JWi+d5+u8vZ2qtMLbnB8lunfI&#10;EPqb7+XfOIWf4myZ6zI1wvL+5YmEY0hLNBQIsXPP1wB1MYO4h7zYHms0OXCx2fHYnNO6XLPtnLSj&#10;LlhO+WTR+fgw0idlKVWXMnKbI+K3C6mOFXaqNLK/j5YxD+SpwN+aU+68pfZczqmatb0J5INwWD5O&#10;tX+NDN6c0Zs7+VQR+akOztNyfVp2Qu7Nc5K6vHXz1NLGvkM3Pxwb89PpXZuUtX/m1j2rHyQQlGIE&#10;6dnz+AhIH3I0pnNWKliUcSFPIXvWqShFiN8wW6dGZlI+CjhFW9ye3b+AO3li4WRj9ixCoclTohwX&#10;+/hnfLlOHVcqH27sRfXKqRhTqFHQ+OJukas314HzI6rCW8MlNMcFL2O05CXvwQLqiaQcUXmLPlou&#10;N8FCirazQIhHVlCs2fQUSsCmnuOZwYJcfJAcMsmHIcObd3i5cTRPkU6poKjwPD8sOGt++ITVYFZX&#10;BZz7UCAqMpye5AUgSbIk+4L5jfHItdvWlgzkKXYEsRpPrUnGul3gEvbQQBVMsjhuZtgLPh/Iu/kU&#10;CF/qEqQNMlmXkvjq9MFqnI5xZbF1ryMgwhkSFdS7s5SqC6doBpcg+CZ87o32sukcD3ySOt368HpK&#10;rCRWXhgSRm6TRe6loLoYD0d2bq+LuSBSl3xx7yRjQqTNycmzgaXgKFXKGVtkYqXmaIl75HkCdjH4&#10;wptkJieN7FVsan6YwuepOJwrVbGBqGKZncLDdMckI5lSCdRtth1RxHCmXXY1yezb2F4KY9wR8FTk&#10;LuUQFdWiLMkcLedKnrsyN8Z45tO6C+RP84/dF0Qt06oHKaUaBEXYv0Amz515fsqOnxsIu2eEQ621&#10;xaCfQG052Xu4mvs/8kpIFV0VeqB2Cj6fZNkRIz7okaUqY2q4JPBtIEsOmAnZwouinNdCViUC0kcF&#10;3EGVZ9x9K3BcbiCuKxBGqn4YIGnyKgUvQc+0p1yRkRJbHpaxQNZoVeY1NZPVNJmGiHPWMi61NNdT&#10;wcrHBsL4VeUUf7QokXHeCh3VDUucv1nbGbI4eptjA3DWLDYor/IdIRPc1WQERI+JJw784hpPmWSO&#10;+RG7nU8FnAwZJoPlDk4W2nOuHqd8d2aTrsAFhNEpIq0dovJcANgky6Fxh1uXDJepD+mGxR6NI3NO&#10;WYmHTJau3MMGhPoFIx9P78OMS+NLcU7X4YzKq8Aupv9cVkkPr3Oh2kSDUPMu7HqLk3WjVSLKqEmq&#10;3NSygRjMKvSLoOwubF3GmwcfiRYczZec3O22ZyCAM2Ge6oLq92D/fC3/DtOZw3hW4RUOa4qkfO1K&#10;d5GUz9OcyCLrWQeF2jlBYETgwcO0p8x0nhZcPrhM+06o/4q+cpqnLgYeQjfelbnUBYwZaeCoj9qS&#10;uU90EWfapY+x3O/YJ0QwXqXCi9MqijTODwMrTT2bmdgqXrZOsccGX504Jyc7xkn2T24u8Hf4S395&#10;CUk0yIArBSWRTNvrl3OpG2dG2Aa0OsdWS8HWCRPxX+jT7bZZdMNgRMRx1HDyXPPlFVldixjhXeDm&#10;4AkbWV2QGOFIoc35f3WBkXRKBdPmlzaJLhHj7IT6XHIBXVZE7o3ytd54LADWT5Y0ApqOYdGHT6GJ&#10;ELmceLq3o/VS7D3kJmcJe+u6l5dkOTBDupFFwuQ0/ub4z7pUpGMgfjtZGDN0P/wgBIXvIHvk1I55&#10;FXitn/E6F+JMBJYCvL7PBWwUGg25UJwnR5dP/H05WrZwHDAqMYArrk6j2C4yAlSRi1/9KbibcVDL&#10;LRpARoss3D6vjlAp8W7QUYo4ceCqHsgiVLJk96zRzi5bZDHk0yOiVD9FVIvsImMp8aCcTaS5drIq&#10;d5osJWj1HWsriTmbKurYyOIeyknG/bWVymGasnjKL7FUbqTYOijToXfDoeiOv1wfiySoF1HVCW2E&#10;iMAuu7avw4rhS4EZsSV+ud6Bbn4MOwwWg09++Swkt0Zq2yFgSIgDZqvJYnmzE1dsjAjI4nwsMbkn&#10;TaIxqDkdJO4gLOr8w2KZjaqrFtiHQbATSvJjhrkNnQvpRi/pI4iErZf769iBAyIuLqIAxvZ6pxU0&#10;UOvD2iA8elw4V7hVdx2Hdi6fI76xNiikZ+5roAjAfZxBoQiF+1XXlKKrbb3cBsXrTwYygNc5nQ+2&#10;vrVStRGqRFekkenrkwS2uqKm0zJcBfhRpZhdDupyLhGgoT6Q+ybMXZ8t6jEPRZqaP8zc9hQAZHCk&#10;yu0Oy8ASOJgREhQHM4PEiQsHUmshFpUZ2Jy4+M2bOFJEJ1CA1AhDgvhSHTBCFgDnw4ynS3WiRTla&#10;5n8zocAL6T6H0WWUtDvOsLZ6OIn3tWW1cxo5a7riCIsmROXutcV/HvkRpemcZNVhz7WdTLOeskCh&#10;ztzLUtz3x4F4TBRO0Z2Tsc3C68/mYBrb2nKSBiqGFHRq7+ZG66zbfw2hwI2QqboB2KdkWOVjQoQp&#10;afHub/YTCxK4J+I/eU2nxcXoMWG0cU0B9W8bTZS01AcBHW6BSar5hd0FIpGZ9ln4FWOLdeF02nIz&#10;2MDJSXizNpQK7mHm81gWjKAAz1jj1K2qsaCrZXIKd0wmG108ZD6zt3fSPGYlesuYG5uomFp+Fv4a&#10;bDI7xNvZ2/tu7UbhSnWRoxaPSeUhXUub08drvUP1Ibv9DgFcWlKyTpDxcpaVDnEty1Z9A2UvcIaS&#10;iHGlgLeea24x4YVKKTT5D7k/yerf3LTIidzaoFSUaz50kL4j+3FIVc7UCHTP9NQP8638O/YxVZQp&#10;AHisu/yIQ/QzqnyrU8o2id0mJsy1Ws0wgz8xH48PYrJtF4gUzkb/UXXc2+PRxgr+QkWKm85KD7On&#10;o2/tbaGZgkK+dTmetVNlfPRiHGW/KcGuH8llfTDDZK9djeeS5uImaYLdzCp8iGar+n6FYVBHoDMm&#10;mEqNX+GJK5ocDil5yTnAR9k+q/ta4rMIdGRMoYnLKzUPVkNZu1fjzDkeK4FemkoSxyFo2GiTb+Xf&#10;fDvjiGRyEN7b374aj9LKkzNmr1IsYcE8yfGwl/spjzETbhqZzkKoX43niiZKfYp8WaXdNkM7SkeJ&#10;rrPdaJaH1KS4hyZLEyuuwgfD8zfHyaLGJLDdldhT1g2pms4JW36UNtRnYOW3dbuclUWHurHYjl/p&#10;BFYvZ357uLpPiOae9CtdMDQPJa7FaMZUWQnuH9xyr+rDl6xnmpl9ZP3X4FJ23jzTkRTdXVAmjjgf&#10;5m4dJ0dGnsyYaRhtMaudSv81aKr6Wizwapmr/8sP2bWpcd5Hk5MgZQw+AUn7wlT1IQJ9q6RdWnJt&#10;+B0nc/2s5rmxiTSAmATAF1s+Y2mJOIx6EdbJjKBLJYPIEv9Tx1lo4tTewsXs4KkNsEee5DnTV7DL&#10;OOk4YatrNw6f3VdPMvZRrt7a2OXtTil4BV/tlBQMpwlxbMD5cAqgyUjlIReqjbPBm8PVEpfkftXo&#10;mqbz0VpGyOwSG/H3xJobDEtlYRb+LHtiHSVznGs3EYEJU9cb59rB7G5VgKg02Qd52rDVh8di0sR/&#10;G/sQNzbeXHucRaQoq7MrH/jrIstDBda2clv4h/P05XI9vnNJs/Mn8jdPRe4upfBftMm38m+c2Oim&#10;MSpSM2WCMh83+FP2QfAnZXaVPVDmsJzYjwEOdE96OXeB0EV40lo3zpw8IFWMa+zUuTSHiBrKFOWb&#10;Nkds4RWEwVe0nst9WPjzKUvTxllEB9YoTs86CWWTomaFx8QaZ20J5mmLFyz5iZduj2GUh1OP8miW&#10;lidFFRUozbuzqlQlL8Yl2uXgnj6b/VfIuCKz2WrbOBdNJjawUHOxV2/J4yS34N9F82TBwYwRcSNs&#10;gV14fDZp4sVKVwh3NkYpSW9u1zg5Drck/fJZHOWCJpWNVB9Oc92iWVvKf9H4tj6Ut6WNs3Cf6qBN&#10;jHZfwf7rdGatljl9Za9cPFy7bD20xslZkxIZM2WLsBShe/aYFTmEn06VKV2+LTbH2fNbTJmz4xe1&#10;PiWtsJvTHd5ns/8KGc04Q206O3aLOQiiXYCiwkPFT4K8WHZ0p9J/DZqrRqksIN3IVT6r+Fyck8Qf&#10;lAJWHjKyPLOUzkd0/2pu+ymEAzPuxkOTQ8nNcy7fyr+jb9jogRm4fvtqPHgaU4zh0APkVbsMvitv&#10;ksSkBgDaNgVh8yylgY+Mx/7JL49bnu7IlFCkc1tgI2fqHbtSmOLWKUUvZkCUmHxOSh9e/zUmiKLh&#10;iccR8mXDoOAbz2wZyAow2cgWV/NLdLvhE7b2I9H/tDcEhe2eQFT6DCHh/90B1cuzy328+OUueeZq&#10;qJxXGSMXPrB7YIqrmcvSd+w4ciend3boNM7OedxYGXfcwgVE89PmzLfy71gGODntdlTxBYvJt67G&#10;U3xrXJYV99Unw8gZnPsOd1pfuOLFUlL8HTKtiBBQI1tNYZnzoewBXUftqMxSBB4qh4AeV3v9apxF&#10;7SUbU+CLIkKK7AaktnnOig1+4I582V1MQWrYKnZfaNaHmKKbPrd0yBXjOvHK1TjL0cf5HlZDrmfR&#10;rQDJ6aK80qFiD1OuYoVPO5X+K7b/0lZAusedHUmTqGd6CDmRlIxdaeKNSS8FPb9jHyJU8ow6B4uw&#10;ufKruMmHlpj9wbRM/49EhL+av0K0heUCv2x1iH4l5F04xFGjO8nSVzKUlwXf57L/SsGadzNgAqKY&#10;9nPiCH5sLt0cZlG7EB26coVptzhIWmPMEP4UuKIt2KE1Dppw5nDPTpq8ny3vs5Ll+Epb92QIs1vz&#10;s2eLtWiQpLKoCpg7zrJT0Dd2WMtSEpFPW/yzuAowr4OlrblF00+BSjkPnV5lM2DyMdnH3LJxyR+r&#10;D6s9qlp2vuRbNj3J89s9tehVsYtw3oi9S3eWlMbrfM+xvJRAFB95W8tHMaASUYAXRfHB+nD25omi&#10;gyN4d5rXPM3GDlEvY+Op1B4Zn3yQNvlW/o23j1isppgqJ7oNqL98tQXraI6iIKXDIGHAwhyfA03e&#10;b71fARfQtHENwWksVwQ52MJpSSBsUw1X2A9sI+pdnb11WL+GkwYY0yK41IbXOLfG7UO5pdlSoU9S&#10;kmdTALDlIpCiTIg7/OFKkxxyAs9RGNRJcKlQHFDwXR3h0vfAeVFrJ1avT2JfcLwooa4JWHgjmlTU&#10;cqUmTe9CfrITCgm9lHV8XxTdqh0uejEChj73h1MbRzy/mkixTqX/ylNhwoHAmD3lRrTCkwdoZ+iZ&#10;mE3U+egPUcXzISHYY3otJpF+HQYNCREvN0wOjwLgqWsENprApiN1BNdAXBDo0YQ5woTFORr3MSaj&#10;6J6LGAqK616FlYBumAYURdZ9i2Oj99nsv2JuQQRGZhV76IQo5bNj+qg8v8E6iIIre0XSgHCPwogu&#10;TZyECWPlwI1b0HOcqKOEosZnkVlDRZoP0egCKom8iSCZNbecWpnug1RTmaXCQ7qFIrYNmUohSyZN&#10;XBI5TlBfd1inAhaETUY1PZav0VzIZTzzWMDtof5TTAK+8LHLvHHCQ6GZUWQS5a99lpkN37XKSHZt&#10;Bi7Py9ABvwWsw6O5sN8gmvCSNJqI29BAcctsKQZUVEt5RdD9nptaCkgdZkJjaTRl8YxTEu0z0P1z&#10;PYWnH3OLh+meRNDjmInP4nrvl46CAsdLffCtTIJNm8EqCJ1O8No7fFPAX5Hp47Mw0Yg25FAAOZM1&#10;GQ+JLbRJAPkFcDseIoyPh6f1TFk/pAEEEnurOthk0ow9nW/l33hbtViHBkcNurhpAAr51pW8UWA+&#10;ZBzXbQSmYI4HayqnSb1v2hJpXDDLGA8JBHfE3sDg4bmIluzlticoRk9O//FQcIOuE3LhFDWz4iGo&#10;lqNDt+ZQ4P/BX/IXTj9Bzkr+jTkEEx8iFvELpmOb8cs5xJALiXTIpiZX0DXSl07Nk8ipywlWaDwy&#10;LQj447MJap1K/zX6qSL0oXgCItB19kV+spIZsQLTGBdlTJpwaRxc6BgRnTvN4SXN4+6nMfv47/sN&#10;8MIwh6DjjI0kvklTCOtYA7wmc1Y7lf4rxrly3hDem5VUM+3glW7bw7npbcRxLoi+ex5SAWdWZXtJ&#10;jk7jTzIq0UWOSUBCb1ceyA8VzmCMtDi9T3PbOY7jD5fy+CCreoM/W44mydI5qvzm1RwSkFPIWJoB&#10;Xh8KW1ReAbKgfXQ8FNy5MS9e8UzqoCH4dnsOkVYSCcdnOdq66qltnX4X3WDemJdye3lbqfKLLbSd&#10;ckBCLugijmmd5qzk38FTCtOmFfiKrERnDuEfWOEYD3g+dm2dQ+5wwQCJh4ytj4dcwkiBJKPvHtQn&#10;UYisuaVjufMhSROY4YMmyzRyInK/oWUDkRwPkQ5f0ZG2WSEbcQZs8Lb+8lkjn3YuodD1zhxyICuY&#10;IJ5g1nWtVpFZRwHv8RCfQNfNXrNFwqN2KBeXXNhHQ1KfLq8WLcqozMM2X8q/gyG4T0yxIr0MQmLe&#10;f5svXe0plAadiKON7mCvY+EhiM+Qd+y9Fi/Ct8A5OzQTfDBebgnLQT2RQU01YmMGsof5dwyHWgD4&#10;BeIMlaDe3r4ej2p/jA3LwDqmiEOXU2w8fMlg21g5UhOrT26zf4KBR8bFMsZEOdC2odjCyMSxIvnR&#10;5G2IYa3G0q6QRB9U/xXTwrzpiD14YrsBSg5A2cfXzzgDUk1namI2O4ltBRTFj9MQz0yqKflS/o1+&#10;IQxnxYWFnciXOp1sQmAi1baY9Dk/JD6h9R9DwcfUGfNb4CuheuVCno6na4LyFo6Pot5vHyWlPyUH&#10;EJy2rQHR0jDkFLxozd5xu2e4IpFzO//mzORc4O5OjzF8lByYb10P5xe7zA4L8A3L0YQ5Vjfa62DM&#10;F2hsl7xwTZFKQiEwTxzNsc9eGLubA6ltL4zqkqqbnNRJ9F85LeeGi0XWM1bza/S+4st+//Hzu6FK&#10;fXrz5YfD26l//P3nL+Hh//zl7959/Em1Yj9/fP/jH//2x/fvjx9vf3j307vfvX949Jc373/zzZu3&#10;b999+JJorfbm+w+PfsZFeuglb998+s03379/8+UbfePDR31tHBsPn7/8lzeffxhfO9qPgfz045d3&#10;D6OD7z/QpZ8/ff7u86d/evhP/1H/+sPHP/6ff3p49PDl/e8+0guk5JsPb3/4+PCbb95+edAHjvd/&#10;/vzp+NefvvvTw6ff82815T8++utP7z/wr0+ff/PND1++fPru17/+rGG9+fw3P/349uHj54/ff/mb&#10;tx9/+vXH77//8e27X//88eGPv0Y3eHz869PDx7fvPn/+8cOffv/Dm0/vGJE++/Yf/kKHfvwjJ9U3&#10;jz68+endb775H+/efnnz4U/v3z069ku89XsGQQf1a4znzXd//f7hmGjIPforUwYCPvwUv3pKonoi&#10;bN799cujtzzHokc9YcxvpQuihk0Ozg99Yla1eo/0j99880BHjol/8xfWd0xqvvL/+QJ/pPuM9POn&#10;t3/7I2P5+zefv/zTm4c3x3/8y7uHL//I//f9+48w2sf41zeP4IN/u/rvep8F5+k3j35+EEd+/t9/&#10;fvPw7ptH7//7B1iBeUdvf/Tl+EFGgjyVD/XJH+qTD3/+6eA9NEZ6l2xYOPL7h48//Quc81tR5VOV&#10;Q+PH777AsTz6/uPD23e//e3xb/iOjfj3H37/6S0a1rFsWqt//uu/vHn4FAv6BVb4h4/Jfm++29Z1&#10;vDt22m///OXj9z8eiy6WGxun7o+fP5Xt8afCxzpkByP/3cPHP396NOxavQ6v/502VDBytNfePPGy&#10;qr7iUjykInnsExqYvIzhghMHSuJl2SbSz+HQN9+9/eEfx3YgKgquOhThX+FS1DWI+c5/jT0hJ/Vx&#10;b72+g8sN5T6l7NgUCITST03F/3NBgOo+5u9vH969Y4l/+u7RsWSPOBw0QuYgtmOIhpRuzO+c3C4l&#10;Hj1oQ4B4xRSUBPj+/Y+f/pvY5PjX/0yGCUHyK/nzhgqhi72PhOuD7CFGsCIpwY200pTp8lL0jEN0&#10;rkV8++d1CiSPvfnuT388Tgn9Iwb49uOHD58R2P+qLv30nu35H379SGEgbMZHPz/CHqW4XSicp0b/&#10;qzYC70KCwvNHP9BI4JfQUU6N/lVDXpTQQZ88vk2pNgJXj4vg5W1KMGejxFBuU6qNRAnt8DYl1mpR&#10;UoL2C2P2aiPArKouepsSq14oPabU9avbY6qNQA1Q28aYPbTNRUlFHJ8b61QbCZ+AoX97TGy3Qgne&#10;e23MXm1kjwklr1AiAvLYoFQbsU6ARowxoXIvSi5H1EY2R2AEL0oUPcb9d5sjaiMcCTjLn9xeJ2GS&#10;K6lnOCxuk2qtoIXT3qFVdzweU0VvDFq1lWjhIzTGVfc8F/6Svm2Qqo2OeqHw0m3hVzc99RNAaBmk&#10;aiMlIyDwDVJ11+OPwOQ2SNVGkCJt/LVBqm57HCwEtpxh1VZsYaSSIWo5DAsT4jXAdDPGVVvZgulJ&#10;3fr4CBSUM2jVVtDiAP/WmMO6+amAA8rHWa/ayp/Duv0JMKv+qzGu2krjojzC7XFJF19CA/2H/Knb&#10;tFor8kSRusbh+LRuf9AX3HRtCI3WivA/NcReGeOq+18JJPjFjHHVVqLFsWrQqgIAbyAL5tCqraCF&#10;fubQqhKAWBxH+FNjXLUVwXrWy6FVJQBTSA8d3qitoKXLgY05rBIABRVgk8HzKoowuVe4BBz7Bq0q&#10;AXT3C4U/jTmsraCl+5QNWlUC6JYa4mMGrdrKp1UlAGWFEGzOetVW0ELOG/tLbtI58xz+ZAcZPN9a&#10;CcpDcZ3bcyjQQKH1HPFraNWtlWgRpDJoVQkApoATzBlXbTX2skOrSgBoYYE7tGormzfkvS9zqEPP&#10;4PnWyqdVJQDXZ4F0M/hQEZTZQ+wm3e5lrFeVANDC/+zQqq2whmX3G7SqBGC9iMM4c1hbQQu5Ycgo&#10;JaPM2WB/Ybw7tGorn1aVABhdKA7OHNZW8igApL09h3JZrXFRawPb5rY8bK2ghVvCmMNvm9wYnhiD&#10;Vm0lMDlZy8a4qgQAz0UyirFegnfP2YAW54Mzh1UCoEeBfHJo1Vb2XlaUePYQwSucsTGHtRXyEOXG&#10;2MsKsBZaxNDRYG96uVor1SyhZpixXlUCEJF+TNDZoFVbiRa3JBi0qgRA6aVOj0GqNkIfAi7jsEYV&#10;AGBXKLFnkKqNMMsPPe+mrawSU3O1xrUtBqnaSJ4NtK/bEyjE2yRFAhqomNukWiM8AMToDR5UQt8i&#10;ZTobWiPb2aB45yRFjJPNZYjC1gooGamdhgolfGmhpSzQ18YU1lbQUpk9Y7Xq5iejCoYytpaKxM4e&#10;qooIoCWDVhMZz6gB65hDCtVXWnhsDHVNkZLZCpQKIB9jH7dWjIuDwRAZSspbtJTmgRF1UxS2Vlov&#10;Uj+MOazbH+AkZpShXgu1MHsoPqR6qUGr7n9OyceU/TDGVVs9BbGJD+A2LWF8Zg9BCYA5Mmi1VtDi&#10;wDP48EUVG7hQseWN9WqtmEOcFAZvCFZcxsUFBE6QobViXCD2nXFVCaCsRXLlb6+XgmOzh9ACQm6Y&#10;lIArVyuyF3GVG3KjtcIlijZk7GUBlmYPAU2DyzEOytZKMgqJaPBhlRtk9gMxMKawNpKaDDzQIFXF&#10;BihHxXduSg2BDudcKMffkoZKSpit3DO5NbLPZDLpFilScHCxG6OqjYamYfCF4MlzVOhP5BfcJtUa&#10;HfoTh+tN/Ul42UUKIPcL4/RvjQ6t8IVDqkoM3dfp2CZAu1b/DoccR+vtUdWtTwob9T+MCayNIIUL&#10;ylmrKi8w0mRX32R2YPl1VMdF68aoqrggH0eu2tukaiMkE7BTZ1R142P1K+pym1RtxL6ClkOqbnzK&#10;uliuZMH7JtvaOoZgV7PVcdOfw+y1kY4s2dS3ObBufFIiKGliTGBtBPBLWSC3SQnWuUZlSvbWyJbs&#10;r6q0OKDihi7TGlEDV4UjjFHVja9L1pwjH2DpmgpGpUoyBqm68UmbRWG9vVZKCZqzDinOK4dU3fjk&#10;KHAjl0GqNmIClVRtjKpufHutaiN/rerGl6/KQeu8qo2e4ncmOdYYVd34qinjOHVVT2GtlbK9HOeM&#10;EtJmK/BnnPnGWtVGxD7wihkKrnKLFim41nHBt0aqVAH+5vYEKglukToygG6PqjUCv61olUGqSguX&#10;LV7XRjZbCGM4R0WiN3axMaraiHxm8u8NNUYpA43U6xcGqdoIUjKyjAmsGx9nMwlbBqnaiJQUqrMY&#10;h4hSSMuoCBA4E1gbQQpXqcOBbeNzd4/gIzeVCxXRmB0kjfA59IwZbDufmMJrxyJWVkujRUKhQatt&#10;fUoKKZxze1yt1ZH36XBGFRjEFBTtN2jVVsyfMpBujwu/dJkO3ZZI7YLbxHozildRBcOYRZBBjRou&#10;ScfP2pux/w+4yk01TVeyrqV+8gpHEBvz5qL1ZlDDP2ONrYoB6vqraq1DrTYjOYASZ9a6VUmgqodY&#10;hQ612owjjCIa1tiqMOByARK5LGq1GRoH1eSMowU8Ul031alwFOzeTInmAuQYXFIFAsnGIK+tdavN&#10;oMbYDNNBV1kVnuRQstzJvZmt/JLl2agBZ7YwZa0Z1LgexpnJBvQk1xbvmsMlrRlGGEaEswMot1Rm&#10;kltAFdm8vbtbM6xL/F7ODlBKxTw2dJuFINQGtdpseL6smaxCgYJs5OBZ1Goz/AEEKq2ZrEJB5Qoo&#10;HeqMrTZD/DAj1kxWoQA1okuG7k3AuywA1ABvWGNrskTpl98aKh0Qu0YN4KcluTpeFE2fgLszk02W&#10;YPjIIL4tuVTRYfGkHO4vHNxya8ZM4tayZrLJEnIoySNwxlab+VzS8J+HQ9Yx3I/S4XNK/B3QEKDs&#10;blxphu3+pDXzd7dqxMxOcgS/tKLNx601s5kvuVSEZzZDKpPz7fBka+ZLZSXJL2rKwnZCmNwlWJr5&#10;J44KZxRqSn2wxlab+adpw4KqGiiFnIwd0Jop5RMFytjdSkguY8Pd4DgOVPNkNYMaHjlHlqjcV6EG&#10;hMxBQLJNSjNmkuKdjhak20QLNV2saq1bbYbOhbPMGVvDhKLhEbNy5GRrJmqkwhvr1lChIF0JGjhy&#10;sjWDGghlZyZVlmPNJNmT3onTmqGZY+NY1Jos4YJPSt0aO0DXB89OYnWo0oUzk1Uo6KY0yqI61Goz&#10;VbqhgqtDrQoFrEXd3utQq83w1GEJW2OrCoaud6FMiUOtNsM2hUucs1vVduYCYOWzBI4W1Jph5XOx&#10;gTW2KhQozYJmaHFJbYZ38BXXvDvrVoWCrgwB4ujMZG2Gv4TUHmdsHSdKZSUrJqiL8dYC0ENiCha1&#10;auMA0bEwOk8aKpVU1KfeBmhQUQJUVNcy5rG1ghjVPg3fHRnGZUJQyinq6BCrrUQMWW6wSIOYkmVC&#10;zNgxTHsz+B9nnEOtSQSoWYkLRx3PuUe5zZ0qTI7Y0t1gq5lPrTWDmhU6xlyr1HADUlPaWbfWDGqv&#10;LZNDJZzW2I7CTY6Q7M38mWwSQQldlkOhoVRJ5yKVzlETOnhU11c+d7Zbb8YWwNFo8GTHjwJhsrAg&#10;Kq9ZFkA1Y60d0BGkFJelaq7BJb0ZiXHoJc7YqlCg/pCVM3HUQy289ZLz19luDUSKy4laB87ImkoC&#10;4oLYpjOyKklUkMsBW2Es10XD6f3Em8YmEcj7s3D4Tzr6FNWOWKUztCYRoMaUOBPZm2nVLGpdkOjK&#10;Notab6ZMSEfb4lLRsmsA45MY5oytN6P2u5NqiLeiUaOsn+W/7s0oDIhhaqxbB5TimrSgoZTNrp2E&#10;Gv/nUKvWDdvGnMmORFVajlPvgprEtZPwpMcle7PHVM5xxtZkgr3fOhrV3m8NWMpZQwlEgyVbKwo3&#10;UBbcUVtVoHnKVoCvmpDbvvLWCmK6GsCZxyoSIIbe6hCrrUQMD69DrEoEqumB0HWI1Vak51LO0ZFa&#10;DZVKlWGr1AvfLpP/FL2CyJQxsgYxJSuVqp3GyForiFF+2zmyG8gUvVrgjNsM0lqpjAjuDmdkVYgA&#10;paGkrUOsthJGkkwCh1iVIcT2sNkcYrUVYCmqkjoM0qCmOKis7HlERmUQlfVxwMTMQGn2Ld4RktON&#10;NautsGoOaPXt0MbLJkFeM43WmtVWMg+VnGYQq7LgW+XPW2tWW6EaMyUWg1RZQNhYVp4xjbWVjEPi&#10;Yc7Iqiwgx8dCPz6hQPUS374l2mCnMCP/a4ystWIaqZrojKwBT+01a638NWvQUxATZMQ5I2sSxObG&#10;Bj7Fm+uF7Fsr4d0IdRoMwt0xa6nZ07hGnJHVVvjOdJmHQ6zKAkrWcbmhQ6y2ghi+A0ctaBBU3aNg&#10;IR9aK4jhg7SmscoCSlnjzXVGVlvdsWZVFpCOhMvfIVZbAczA32lNY5UF37Jmzx2Fp8NXn3LRvVUB&#10;qUFRYWD6aIysteI4IwvXkfoNjErGFAqFQ6wbMu7h2TCslFoAxeoQ6xKEaxGc9AT8+2VT40fntg+H&#10;WG31lJAEUFtjU1PncUkQhQgsCdJaUQQNhcciVmUBVQIxP52R1VZoV0TSLQap2gTVTNCTHGK1FXdV&#10;YHs6srHBUsGu0U2HWJMgxF8fOzBxgiRlzUCWE8l2iNVWTwktwyIOgzQJYk9jbWVPI2kGZWTPlF5n&#10;TGNvZTPIceXENHPHvTm3p7G3sln/KIi+iB0XAznEmgShELyVu4rru06jaeb2VraZi7VTiAHgINvY&#10;WrTaDJZ+DEjlNjselernPIqa5S/ozUTNSmEl8tbGhlhFn7ip7m/NqAJgxYJ0P+OSxUT13ZmszXCx&#10;HSnzN80maoZWahjWllrcmxFnx6ltCEiido0a9yY5sMHejHQJDl6HWsekcpsECGtj3VozIt9UIDTU&#10;R268amPjjgNHF+nN/B3QoKxCbVK42RlbEyXcdQi2y9hvuvpx7Tculnn5zKLWmoHheOnkBuOB6tQo&#10;eGaY11sz4H9WnAuNsVMDfGVRa820ubEnb++3jkml5InqK9yWJb0ZWr9qORnUqlCAS7hJ1KLWmqFU&#10;Izkdal2WABlxgEWcnmUB2AGsiKFGIoVLMzlTVMjUmMnajJ3NvXJGOAh9olFTnTVHlrRm7DaY1JnJ&#10;jknlCj8V4rw9ttaM+SB51aLWhAInDvXxHGq1GScOyoLDkx2TSnVnJKVDrcoSbI3DPL+9AzomFfcv&#10;UsihVkXQE0w2ywnJaVa5hMv8GJxDrTaDS7wwNr7RRo3iuk74tTdDlyGV0NoBTSgA/sPZ4YytNuPu&#10;Tl1kb8iSHZPK1XTOidOaaWzUlHGoVaEgo8hyoYESKQuAxc6N1g61DZMKJzvFKLmOslE7QJHG2DZM&#10;KkUbLXOqNeNOZGbS4ZKOSaURG9XgktaM/fZcaaC3d3fHpNqypDXzZUkvc0pGFZe+OmNrsoRMUPRX&#10;Z2xVKGDj6IIVh1ptRjYVV/hZ1LosIdvfkiXPajOoES6w1q0KBWUKUOLPGVttNm6QtPZbVTCUBQEI&#10;06FWmyG2SOs0cIqYJmWbggHXvckOtdpMiACEl8ElGyZVp7Cz31ozzm6ueXTsgA5KxUXr8WRrxu4G&#10;qe5wSUeliprjSsZkLgsANYIvzg5oYFa4H2rOurVmcrgCXnPWrQoFhQ2sGDPsVMfGhU3cOONQq0JB&#10;yGWY2eDJVjMVzRxd2eLJKhQ4JImpWtRas8fAkpzER/ZzmRK4/5l15cLeTBWUrHWrQgHdlRucjAAp&#10;iV6tk+BbvJmsQgFqios469abUSLPCTSjdrZOcqe7k2a5N6MsJJk5t8/uDkslB0KF8m/bOFszFBMn&#10;RkrOYhsbOU9OCZytGWawVW2cW38qtcdcbeyAPrdmKHhUqHBmsgoF+oiAdfyTDQVLKIDtZlFrsgR8&#10;tcwHY91aMxC31BVxxtaFAvsGYW5Qa83InkAIOdSaLKHqsGJ1BrXWjPvyPO211UbFNFIFTIdakyVH&#10;XNaRyg3Q+uS1btywZrLJEjfpBXRF2QFQe+ZdGNOayWGlLPbbsqQhUzGgdXG0MZOtGYfwM5JBHWpV&#10;lkCNK4UM/DhMWKZER75nUTVkqi5m9zyGrRkgCPxl1tiqLEF5IjnQ2QEd0PoMEIrleWrQVNRQCkdb&#10;69ZkicrdOLA+9mVZAIyV11bCam+Gek8NJUdTaPVSVUiDsJ3Dk02WcIcjgECHJ6tQeIJLR0fHbcnV&#10;K61ygbLukDL2WxUKeJVJR7eo1WYcOF65FSra13Ujg5QwrTG21gxq1PtwbJwGUEUpJLjo7IDWDHOd&#10;FFKLWhUKh9nngCQJUZQpUZBQdYpur9vLqpcAEaQEkLNurRlqCaWbrLF1WULyu3WadmjrUcvO2QEN&#10;2goSHw3fGluXJS+RCtbYuix59UJYztv7rUFiFR/xYh2tmiqOffzRjixpzTBpyRl2dK5WhZUTB2nu&#10;aAqtGSfO61cOtIRimYWVdZp6FlVrBjVuHHY0vIZUxWWLveisW2vG2c1ddo5e0qCqvs7VmiGAjhtO&#10;bu/uhnDFXH/h2TitGV5mylk5kcwGVkV7RZ905GRrxnHDDQ7O7m4YVzQuNre1blUE2VhhwmaFJ2X1&#10;KZR8e3f3ZlxAhC/CkModryqPrQNzBWNdO4m4o51DrSkYiC2Ob2dsrZnuZHVKW1AtrnYSiLF1G8be&#10;jBIJTo3Mpx2yikIp8WqsWxVBuFlI/nU0vA2z+vqVdZkTtxXVKQHLgilsrFuDusqHh4fMGFtrxjZF&#10;KDj7rWFdfY9hayaT1vPONLAr4hX72RpbU2dU7MOSJR23iijB+eTMZJUlIAcU3HLWrckS/MqqCXOb&#10;J1u9Vw4qMggcr1qvwqoUMMs705r5EegGeFVNTywIZ2xVlgi3wQo4M9lkCZBcq2wHwYay32T2EVxx&#10;qDWhQK0PhIkzttpM5oNVmhDvSOkkASou5Ta4pDdTXTBiK7fH9qyVcNUlbwrK3+TJ3gwc6muu2HGo&#10;NWOFq0OtpPRnvfLrc5ADTw0bBxdCnUmfWm2GAe1Sq0IB9zx3xBq+12cNLktK7rOnjs8c3ayN7ZUa&#10;OutWm0GN66UMXRlvWKeGOmlxSW0GtVeq5XBTe2WfNGpgnhwPRm+mKpvoCg61KhTwVuLXMXY3l16W&#10;TkJNtrBDrQoFUXvu3KuGzO/UTC5pAFa0ULL7nbG1ZowNr5qzbh33ilCw6hs9a83gkpeWHUAZjDIl&#10;SC5gf85+a80UR3vs4BQoedWpURjJyHHuzURNG+f2Dui4Vxz0KHnG7m7NDmpO8Q48D31sUkwcarUZ&#10;1LgrxNkBHcDKZRzk+DvUmixBm9SRb8xklyU4dRwkKijqMiXEdsH3WGOrQoGCN8hJa2y1GfUFn1kY&#10;Q3LzSydVXofrxZyZrM3Yb1yfZHgw8D00aqCQrHVrzXxZ0gCsBF/BTzpja838s/v/cnZ2udIsuXWd&#10;itATUFVmVtUpwfIIPAD7sSEbsl9aBloP8uy9eFqAuXkB56L6vnynGkzGD4PBIDfJKOHKIS0/tljJ&#10;ICszQZW4wI0cKwmG2/jMk4whciubE5C4V3xxGEJmbt2coQoFzgijuQbulXCMyTAlf7UtCemlJGWb&#10;8zZwr2ggRPneeg0yEiPxT6oT0JUCFwfnTa1kJ8MyJ0VGvBbJm2pLUtdUAcbF3DoZUoJbx7wDAsDK&#10;CUBKFLfQJW9MDOPpJbwac8MRoqQkyPyrIwCsGFzMzeiSIPMWXgBY0cpcjEZKggytTG0eIyUBYK0G&#10;0zSmFlISZNw4JFaZ85a4V+wEPMuGW+gS6mCpfByWIKSEx6kp451krORX5YidAWBl3974zc3cwi4B&#10;u4evS9glWYsV0CvNXA231CWkghvPE02MYiVrUZRMdjI01y+k9N7mStzr63kqJCq+vjZIbpxqMChW&#10;MgCs6En2zcwtyKoUGc5Xwy1y+6heQfKD2LfEvVY/Q/U2DQArviDuACMlQaaR34QE2wZoLHaSUUKR&#10;p7GxSwLAWpgzFesgebkNkicft7Dat9Al5MhjrJl962Q6G4EYZBsk6sdlbSVZeXoppWVksisFQslU&#10;DFYy2cnQWrgn1b51pUBIEoZKJoOM1vWVMnGvS0Y5VlbS5FHh1+ob8OBwq5VM3Gt1rjHZCLQT6dyw&#10;uLhQxdwSwIrthDdOyGSSgV+lQorhFv4S2luo8uuYITE3iY4+E/eKmKi2MIPM1vHjCdsHSb49KDez&#10;kkGGMnE+86zICt7GeUOTrCpEKptrVmQlJq+kJFSQLQhKUKqvJAFQ4KFmJYMMnJSqcEDZ3OAGFli9&#10;cZLsINpnEPugXoIbYE1T0myQAbiqJbnXXAlgRURU5S+UaR8k3KqsluAWdgk1Kan7IPYtca9YvUQt&#10;DLdUCi+ozI2TuFdgSNWYXcwt7BKeptV+9v4lnLhXgvkv5VNIACvwBiwaw23oEpztam7dwCApHLWg&#10;5hZkGF30QTErmUqBl7CyJwMuW0n5ZNMabqkUiMiYPGEKuPQT8OSpojy9CWBliIfJ66CeVnCrIIma&#10;W+gSykWqgtfnqOZabdfN6U4AK/HQKjh+fwKS7IEPG6Vwf94SwFrNUZUvKMkAACh0NMVY+gaw+5w4&#10;M7dOxlP9o9qLEFzq3Or1oM5bkOGdhJtayVAKeIIAuZm5dTKdtwgWOuYGCk+dgCDjHUwFH2O9JoAV&#10;pw5CaebWVRCKi9JoRnMlgJX7/sfUwSBTtC0JL2G6iKrzFkoBgwtXr5lbJ0MjV+c/c95Cl1AC8qt8&#10;eIF7xYPB5W32LQGs1F3iFhBzCzKycWinZE5AAlh1RCzI8GBjmJuVTADri2xydeMEGc4x7inFLXSJ&#10;jmQG7pXYItE+tW9dKRDv5uiYCHTAZbGB6EdsvGoJYCUY4GLCQQY3QlTmdCeAVaOQgowI9PtH3aY/&#10;XSlw4ZMVa16LQYYjjuroam5dKYALotGmyBEjlNs1V+2bO92pS4qbmlsn+5USxS0BrL8rae63IPvb&#10;Sgqc+RkAVkwZymcYzRVkmJOsvzlvAWCFG/ttLPMgY24k/xhdkrhXKp1XV8l7Cy/Iqn4SLVTEjZO4&#10;V40LCjKkhC6D5gQEgJUTIHFBQUb4/8PZMXPrBsaCWycrdDopMoZb6BIvJZ1ssZJdKRR6zGHVEvf6&#10;K5Nqbl0p1HlTeYtcZ11znZX8I3KNMCcaGT4d4p/C85RkTzyBqpInkPngBsLNFM1NsifPOZVtxzMj&#10;uYEvEZorydBc3KbidGPjJjfeVEJzJdkTCPcb4+n2tcg9mNwwTYTmSjK4EQEVuoT2n8kNu0TcOEnG&#10;ShIpF1qZQsrJjQ6d4h2QZPoO4FwmNxfvTjKsoIfyBVGiO7hRhsTcOElW3B4Em4SUdKXA6oNEVTLZ&#10;ySqupdq2UK9kzE35zJMMKaEdnLCVKQub3KTmCjKvuQLAWv4j7rh7SwGbpw2SkPxPdZ+737fEveJo&#10;p62W4dZVENxINlIrGbqEHmbKh0cx95jb+6saMl2Je/Vz6yoIKfmAFjUrGbrkTfNdY71eAZd90hWI&#10;9vKGW+gS4Abk2Jt962Sk31JcVlgKNE5sG0BFWqTL3G9BVg2gqMts5taVAtxQQWpunYzQIqFNs28B&#10;YCVCBXzSaK4go2EeHgzFLXSJtfCIyrYNqAp1l6lUTZCukZVPQVWVSjJwQQTzxYsKfHJwwxtn8MpJ&#10;xty4vNVKdqWAjsT7aqQk4LIoO7ipuXWlUEEElWlBQkBbEvxcQEMVt9QlFC42GWk4SJIbFV2MFXR0&#10;pVD1miS3Tsbc4GZOd+JeqUPCPSw0V5B5XZK4V6pDFaj69t2NLPWVpHoMCa5CcwWAFc1FjpLRJUFW&#10;mvyjZDIArHDD82Hu7iDD5sJfouYWukTfOIl7BVGN1WVWMnQJZSnKHX2/b4l7Be1AGpHhFrpE390B&#10;l6XmCYE7tZJdKXgLL+Cy3sIL3CuD5OyYheyqpIpDGS/XFahXeAEYN7y6IoFXpTreW66BeS1e6hEc&#10;VPBSaF5qM3V1QMaoMkiCCsddFX++n9cArlJS0BzqoAJ5hF41vMKsqJwro4oD7EqNJtUdHpx8X0NS&#10;U00iclKVReHm1bXHb+dREUrBYm8j/OFFZfyRlP1tVMXLFNlIKng5OcwyrXq/ur6pNTQ4Gapo9XlR&#10;Hc7JYaf6kPehbIKo7EodIne+gupDvqCTjf6WIdSvEqu5k9tqwKvKxouznHqDAJaSw04FL/dqSpAq&#10;iVLKvRpUVRzAIFuJVrXVoKxDVXW4v5yDClYKGYD/o/N6w8sYAkGFllcdK8g67bwAOZq220lVs1Ky&#10;EZhW6sFdBl6B87uNEF68c4UcBjSVhDh3loPKr2HXAEAdVNtQsHttXl42uuUA1ASUlpHDTkXxgQ+g&#10;nfuznKBUPCcmXEgMrc+rzC9jAySSFRVggKyk8QcvrDEzrwSkUqpUPVmCiodOpaXdr2HCUauQm7EP&#10;g4r8gGr/I3iF3sCroM5XQFi1bRNQVJIyARQJOQyq8l+oeznwqxz/QmLf696gqrr8BgcM6KtJFH22&#10;C+0heHUqMjqqs7TYr64BnryCnWwEVQVMlds7MKhPIp8Gl84Toy8Hmu3HYKQo8RNk1K1RUp9U9QZT&#10;y9iVQLlylJkduNUnGKIqgXS/ZwFAxWxTHu8goh8yomjOc8BPWQ1l3gRRNTdT7cqBH7Ydo2+tMjmC&#10;6ElhWNXXgyur88JeNsc5iCiZR/UGtV/deiigjBHEqNL6JNPE+TADdgoETrkCgoicLkLURugDq0oq&#10;xscUcST60VYeoQd0ah7NiTkF3GEqtPLaDWY07SSwLU5YaIGqbWxeEFGgleYOhKJESTmyXfsY0aXK&#10;xEkqSulXedD7mSXglJpAysGXVIC2Ks4smMWDBQuCINv9RRYoVXAuZCoYXl158O6g+IXh1akqvKAE&#10;P7GmVNFXmiqoaPZC9VIzr648OC2khpp5BRUmurPeEmhKdE0FHJOKF7CCy+EQ6XLPlWSqnw0qDjSY&#10;JrOMQxGoho+EBPoQH4UfVMxCfTye2HBmz4JKWwNRk5XKSJUhJQ5ZKJ2HtXMSY2pV/qCyFlxCTCti&#10;YmaWVNo2TYSpPdNBpY3uxJe+gAMYXRVU+jGR6NIquaV4df2hH0mJLf0BQKA2rD9c9OMvKqoezMsJ&#10;R9c5+lGbZVitEyKo6FDknBCBKqXIzct0taD+VFNUOC5QpkIpBqb0l5eSja46LC9K6LQRAhoo4Mat&#10;mkoqcg+pRXU/r1fCUDWvbq0ULwNToyZBmxevZ15WZl6dCpgmtQ3MvPqj5Xqz66JLAYXv2gjhxdPP&#10;8OoaAF5Vzk7sV6ci7FxW2K2dSIyujRCnJKtoeHUqwmEV2hK8ugbAsYsTwvDqVCddrclcE7y6+YDD&#10;GtPe8OpUwAuI5xheXQMAaKOGi+EVVHQHMnoDtGjbL8x61a0+qapLKCO8X8MAnWLWk48n5hVUF7Kh&#10;1jCwowVjMPXTyCFqq8Ffl0k8I77UqMi7LPDJ/fkKqgL/mLcRtaIaL5KcFUYyqXDGVFa72K/QAAWZ&#10;M3o+sKZsFtmChldqACpbGZkPgCrQW6x8w6trgAILsctiv4Kq+owoXl0DaB0V1VW1jgq0qNbzQaX1&#10;fJRW5Ul6GvQsUd8uvVUwTUB1qWbRqCgZS183sV9BRSnYqq1wL/OBE714/ZpKUVgYbYQ86x9UtRW8&#10;ut6o+ggGp06MPnidgEsNr643SKlVQSqyujsvuv4ZMALo/kZFN+6ylu/PV1CRxlD1o8Uadr0BzJqC&#10;0oZXp6LAgQI+UNWjzwtfgKntmFTEPFXZSpDXjZe+l4OKXCxVcv0VyFB4sfhmDdPeYL+MLRq40BM8&#10;temb+wqq3yQXAROk71RfQ6DiSg6DCumlzp+Qw8CEVndMU/mWquVthNivnEvDKzTAb0af2K/AkdLV&#10;mkKBhldqAJICzDslUKTwAqNpeHW9ceK3MWE+cHCxhl+Sbg2v0AAUASZ0fK+jAkEKPEA1CmXJ2ggr&#10;SVHZNkGlz3IASMmPJGRn5hXapnSUkvnQAFWS2tjzASDVujegoAXMcPsV9gZ3Cqtxf6cEFBQ76mGq&#10;H2BS912uu9KsYUBBOSkqUor7tPOqAiVqXl1vkPD3Ve/KgJ1iR1FMzqxh1xvYhxQ2EXIYANJqKa10&#10;VAJIqbhcrqX7w5xk9c5Wi9gVB7C4j+pkxlO37RgAF1UsnsuxU31rn42aSrJqp2tUYqBBwSRiTKll&#10;7LoDZ6VKdUIc+sz8ngWZ3rOuBigERP1do6miRiqPepN/jfevT+xTom94BRk7pozfwINSvIkekYpX&#10;1x4EpxijONEBCPWLGGR6Ebv2IOZWelGc6ECfogaU5yEAoQViUImgwMbaPuN5cLxCCzyYliktRSp+&#10;50UhK3OcAxBKMJHAihKOrnJ+CtBsZCN0AG1pVQMBYA5tXlWFXs2rqwDKxb1NfQOe1p3Vb3uue0Mg&#10;8KBfnNIqIBBUYGkoTCSWMPCgXxAFSvkGVR1l5RwNPOhPdQw1l3NQEQd3ztHEg5KFZsqKU4i0bdff&#10;mj2YNexqo9zmBs1MzLbzqi4ixg4IPCjVv7AShYYKKmJ7FEo08+rn/w1M0CCMAVO0efEQYDkMr37+&#10;3zyaleGWBVDPQwVIKYrbRkhq6Uc5VIKK5GNVreoVGFIqeQCsN/vV1QaFxAvYcq83Agxa/aOUPRpU&#10;LKHqqEVKXFtDwiMf5QALKlQojT7FvAIMSi12hTCm2k0bIaV2VL1mytY0qhdIJBVUCSoK/auqiESH&#10;Oq+/9Wu+fz8EFc7b0gD3shFgUB5yBUMSvLq1wdWg6kITiOrzwtluACNJdRAgNVlhlCRsvPDckGho&#10;5tWpqEFQrn2xhqE33uBHFa9OxZsZjWh4dQ1A8pQqKIb501aD7i5csYZXf6eATcEYNWvYqcDpkOst&#10;eAUO9PNDjwQjh0GFqUwHDsOrawBqmLiAdoBHwQZWOc972YhSpT84OZSeD6onzhsVVEkYKEFwFUgM&#10;Kh43JPKaeXUNQLUgGg8I2cjipvXuNToqUKCU+6ZZvOHVtQ2mqAt0DOgoRoryIgbZm002ZzkxoOXw&#10;MfVVaILQDvNFposBjIzypF98WeYwBxnXnnJmJ26UiFO1bL2/VIKMyozqLCcAtMJ0JgcCfENbQ0wC&#10;ZWMn/pOGY1QyEvMKMvyc6gkb8E8ASFI2gszKRsA/adNXITczr26moGxMlgBO3rbw1YJTgYqTjIxB&#10;U+GEatLB6/PCADPz6mS0sFMO5gCNAtsHBW7OV5BV1XKjewP+udiv0Bt2v7rlgDmE48ag2gI1ihJV&#10;/sMAjRZqv1q83euNILtwEQl7A/XSZeNRFRsEryRDb5h7+R2gUW6iD6kF9/NKMlz05k3EAznm9Xwr&#10;wzfJQDyb+4v9abzwszNEM61OJV3L7yhaWo0GTQwsqf5WHe/etCHpsU3rU20x1G51KmuKUqO388IU&#10;PdQSdioc7eq5zC3cefGsNFo+qQjDVHzp1ux9R7HSN+1uTNQhqciA5HVjePUHB8mMAC2MGHYqehJi&#10;3Ahegf6kalw1HrjVUCRxtZWn2NzjY+YV6E+K179A0Ape/XFDEp4qdMbF2EZYRUO59ASvTkUnrIcp&#10;wY3Z1HkRQjRVzpLqpEi7KfJAf7LkxYvZzKtTUVi5Sq/cy3ygP8HdOi0fVEg8hZYNr64BcDqWUSn2&#10;q1PRd1W5HN6B/qT/TqXwCl5d21AZtvK7xRp2c+MAuej2q1Nx/wOSMLy6BiAXtFB3Yl6diiYb1F8S&#10;vAL9idlLMrngFVQfVtDkCFKDt8k8vB7G5ZBUhJYoCWvm1TUAxbKUhU0tszZCW8CKwFqjIsJZbVju&#10;9yuoKAeuMFJsUPA6HibfLKmokP40xZeoqdd50dcaLSrm1amqE+ZD5DK/AzNK10GVX5xUvIeq5939&#10;WQ70J65vcK1mXl1v4AfEeDC8ugbg6aC6hCHjbeWJfYF5Nry6BrBpscQ0Oi9MZXW+Av1ZtU6NyAcR&#10;MuhqqODfbSMEbKNM7CAiukwtabOGgf6kNZJxEPHpNkBg91R7NLIR6E8cler6CiJaMB0qxMHRbUPE&#10;vanM3iACDUQXLHO+Av3JOTGFRrD52wDZL9Jh1Bp2y+FL1Qolh50IOSQ3U8lG1wDlWhZoAA58zAsz&#10;he4I9zoq0J+loYyKCqKaF+U5Da/QAKyhiNBTlSznddSxvJ9XoD9/C6iYRQyqL3pe6d5AfwLw5UEq&#10;9HxQcbxI2zXzChVArOJl7srAjHKlABo1vMLeQK+pDQvMKLw+xt1LEmzfZrDwBnqQVFQBVQWK6EDR&#10;eVXleSP0QaXtqIR+8k4x0RReC22E2j5MwChpJIcA6dFFInnx9DWy0S0HzA1K8hiZ71Taxg7c5xPl&#10;a4BzpHC3eeGbAxMk5hW4T8pQ4RYR8woqWktXOY17HRVwUVzfpDAaXt1KYfcocGh4db1xgIFRPqIA&#10;i/KQoiqJ4dX1BuED/jPz6lTgt0gSNry63gCVWg2n7t8OARYlmEKszfDqesPCbYiDNDn89UcZGyDQ&#10;ojiWQIuZeXW9UX42A6GnBmIb4Zv8QOXTC6rfg6Lm1TUAps1D+fQCLVp+UZMvDQ6lzatwhG4NO5X2&#10;9wbwk4Yrld16L4dB9evHNmsYwE8Q7Sov4B1U2j8fwM+KwZq+wu+g0nGHAH7i0scZaNaw6w2GZ1KK&#10;8O420XhisdG+1PDqZBUlUtvVFUBBgmuIQjY6WUW/FK+uAHhJEUMztk3ARSUagBH1NcTPRpDDzKuT&#10;2WhloEWJwuIZNf7DIAMD+zGmTeA+aZmI00HNq+sNsEcYRPcmQOA+q7FsATHuZSPIzNUVmM9qyAIw&#10;1fDptkZV0jBT6pYG8WGeeYpVJ8P7qmbVjz5ZGGBfFKtBpi6TwIlW63KVyYnXvx0SMpZMRT2OeiMC&#10;afcFN2d2q5NhrCnna+BEq1Cgc3sF2W+NFSMa/eijML4/yoMdlUaJUhg8Je7FvoZ4OlV2ZZIBWDZd&#10;YujwlbwcpifJqjS/cWwk4tNilchQaEOkMqm6uQbiE/yQwXu9g8yuYSI+QZeq7GWc421e4ERN2he1&#10;ABoR2Sz0HDd6I8gOdJTar64ACBA9nLUWQFEKphksIFXa+7xAv1WtuvvbJMkKTSHOcgA+y7au5ruC&#10;VxgollfoDUDOzoIKnOivdW3mFXqDyAHPeTOvILPzCr1BnbWvSfwikbJvMwnP5q4MwCcZnMDzzJ0S&#10;ZNUp2chGAD5plUzsy8hhkFk9H4BPgqLgehWvrjesFZo4UeqeVJOIe5kPMrAlpjALDWH7JsOrMloF&#10;r05WFbiMUzlxoiwgbmXDq6sbvYahANAaVehdzKuT4XtRAaKBE8W2US+vICMHRtlRAfjEFqViu5pX&#10;1xsk65sigcDru2zgliejxaxhJ+OyMM4hvIvBCzSVSWhLsjLnhY76JE6UWKJ6eSXZDx5RcS8jCn1e&#10;b2xs07Uzyb48OdS8wt6g1ITylmOJ9yFis5loL9/uVPz5NK6NQYaL7RCannjhYAbe7l4SB9nj9TWx&#10;L7o8BTM66wI9ulUdgwyXqNGJ9CYJZiCqTILPICuEmYjCfgItSgkTOrGI0M0gO+ico/asqwGYAQkS&#10;Fg4NM/uCYAoYFUxtj071IQncFOIaZCTEGvuXm7Uzo0g2l6YQkCQrt6NRIIEYpZ7/RWTaMAu9wzsH&#10;2P2tn4gk4phZmQNC4w8yHP0G34PREMy4y0yNgEFW/nY1s9AgdLNRbxYSlvoYccUawxRYb6fiUaUS&#10;s5KM+P7XiX5oEG52VXcRC7uN8UD0jSvsE1VDnziMHuY5lmSUyi4ckpDGUAUwAwZuRL+TwYz3qWAW&#10;GFDsCDKgzRWTZCAFlIAEdBSFSsKfmVmQ4Z5+neYNjRe7bzXcHmB27i+0IAMFBmJSZEB+AghaZdHL&#10;2BTcQvXQupPOR2bbuhIB9vBbkUdw62S8G+tSM9y6OoDbr8EpuHUy0KBUixfvJcAEsW/VxEG8zZKs&#10;NLhK78AQC254CYy1n2Rwq8IBZiX7g4TlsNw6Gdy4sBW3VAlf+nyoE9DJ6Bz+KGjSvd4KXChz4xlp&#10;9i3ICjNMcQnDrVsjlQP8NBmRNHhv212ek4qfiLmFLiFnQWU3Yer8x7h1pUAiFWFXtZKdDM31qMte&#10;zK0rhUrbKgvt/nQnrLTKQKvbLRCicMMfavRkkPkTEGVFD7DwaGYzt66CCFKCBjbnLVCicAMarfat&#10;q6AndcEK1yv2rSsFuBF4VHPrZARFf1sjCm5dKRwVujGeQHRwPwHXgaI0MhlQUbgRQjBmSZA9ebAB&#10;MhUrGWDR4lavr/sTEGRwYyXN/RZw0VpJts5wC11CkWHVyxmkV9sALyVB9sS2rtyAeykJoKk/AUHG&#10;CQCgqqSkGxhwk6c7sKac7vNxmDsgYKNecwUZmgudoLh1peC1cuBNubvhZnRJFCilfjWJp+YOCDK4&#10;0XlI7VtXCnADfqfOWyfzKxnwUbjhoTJ6MsieNB+pkOn9CUjYKQD7MrHvdUmQEdSphFzDrSsFpAS7&#10;xNw4gTzldANLNDIZFUfhhsZTK9lVELfUb6qWWMm0Sw4cBUZKAn1KjxRuHDW3oUt+Cz6KfetkBKCp&#10;66m4dQMD6xUPi5pbJ3vyfKDCiZGS0CUUEFMlFYF0t6sDbkColUx2A6MyL6rSqVjJTkZhCaJJiltX&#10;CvhNCbwobp2sSkw6T2FASuEGTM+ctyCDGy55M7cAlfLuxl9izluQ0aYYsKfRygErLRsUD4rYtyCj&#10;zSvPN8WtK4WCzH9M9BD91mWSukVgFcUJCEQqc/sFfN7LZJAt5taVgvfORAnTxb51pcBK/pbeEXPr&#10;ZEQpaFxjdEngUsEE/oLuBLfQJfjzq1Ld/R0QENNCIFZZV8EtdAltcnBFG25dKRQ3IP6GWycD7Iw+&#10;N++AgJnCDfiH4RZkFRkhtirmFhhVpATPk7lxgsxLSVQmxS5Hcylu3ZyhIQKOdnO6ozZpiRYPAbFv&#10;QUYcF+NVcQu7BLAvkzPcOhmSRf0wxS10SVXldlLSybBKaEiquHWlQKEL5qZWspMRwAFppWSyKwU6&#10;D4HDN/GAQKzyfKZGtJpbVwo0caTHp9q3TvakBHsZGPeaK1CrhC+rsomRkq5LDm63cmvecwsAKs8p&#10;bHoztyRDjsvRKLh1JyrcSBcwHoxArqISgHsYKQkQamVeq9p3ZP03SwHnJGFFNbduYBwnrw5lBSV6&#10;lecitSLNSnalcOD8xkcvpGTgVwv3qrh1pbCYW5DhMCGIb+bWlcJi34IMQImLGgUc9aBjbW3AvaWQ&#10;ZLieTlP7kQrCXbi4TOk6Y7gFGe9Z+s+ZlQylUKUzlH8ykKwHBiVPdsEtQak4xypX9H4lkwxjmUp3&#10;hlvoEkKSvBgNtyArkI2pX0jv075vqC0sDMMtyDBMwEibuYUuIT+FOILhlmQkcqi7OzCtgNq/1R9W&#10;7FuooIN9U++AQLVWf3PSVAy30CXE8iut7f7GiUKmVWGcxnKGW+gS3BeqSjPg0i4lxNYVwnqQUcmU&#10;6nhmbqkUSKNTOIWAxHJG0ZQi/+4T6FacHkDVjeZKMrh9CSXf7hu17f4jKznIqI1BLzvD7Q9KwUgJ&#10;cdI+SJzYWNmGWyqFenaI88ZZ7twwML7mtQjiqJNRWu8ETHF7ugcZlT+qV5HYt1AKRH9UZ3vAn32Q&#10;xBBAuhpuoRTgRjDNzC3I4KayeDkmfZDEP1Uh+0FGVpOcW+gSzFB6upu5BRkQJEICZiVDl7CQPyaO&#10;Q+Z5XxJsmQeNT4WUhF3yuC5ll5C+E9zQysZnTqZAJ3uArTXxgEFG+xxV8g2HfHCjbJYBeg8ykKQF&#10;FLlfyYS7frm73dxCl+DAU6XzuD3b3DAUuLmMLgkyGhH9oPHM3EIpPKpkrLi7qcHeBgk3GhEYXRLQ&#10;1aoW9TL4658k8/vWdQnA0Hrni9MdSNmq1lnhViElXSkUbuA0NQF+EvMKcPjDY0Vw60qBwkAPrF4z&#10;t06GC4kDJzy9FM5s243DigCo0ZNBBje8M8YuCfwq3FhJI5NBBjeW0swtAaxEJL8m1kGBqbYkLAjs&#10;jJQkgPWHYnqmmsNPkMGt6iwJKQncqwbqExTsc6vSAgaJire7keFqf6uWkklWrnYeAmZu3cB4YqgB&#10;oBcnICquVmhL4bnAF/S5fbgCTHQ9yXC1V1ljM7fQJR/YmbpE+AfbIOGGW83cAVEKFfQkcSOjS4KM&#10;lTyqwPa95opiqHgiqpuS2beuggoarWKLGEttSeBG5pSRkiBjbpQaMnNLACv5DKquNCGwNsiC3hMT&#10;EyuZAFbyDk8T7yYEltywuhS3rhSolMfVrVaykxHcJc3CnIAEsBJ6QOUJKQkyuNU736xk6BLkuLqz&#10;37/fAvfKvnHjCJ8CirFtAF0SyR9WK9nJ4Mbdrbh1pYCfkRKz5v2WcNkXLxwTx+ElFHMjj9U0Bkky&#10;5sYBMC+qBLACKK2iJWLfUpeQRGKwoTgWY26V0GdWMsjQyuQMmfOWAFZUuUJ8sE1tkHBjJc1tGrhX&#10;niq8hNXcUpfUw1vNrSsFthq8gfHOBO61QDAVbLq/cRLASil9bm8hJUFW3KrkgeAWugTgDE0kDLdO&#10;Vmk8qqEGBmTbbiJUUnMFGVAptLKSktAlaGXnUwjcKyEELhxzuhPAyhl9mNLTnMq2JHBj2xS3rhQo&#10;jv8FM272rZPBjf/MjZMAVlxBqqw23865Icpm3xLASoreZeJvvM47t+rJZSIreLUaGfUgKBZiTneQ&#10;EVdElZn7LXCv1JCjaJ3i1lXQglu8cVAlKovkJ3CvvLkJJat960oBJwuJo+Z+i7qrBWD9UZZ5FF4l&#10;sPKschL3t2mQFbyKN7TQkwlgJY9QtR+mEF8TrprbR72Eo4xqAdXAHpu5hS7BXULVMTO3rhR0FSCQ&#10;pzk3TrfRXAlgJR9NdVWiQGZykzKZAFa6FlZBtXspCTL2jTi5mlvokrIvTK0S6sn1ub0A2RoM/U8C&#10;WG2lqCRDl9S7T0hJAliRSVVTiR4sObcKWxhuqUvqSWvut8C9Iv6cbmNzRVlV/AncAUaXBBkraefW&#10;lQJAfwxYxa2TMTd5mwbulRqV9ExV3EKXUIPsZTKuAT627QaV4qpUJlnZk9Vs9d56TQArHlsYitMd&#10;ZN56TQAr6THgLg23sEvoK/B8Gm9o4F5ZSbC5xjIPsr/NzXjVEsBa5eMct7RLUFzqRRXFVjkBFO1R&#10;c0tdgtQwSCElqUuw1FRELIq7el0SBVdJUXI12ug+3w5OXdx4PszculLAUvg6v3LgXhdz60oBnNRP&#10;lSq4v02jxGvpSV45Zm6hS+ikeCp7MuGyLyslAWDFCgJzZuYWZLxNOQJm3wLAipuXl5HilrrEemcC&#10;wPr8Yd+U5goyQNV4nsy+BYC1avBUd557KQkyYM6URDd3QABYiWS66j0/QUZMmI4ZilvoEvSP08pR&#10;uZUsNiLQSkpCKVTmg9KTUfKVykSAoxW3rktoxkgKqNHKiXvVCKvEvXLfqIw09GLXk6iuCiPc3wEJ&#10;YK3eVKaeAko4uBFdPwy3BLACllUVRRCl4MbRMbl9lIgPMk6AqZI8yEorqFf+wL3ioFSRlSSrpExT&#10;1RJjNeZW6TjmHZBk+CIAdAkpSdwrpwYYktBcSVZ3vjrdiXsFwPpWb5wkI2+XB5yZW+gSRFJlytMw&#10;rm8AXg9nmSfu9SD3QaEiBlmF8s2NkwBW8kGq3Of9jTPIeGSaDFCiDbkkFAlVMhlkmOaXiXV8E/f6&#10;IAXdoJAGGa5v0ivvpeSbAFZuHLKU7ldykIGcKVD1rVYmSa6tJOgxHMuKWyernPBKQhfcui7BUihE&#10;nZlbJyNCS0BM+EtId4u54Y02ejLJsIKuAvqLuYVdUr4Bg4ogdbANEguvEA6GW1cKlfLOW9isZCcj&#10;2scrX82t2yVY5s6Hhzemz608GAY9hkXXyBAR58NLMt4BlltXCnDDGyo0FzjvNkhUCfttTkDgXp9k&#10;NqloH+m9yc15Z76Be62ifahlISVB5lcyca/Q1UPs9g4gcBxzKzyRkckAsFI7uGTZcAtdUmM0/hJw&#10;3m2QlUuuvDNJxoq4uOk3AKwUwa+yoWZuoUvKmDH2JIVHYm50jDAR6CQj3o3TVuDMcXYHN3wK5o2T&#10;ZDqWz30W3E4q0oqXcJKBLyFLUslkVwpcG6SoqRPQyYqban4M7rTPjSq2tO4RUhJk3AF46I3mCgAr&#10;ma2qCMA3qGDmAI1geNvU4EUZDDOzTgUylJvD3KUBX63semUCBRUQW1bRmHcBesXn6HRkUB0sfUGc&#10;722SAK9WxValRoIKYPRDJVtjA7Y9+6EvhqnOmFTaw/UN6CoORvpIGQHpumcxs65EaDAGRMcw61Tk&#10;i+K7Mzok8K54gNyVHVQICP8zzAK3SsNFUtHM1IJMQ7BJx24SUnlo1YT63kAIMnQIwm+OdeBWnzzb&#10;KhYvuKUSQR0Y99b37HYFqh9gieLWyaqSC708xcEO3OrziYvdpCuShdE2AG68UQU8AVR4I8McwdYy&#10;l2iQwc1BQrEHghsaQin/IPsbJFStZFcJGHacUhHA5Fy2QcKNu94o5IS78nCuWn1CJkOV/MJd1dy6&#10;XcHR/n01CG6djLnV5IRMBm6VxwZ+SSMlQbbgFrqEnEoFCaUlT+4bl5vRkwl3BXz0o/YtyLyUBG61&#10;qsGr5H+SPnJuUiYDt6rDpbg3khuPDXMCsl4rGFlVnBTlndzs3EKXVKaE0pMD7mq1cuBWAXrQbMqc&#10;7iDjfuNJZE534FYJb9ALx9ymQQa3Mu/M6e5KgfA9cQE1t06GpcAdYLgFbpWKpljJZm5BBrffq+Pe&#10;TA7cKqkqONOM5gqyuvBV6WECKE2Uq5gdiSDiDgiySukDRib2LeGueK6d8zrI4FZwdsOtKwVWkrxi&#10;47hIuCsPMFWinUH1lXxjYCh7MsiQkl9fjpCS0CUYQahls2+dDG7yURq4VQw8LlQlJWmX4Lw2Acxv&#10;wl3xZj6UKyHIvC4J3Crl4IEDqZVMXWIdF4FbBVpIUSKzkkGG9coJMFo5cKv+Ng2yssxxe4vzFrjV&#10;qm3zUQ6nIFtw6wZGaZLq0X1vTwZK1lt4gVutziWnKZSFs6gpBbi5xE9eoo0MWxl/jppbJ1tw60oB&#10;bgxScetk3p6MMq/eVR5knG58CuYdkHBXonzOLgmyhUx2pcD7DYeaAOpT275td3ErxMb9HRC4Vdra&#10;//pO709AkMGNG8e8OhLu+vtaNHoyyJCSMl/N3MIu+X0JK26d7FcmTZop6bltA9i36ugldEmQFTdV&#10;3AY8f3DDLjEJu0nGviHKSkq6UsAXxLlRc+tk/rwFbhU/F5F/xS11ifXMB24V0wnvmNFcQYYVhJtL&#10;rWR3fOCfRJWouXUy/w4I3CquAgqxGZEMVXIBW1UmV8BWy1+rrMmgwqlM+RdjJwTYlWZqvN/EzIIK&#10;3zybZh4BAVolVbtMmXsdGVQwY2ZGRwZmlcXgXWSYde3jMR4BWf2w+CoQEFQw46Wo9qyrA/plqI5Q&#10;RA6bpuPK+FDISyj/AKzSB1gVtcELFswoh2cSB8GvNTJa8xKZMnvWqShBizdbLWPXBURT8CYYZp1q&#10;sYxdF6AZ8W8ZZp2KJxuxdHPOAqyK6JfeuT9nQVVlLWv17y2fgLiiCFR9DfBkbaePigCoCzSgqjgs&#10;XOQmqABdMzO1jF0X0E2lqMQydqqDWoxPkxFPubS2IDSrUo0ykgogIdEmc3sGTvWFulK4xaCi3FS1&#10;lDYC0nUBLd5+TClScARtPQCpcskoZl0XUCQGeLfZs04Fs6MKqQjR77oAXNmlLJ4BbUVdqUhDQFvx&#10;BVd5ACGNoUHYNFVl+PkIaOvr8Xwa5M8gq2aRKlUKuq4OaDaCqruf3CCjYLBDQEPXnyYXvaqMM3KQ&#10;cV/g1hUyCV1XCScZ++amGWQU8cWCEYcbuq5KTsC0h6hSMsh4wX5rVW4PAXTdsCA5SxXbHmSww2Zy&#10;s+uKAeebQtPCrpNVs1v1roeuq4YTL62x7AYZHipSrYS1BV1XKaBAlUtykOmGEtB19cDdQaslde46&#10;WTVz/zH1BZ6PQKtWzRcDFxhktC+nt6LwW0DXtQo9z1W0dJDhOPqhtqY5CIlX5ZVi4Amw68qIG5zb&#10;2LHrWoUmqKpYOuw62YZd1yo4WFRXd9h1Mgrxox3c7LpWodMDXkYjmQmQJe6jKpYwzFAPQFmMrTfI&#10;SJSjJp66ERLrCmLWNHKBXVdGuEpIJnDsulY5/Ow6WZVCUHgPhhnqgVKJJlVrkFWRUcKt5twlbpWy&#10;JSzKrWWEVR4oWS8qiVzFvDdFwGDXlRGmCkmcAmIFXVcPvG7fL+HGHmQEW4mRqNs80at4KKlbbxYz&#10;tAoKE2eG2ruuHqq5NQUYDLtOhmRyEtSNEAhW2lmU6W3YdWVUJcl5HavZda1S7eRNXU32LsiqnI4p&#10;8AFdqIcXSR1OVIKMub3lYoZ6IP3TVCBmlEGGbqBVqVrMrlWwadU7EnZBRhEx2igZdgFlBUnJI8GI&#10;SpLR4prXtWIX6gF2BiFEkCPIysIx+QjQda3ChXDykhEHIckoxK3Kj8Eu1AN74M5dklVFbQOAgl2o&#10;B0TFQDcnGZH9yyCgoAv1QKKeKRgxyQCPU6NfiUqoh2rarh7LgYOlroveu1APgMJM8IPZBdmCXVcP&#10;eOoM4gpunYrGIpS6dmvZtQN2mEHKwa1Tka1NGXvFLSCtVHh0hkpQkWTJDqi7NSCtQOpNWYWC+jfH&#10;WyVZktdgpDIgrdTYdFISVBtuXaFUORJ1jwcQlt7yOKjUqzwgrdUjXiAcWcnQQid3iAnuVzCz7QAP&#10;EWc0BFVdjx8pJV2boBRMQZiyedsYgZKdFFVVUtK1wrua1ZlrJ4CwoGI4Ae68da3wxmxTtmwAYUHF&#10;EPJyc+tagZbhJqGQlexU+FnpaajmFpBWooCmLN7zEVSUt6MLmTKcA9LquYUuqUfB4ebWrRMtkwGE&#10;ZSWZm9JcAWl9UdpfXadBxUrSgV1JSUBacT07SyiosNfwq7i5dV1C4SZn5gUQlnbcJBEpPRkVXEu7&#10;upUMXUIxjA9uQeF4DiQsz36DJuAEdA2ElJAi5bh1XYJpiFkvDOYAwgJexh3vuHWtQK0hE+xhbp1q&#10;oZUD0qq5BRUw5AqkmH0LSCuePae5goq7G7tErWRAWvW+BRWIVrSC0pMJaaWhmzoBQYU9yYPFza1b&#10;GEBTDQ6W90Kn2nDruoRb0enJxM9iJwAhUVISWkFzCypUMi9bxa1rhYJ1qNMdQFjskotqBIpb6BKc&#10;6coKCiDs7+l2lnlCWrWUpC6hfZmJiRfwr1mGhHgM9mRQFX5WdXmErlsY+gQEFXY5zUzUvo0KrqWB&#10;xB0QVNymJ9F1IyUJacXDqVw0QUU9W0pWuLl1rUBveWcpJH6WrraqLh771nUJutzd3UGF6QwIQtTr&#10;hVvXCkiyi3IGFdxwHCrNFZDWk5vDSUnXQAyZfXPcui6p6rSOW6cCiUxhNmVPBhLWn+7QJdXk0b1x&#10;EtT6+1oX5y2oFrZyoloJCao7IKgqh4JeUeZ0J6xVz62/jLhxaHPquHV/SbUvU7okMLRP2raTNaPm&#10;1nWJ5xZUYC3AEipuXZdomQw8LFYQ+tVx67pE3zgBiN1w61pB65LA0Zart4rTihdVVHDVejKoaJwC&#10;iMStZNcK2qsWdV9BxIIMUNwC3soI3f0WVKRo/pZBFCsZ+Fac2KbNKQivbs2gf3gIKK0cAFf8HqZO&#10;EdxClyy4hS5hJV1kLAq/4gtCM7uNC7VQkTEViAtALVgJYDxuLbs2AZRAwwlj5AU4ltmRh+1m19WJ&#10;DgkEOpZuXQiK49bVCaXGHZgtSr9iGIJlUNdAIF0/rrt85Sm1BwQyQoU19fQOgCxHx7lMggpuAJvM&#10;SgKda6O0LsqkQp2UP0IoZsSwcau6o8bIS6ryGdJDS3HrioFIgnJiEGlvY6xUhSoEd68qiaY1OmvA&#10;JhV9KrBM3L6FNpFuBYz/NkYu1K+L6uORC7oqFnhvwE4q3BHqdOPZadzwYRjfUxI9ARHWwTHb1lVJ&#10;OZXc1IKKjm5VWt5wC6Ug7VcebG1B6r6pvHTDrVsmFbdzK5lU9p0PIKWN0tqvScV7kXQutW8JipXv&#10;RfwIbYwIKM8OddwC3Gp9vei34AaGR72FuasbHcpVRfOTCv+8u7lx5DRmBUBTByCo0NBV+dWIZABb&#10;a2oiWY1dC/0DmJ00eMWtaxLqFSmcNgesrQgJhx8sNXHaAtVq429E3DqzNydA3W1R97XADeaRT5io&#10;Mzu+XPhqZl0jEA9213bAZyvrTIUecJr2MWImK6UVVMBEKSpmZhZo1u9bFZjlWHctUlhpt2cBgS30&#10;janXWEZSW5DKClWOGZK7GxmnXNUOglsn454p4KwQ/ijgWrANk+0Nt658UD1fFXrDOdXnRjaLSfyD&#10;Wyej6qJquQhZ1wf0J1fJeIPsjfWvQqZg09vcgGxQi9sYW0GGx6lKs5l96xrh4DFrqsIwt06GrgM7&#10;prh1RUK6rIO447FrS8JTozrairkFhhXMxsukztdDuXMj8KBeiQSOGxkIhR/1vk8yGvddKqwI8LRz&#10;QyZVXkmSYVeollQsSVcKB54ZU89qkJFVqrLnIetKgbQLoETmBARZ5Ssr9x3J120lKSVDkxDFrZNR&#10;C5okNyWTXZcA0al4hXhKBej1+ltfEXMCui4Ba8DVrbh1MpQyYqLm1pXC+caOctw6WVVC58Fn5taV&#10;wvkDN7eSQUZ7ElMdgGPZlQKKi2qgZiWT7EtoXVnJAV6FG4ab4tZV0ElzBrdvAV4t1IZKIwad3A/O&#10;+/1xejLAq9RuotC+mltXQdhAdFU3UhLgVQJ29AhR3FIF4ZtXJyDAqxSVlDZXkBHDr9wocQICvFo+&#10;OBULwO3T9g1HlcuGQ5gaGa16T3kCOhm1P+wJ6ErB1iTgmHYyULnvr1vJrhTobge+VElJJwPsQXKN&#10;2bcAr1L7lXpphluQVYkMFXzGp9j2jbRv2gMrbp0MI+hwrosAr3K0VRXdcui2QT5/8J6rfQvwKo55&#10;HrRqbl2XUJvTAdrxzbZB8sIBia24dTKccNJ6DfAqnlpXjwCHdRskNZofJK0KXRKQ1wqNOBdvkLFA&#10;RGgVt64UvugShR4G4NTmhnolUc9MresE0uCpta22rZNdH8LIillXCV8q+B7KMROIV1pmmQ72WDzd&#10;KMEJR9UKJf9BR2kflUnIs7etPmES8k5MXmbSlfdCXaWJXCWXlL67ZtuCjnRh5wdK5CpmmguX8jZp&#10;a0LBF2WTJHD1xAvNqRGPgKCT4USs4jZCXdO2rOlGhwtUnet3Ny1gdqjejjDrdO83gTpxrhO1yp2N&#10;S00tY9cih4NwcUm05QD7WGAUxazTfd5PpUQC6Yq9hg9UWa1Jh+yrTQukK2bel3ItZmpJR4NAda4T&#10;s8oyUsRGcQvtU74jIyOJWb1oIYYhL45a0L152yhmXRnwYmTblIwk1JUnqWIWVsWCWacbj9G///M/&#10;/PN//y9//df//J/+/A9//p/84+/rX//0b3/599/419/9+S///I9/evyp/o///S9//bt/+8c//dO/&#10;/OUvf/1f//o//iu30f/5f3/+t8efIOeTUP37Z/5/xGxvJ36uiLEeO/GxImbXOvG5ImY1O/G1IkbF&#10;duLXihiV2YnfK2JUYCf+rIhRaZ34Z0WMfdSJvyviCjF3av5eydgUsp2UVTg3uO/krKK6Qb6TtIq4&#10;BvlO1iqEGuQ7aauYaJDv5K2inEG+k7iKWwb5TuYqEhnkO6mr2GIn5++N1FW0MMh3UlfhvyDfSV3F&#10;84J8J3UVoAvyndRVxC3Id1JXkbcg30ldxcSCfCd1FeQK8p3UVdQqyHdSV2GoTs7fG6mrcFSQ76Su&#10;4ktBvpO6ChgF+U7qKpQT5Dupq5BOkO+kroItQb6TuqoYEuQ7qasSIEG+k7qq6RHkO6mrgEUn5++N&#10;1FXgIsh3UlchhSDfSV2FFoJ8J3UVKwjyndSVFz/Id1JXbvkg30ldueeDfCd15TgP8p3UVfWHIN9J&#10;Xbm2Ozl/b6SuXNxBvpO6cj4H+U7qygkd5DupK69ykO+krvy9Qb6TunLgBvlO6sojG+Q7qauyAkG+&#10;k7rymgb5TurKDdrJ+XsjdeUPDfKd1JWjMsh3UleexyDfSV35EoN8J3XlHQzyndSVvy/Id1JXnr8g&#10;30ld+fKCfCd15WUL8p3Uldusk/P3RurKfxbkO6krx1aQ76SuXFVBvpO6SrMO8p3UVd50kO+krhKh&#10;g3wndZUPHeQ7qfsMqePv1b4PqSODeUNeycR98Py9Ih9SR7bwinxIHUnDK/IhdeTzrsiH1NGvZkU+&#10;pI6M2xX5kDpSaFfkQ+rIiV2RD6kjyXVFPqSOrNUNeaWddqnj7xX5kDrySlfkQ+pIFF2RD6kj8XNF&#10;PqSORM4V+ZA6EjNX5EPqyLRckQ+pI3VyRT6kjlzIFfmQOpIbN+S/6Yld7OqH3QeG4FUK4u4DQ/Qq&#10;q3D3gSF8lSi4+8AQv8r9231gCGCl8+0+MESwUvR2HxhCSG7M8gNDDCuRbjeCIYjgknYf+EPAYh2x&#10;mJJIBttqCn8IWvDD7gNTEolj7D4wJZFIxu4DUxKJZew+MCWRaMbuA1MSiWfsPjAlkYjG7gNTEolp&#10;rD4wgxiVZ7X7wJRE4hq7D0ydSGRj94EpicQ2dh+Ykkh0Y/eBKYnEN3YfmJJIhGP3gSmJxDh2H5iS&#10;SJRj94EpicQ5Vh+YgY1KuNl9YEoisY7dB6YkEu3YfWBKIvGO3QemJBLx2H1gSiIxj90HpiQS9dh9&#10;YEoicY/dB6YkEvnYfWBKIrGP1QdmsKOyPHYfmJJI/GP3gSmJREB2H5iSSAxk94EpiURBdh+Ykkgc&#10;ZPeBKYlEQnYfmJJILGT3gSmJREN2H5iSSDxk9YEZAAE5tvzAlERiIrsRTEkkKrL7wJRE4iK7D0xJ&#10;JDKy+8CURGIjuw9MSSQ6svvAlETiI7sPTEkkQrL7wJREYiSrD8ygSIHMdx+YkkicZPeBKYlESnYf&#10;mJJIrGT3gSmJREt2H5iSSLxk94EpiURMdh+YkkjMZPeBKYlETXYfmJJI3GT1gRkooWLX8gNTEomd&#10;7EYwJZHoye4DUxKJn+w+MCWRCMruA1MSiaHsPjAlkSjK7gNTEomj7D4wJXEZOaGfYXqh64fVCGbw&#10;hC7Cyw9MSVzGT6ihO6awjKDQj2N+YCmJBE3ClU8FyeUaTElcxlFohDFHsJTEKicabuFlLIW2n/MD&#10;S51YRT9zBEtJnAEVioPsdqFKc8YIljEV6uXPDyx1YtXPzBEsJbEqYuYHlpJYNS7zA0udWGUr8wNL&#10;SaxKlPmBpU6s4pL5gaUkVr3I/MBOEilMkx+oHzZKlXJQ8wO725n20PMDO0mknfX8wE4SKTY+P7CT&#10;RFKf5gd2knhUqcS+jfXDbheGJFLLavmBIYnHMsZC2vycwlISZ4yFFvO7KVRRwFjEZYyFMrLzA0tJ&#10;nKkhFJRcTmFK4jLGQhOUOYWlJM4EkWMZY6Fe1RzBUhJnksixjLHQIW2OYCmJM8ZCO4LdNv4hVWQZ&#10;Y6Ey35jCMsZCZ6f5gaUk/iFhZBljOf6QMrKMsVD1Y05hqRP/kDayjLEcf0gcWcZYjj+kjixjLFRf&#10;HWuwjLEcM32kflhdLDOB5FjGWI6ZQlI/7EYwdeIyxkKT3rmIS504E0mOZYyFNulzBEudOJNJyJte&#10;LuLUicsYyzFjLPXDahtnSgk1hJYfmDpxGWOhT+fYhWWMhXIS8wNLO3GmlhzLGAu1J+cIljpxppcc&#10;yxjLMRNM6oedHExJXMZYjhljqR9WI5hpJscyxkJNnbELyxgLPXnmB5Y6cSab0AlnuQZTJy5jLMdM&#10;OKkfdrswdeIyxkLFs7mIS0mcaSfHMsZyzBhL/bBag5l6cixjLMdMPqkfdiOYkriMsRwzAaV+2I1g&#10;SuIyxkJxuCEHyxgLNV7nB5a380xEoWzycg2mTlzGWCjaPqawjLEcMx2lflht40xIOZYxFnoSzSks&#10;deJMSjmWMZZjpqXUD7s1mJK4jLFQnXKuwVISZ3LKsYyxHDPGUj+s1mDGWI5ljOWoBnbhxVnGWChw&#10;OD+w1IkzxnIs81SOGWOpH3aLOHXiMsZCaee5BsvbecZYqGa6nMK8nZcZK8eMsdQPq0WcMRaKlC8/&#10;MCVxGWOhQeHYhWXmyjFjLPXDbg3mi2WZvULN6DmFpU6cMRaaVSynMHXiMoeFZi1zCsvbecZYqIa3&#10;mgINdnME9cNmG88ZY6kfdh8Ykkgf5OUHxu18LvNYKCg612CnEymvOD+wk8Rzxljqh90iDkk8lzGW&#10;s/o/9autftiNYNiJ5zKPhT6rYwTLGMs5Yyz1w2oKM8ZCO+LlB6YkLmMs5yzAVT/spjAlcZnHQq30&#10;uQtLSZwxFtodLKcwJXEZYzlnjKV+WC3ijLFQP3L5gXE7n8sYyzljLPXDbgpTEpd5LLStGXKwjLHQ&#10;3Hx+YKkTZ4zlXOaxUAR4jmApiTPGci5jLOeMsdQPq22cMZZzGWM5Z4ylftiNYN7OyxgLFWLHLixj&#10;LFSYnR9Y6sQZY6Gq/XINpk5cxlgoED2nsJTEGWM5lzEWOsfMESwlccZYaMe0W8QZYzmXMRZKgY8p&#10;LGMslAWfH9i9WKhiPj+wlMQZY6Evw3IRpyQu81jOGWOpH1b6YMZY6Eq6/MCUxGWMhX6OYxeWMZZz&#10;xljqh9UazBgLfdWXH5iSuMxjoQ/LXIOlJM6SXucyxnLOGEv9sFvEqROXMZZzxljqh90IpiQuYyzn&#10;jLHUD6sRzBgLDa2WH5g6cRljOWeJr/phN4UpicsYyznLfNUPuxFMnbiMsVCvfRymZR7LOWMs9cNu&#10;ClMSlzGWc8ZY6ofVCGaM5VzGWOjDMBZxGWM5Z4ylfthNYUriMsZyzhhL/bAbwZTEZYzlnDGW+mE3&#10;gvl2XsZYzhljqR9WI5gxFhrNLD8w387LGAtdG4YkLvNYzhljqR92azAlcRljoYHWnMJSEmeMha49&#10;yylMnbiMsZwzj6V+2C3i1InLGMs5Yyz1w2oEM4+FbofLD0xJXMZYzhljqR92U5iSuIyx0BZ1SOKy&#10;Rtg5Yyz1w24KUxKXMRZaYM8pLCVxxljOZYyFZsI5gvphswbXjLHUD7sPDEm8ljGWa+ax1A+7EQxJ&#10;pJvM8gNDEmnGtPzAuJ3pQrr8wJDEaxljoQfalIOdJNK4dn5gdzvTsHh8YBljuWaMpX5YycGMsVzL&#10;GAtd0+YUlpI4Yyz0C11OYUriMsZyzRhL/bBbxCmJyxjLNfNY6ofdCKYkLmMs14yx1A+rEcw8lmsZ&#10;Y7lmjKV+2I1gSuIyxkJvwyHKyxjLNWMs9cNuClMnLmMs14yx1A+7EUyduIyx0Dp8LuJSJ84YCw1G&#10;d1OYMRYaTi8/MG/nZYyFnnNjDZYxFnoNzg8sdeKMsVzLGMs181jqh5UgzRjLtawVRrvvuQZLnThj&#10;LLRz3U1hxljomrr8wHg702N0+YEpicsYyzVjLPXDahtnjOVa1gq7ZoylftiNYOrEZYzlmjGW+mE3&#10;gimJyxjL9YdWKcsYyzVjLPXDagozxnItYyy0nh2ncRljoeP5/MBSEmeM5VrmsVwzxlI/7BZxSuIy&#10;xnLN1in1w24EUxKXMZZr5rHUD6sRzBjLtYyxXDPGUj/sRjAlcRljof/skMRljIXmvPMDy9t5xlho&#10;K79cgymJyxjLNWMs9cNuF6YkLmMs12ypUj+sRjBjLNcyxnLNGEv9sBvBlMRljOWaMZb6YTeCKYnL&#10;GMs1Yyz1w24EUxKXMZZrxljqh90IpiQuYyx0vx7HeRljuWaMpX5YTWHmsVzLGMs1Yyz1w24EUycu&#10;YyzXzGOpH3YjmF6cZR7LNWMs9cNuBNOLs4yxXDPGUj/sRjAlcRljuWaMpX5YjWDGWK5ljOWaeSz1&#10;w24EUxKXMZZr1gqrH3YjmJK4jLFcM8ZSP+xGMCVxGWO5ZoylftiNYEriMsbymjGW+mEzgteMsdQP&#10;uw+M2/m1jLG8ZoylftiNYNzOr2WM5TXzWOqH3QjG7fxaxlhehFQiDaV+2I1g3M6vZR7La8ZY6ofV&#10;CGaM5bWMsbxmjKV+2I1gSuIyxvKaMZb6YTeCKYnLGMtr1gqrH3YjmJK4jLG8Zh5L/bAbwZTEZYzl&#10;NfNY6ofVCGaM5bWMsbxmjKV+2I1gSuIyxvKatcLqh90IpiQuYyyvGWOpH3YjmJK4jLG8ZoylftiN&#10;YEriMsbymjGW+mE1ghljeS1jLK8ZY6kfdiOYkriMsbxmjKV+2I1gSuKyVthrxljqh90IpiQuYyyv&#10;GWOpH3YjmJK4zGN5zRhL/bAawYyxvJYxltfMY6kfdiOYkriMsbxmjKV+2I1gSuIyxvKaMZb6YTeC&#10;KYnLGMtrxljqh90IpiQuYyyvGWOpH1YjmDGW1zLG8poxlvphN4IpicsYy2vGWOqH3QimJC5jLK8Z&#10;Y6kfdiOYkriMsfxf0s5t53ocR8+3UqgbSHltvGmkcpDjHOYGuhsNTIDO9KCnkgxy9Xlei5RNymt9&#10;JlIo4PuXLEuURHH3UvI7YywqqFGQObGIsbwzxqKCEgUZY3kXMZZ3xlhUUKMgc2IRY3lnjEUFNQoy&#10;JxbPsbwzxqKCGgWZE4sYyztjLCqoUZA5sYixvDPGooISBRljeRcxlnfGWFRQoyBzYhFjeWeMRQU1&#10;CjInFjGWd8ZYVFCjIHNiEWN5Z4xFBTUKMicWMZZ3xlhUUKIgYyzvIsbyzhiLCmoUZE4sYizvfI5F&#10;BTUKMicWMZZ3PseighoFmROLGMs73xWmghoFmROLGMs73xWmghIFGWN5FzGWd8ZYVFCjIHNiEWN5&#10;53MsKqhRkDmxiLG88zkWFdQoyJxYxFje+XssKqhRkDmxiLG88zkWFVQomDPGooJaAyk/cS5iLHP+&#10;HosKahQktG8uYixzvitMBTUKEto3FzGWOd8VpoIaBQljmYsYy5zPsaigRkFC++YixjJnjEUFJQoy&#10;xjIXMZY5n2NRQY2CzIlFjGXO51hUUKMgc2IRY5nzORYV1CjInFjEWOZ8jkUFNQoyJxYxljljLCoo&#10;UZAxlrmIscz5HIsKahRkTixiLHM+x6KCGgWZE4sYy5zvClNBjYLMiUWMZc53hamgRkHmxCLGMmeM&#10;RQUlCjLGMhcxlhlIJYD3KqhRkDmxiLHM+RyLCmoUZE4sYixzPseighoFmROLGMucz7GooEZB5sQi&#10;xjJnjEUFJQoyxjIXMZY53xWmghoFmROLGMucz7GooEZB5sQixjLn77GooEZB5sQixjLnu8JUUKMg&#10;c2IRY5kzxqKCEgUZY5mLGMucz7GooEZB5sQixjLncywqqFGQObGIscz5rjAV1CjInFjEWOZ8V5gK&#10;ahRkTixiLHPGWFRQoiBjLHMRY5mBVKJ2LmIsc8ZYVFAbQorizEWMZc4YiwpqFKQozlzEWOaMsaig&#10;RkGK4sxFjGXOGIsKShRkjGUuYixzxlhUUKMgc2IRY5kzxqKCGgWZE4sYy5wxFhXUKMicWMRY5oyx&#10;qKBGQebEIsYyZ4xFBSUKMsYyFzGWOWMsKqhRkDmxiLHMGWNRQY2CzIlFjGXOGIsKahRkTixiLHPG&#10;WFRQoyBzYhFjmTPGooISBRljmYsYy5wxFhXUKMicWMRY5oyxqKBGQebEIsYyZ4xFBTUKMicWMZY5&#10;YywqqFGQObGIscwZY1FBhYIlYywqqDWQMJaliLEsGWNRQY2C5LEsRYxlyRiLCmoUJI9lKWIsS8ZY&#10;VFCjIHksSxFjWTLGooIaBcljWYoYy5IxFhWUKMgYy1LEWJaMsaigRkHmxCLGsmSMRQU1CjInFjGW&#10;JWMsKqhRkDmxiLEsGWNRQY2CzIlFjGXJGIsKShRkjGUpYixLxlhUUKMgc2IRY1kyxqKCGgWZE4sY&#10;y5IxFhXUKMicWMRYloyxqKBGQebEIsayZIxFBSUKMsayFDGWJWMsKqhRkDmxiLEsGWNRQY2CzIlF&#10;jGXJGIsKahRkTixiLEvGWFRQoyBzYhFjWTLGooISBRljWYoYy5IxFhXUKMicWMRYloyxqKBGQebE&#10;IsayZIxFBTUKMicWMZYlYywqqFGQObGIsSwZY1FBiYKMsSxFjGXJGIsKahRkTixiLEvGWFRQoyBz&#10;YhFjWTLGooIaBZkTixjLkjEWFdQoyJxYxFiWjLGooERBxliWIsayZIxFBTUKMicWMZYl3xWmghoF&#10;mROLGMsCpBJwJhXUKMicWMRYFiCVREGREzPGshQxliVjLCoozUHGWJYixrIAqcQ5KGIsS8ZYVFAb&#10;QoonLkWMZckYiwpqFGROLGIsS8ZYVFCjIHNiEWNZMsaighIFGWNZihjLkjEWFdQoyJxYxFiWjLGo&#10;oEZB5sQixrJkjEUFNQoyJxYxliVjLCqoUZA5sYixLBljUUGJgoyxLEWMZckYiwpqFGROLGIsS8ZY&#10;VFCjIHNiEWNZMsaighoFmROLGMuSMRYV1CjInFjEWJaMsaigQsGaMRYV1BpIGMtaxFjWjLGooEZB&#10;shPXIsayZoxFBTUKkp24FjGWNWMsKqhRkOzEtYixrBljUUGNguSxrEWMZc0YiwpKFGSMZS1iLGvG&#10;WFRQoyBzYhFjWTPGooIaBZkTixjLmjEWFdQoyJxYxFjWjLGooEZB5sQixrJmjEUFJQoyxrIWMZY1&#10;YywqqFGQObGIsawZY1FBjYLMiUWMZc0YiwpqFGROLGIsa8ZYVFCjIHNiEWNZM8aighIFGWNZixjL&#10;mjEWFdQoyJxYxFjWjLGooEZB5sQixrJmjEUFNQoyJxYxljVjLCqoUZA5sYixrBljUUGJgoyxrEWM&#10;Zc0YiwpqFGROLGIsa8ZYVFCjIHNiEWNZM8aighoFmROLGMuaMRYV1CjInFjEWNaMsaigREHGWNYi&#10;xrJmjEUFNQoyJxYxljVjLCqoUZA5sYixrBljUUGNgsyJRYxlzRiLCmoUZE4sYixrxlhUUKIgYyxr&#10;EWNZM8aighoFmROLGMuaMRYV1CjInFjEWNaMsaigRkHmxCLGsmaMRQU1CjInFjGWNWMsKihRkDGW&#10;tYixrBljUUGNgsyJRYxlBVIJKI8KahRkTixiLCuQSqKgyIkZY1mLGMsKpJIoKHJixljWIsayZoxF&#10;BaVVyBjLWsRYViCVOAdFjGXNGIsKakPInFjEWNaMsaigRkHmxCLGsmaMRQU1CjInFjGWNWMsKihR&#10;kDGWtYixrBljUUGNgsyJRYxlzRiLCmoUZE4sYixrxlhUUKMgc2IRY1kzxqKCGgWZE4sYy5oxFhVU&#10;KNgyxqKCWgMJY9mKGMuWMRYV1ChI2nkrYixbxlhUUKMgaeetiLFsGWNRQY2CZCduRYxlyxiLCmoU&#10;JDtxK2IsW8ZYVFCiIGMsWxFj2TLGooIaBZkTixjLljEWFdQoyJxYxFi2jLGooEZB5sQixrJljEUF&#10;NQoyJxYxli1jLCooUZAxlq2IsWwZY1FBjYLMiUWMZcsYiwpqFGROLGIsW8ZYVFCjIHNiEWPZMsai&#10;ghoFmROLGMuWMRYVlCjIGMtWxFi2jLGooEZB5sQixrJljEUFNQoyJxYxli1jLCqoUZA5sYixbBlj&#10;UUGNgsyJRYxlyxiLCkoUZIxlK2IsW8ZYVFCjIHNiEWPZMsaighoFmROLGMuWMRYV1CjInFjEWLaM&#10;saigRkHmxCLGsmWMRQUlCjLGshUxli1jLCqoUZA5sYixbBljUUGNgsyJRYxlyxiLCmoUZE4sYixb&#10;xlhUUKMgc2IRY9kyxqKCEgUZY9mKGMuWMRYV1CjInFjEWLaMsaigRkHmxCLGsmWMRQU1CjInFjGW&#10;LWMsKqhRkDmxiLFsGWNRQYmCjLFsRYxlyxiLCmoUZE4sYixbxlhUUKMgc2IRY9kyxqKCGgWZE4sY&#10;y5YxFhXUKMicWMRYtoyxqKBEQcZYtiLGsmWMRQU1CjInFjGWDUgloDwqqFGQObGIsWxAKomCIidm&#10;jGUrYiwbkEqioMiJGWPZihjLljEWFZRWIWMsWxFj2YBU4hwUMZYtYywqqA0hc2IRY9kyxqKCGgWZ&#10;E4sYy5YxFhXUKMicWMRYtoyxqKBCwfRbBln2kmITCWahiRrixwuJHfeSIhVJNNJEjSN5IbHkXlKk&#10;IolHmqhxJS8kttxLilQkZU0TNc7khcSae0mRiqSwaaLKnRl4mX4rIi+8MHBnEXuhiYE7i+gLTQzc&#10;WcRfaGLgziICQxMDdxYxGJoYuLOIwtDEwJ1FHIYmBu4sIjE0MXBnEYuZfstgzF5S2yMZjqGJquzM&#10;gAxN1KxKXhi4s4jJ0MTAnUVUhiYG7iziMjQxcGcRmaGJgTuL2AxNDNxZRGdoYuDOIj4z/ZYBmr2k&#10;xp0ZoqGJKndmkIYmqtwJKhNsVZqoavYM1NBEze/hhYE7i1gNTQzcWURraGLgziJeQxMDdxYRG5oY&#10;uLOI2Uy/ZdBmL6lxZ4ZtaKLKnRm4oYkqd4LUJO4sYjf0OcjOInpDEwN3FvEbmhi4s4jg0MTAnUUM&#10;hyYG7iyiODQxcGcRx5l+y0DOXlLjzgzl0ESVOzOYQxNV7gS9SdxZxHPoc+DOIqJDEwN3FjEdmhi4&#10;s4jq0MTAnUVchyYG7iwiOzQxcGcR25l+y+DOXlLjzgzv0ESVOzPAQxNV7gTRSdxZxHjoc+DOIspD&#10;EwN3FnEemhi4s4j00MTAnUWshyYG7iyiPTQxcGcR75l+y4DPXlLjzgz50ESVOzPoQxNV7szXl9FE&#10;1e7MwA9NVO3OfIUZTVQjShn8oYlazJ0XBu4s4j80MXBnEQGiiYE7ixjQ9FsGgfaSGndmGIgmqtyZ&#10;gSCaqHJnPm5DE1XuzGAQTVS5Mx+5oYkqd2ZAiCaq3JkhIZqoxjszKEQTNVSIFwbuLOJC028ZGNpL&#10;atyZoSGaqHJnBodoosqdGR6iiSp3ggcl46CIENHnoNmLGBFNDJq9iBLRxCA7izgRTQyys4gU0cTA&#10;nVWsiPh9WhGVlLiTsOvQRJE7iY0NTRS5kwDG0ESRO/EyhyaKshNXYGiiKDux14YmirITpTo0UZSd&#10;SL6hiaLshD2HJopY0TRgRSqpceeAFU1VrGgasCKVFKkYuLOKFU0DVqSSIhUDd1axomnAilRSpGLg&#10;zipWNA1YkUqKVAzcWcWKpgErUkmNigErmqpY0TRgRSopUjFwZxUrmgasSCVFKgburGJF04AVqaRI&#10;xcCdVaxoGrAilRSpGLizihVNA1akkhoVA1Y0VbGiacCKVFKkYuDOKlY0DViRSopUDNxZxYqmAStS&#10;SZGKgTurWNE0YEUqKVIxcGcVK5oGrEglNSoGrGiqYkXTgBWppEjFwJ1VrGgasCKVFKkYuLOKFU0D&#10;VqSSIhUDd1axomnAilRSpGLgzipWNA1YkUpqVAxY0VTFiqYBK1JJkYqBO6tY0TRgRSopUjFwZxUr&#10;mgasSCVFKgburGJF04AVqaRIxcCdVaxoGrAildSoGLCiqYoVTQNWpJIiFQN3VrGiacCKVFKkYuDO&#10;KlY0DViRSopUDNxZxYqmAStSSZGKgTurWNE0YEUqqVExYEVTFSuaBqxIJUUqBu6sYkXTgBWp5ETF&#10;f/rzn/76H//63/79j//yn//8p3/+7a9//PL333/9+6+//PH7r3/8+ss/f//1n7/+8pfff/2L3vnz&#10;n/7tz3/8i9XVP3/5P7//+phffBeNRfsX/Xt6vImnqur//Mf//tt//8f+0h+//Mfvv06vJ4e424Co&#10;xIWxHpY6av79X+MbD74R3aKDj5nsiR5+93r+99+shwdf4mmhQNV/9SRpr/fXv//j3/+2D+To0959&#10;vx4PA44f7yeYkK/VUfOv/+sv/+Ov//Vv/zfQ+IZGS3Tkvdfc7vJhphpJ72l+WxYNj7lmd2/2eExW&#10;pUn0B/Q+jzBE6Ouy5xfXwRmn8+6D/2yNbDL4MLPlPvL4LZSrLaE95g2zMXjM90J6eO5Gz+Hdi6bJ&#10;g2sSjaYZ085wfcziAwvk87g4ZqbbfNvTu0fT89sDdlez/VpxQJ0DnzOE+064MeaNhezvXqzz+90H&#10;9XzOzd7rhH3krriyX/hzfs1Pi3A83g+W1gPcB386lxvrza+nXwDIG9h+/obX87+9/nuypEjVf3Th&#10;7/U+U8clXPrSiIAVmIqJ9bj3QVwcaOuSK5cQGP4aPBg4mCtgJgMCHxBvX/H0KeUyhMkAOp4ur8OQ&#10;+nEtN9jdwv28yt3ZYWdwsvzdt9X4lA1+EOXvSoj+3C3fGbOICPM72ym9Ph7u2LA4Gqz75r+wXZGD&#10;i+VytD3lwvPnfpUa/7I8U95FBO1s7x2DfMw6yNEWD8aOqwCqAWH98UdB4UxizERiq2dG0Sdyz5WO&#10;1/O/Xv9FcvJZZvj4vF4cZ39r9hPh9IKC2NX8MbL3c+4z/mLG05yyloaiicbTlYQ/riUQCT07vZKA&#10;qWm+/Gtxp8db7JmmnK/iGOzFYySRK5s4Sh+7jXaaOKTsImh+HJ/i8Hr+1+s/6MVphLm6wvV6sTd/&#10;C9ltUO3jPb8sZNfnFDfUvzrGY+Y0jgyr0zPueYyW93WMfcVf3jMf7u49L8xpappJ69Jimexrrgdh&#10;qMM+5Uz/4d/9vJrTxn5zQcSncpti6E0zj27NPd7L+918ndNjxmlmyvH4lkwgUE7TvkYXTT+hphOG&#10;dgsSEmNrp7VtXcTL4TX8POaHprA37e8eg9p43AljA8fFeE5Mg0uFxQkbxuycZiv8nNBbzsHnt7ye&#10;//X6DwRHn1lmyp0Jr3fJR09tjQYeslwDozyfkNGcDB4j7na92Af+ZMr7isxIheu9ed0zhpEFN+F+&#10;f/do+rX4yUg9xqAIMv757onKp8fDnF73/H57UsHp3aPn93rongvCkPpdQ2jXurSOffms++ogg/pb&#10;d1ZTauCKZ7zd2Jv3wud2LEjKcmGnRhn/pKgrZD6oklTAk11hyVkY2gxzZ+Obc8qYuuZbZztOfcwp&#10;+6MzCsKnxW1Pj59ztyOwdI6khp/3JoP071/hKuFhRO3yRMh2250bkRoiffSMUdVNI7TUgbDe6JkR&#10;23k+evZ3j6bPHHzxGA+nz1h/fHO2Hyhgl0fI4xbKOXrGFOvuzMVj8qS6Ru1Tcq/nh9a294zmiKLu&#10;wWzDNk3IYqXlx7I7+tu+Vjd7fsgP9qZ3eXz20ZCV2NL+2FmoTwnmgMzeRtiKtKnoWrmi3vPIvBNC&#10;oG9tvumRLCeEPz6j9+yb7t6YgUgwOP1djNHI2xRsfZ3H7T4xJX0xzjInyo74yyQJ+WZzX6lFfnsQ&#10;v2Qp+6e+pBey+cEBEP8WGRKWugVJgp25Tj5f3RLrC8lp4sWQfMzBXeOf2QCd8bAUPh67rTnMtktR&#10;Hy2HrXtAA4+s57R6Pf/b6mNaHhtfPoJHzLza1ZRy95Fnw+G0wI3Jk8Koch7Di2gAho96o3a3vrUP&#10;vMPYUfxltOIf9fkaPSkEV3clMCCa2du7JTrbxbIMu/ubhkuODzlBXCdK5ZXJ6BYRXBpNfi6N9/s5&#10;8JDZXPe5Z0U89cgDpzSi+4bY0zUdTQigFeJ2+uiYx2n97NmDwMH4togvFGjPKD5ce+cQY7wXC2tH&#10;+R54VYq4wM2wq9fzv1Yff+PhoZPX9pQ2/15/wZZxiiQC3VjxduPYvBe8BxccL1RT2vxEJnEC2jRe&#10;PsZy648Rfj2N7GeV+uLsgvvXTKVcnPPufilUabLhxS3WyaF6sQAuLplNfVChzU4cZfzVVwKJZeY2&#10;777aHdu+E6YXjqklU7FQe+g0EIYosux6Hu8q8rLnLzFVON3ypB6v5YFZbrR/5J039xG46U6URgHM&#10;1qevrf+1ESp84xoSO+/Zr4Lwepfz8sbU8CiiemnJHH1ecMgXSx+HbNTR7nUcj19EgMy9wFM4fXI7&#10;8sLneVmeExLMmE3M4W7N53lZCCe44yQdmHnex2vzgmvh34h/sKeOj2Z4vc87fkGOuyWlsHFnuIO4&#10;q0mFb/1jH48XHkYMN8OHiifuUuqFPdGQEJ9SPpym+HN7et7RsaP4q40UsfrsqoBg+hRsN757oziA&#10;CcdBdP5/yOSvwn5QFMHP27CeILMRJQ3kaxnHF3+10WIZ6SixvYpqiw0jSX2SLwKMLGaPyqNvj3yZ&#10;yLbhl3V7DokOwe1tZghO1GgEYEn1CIZMv/uSk1sFV5eMI8DBrYd+LylhEFksZ7EqCd8tVERoC2oO&#10;NtPlJMMn3aPUDkhGzSk8PHaLkeiy/oA+7nVLeMPBrgtbij3fg1999foGwiHqXpsiStdKwje/bR2m&#10;tzOEFsb50KtdTQ4WAAiM7yjUUeBA7ew+6zJG4lNC9t1h5vqbLsRiR/GX0UqgtlshXUL04U98BLRb&#10;BFnD8vnuHhgsatCFbe7yQ0Hslp/r3SL5NzvBhoJ05dOfLrzrRBEqaPbgLVZYYG13o1/Y5c1Y7A0j&#10;8pzHXtSMk0xMD6O8LRCQ0SkXIWzsq0mW/e5r+yJgFE2khS3m/InNpRjxyVr4qDViR1/UDpFByx4g&#10;3MOo3B34rnYIqyDibbiC3YI3uSJqu9nGVkY6nmjm27WCWZraQekXPBA+vCt3xl7Nk4HNy1z6U5Y+&#10;EvVAU7r9gLfX3KJbjIFs8c9RPV5YLtG1wWjx+/MfLwRx9EB2pvJu5WRfy4i4Xm33LahR90CI79ir&#10;nR/F6G5ljk8/rWvs6DNjvJks5ztBZD2O9p0xZiwO10pPth/RjNPSz6y2xzee2CpTYIyZ2h40fEpT&#10;uhWaaA47qk0V0aGn++rCtmOwSLu17zAEYLOtfCJnHrsUB3eZG8m3GAMrB7PKOA6N1U4B9IbhsS4x&#10;RqLOc4E0YdaazX1jtLCyC96noishNhuWYJxkbGDXBvK+2Im3uyVg4tpABkecRsTj2ycZS15Telr5&#10;j+yURvvRele6h0dX8SiXnjt38KMrUNs9vGDn/R54t+gJG6hX879e/T07RvJ8Mc6slofqmxt9T4Go&#10;vnpe7fPOenB6UuD3LsWIwz16RvqnoZB3QGjF5B5vKLzTFq33drEnHpxwx0+yftjOcVM8uH9k9cgv&#10;0QL80vOCYSHz2PqUPmtMdmtbPLAyFMfbR/hUEC40PRE56fHXY/J82xBfFZppb+OjHDmOYZSRc9oq&#10;TlgOyCp7Fw0QtwaxBk4C24Y9pNrRM9GyTjcWNPx8d3PAMXyVzccsHDpsSh5jIDphoCNN6x09E/Fx&#10;AQazCiC/3zORDo+tHVu6Nw3vSNm1xcCQTGAmX/RDcfrjPRZ7u2diZJOLzie9tBjS0TMx1T7b3Ckb&#10;NePEZ3Lh0dbzi+uemJ77PWOrO9Uv1rSt1NEz4rRbIIPEh/ue5IJYz/B2372Rp+Iv4zDCFgSx7V12&#10;STTXQFpp2qYT5ET3kTCogzB2hktJAhprixve2lUTbNGTNV74g9E+nRC5Pdr9GmwyQFyOvjhh6MgW&#10;Rr3XM9GYrreZWRmk50EhjWcHDxQ4i2pwYsA9ieaFK3BcNvHzfl5Qbn0h8WyizpmwgY74Ie59NDdw&#10;e6Db17lmapI8IiPX1pmMjLYj+0Iq1aEvZDcnj8eEF3tgU6pxZ4Obs80Z3G4gM8ApWElgRHOPNyjk&#10;k0TcjJHcx6zUjsKuwhLyb00SgsPUjutMv8IHm/mNRk1sMOOXQ4w9ZrEK0hNx2b3i14rxF7fNTNzf&#10;VdlFMBehhvdtPctPLcy24GmX24SnUyiLwwZ8cNTGzG62a+b7OiuHs7+tO00Ks03QQs7CPl/kACbo&#10;goissrn8sfLUwqYjstslIDbEp+DDpQyTd9upHrAasgXOj1nIyIAAOUeKK3zeLavYl9smJjdfZOna&#10;SSNl2h0X33g9/9vrv989b7ln5rGDvJ7/9frYOna4AdlOYMZXwuv5316faK1P73n+vF4cjb9FOMJx&#10;AUXB0xYA8Ove+sWSKgLpPigElrhFKTVuIVwxIkC0u1YXbAzY4adTiUzXdggOxbPHCEYkZWZhu7i6&#10;2LrsEKf7iEHfk4QzJnlXLKRmpC0wY+DadQVCDBT3OaulmS/Ad/+5KAmBB54dhRmFLAmBPScQts4i&#10;enkwZPcLq9IfH9QXkpinxSm6wMFfQDCbqLtQS0pX9qjAZ43nPG5cDfQwu1MImoodoYn8vNcISh00&#10;yrt2eevtXu4dNCoBUyOdkEIyRBdiX119XI3s7WcEH6w0i2s0xr7iLx8fMBo7tWmmCysCPnKn4YVU&#10;TqY7cNzLJdER/hk42MfufSqLwhBi3sIj/mFOV2LJTiNBv+atndbgemR8D6tjakPwCXVMlpJP+Wgy&#10;rqjVPjL8tBbMH0Z22TOVD4T0wtDF9/ScPALQCOSwN1eUiKdJkOQIeH1/NcUm7nUcAZu+Q/Bzu2DH&#10;zzYw83iMRdnRUYLlTabcHDOc0K06JESyjxDBPYmG6BUuShwza+Uah2gVVvP9MfOt6Z6+M0bOJri7&#10;HzoAydfCnCUhnoFsuZ3/n8hR+Kzt77iyiYNx2DCw7S2WqNlkJ47M9V+oUZM9KIy1hX1P9WNvtk+U&#10;VGZnfx9PfIcYSsahx3E0Dn6y7duk9dVkecmDMhqRlRXLjzwYTAx7l7Mx0SUniIFb45NGPCOqenSi&#10;Nqy9TfDk02p+jGjhKPUNhGY7GPFTGAhcYfb1IA5+YAy+Dv63zSx6SV+m3hed6ogjW3Sv9jVEhaFr&#10;Vu8DMdbDEZ9oI6jF+Q6bDt7ASUy9ea+NuFx/hMFSfX1vwtOHaf/4aLfX87/WPscviKPY6K/o+TJ6&#10;bnM53sXn7qL74+i5kQdmsd7QTR1jc6r8r1OH/eCe1INobp9fr+d/e31sW2NVDhS8+p0gXu/zaJ5k&#10;13ngFI6WT9v2/qfB4MRxoNDGIpfa0yS8L//baHtCvGcREEmaCqTpKFFP7kMJGKaGxPhEm96Qk78z&#10;9T6a72Fa1e8KEPtZSQvRsrmSSfiAfG7Ue1EeWBCnPJ772RxEb8po5DGhLX9bGQv35bzAOL9gmTgm&#10;uaJBhfCYcKrvS7zRBhq4NOS0GWxlHiV1lRj3s5znLQbrzMVZ7n6vky+0/3VmDOPDFvRevN6HOSVq&#10;0WcFgRQMgjTl7Ihgy8d1RDQVYgu8uz4cCcCx5X/NyjFpoOmdMDRCkvMfeTSO8vMGpPGn5zWxQPim&#10;P21ABcxskcFnlB0bedbnua0Hng96wbYEyCoh1Vj9M2nPJ+auaWwiKIcQPvZfHKVteWKvbqriVVpW&#10;pU8o7qDCmm2L4ia0mwn7UxBsZzaEJtFAozZ2FIeIXfACb29NQnG/sMur+V+jjzUGH2rV8dIHho59&#10;+Uu843OhdODAnyh78vasSfD9uC+fiEAPT9E1+XeXg7rqFgsV78saJrOhzYfPFhaVAiVtJMo2CbuC&#10;2CY2RHv64CMMx4WvPwZWieIqQ3dvWIdOIzaEv9KPViGGCFlrPJ2o8JSQR2G0ily4gIJz4nlduXWH&#10;1YFcjd1iJ3ouzoOA0HTNOZeTDEe63Y7ziKkSxgNw6/sNP0Wn6s+jJeLhKAXzdPos3M+TjGr0fUIg&#10;VilK54YZvStmnQpLa6sjW762MOOHBK7I+ETXZXi1VcVsa7jbyQLP1RXZ6NV/stlYdqXJttY5D971&#10;mrfqf00ufRqBV7tcKU2Kk3QxKayjP4X2eJJLgWEPBxVXioPX2C42NFyzGGiCJWZ3VoWYx82PB91D&#10;/TrF1uHcOL74q00Rmb7d0HzigbSd5PsMfKEbfbhipJ6c2UcREp+LJ8f9C7nRKOIOMJCMo49CnPhS&#10;J+h8GnWzQuRawpCzGzcAelvjWlgsji/+stFiWrioO17to0XAehDmCUrUTOj+FEXlO/h4eq9bUiTc&#10;E7gYLRrqGM8wydjmvoOra0uAyy1Vzj7OMWlUWJVdSQ9aw2iDYOfcPYGZxo6CE1tg89ZoFb7ylGW8&#10;ccJs57VFPvi3j9AsME1YeeL+5OD4LkAi7U/vdbufl7NXsc9igiKg4CFoxn27r4q9y25q2uZet4oi&#10;OsUg6BFhJi5LjpQ13DWGsxTp1pi+9pRJLqgxYd1d8U54FWEayftWdrrpVmyXoE84q9dvLiGxA9tT&#10;C3RrtLi9SDhrmNVr2bU+HhllPlqdUZuCtiEgs7iEO3yWe92isp2TOcKbTmididKB7qjGFJJ0KQVc&#10;cpxjiQIi/jKDbNUuaKO96FbDcXNt7JaYkQeVDjfq1mhfZDk52kFQJrlYnCrpJ/Qu7CbiQH7yA48G&#10;bPr22p4tPa7E2dLO3DNwbOVHToajXHRi3pw+exVMFNe7pp5fD51MaVzK1mnswhR5Nf9r1T8Nzatd&#10;LWGcLQy6sE++z3TYY90TvrWEBEi/8QZ2icdSLviK4LFL/CrDnrdY9wL69iRVxo0IVKjd/NOfkkvv&#10;+o2r5QCDb3MOqnR1CAArABlxlvgYDh2wRPva9TK9208OYFzNzx4kYBNZ+00mTYoZdnF2uJDOIY2R&#10;9Ib7q3pjPEiW6z+U1dUYlVyQ0Ur9Rh2xL6cOnJ84uE3rR+pw5dyIFHOM5zfjzNiYZGKY7J02Tu5F&#10;n5fMReL3TZQhe7HqgkbgMRl9/hh3q6CJeJdvvTU5SI6ZcuPPq0+kFGvNH6Nno+nKY+j2x3BKP4wQ&#10;Rxl/+Zhn3eiwrwtyn6ZTz8SizJ9m/UhYDXufpEfe9jGf+Sb2FX95z7B8pxpJH5OCsKfwpUw1wDBi&#10;npN5K6gfN9v4iTk7vpwQpOV1z4S5HRZWkl50jDGpcEy9aTZbNKyJJL+w961n4jRNfw8iLfE/AT9M&#10;On9LTGk87PX8r83OAw5zd1bbBVu+GRhez//2+iDdpmexNC2t7KQIPswE0sTfIpgQESdmglsF/DHK&#10;Ky8REtBtFaww5erdNYKUX0dIz+YDddyOLLhEI9cXvnOBBF/GgAp8h/RxjkcTFExr1pbd4k0rpzyG&#10;hTG2SQrbCWND7Jnuge8Im3bCcNgaeDis/vVsk9xiBifmJk0HGZ+EABIsxK54zPEBHzMWMzN/f7bl&#10;DPq7vNmil8dsB8FHslnqmeNiBvkzeOoWeoa9kN5tOjGTdYruPJ261MQlGzygQ1zhMfm2Pma8K/CW&#10;6zF/hOfEZcgo6x8dix5ps3bojsu1IuDoGfbgAEiEuFZkMXgCh8AJkIRAN7FDv2SEuDWa5APdQVbZ&#10;Tsb29LSMXXfh9YYpYTHMshVgrHsHwmOo6VIVf6gDRXGU8Zf1TCCAHDRjfQRfwiVwLFGAvjM4tpII&#10;48KXrh4JsTVZcm9nALzOXY8QTmGHhUExn+YIYGzQdJxt8g4QGEbYNs0fXM8kMZXo3CdSWZK+Rl7v&#10;eo5mzmt+Fg+cKfPrk1DD+wGPMBBwcNNaSAAlIWucN+dIUSbbSTirKSaAyUZQxyeBWET04HgMP7vU&#10;w2fo+yCOMv5yvgCet9iLnE6wyLg65I93kYid2vCqLlw4l+8XN1GNefYdGPuKv7xnJslSftgLzFfq&#10;+bQXwJrmaZ/O3jN9MWzb+7BNZcwodklYOVZscKJLqenz/scnaCLx6PmT1Imj/GbzcoTB51xAZd/H&#10;h9xyPvW54mYjiytMZAwdd295Pf971O/7VWfjmh48WQy5PhNo/qmg0wPz8XrfRrNwrt24bwYpQUI1&#10;vv88GqJNZv8IUyZb2t7ovV3JTmlI+yaL8iyVaxC2H+k6FvvWcQmLffdVA+BzmwSZj/O+vz3sTqfA&#10;5pFI1zHvYJRNXn+eR9U3mwtRgYm18/SpfuSR3gsGkfPjyOqsPQaxicC+yY6RIV8Nkznt4GFk1z2z&#10;gQ3DkJ09mCWocN+i5OmbQXT0jO/SbR78i6Y0bvbM5JjNjPNB03H3PzEOnKk4eysw/7zYxEUdk0Np&#10;8LZzUBxl/OWzze53XlfmUpJ4pIyhcvbZ5kgl925Ewsh+6seAyHFj/ox3Y1/xl/Wsc4COA/8Gzpw0&#10;IUPul18yH+i6MGa4uh8uQU9V0smpjGfdAWugl6iDiWdo8fZIEyGQhJ0i71CMjl8DZX+Y7bR3pEt7&#10;PJNrOpoxc9oLQ31u+bNwFxkA2Do2s17P/9psKmOxjwnl01Edr+d/vT5AuDEzsTgssX16T/Rcrhng&#10;r+tW7HKypuLMES5l0drMYQubCdp3CLehyq61EB5B92tuSZTy3euVgLW9JR37fSbIhZJF1uqTTjrk&#10;keX2FfF2EHIWR//UPnE2HwWBsa5rvd3rmcNI8ujwcSTymBpOxLH1GtE4DwjA0w7nBKJu1LPHGCad&#10;e2Jf8VdbaSSCQgj+LqBdavqcsEj8OOa54BgSGTTCdOYS0dv0WezLx+59vo/Nizetgx/tLa/nf70+&#10;zOjxb3wCO4F/4sahPvEpS2/AtDwsLa/nf719NrHHDPCoj/xArxdH429xCMHXDGTR7HxfM8w0bH+f&#10;GgCyCF2h8UgZtnnHqlKC1o2Z4zI2GLitlk539tQMp9T/Go2r/IVmDBOHI/ZyR8di1SBQmhLlOA0p&#10;GzvP95GhYvp0ccsC/wdu5MgWEd9GI9e0k3txZ2RyZszOw0RSmuJ3nsC6JkfEejkfw/MZuFwznQYw&#10;/d/uPgjBNFiRY9O2ZthdusjivM9QSeSBe58c07q2i6575vZO3ynjvQrsWQgzdlAiTEQc4R7CzP0x&#10;1luhZyzBnp05XrwgMd0zKvcjnnFKZHN2wrj+uXuHcZTxl3Efvqw8u11s6VRJjKlyeAio0aeT5OEG&#10;0B5sRgDYPDX8NOKThTHjIPY7vfejvHFQZNHrqoCdMPBNbNywzhyEIibrj1HGtziYU7v9UkCEztat&#10;ZudI/+t783zcWCo/781cnwN2nviHPUTI+fsO4c4C9qaNAthy+mFHcd9Dt1yQZ6T9/tA+8XIHUlEb&#10;h0XrdF/yBLf69dtwEOVK8DxvMcSVHIe2Mj1XoPNE0Df4gh8sSqfAJfU6d2uGk8IKoXzXN0qlt/WH&#10;7cgrTPWvRoYBjB4+a+HAcxDLHrblIASu265OAydHG+Yxlnx8zpC67hmpRCiomQdDQgK5dIJj/THW&#10;Q+qZWwR6Fht81VOeY1/xV5tZTEN6dqrxauJqAjjTsxMGC0bElMe6CcIII0JR2OHgADTt7xJDjluY&#10;Y4vgxr6EPR3C+QjIlNtX/XFPGLznjXGDkSI/+2xjemlRzws5weDOwcq2TbMNptmPgJPLybXUxltx&#10;fuMvm20+btVvDVE+YUMnj0GB77nABMEAdo+EIW9cAx3I6r0xg+HrFpo2Zsz8BENweKofFeKMFsch&#10;Qs/EAvpNv0SQ9UXltv/iKOOupR6Qelthppkd7DPl9fyvzU7wcxEy93ZtcJ7lHcddK1DQTEMd3lnS&#10;nJLj5ndDNZDEaYwji7+c3jN2A1IV026AdjCsPMyJgRO1I4/xzH12lL9z3XOeI7LwbB2Ju+JH/OA3&#10;4vz0eBUrfETRvd3rkeH193jFBUB8hn9osjmXnY13DLjtL4xoBSAuueW6ZxSEx3fAaC13pDdNBod/&#10;yRXdxXaJW1e3LzjHYTlj+tzvmZvx4bl9h2DYAAIGvYaxScy2bSDiU8pqCTvkHPfH1qtcNqAMYCS8&#10;9YwP1jzgY8z6tFZLHyclHgQm9Yy+MPsOXBPKP4z5C7JE2A+kQbKB2Ag2s6/Xx5gm11v5QZnpDU7R&#10;5uqjPwfH/lD/S8RV4IYl23NcQWC6reln6ojvOPciRH70+AlA4CPZ+CG0ycbTaC45Vb6baU7sS05c&#10;Bb+b26dpyTbBnkyTH2OfNZXO21yG4nMe+4q/TO6QLqCrbdp6iXkipxKlVKDOHsvwDpwqCNDjrxB2&#10;SITYl8sH65O33uSBWKOnVfB6/vcrjT/PKadH+sictr4TYDWlzBgReG9xZPCun2DUyaPD6osj+8Zr&#10;HMfBcds7kCvVkYTPvEYUGS/S3xAffbNM2Qlv1NxRv23m07zkeUTUupbgmJ2d7TrVj2Pz2T+/BR+2&#10;qM4xj+fHgAPJkuWwCcil0UjkthCNCjtdV7KljBQGgylvTYMFJTME2U943B8DG1V2Bfk/jhfrRHaL&#10;xxxjxiFwSJjM/GzokpjBN65az8q97dGLOL/xl882EWPHQpksma1ne1K5SK5Y+Jeuq42PwSSdqUkT&#10;7bG02FfmC3ASXyM6MBnwI19w85zrRwIl8hYDKTIonBSUXAwlkoEAkuiPz1I/Uhp/+RwpEcbexSTR&#10;Bx1Dz/g4Lg4xVNN1ZDj7iha11UHZHEfQYl/xl/dMJNzBFQwKy+05+AJHwxdeh5jzmMn68BwbDl3Y&#10;/VnMc+wr/vKeT/kPQIAsUhwz3rp5dShu4ObIF3hbqE0bM4Kta6XYV/xlPRNm6KkVRE8xZkLP7Hgg&#10;itY0Ow4zKj2GDfwxQrYRNow5cSSpnh1do1H566zwiSNTfW6FIcxo41Nqo9u/Xu9yZOecEu6wkC0c&#10;+Oi8XMRnYxROEr1j4YAV2C5GY+wr/vLVxOvx3CFdvxVjYbDokUdDzprCT4GwUxYOl5Md6c2xr/jL&#10;eybw4PoeB9L8ooOD2Zgu+FDT2QEiERK4qM1zsO5iX/GX90w2rTMKWuGV0EMoIdJsTSuaGi1Tzply&#10;L749vm1psPn9QxCy9xhb4qNrSvGmQGqaaYD9naf/LN6ZwuTyc0SS76TY24iIZlgMHH/dM4i054UR&#10;+4L148KTTORCEzuPixvi46AQtT422thX/OWro6CYWUtYfEPq1kkhwp06sRo48kQ3pl0py5dTiV2Z&#10;ErgibhabxjHuKg3QGWM89HzSlxirxAYKY9ZFBTbmWTcbpJ7BlH1KmPh3ti/Oaobo9T2fG53un6pF&#10;UO+ZFQzni2TDRXUzVccsG42n+terSVjKEGGdTCBeEyeNfQ3v7AxOcqHdo3cIAaI2nt6MDUsY5P6c&#10;Yg75gfv9GBja8rxcfPWjZ0URLEx3jBEyP3LtSAjRmdg2O3GU8Zdx8DnVC0QqHUKg6SNPT5ewN0O0&#10;j1lXQ7luDnlCsa/4y3s+5fjhfKVvPQrA8vu2dIslaECcklMGEfCrfRjrnrwgxuqnN7nZAt89N034&#10;xBhcV5PnMSuZ3x9jzXywFq/HTIKLm8AcuBTWEdb5dHTiIhOU8zlYXo0BiagduHjsK/7y2QaRtGwE&#10;rSiKNPYM87r1t6Gg2eBnwrg3uWft6tL7qSAjw1EHBeFS0+dIFgHZpBf42gJIUhuzULRG2L11PsX3&#10;wGV4NxoERCiAWfemgQ7GjPQjJQiZtWfQ3d5VnMTr1/opmJtsbQCUftAQsuzC+76ruJuiX/NOqrXd&#10;JXdvzIRO+lkmEjNgkrCQAukdL0Sc0Xl8jFDzc2PYZvZxpps9Y86ZpaL8fZJ+UtNgDW0heUzP6TGQ&#10;ku0qHvsNEjd75sIos87AFYi3xl2FcXYch+L4YVoM/MF+/Vc1zwmrT5/VkkqQ6mC+45gBlfzsOt/9&#10;JvadHkNYkySww+mejriD3Rq3nQzkQ4KF9cnNZz3a6PX8b6+PsnLcoYMpzKzXi73ZWwrFW0QSwJoL&#10;H+LIiOj3j2UdZ1Y7B5+vy/ly7cx1z0RYe3YRCEaaUzwGGcH7lJPiYAGKo2eks6MsKJDjbFjsy8fu&#10;o0XX+7YgMMFNqlqo0xzl+iTHYNg0IvBDmg/0rT5Gqa00R3F0Xv57+0AmfQ7YsA0T/NK+PgJsfMg2&#10;O27CcLrj6H3UCpyZALxIJiPI3u/nIWsBVRm4F3dK34Boc8DsffBRr3vG3nE5Mx6pheFAAH1bkW+Z&#10;1KQEhB/ngorKFyAZRnhXh/DOii4+9tPJnbt0TtSiIJoPuziIdYmjjL98HyKbnAfI48D6iT2Dkpsn&#10;x44ZciLlfzoyDgRpGZU3ew5SSidnYs9BACKZk5TCTOnnqlmWpr9v9kyw1QLhjB4Jl2abXecsxN0m&#10;7NZIGHNkNgvrwjrvdN/sWbmvxtvoX5YqNo2F7sf2iPvY/dDHOhN/hTOaXMc2bcjCzZ5B1X3vXqTV&#10;7of3jLc52ZMjP+HAIMKteQL3ehYq7EkKuCe4umHM+rCiKytSPnHB42Nyxyzyj73Dh4/2xzd7hjtd&#10;uZN1mm7YRCL1Y3KIDD8e0Gebw7/syn22kUccdNnX6mbPgLpwpFYKcJlD62lQxNk8KAG2aIK69yzz&#10;3fYzUTZ6LnAYgJO+9Nt6vjiqQrjV3WTSFTJCS4SFvIf2dsjcj7Ij/jJJ8mK2Hfcili9n5SzDiDOQ&#10;42BNK24btzu8rqNxO90HgHtvtjWDnsuOYZouiYo+Gxs27WfScz3fBOFJMk9hnbkvRHnGjWq0TVpn&#10;+LUfhiJxLd1IgRuLf21rRQaNSf2bY8al9lgC55eV1RRmGwZ05lU8owmpg8PQkr4YQDpYeXr7Zs/n&#10;qAAoUNqwsnScw4h2mrHee+bKGPIl24wRmdMhg9s9s8gdDLiIXp8PNOrwThI0xPbg0NYz95NKxN/v&#10;+RTvRMnlY8KEgfzkANF6fSA2LEbAkEjLZn/e7/kc9SSWlyxe1r0HGbkFFlkae2Zn+LnBHfms9My+&#10;8AAld8QPoVFWwDessnQTAwascAY3u15ntwRNhhAWVorRvp/YTUc+kdfzv73+CQVlXQaL91JSMWfu&#10;RRD+xFWKeyc81udLoqQKj5XP+2FOv+RVkG3keQhkslh0i933GU3mINer5b1LyvyUUUp8k/qWZHCr&#10;vigyObZTlPMov2DjfIBY2Nm+ZuyDI853jOZyFUD7/KAPJiiKPerIczqC0Lkkwc7JDDIOP+ypzC/6&#10;pJPPIxnM985w6NvcloUJv/B93UhpfEwkP2TNy0LsWRkH8j3I2kzpKWeBuwFYUJMZXs//+k441ycD&#10;ZUDNUv0wfx2Phyqv92HNtGFsfyp/IEIHodGelNBlf1xSfaznUg46BTYy+MtPHcAnCrqmmfjCmxgk&#10;aFnjTQCknu998Gbq7Y1nYNcNcSsZmdNuDXg9/+vzrnTTzv1IINcqXs//9vrYlWbnENDVrmu6wOv5&#10;314fKNM4lgk3/Oq0TkP9A4EBvDk0u9e7XFcFfTtVQK5Tkoinxxd7ESN7dVvky1780PNBLzEw1kvz&#10;0VmGCEKfXizqHOk/qz8OpX3yfH3sPqec3etSANOfSO4Pa8AOtjUj7Htcm+rtfhgZutdlsCRU3Csw&#10;2ukxSigNHPHo1gpcbym/g9S47hmQwhO9uFPDZMExp8L/jDBYnGPAcco/7ZnY15ddh2Pqd+ciKzlb&#10;7nvo2HWxLVsXcr3ds+Y94g4Rw/vxMbdUmGw63r43Y8TWjncR0sl0DD1z9muK2yM87hN6t+fTmMlO&#10;SqHvQBhWVrxujRDAie6+b+/2TG6JSa6DqzuXnJvWGdaUU8dHtPRptmapITwqWO2ZP8jmBoMODAjK&#10;4DF5otfsjMwG6CDzIJSu0jPlIk/FX85heAC+My6MVpJ8PKhE0oAnex1TIma2MeNsED0wuRH7ir96&#10;z7jyxp1kXgBQxjETBumPkWQpJs8sOBpASB5b3HdU7Cv+8p5x+T3YcJGrwYk85EtbyCNl9xgzpwN6&#10;MhJjruQh6BCup4FcpL6ArZJW3Hrmg20cKIxTQnTCIxkk+pKbdH+2WeSegwsIY19J7YM654uSDwX3&#10;hp7xQvzMNvibUnoKPcd38chS00h9YyFiB3J2grojDOAJEkcW0739jEpTety+I0HqECWxaQIGfSF1&#10;x1/yaogPOhuwFKBThTGfbM8jh+k020fyrjpu0PTp8WEfcyWIVFPTxpGbXdc6V5Oe59KL1Ta/mJny&#10;ev73U33nJq8Xe+tvQZtvDpRatndPm+NIme4jC1urKi8A8Tz9UAGHdEUbyY5+XSInfvD1kjght8tj&#10;cRwTtovE7/ER66PPqzfJDrKdrqXDc+1CkBMkDCuwGShgv9UFMc1nwC5X83q2yV11m4eTtPn8FSJk&#10;9qDVlUaS8+m+iUxFX+HYV/zl6yyn17VZ98iPhaQxVzkcAiPeGMd8fsxstym5OdunnjW+lOxJbsvR&#10;M7OTQhWcwnOoArsUu70y2yc1i0bhEo80qEMLs6b5YNhZ/5NezVVahXU+2Q4k/1oe6Wm2T+YjpmpK&#10;IjtbD8G6jCv72T7lCDCw987gOqvfIweHdeoyoXEH9T21jPo6QfLNW1Bt2z7UPnLYvM0vdJE6bW4U&#10;gQndt9H6OeiKIzTqZAI1EcURCdbsvIo4yx4ZJ7KW73ggD9YMZg4z2m1bt7gWaEpHbSUiCLzYHV++&#10;fsgl5djrIfYsOSWBIJl77U2O3B9fR4oj87myESqdtDnxUo8dAfJa/tdrE+FpIUROe5Om+n21oMaO&#10;i1J7XK3c9ol60t8yJ8RROD0Ydk0sXUzH14k8rQ+pugU7Nyy7PuEWloCAvxkCmAQI8/DwzIOEGX2E&#10;cWRpVjTA5k8uQPdYEV/3B3nj9oEsah82tLf5eX+QDqXwhxhL8dt+BuSH/UFoEam5v8U57Gj2kJkM&#10;EmcP9Rm5MBck3SJQ25tkgO0P7+0PZZBas+ysmNqjQ4RoCDWrC0zS/AOQWlQd2fHpNkifK5cAQD3t&#10;Wg5R+dP8Y0qbBUptXZbwdbVOPHimxymIfOH0MONt9BcDlDXSBABskO6cBxpSEsoPM+59t95A7EDF&#10;2zuY8qBxcTxf+AnJac4g2fOWgMX6HvyUeoJfLb2GDAHsk9RTrs3aNjMKm0hZ5Imuq9vd5Iv4O7qr&#10;Qu+4XNXdLCY6lWvbAofHQxKQbeYAYhlW6y2uT/xl86dbd6xP/KSGcvdmMQXNytbRsGh9kE7l6/xF&#10;ll/1qYOyhhHy0SN9Kew0Tm5M8ZsyUVnpzjNwY79sRQ5Ll8Cxl/jLuFLp6G2c4NTmx/o4Sd/y6wzI&#10;HBc4cyaI6CiCUFy5f6GrIAcIJeHV6k0+cShE5twsSLVtdSBpcOf4cAez9jcRdk1I3JM94I8W3RPw&#10;kJaMKANyTM3qHgUMlNAptqZ7DXK+27v3epVD6Q1j0rG656HKo2gzKIMgweREfful5Ox/S3weuo3b&#10;iw0gvLyNRGacr4pXu+QB4UhOh5Y5Dp8vKriHTIqM0qnDGPbw8t4hwKRYlKcDlVfd4tR6egIdpDs8&#10;we4dRsWTY63PnaKNPchGnqb26e0+91B6oxbYIFphOo3StgImD+d3QyiAyXTIhPfsBslb4zw1i2JJ&#10;V9yehsLVGFxhE8Z5TAJ+r+HnQ5++tG1DkzXjUWxCWHZ8j3e8lv/12j0hR4lsPcjgtS7XTR8ybSwm&#10;2yOaUXh5xIVsgmXoh/GwzYw5yXA3A3kYz1WffA/0YEKCYg3H63IK39RjPBgHZj0dT4lkGcG6lOmD&#10;H+pDNrkIoGyXDwlv1430jce8mv+16lx4wLmVtu8UAvZT917N/3p11L2xGtnslqbycZXIk+7+LPJJ&#10;qMtXYtB0eIciBmCQJMAfarMP26ockvFEyuVycPDW9i6XNOnCEOjp8423ZdqRdFBd5BkeHuK9P7zH&#10;AkoqaMtI8qVlNvY+SUP1GAneFZBq6BTL31QVEoxTZz5/cWzxl/PB6dW+Ur3bc8P4bTEbk5wzpWIb&#10;U+CGVrolUuOKA7XcKD66ZYZdYLORklo5Kx1dinVfJE/hVfzLIAIl3z0xSwfPk54IT/XNamO7OK3x&#10;l03ySdVdqZjT7qZmzKALkqGmgOiq672rbk+qdBwtbrpZvfp496Fo4/jSthfe2Vf1pNK9WnzZOfA0&#10;66OVQK4tzlvjsdHCUMDPOyyaLqRPm/t6ZROdNuNoTp1MuKKVBitbSsmF8UdaoSE2yGMFJs9yBaVg&#10;e61qjZ4CM6ORS9jX1OmFeYwFanZI1er+aswrdNUWjbQO3YVwHqeuarCHnyNFV3wEhiwzSpwyOi0c&#10;jPvi7sjFam8CQlakJ/i8zoipT8aUc5mYBLO6pdBTkugHLzSO7IsXiwFpl3LingoUYBLRMx+9WNVv&#10;sjrU953pf9ueBBOSq6RxkfUuXKC17rX872Xt8Xzrx5w4/A4M3L0f9jYp+T+MQh+Nt5iHAsgYMN/o&#10;ojamirW+J0B/rU3OicWH0XQKPX6vzW5tF7cADegui++1uVjMxokB2/Wzz2Nc9TarJPC97QAwojid&#10;VCTBlqPE+9B0eQaQEd27+jx9H5fs4koeOREl/zoNnnq6y5EDKH6OkB5SSirbhkudGkHs6Xaq45bd&#10;c/rioD7YGc1tYtxkMbdmdbwsmD3EYvz8IJ6FLjlqaxBnM/5qc4uBT7utWUzImMRK7idaeH/ItV7p&#10;+IDgFjtcQEImR6Uv+/R1tf2hL640KSHM8gd7lcNcnmKBi6hzNpGzrsej/CwjmSsF4zQRXjL3V6B2&#10;NC/2LyC2nc4Ekix8OZ7LPsGxzUgDa9RJpBMLKuHCZJ9us2rhRudPXES/Rp5EFvsE0i1eOX2Oev+M&#10;QhgngSF3DS+Yl25YLEk0puq4HyeOLK4beYOVPf6DtPksyzHY+WjsTptO/nb5ecjySKXJB4KGhuPw&#10;FqdNzvPPl1T97lpO7+GMxoeTrrPTXJB/otSXq32T5gLr3o4+42qYwGHNvJb/Ndp0uMBGRPp9v3fP&#10;a12OB13qs0DQM8oBFAUXqDWSdWd7wL2VLWQxV24VqmQGKQ3JLH4ENNemhmnCQzaVCdSp+OOJwV9c&#10;UWoBHNJs7KPcAw/7eG1WdBFDi1mTXX6gLF7L/1rt40ufkHbv3pP9S+82TVxz2yIBx7bb7xLcl50Q&#10;asyvOstvKZQ7co13PMUI9x1Nbnzk4/C/bTyIctdne96ZI8de64onWEs+udB2Lad8I0pOEiNs1h5K&#10;We0quA92v/qmPdTXja+dNe/bKJTcb+vDxoepvo8H5WNoj77311L0Pu4IYgZur1GbDL4f2iZYZUPj&#10;jv4e0XF6L+cKINM8JRhXN8Gc2FVIP/pxF3+j7lZ6jslGPsuO4XclDy77POkAHYEJW4TsYL9PX184&#10;wHs5E3TSAZ/57bJP8j1MmxIy1G1codn9fqrG43kDIPj94yf7jrrDE1whqssD9gZv7FlMEptJSQVU&#10;cpvJb+uGIlNAfu+BpI+4bqggLqmyh4TGwgRj3/q1rLvcux7P1RyC9+DRtWYVzAvRZyWX+gSPgpir&#10;rF3u/T/OzqVXr1s5039F8LCBxJJ8kWzEmaSRnjQaQacHyVCR5QsgW4KkPuf0v+/nJeslq7i49+Y6&#10;OUC2Pq/FVWSxWPcqqrDKK6xQ6q/gZ2oGE5jE21svGaAfE6UrfUKteUHeVDKi7f5U2eg4OxWKcRzQ&#10;KIe0NKGH4+V0PiyNyQyQR7vNhciI0pr6Jj4ujtXaFonch7VGVXkJCnGqdYZ2mVMqZS1Rra4uItc+&#10;nhILOT+BkCezjaEo3otjEAateuEGFj2MGRSw2sBOBogmXePZV1oRW3919AKWykV/GCtr+TCUagde&#10;K7orYF/jPAvtG1zcybPENaDQfSBZfuj6YQqpQ7FBrRTDy6t9aF/r+h4hDEL0LtxEn2caHVtP0AUM&#10;1Z3LxyhLKdyrMNyORranNhHmJgeIuD9kd3qo4aJi1NnH7qgLqX3JmDB1czB9RgNKMhGqX+IFHF2V&#10;io1imFBXiQ6h0ng+JBBL7mJkrlQFuv1UjcWkh1vM1rU9sjMERWBLbdIc3mHEPLEzas8S5XV43vo5&#10;H1NCQ4bz90+ifhUFGjeyut+1hxgwA94y302oHxezKsn6SJxChZ/L0UqmWX9oAhsToiOBC8poS9u1&#10;0bN9UdOfcCwSZYV751OhfuDB0NmXhS8hXlyH8xrnmin+YJ3qVh+0QPikKqL4ovFvdhqj1fVCnrTB&#10;dJtAovMPGNh1BkH1hOqUWibSvdKfCD3yRNEaKpuk+B19uA/kFO6XWeULpfzqHd+OCQntPa75oPbH&#10;JRlOvhIFDE+Fv7lbDhzWF+hAbouPQkX87r6l614KHeEs4r/1ueHevYFCdbPzZ6W+1c9yCZ4/O+Si&#10;yZM7u+il0GEO6XdEnmrMHqrpVTKqzZtDMvAPdOJEu+gwtKzoMDmGN3QRYlVqq97FolTz8llsTYe1&#10;LjIT1zJKVx8JS0badCFQd7D+6uSpqngnKsNQeh260UeTBGecU8+mxhlpnTSSIJbSYOrgPECfO5h0&#10;hCSEHSNFFeWzanDWTyFh66XfCY0aXAZOlH1mSVUo9Vdfp5qhBqPn+C4NXFRj4GY6HPNulhkJSs9x&#10;mxTYX6e+IxoigVYuWO0nN4RLtU3oU3WB78yC/1UaonwC3ayPxMC8gVvijmp6J5jqMtmFgJei/llW&#10;k9myylZxOgznDEg+srVxcPoWXHhVNP1/kN+oNsBWC/rXiJA+xm/YNrcfUTPpmoUGuaK+98WSfV75&#10;DV5S+zfpkPdQnwPD7lRCfFdl+w17JFp1B/aD6yHK5+Ri+OhZRylqSJ1tJhdYzaiguNYphy0yVPxJ&#10;ZL9wQDtN4Nvvp+aMDtXMsK+KHh9x34RpAhGDY6V/VhfvFa0Mc390EoMmb/AVGKQlrboO1yIF4tmu&#10;J+33o+WDAQaUStdODdz+Ri6/dPpISNG1LstS0LyD+Ej5Ice8wITKQr2kaVVwpCPcokdTb9BnK2Is&#10;W0YjvVFDyppqmR1u0mF7vWZk4w5nMCETy6ZhIHk/kQ1unKg7easDlkiJL9NCVwz76AgmAVBVmmpX&#10;YPu40TP65Eq32aUk7kJDah8au0JWRBSZncHUNnXSVN/qysvQ/Gx+0yGLwuEyIWbokTghhqe3Sob6&#10;q3MAyUDPFvFT+2eTnua4NBJsuUkOE9BXeKJLk8WhCV3WWfkNFYmqKGlYla1hn7ff8t+YG0w5stVR&#10;166+1/o2cSAIsjMMWv+MLsJ+6xHDRe6FqDTDZY/LvK/kCcOFV8lRa4shOanrnqZKYlKocH0vEQNV&#10;k+ChAgNtZIttbTG32y1KZ5TB3kfi+CmEhzVCi+N4SHfg9SFitU8Iz8cNCctnkdYdrxjzVUtjQvJ/&#10;9QmhtJdjQhmv2qX0h+jOTZ26UMh2neDMnlKuRFiWogikJwThFS2N6ZDCF4iH+e+pcg8TNh1hbTUm&#10;L52eOY9KqmxL2T3c0k+F8gj9oXQ6xtF8tGf0h27IDWF9SmhPhSGQ/obq0WlBBQp1X0iIcFoRIZUb&#10;tXrUHn37wmRt7A6aR5A5X++6aViwaCVttrDMB7yHFWOdC8gNasVmUO6ESbuMkPU0w6riCCSwpXHO&#10;fFrO6A9r3Pf3IrkrgydfnWvyAvFy42u7xoQe2Mu6skdogS1F0++7ivbadpU5P8GLKAL6PgLig4LG&#10;lHTFWrTcuNIC1p76koslcztlVynPcISxNAL/1DIVTUDZrHYCqttZxRHo44UGExXwhrTCK0CuUuwo&#10;vKjC5A5KrLtKYgMJatQevIgw7Z16ruf4pyLrkxbw9fIKOB402SeE7Va7ecBDGNlpfvgVz3Db/CR9&#10;JMZSPdscXUXOtWPYvlXJwo3L4vqzW85KdfgO4cm0EV6ZqNEuRhI9m1m3Wq30ncI3tJajVdJc0c0p&#10;UajQPjJMRPmw/+VzKFv9Ss0o+07f1OuyigrRVt9Kcw50rG90STWx7Kh90a6xCy69nOyNu5HaHTlx&#10;mtZz1V/xPgcDI+ah6rzETSiBcwRSnSUf0LHqDDrXpORDzqoGk56AVQBkVwbEVdkb/fWUKaKRZKkw&#10;ueN1UtCqgGcbSRyy0hAtTVwktfFzcG4jFkGOIDrROUy8P/YcXP0cjV/0CVExWrUTWoOpYLfNFo5+&#10;4+5nkhXUDrqNZD+r0MEs1gWIeng1eGkH5Dxa9JaHOgNYY+07qUDgMPrxcBg3fst/421CSeHf+oby&#10;4EtF3uVtwvd9svCZQV9+a0dZXCJCDkEbQ7XIovKhjsnTqdXTw2XxiGKMmwXrQN/YZTVcGGyfkYVT&#10;wIGlIQomKu6loxJ8JR7C1m5Y1ygT6g3bPgtNVlmD/0/tHvtDPlsnRPwZ4609JMY7sFqxWX/13UOB&#10;V4S+jcQ6qnUt3BbrwA4nbe0JRDqQkUAA8oZ+BQ/E7uswEamVU6Sy31eElapbA1eA0mc0W1yYcQ3x&#10;hfOblvoKlZ8QevQrMDPS9/2W/463XTc4y6WB4Ld2OKStjT32uKaFscRQ4WwuJ9wUz5M8E3xate4d&#10;E5f1bGESPgmeieWw6oukFjjwQ5hq0YXARhwYCkwfyvrwegMraNl8RXgnVBQnMGFleRvVEKbR3kYb&#10;6XZNenu7HsS9IUCH1UGMZuzaSbD73aIQ5Ydg5YbNl0bCHar3mCIBp+yj/SxhGJydvuRbt86PPJ26&#10;svorMJnqNckGeFGOMQ4g1yagHak0KhMSqUFhfBF+iJDIGa3MWoof8Oh3DE01ddRu4DWIBr3z4agG&#10;Ua1iJ6QjmOrw2dkKiduK86SVoFaEXrypwMChFlYkZHarKBWvmAPY+JAWfz+xSLurUNpRp/KEyEqw&#10;Pgk7j7Kjo2XitHPISE04K2oJJAezInCMZ67sNU6V2E00NQoKz52Tis/1s6ivqqQi4TYtBfwtRa1q&#10;Dhgjdc93J77LOuthxmcWfIYwtf1KjPFb/tvJm7PAMdLJh86Ym1flt3ZHItWRcraj8YIpMNWR4jVU&#10;rWRaLA5BWGaHpms49olQht1nKIdgxCvVDx0rlQ8+uB4d807GYBPX4OOpjppPxAh5WzRVv71b/Two&#10;yr5ky/ICU9nzpuRQVVd9KURLo4nhZTd3MKGb7yO7Xhdld3XBGIem8Lg0rOru4mqv4JTV2RHKISCK&#10;RWKFFUrFuFy1keMFr3zqGubGdzsSeftVp+60PxVSMFWCKITamsB5hWJQfU9w9ogucswi030sNj0k&#10;vDYCZhVK/WWY87PEd6u7HkfFmBD/wPOQqBbO7hvGHxHAW5iPy/WpEeCtX2onMXbD2H5E0Vj2TVcW&#10;ReMksle+f5z21egtzIBzxQkpFvvGFR20sC9ogpWFb0V+ju7LHfumdLB+MPE/RDfyI9pX/lp4a6Vf&#10;VmWtaaad+BQKXDTTZig2KuOem+gecwaTnI1I/iH2tt4LgE0Y6RW0RVxCrPJ9hNzCnFUZf+colTrq&#10;r06fxNF9S6+a31eBRxaOM2ZUcbxYN8SpwzQmmBSB/LN1kusYeif8hQnn/WRlbquL15YLsspDBIdr&#10;bwibdcfMEUyw53Tsq/2Xs9uVql7yPcgcU/9mcQ0cVyKKU9zitrQ2QUVRhNlNmnj9XkZ2ClNT+k86&#10;+zlAL3N8L7F2+0mpgTN/mpVfloLP2V3BdJ1c1Z6VdhrOYyWDd0o4wi22ifOjVJda0Ye7xQbpLt+D&#10;isp+PtupOV9nTiPBTKw8AVQ7aY22Dqu/Bxd5pJ7JjdSjNGfrxKwMBwMEv3in8MBSu9XIhPUufi2l&#10;HwVu77rLkPVWLRRpLWTCUUHOdphX/x1R5WgxhiyWy/KUbklSd/oiQT3FxhNpgmp4eId59VOiXwRP&#10;uOv+xGwIjQHftEKJGWaKll/8sYpwRXLPDE4f7accb04QEwctZwWN0lk4V78zCTYcpYYEYPf0nSOQ&#10;P7wm4BED8foUiPAWkiX6dm4SMZWC3R/KZX++m2ikGKYdZpOQGbNojrSh6NxNMYRlQsSDQ/AqNHEH&#10;JjzBLJ6g2vJZCCwoE0ZT2QXWA16zzhIIwXRxfoRaGU8m+Gtkh1uGnJhHLKButcpbnKpxN9RE6W34&#10;I+DhkGGiWpqmwAv7ltGws7bmwjbD6ou4LUaQtabK0xdNC2noDhSY/ahR/UT7rUeCd7xtkWv59UTg&#10;DuVemctNhV80ZaqZVP2kR4R3697COBSj0TOlOMUM66rqr9CTVevtlDjouyCSJDhXkokm6rMfmEwH&#10;yL56cRVE/RUAadjvggwmWvgNyQMIx1ghO1dnoyYUL8I+JrJ7BySh2xAgQtzyWQKlqEINcxyZ5SFa&#10;SJxEcqbu2B9QoFNkx0jrIApuSQC2nZSMKpj9juDsFHcPpCHuUYt5HsE+2gNUtVF3YlqfQnCDyHxk&#10;lAoSPhaRT5vQ2elPeQUYBFWP1fmWxqx1tlKoChOXQHg6UbG7JnEIczNy4BY7cXyWTJGKWzINnDRF&#10;TuQN/Y6lzM9CQ5Vu02ev0facXOHMi8N1ppwNpFYlzZztoTq+gtuSdKC71jvHqlRTf/l4Eor3ll3W&#10;iYUwCumkk1eYJHSE6XYTt1SgqDVeIxNTwthPHHNI0v4QQ3OBCYWF4TwI7Ay3qvs09cFq6n6SxjCO&#10;PUrlgtvEMGB9beQhTDSCMIuvRxALQmVijQ8p7bPiFvkcrH+c7EOYuLoiakVAaBH6OBwJRTSYV8ZI&#10;ZgN+qP5QiuyWhiwDLU1IcM7Kb4zxW1uKw1Fjw6ApzGXhyEJ02zqJQRpICOtJY+QZVlgZ5RAPfZYs&#10;tVFMEAsfMPF5+xrdh2F6vYEVoqLUA3ZoVBQ2Emaefst//TaRo5VK0ttbHDInzMgGoWU4FxyqQ1iI&#10;BVh0vV4B/YxoSd/lm1wYf6+ahbZTe+EUKjQMd/81xYiYl/OUH9b7FqxQnK62rYJGAPyJonbdB28t&#10;irdHQpG/ucXhty/BYmc0Sk0ovVukRqo6qYGH8y25gKi44Qt7eD17mGxH8K+reoz+YLv3mnPGOVPP&#10;kDah5PevUOovn9F5rnGDLp5Ryg1wJbTPXlP28ESNfiYg4Q7n47wFhq4pe8SMdYetlrJ7OHgmRald&#10;PTs746RnuhaW6PiLhYkTXgm+MkysccZp6kUWfJ+QKxAPYU4ZeDXruA6cQoT22atBSL62WgwLCdKn&#10;zSPqDtZfsZ/EXjEZ+kjOYV0nDiJH+pQbtmhDGBTh5KDH4YgGVSg+M4aGduqwBhq55+m3/Ndvs+SY&#10;m1x4I4zm1/w3Xudl+km0pShq3gVv4n3X11G3/Dp5P4u4WV9/AZfsgW9QRgXe8npdt6eEq8JGF3Pq&#10;gwalkA3FBVR9BkoJrvWoZKWN7HblmjiYVQGts6SH1PfxSe6BeBIH6hsWkgxB322mhLIKy4six9Ny&#10;HzbdJdJcFNnyYRISHJIFmE0FLp+gsVBfMspgtzLOTgdcdQhWvB+Le4Ju4STG9Q+rv0PVgAjlwtLj&#10;Keu8wXzwVNFIMYay2uXDsCavR2ZlXS25jUQK+1jc/10HP1utsk68M/hbanxZlXH0hO0fxhJZPCOw&#10;aPceYnq3sgkwO+dFTpTVLOvBTxCefGpoxJPz3tJNh+3tk5Jd6tNdiaj+CpLSddM+upyYRdFk4+1J&#10;ICIvbl/Aqt9caJrD8XmI5NdyYPcZX/y0+HwJ5cWHL85hWcjKthDLJQgY1Z1nYOnNbs8Vl9Yv0RJ1&#10;FnBHIV1zjGmTV4sQc48iNA4C0Xp6CJbAhmsmOSK1ZpJcIdKK+u5Rv7hkN3JrOsZbp2Q828pu2IFd&#10;mJHcbHMQVBmD/Jr/diJAbJHx3BkyvXRmDM6v7SgHAYU/3ZUUdJgtPBQOiFehT5tGRVQPZlzmp3j2&#10;kPgnVopGPfeVkwRksIEeXxbFXa7l0x0ZwZrYskfXpaRQ55CoJqwq3uwBcr6rm3xUeQ91Ze1Wg07Y&#10;KGnBtY7IRJlRdi6jNX8DbS+fVsC2f5rDs5SrMbrpHzoWZHbhnrecrLtXfwUB4FhyRieZAixqgQyF&#10;Rv47pwbJuaxZ/UwDJbC/h1KNjXXDxLpyNIZKt7Dl0+48+j4CzKLE7/nv+D7JVSGQpXN3y+Cx76OP&#10;exVqGGXvi7+7xRzH1RWYSjiK/jaWyXBMjN3gZOSdh/xLj/HPmpiQNZ3lnFELMplm9kFpIsQiE15C&#10;h0rzaOTQ6HR9TEpWEBOG5D3IVKmYPeMZUzZ9YpTE8lqvg4D8ctEXSIQnBDQmRmnFnqPtsU0ymMNe&#10;sCwV3xXI6XHrPlbklVLwtQH9hMDAH+ClD0Ces54XZs2NTBe6KXZe3fxAxh8RZECbkkm7FVb9FXSM&#10;B1Mo7LPmdFXNAGyjvvrT8K7qPuYx2r5Hk0hww+/FWIjX+BKUBZ2JDBTVqylzjOZkxD7DMyLOfaFt&#10;n66xWhJ5Yr5qkdp3OJ3aB3DUGnM0HOmytyXFBMbobHZcDC2HspANHmWw2kcrk3RPketMleIVVgzq&#10;PrliosU00+v74xJQdYa92DGX91V67VlxVcbKj9b3YcsDc+qu/gR/rPsjb94y/wcwPc++YqE18ryQ&#10;DFxi4TqFGiGuvdx/AHImdF/TN09gPibYYlVFXk4ghHkHcjncQF7OQeY6sJ1qqCxcB8jex7rK+sun&#10;AXMvvHzK4FPIvxAuStbQCGQCLNjG+wUVBL+jeNA7XGHVX4acx5LOVyMnaInp09IIVsjNIguedRPb&#10;OsDmGxt+lx+TU9XdWZMMMkpQWrqxeuE6+zXr8kvjC59iDVqwkWkzkJ4rk8mjlRP89+6z8l2XfU6Q&#10;tb5qmTCx1mQguF+7b6VzorrK+sv7nGQijTSXJCc+PQUu7l9dUFEIMJ0M8i+VvX8D8pSJFHtjaC6f&#10;xu8UZECVlvIsC+Qk9oh40EDqBuTEhbgtaMn1LoIL1+nri0SdwkTpY/d0NnAY0o0EuyWug87WPEFt&#10;Iwl0LREslEkUq5BTZBrKDDnHdlJE1Yi3Rs74NIsanybBrn16nCpakLhnEgFpkidv7DM9N1Q+0hbF&#10;Nkcj2PlppQ8HSr6HALtSlh6jRcSZxCki3/nxmgnHQDgBWYl1xYPUKp0iGUWVeVLQMoW1C6wNWZ1Z&#10;b3BPKodGyofqMBf2iAnpkEW6G3uuuTwGf7fWrCzlvuZX6nlcjw3HiLSGeEzK1iKfiQS7RJpoMjGF&#10;O2sm6GHdHBm5CuBsN6OFUxRcsc1zl3U0P9QdyOq1HvtM2HHl2/B0FWs1AkRNW1UWzhlt3OOx+jVa&#10;b6r8sv4K7qlMVGuOu0/T6Anu0SFvJobJHhFDpWLhrrhB209hG2PWZLDZjOSluL/PLSrTF8XNlutG&#10;KnfLm0EFxUr6WEK2eOlSO31NFb/1l7EN37Z8xt5YalpIM2ox/zYxuRcXbUg9PG1H4R6OS5IumsGi&#10;VZO7JJOqf5R8pC4MHtbyeZ9kYL8PX7UXxt/drwzfgY04EgYU7iisSOHe8GYjg3WxVX2M/8YwWVn3&#10;3lxWtoeMaeRT25C2QEYmWcPcoZzSVkuk27uJ7mD3PnoaCT51UdpsrxnGX0t4eJjmTarBjagmhJLQ&#10;iVxYhR0dPqOrHh1ycctXZxiUg0kdO6zeZjf4BRJfCXmdmpDCtfsTW0cWgDeSCNXiWyQGwKL7aDge&#10;0zjnF7B1uGCMJQF9XRTdYxzWUD/h2qYBkfHKt2or5qGchWMpTIP2V6ZtlrSkyPBp1hwooa0nGeaF&#10;DGgQ4XoVNoXxPk+Vmuuv4BfqnGNWxFXb0SBniFmUTre0g8bpalhPFX00fLM3jVdotbBfs8+1YSIR&#10;BiLZ4VHE6vf2M6VHYOAIZzwG5jIVSg7d55HY1FKqC09ECY0QAQclqmrPzj/82TW3qhFfGodhxRGF&#10;67ujEh/82XV36CUWnEfnMTyBF8heu3Gk09w9G4wiN8F76vf8N97XXQcjF4pw44UHb3GqOF1IC3xT&#10;3yyt315SajTCObRDXGJBim7IV6aTCoNobeJ2FL/OlOBc3APJNhCttubm9/zXKytQUJnavifpsl9Z&#10;njpysDcJGHRdF07ouxJTwSZ8806cgEvTfOkp+jCQ25mYkBEl4XNWzRedaAu1EDpwuz1wyk2TjZgu&#10;1LJfMyENEyJZ/2TE109DmcSY+naxW/1WoDkxeIcDcPgxKWDS6AvkdXfIrR3Ze2inT0UQ8GfBv2IS&#10;JO0PW8Xf9d/YfeJDGCHxPgJ+NDPye/473gcHXVMlz4WjaY7k97aYwy8k2u+ogY10/XaghlU5Ettu&#10;Ml/0Nfiz7KY2WsXAdzg/0VR1DuljCegujjEKY0jYicfEURZX4guCwKG2o+mRmuqzUVfptQeOiKYi&#10;T+KjhKz7ctKJWt8H72H4sjwCrKZJv1ehGYqOeewEHr+QhwOnVKWrZqItvDX0rFxTeauGSY8wCtZO&#10;qFFVDxH9hMzgy66B8Ez913OkVDxaien9H4iFdZr3e/7r98usOKhH1IXtrmZjsVQFqMu5VMPPUJ85&#10;SldEFeyrFnOLif0eUJwXfgU+TZ1Q5UU4GpzmKDokdbFOTGpcnFV4fbTdu3CEPWQoJhKSCIFQLVTS&#10;CmFt2AzBi5AyNO+pkFFrI26OEILlO25QYa27Q3ZR9ORnN1WJF5jye/7r3USJtfTj/VmN5PcqtBil&#10;VkbOYZUqtmjGNGOwKkcKBE146mYTrnEnUR5DQZ5jheUZGOYr0pZ6ehejvFEPn1gW5tvrlaRBZvuC&#10;iQrNUL5TkUrQqbp81oQEvF++kVn+JtSSsmfPaWNiSYAQi3L3M2ohx3RoWCSchnY2eAUxkKFhYWnS&#10;p75CJu/GnIauvHeaoig5BhW4rxkus1Ts8ZiJhdpIWXPkoM2JkX4VmUFUPSNwrctU/NbdhGkDMzgj&#10;xn248x7cTd4nTzRST1AlZ+2uv+u/3keR6Pg+PV5NY36vzs6j2O8wMtQJPbA4l5oRBZ9dIpkUjWIy&#10;Bh4fxsQDkFUbFWNhROAGLmzILJ9Pezm4F6pbluQf6fYxGo1p8OQKq/7qa0YQYlJ4LJcNVF1NvST5&#10;Xnwa2u/pFHNi6q/tx/KCu3quwqq/DJlqgnAaUBJPUXzhzOAaL8r4NAb2ghIiHCMdSrXSe6+Y99sw&#10;MZ6jOxJdszCRHpd2CgK7XSbvK0P6gItAn4QaQmrIm1Qj4vIWuC6jZ3IV5yuEgE3vzSZ//AFdalkZ&#10;3Ynl/GgSFuBIlGWm6/sz9bFV3nWtK53A7Z7h03c2DqO4bmSZOjLSe8ZZWJoQyHxyyjujCfVbd6iw&#10;6q/YOfKbXVXwkg4JcMByQpRob6WX2g+wtjxWO7OOHTy5D2UZbCEjuWkV4rFUYNc1p8RW3E3kT68T&#10;oyecIeM1vpMQSH9w1xjLzYWtVBcFU4gEG0FW9nlmGkQm7WLlMdNso4+kEXfOM+vgCt+hz3cP/zj2&#10;tN2zQ2+7GboJaWAMnJj7VvzWX7HPaKOj7cHcqQkZR5sZ5Xdoa1WdgzMyOs4ODv2HvPTLWVAcYuyR&#10;SpI8X7/nv56jslxDmyUlRK2Dq868Xxn+Ayu5dPmJHM25MvReG2AEDNTaquymbrsInkJMUF2oOswK&#10;q/6K+XLXnSKfjTeI6XZ/w4BMFw3FTftjeNxyqKVRWgS01FLzwAprwRFGG1zIH5X9suBofZ+Mh7lz&#10;msXyfoXmnZDt7akLaUUhww9P16wLOYyFkwSt/iGBF7Gzc5wSDPpmMJxBA/PTMDgr1js6xUMJ9+uQ&#10;Bxkfnk14MD6DmLWpb0LGjLGuMI9AeqwiJo82xg4h58O3WTO0ZVML3Xe5FYMqNVk5XjPC4Q62cfzb&#10;DqNRJheBaafmotSE1fu8EQ4qajC28S2P811pqv4yhc2L27bsHVfLONS4vKtOSFthJjYgM/EbEk+t&#10;bAY6d4Ili7QrSiQ7DFny8Aa/wI3vLqo4zEwjE9vYzIO2cefWNGBmAn2awiRq95CX84/7H5MgqAPX&#10;HLpd5anr+/n8SYVtFPGU/oKXCk91QBFbXIT1rFCi2gYe1KY+Fo4gmzyK+qUHNLMtHWGy4gUIyOB3&#10;EVx4R9xSFMjItQUyKLdl2W6q8WorrPrL3J/UlbEflMX1JsFzUWx1dIgT5MtjouaRKaBUCIrRtjxy&#10;2R0CRw4UMYr/PcX90XonFCjB58Tf3a6MDBXpFp0T8u9OaWNluNeGBUE6CtynMI1UQSjliVz47cr2&#10;kIkb2ympUv0adqTR3WhJwaeRUZVd4W9UdCLm7Ymd8WD1zRoK0GZRWOiD1W0eo2QM7j8en0FO15iw&#10;KBSQSqIwAqylvijVwNTYIE4E4nKxZuaAiXOObSxB50MBWbeRlo1MxbI8ZhrLxGBB9vXOx4drnhW8&#10;208jBL0ZaG9YbnVikIG9nvPxBbJpPM4rVRK+d0swaWEfmPJ7/uv3uaTSPis1CMIbUznnloIpbSSP&#10;KrZLymhFWqsqD0apfPDufhxHi8j48E3PHbmsbA95OzZ9mgusglFOQnni8SlkQmJeFJ1iuh6QPo2T&#10;JbSIyRDSY4Jaob/MQ30IGeo3DVILjFJQCIX7aBEJK0OYkBHfUZWrcBlaVuxwxW/9FdRB1bvyB4PX&#10;yLhaIBNbtEC8slAiebNbAY0G7ljs35Cr4sgCeYgxdi4Ki32ItOtjnJzuCMCaOfQ3tEWkp/PTOA4c&#10;y0rbpOGPRna7x7MpRRp92ef1FBKjQB8IPKf5+j3/jX1Rt6PBqHXDsvmh39vuZhYsxPfVsDrrwehN&#10;vgANWS7pWB+jRVtqsa3cuXROR7BQ+R/6+q6qkW6fG2R2VaxyByLEsq4j6jyqrrL+CkwR0hvOT4n0&#10;RbCQ36p2031im8e6gsGydjx+ajdRmUic8UfZqyd4sLi7Y3Vtjva1PL6bOKmHjj6wMk5I6ihAYjNk&#10;XD0CavM0YMIUOge/rGyL09QfZ6du0otc9Qkdp69RjapnCdNWlcfxGFlu7a7Cqr9M9/OSME6X6X6s&#10;WcnOY1EyLeqaU9eax87mFnLWInbHPqkJu8dJ1CNiY2Jn2E6dbJi1x841Y8pMbF/ZFbQ1hMPgZmeQ&#10;kfJOahUXRX8vDIHeh9OPt3mMITL4xXh8CBkX4vCPXNdMesn89JUMCJdOeUn23B0Ky7rJhkfK2zKc&#10;Yagii5+tSS2TvtygPsmVpuqvoO2s45IpplhS4c6ZhUJti7mCoPZlFXgaQNkNHgmup5TXjeYVMjlt&#10;ziQn4oAvoIoNbnhxgRCRGDwzN84zEkUNDBovIEy9NkIg6j0MJbzRKpzJKCFLS73T+2i03Rc31kyA&#10;zzm3uCMQTnXNOP5GKhANoVTZVyCnOn3dy9CtmTPaLkEx9MhFpyL9ZbB1atFV2Vsgc5LM4mhiI9uE&#10;x0eQ1c3c7e8U1Y5qP3MSkryQKIFO6ZQ1YKDcO1DWsU3e0a36DLUtIc7fdopQdeQ5TshKTPJjKKgb&#10;0/NxTgnATXZDj2RnVUEakJl/Ne9I3Xk+eBjl/vK6JmzTppj8oBgN840qnjNsE6lTT9i2Zvy5uly6&#10;fJp2+l6zmnpXWUWkh9SSQAnZAoTGzveZtDlU4oD8DZe8VcjkdbkIHd8DkOuayUFT/kCfNzltnQzO&#10;1gxZucqVFXC3bZv12Ejip663olXdJk2MHIiADPbCv3YImTxcO67lOO2RsglZWSOxGWyFEgzzZtBy&#10;c/AhVax0leUC2fpY59jK5YIoOqaIK6m/Zj+Lfs9/5/ukePh9oPjs+j3/9fukZTg7gtB6BHWYld/b&#10;yRHy2IS7gIKHayUsjmKkxPNF/AOF8Wnz1eem7T50ckfXxvIm08JjsTQ7P557AL9yhjEV+2G0zMdM&#10;3DvIzHQLQ8dmXWX9ZUzhMTRXZBqLbU7OISiJieEJla+07D5Zgw70kOUsOXoMWWnbNkS5BUw3UOVP&#10;E80f1iLoed3TNceaX8BSI2Oek0jE+w5kko28kbQTUkZigYxYG+yayrLllD8npud8E7zDUmqO14w/&#10;zX2v+AfZZfWUN2YfBIgpEI3ZxpqRIxz9TmHkUCgz8hwyEt+WFfapOjzmNVOLNhJhKIJUV770GI7D&#10;Y0P+gQydc8hkyZCRYDmiG10KtkmE4dNBYYptLdoZiZHKJm6nCuqMu+4u/GVH20S9lFkYY2Ezi99J&#10;reFmMhRx+oIS+DejY94QRNQnHkKW585jdTNY2WdIm0wUT+ya/CO93P4yQn/ir6f7TAySVipGJxtZ&#10;mVQPEgVkFKgo8TeFUe5ItDvmPZMqztbMrc4kInVsy87tusb4NDqQMNw2Uib0gm3MpeHlk4/kgbyi&#10;7T4Xq2WMHZAJw0CChuxPz8fZyzdGn60ZjWumRYzIVPq0WKohX+Ja6lM1HssMuXGqVGbifZ6ejwlZ&#10;1UjeyKuLg1z/GUUfjw/XDCeZsbyLe4Sas3Eth5oNLpyEQ+WyHjwg3owzyPSUgRsYnZdYniJ5ZhXU&#10;8K6hPsCNfMv5+BAynGkEusesB7bVaXMGGe0Smo+V4uCTcdNjRC7xPFVX21Y5iBb9G2yrG5ul+3x8&#10;tma4H9qesX05sPwH3J5+fKFtWAlNzuLxcExeIFsf69oIQgjd1x/9jivg1+zh9X05W8f7Nu2B4vf8&#10;199X2y57GXCmDXvI7/mv3yd/y8rvzOBJ39/yI1QZN/wjjq8gTxGmYruDHEZS3KAWKIkeTYG5kQN2&#10;wdweskxRY/2au0DKxLDZroltRKam60g5XOfsiNQm3QDQmTsMoFrmKLS4ZfxUPzI+gErRsZ/CjM+l&#10;HQJ+qGL4qpfScljc5EQ6RkXxUKGkVRqFWG+4cXGuIFL6jNHLl1p64qDSwLvGgiiHSydV6jXpONaG&#10;JBK7bXu0u9gUgwlhdC2dbGCrMnM6WFh6Xa0azvk4wp8UBj9VKVTx7GCrmidXdzheJrYswF6yiV+j&#10;4zo8cdPDRWICG+gPqwFEQSPqb3TcxAXA7hV9Fc+lbwkkffjeamFrljEz89iHU5XME8lwuLq3nIIx&#10;5bFBZ3vL7viIXFOX8frIFREktSp1yNshUpUW1H1AR2ChEldLcxwav0+0SlSWTGOzItzhixord5v1&#10;1Lt5xZR0yAYJjrHyBNw/GAqDZTQZVyYGgfsUkRqkXPhTcoZNoJ16UXi5uu/BO6yqUF99hTsYlBTK&#10;wj8EuY3RMJXzg4SNjhXhRV25M3VJMwYzHNFjYnhan5vkWy7efs2rBEMtt0+KzJsn87t0N/PICMoZ&#10;kv7uVu7IMTQ0WVlx5bAi1vmoWfxVICKSR0XCTME9ImD6OcAIw/O1Sbu89diS+gyyvHRYlJ2CR87z&#10;2C68ElOV2TyGvEdG0Eg7PoSszw10guwi2DiTsLzxWOjOnFOP5ZuKefvxIWQZbkN/agvMx7Ip6OOx&#10;Pz1Qwkzlp/m7IKsBy9BGiXdUzkuiND6wsebrYyLwIxot9Jx7i+hGQRxwzPryadRvtcF/iAzIKuJG&#10;Vz++R2FE6twhaadHcp8kmfrrpwe22yUffzfkcZcEkC8bibdu5F+hFgc6J+TymFjnuSJJwAznteXC&#10;NWdeHZgnJ7lMjPxVVWHFZtzDdomu63TWU4WcRO2LT/Owa1BjzapHmHwWQt9z5y33VKdKBzQ2NTZo&#10;UOrH1Bc1DIIJmRzVMbGb9SYEUvCs+tNyCxZWIZPRca3pDpqQyWAdTgaZwDf2GSE6Ctw2YlZ5o9Z4&#10;CE+sQpr8PLSemDcehRtaNAIu5bWQ1Vkdy0QL+LhJCHKs8Q4CAGiFPnTMq3szz7gnbRnVFalv5MVc&#10;YSovlCjQH2PMLElGSqIZ3HO47i6QLafDgiVlaOStokPHDSyM8nv+6/eJJ1pHUVJId9Ol97cULHPD&#10;p3YaU4NQiluRFNblaNHeDWeDF86hvsGd2QxaLXvs1aGpIlqraxLY9VDTNHJYY9OAvOB0v2aO4lRR&#10;TQlzzSQbGyViLSsdwZym7mwqPIRMl5mRPHixtmkByKdNotezQx77qB2dToAzyPKbjdxCFJwav8B3&#10;n1KjNo916Zg34y6/4KY929w7VjRvnklFd2MzJMOG7jxY6OGa5TT3rLF2qyHKNUiIyvFYgqGwUCLy&#10;7vBMyZ5Y+bmlorKeodRg5HWf+FgUxbu+FoxPXwRWEdLj8dma011S20+zkHFgx6fnxLLeMh4fQiYm&#10;Ywt74zuj+n9WHF0Vk5LQOx6fQdbm2ASfVshYFH3RZ2nFUNjnY6zQ4Y8f6v4ZZLVynLqtPG+FhDjN&#10;k8VdISs4Oo77XchoHtNuu0KWom3GLGWr0jZx0mSH+PHhmmUMjGNzoW0CIzTdC7Z+rSsWVxtncpjK&#10;h5AlWs0er+eZXB/im4bsAzv2maj11Hkepu1FqjIKb7M/SnTPXgO/578hhblUcARFp0bI+vzeViLh&#10;GNIWdQVC5FzrNci6GEHcxi+Wx1qNFy4ya48PcZq3a4wdSKPD10T5INHxuBnpA7K2dssjvXb75qHc&#10;IRHQAC+dRtb30TKGQB4K/FM4pU8YveeM0wt7J+WDcJgfW+2fK4M2R0z0Jp0qIj/UwSEt56fBqVNi&#10;phgfj+WtmyeEc3pDN2+ODR/74V2bn2Yzx9G9qh8UEKRmBPbsndERKX3AC3SOTgUTMmHlwWSvOhWt&#10;CPEberQ1skPI6OOD+nF7Vv8C7uSRCycbs1YRKpvcHKVdEXQu49PF7LhS+XDhsHSvHIoxjRqVGp/c&#10;LXL1eh+QH9Ff/mi5hOa4KqZjirrkNVhAPxHzEbW3qKvlmhQspBhLTHVYCJUn1V/9zOJHofrCQy+h&#10;BPTJsZ6RDuvNJ5OD0+exrPbcSFBrVO8trYKiV/T4sNJZ/eFLrgZYxWoKsPeyQOhNrqZ0jR3PBBKD&#10;pdiXiIif4tote0sF8mA7SrHqT4/2Fut2JpdwhnpWwQCL42aEvaDz6v3mDgffUqHrQUDWlhPv9har&#10;cTjGVcVWvY4kEY6QqFK9K0mpT7FZM3kJSt88defvh47VQifW6eaH51NiJbHzyiG54bPhRiZ6W/Xd&#10;26yHkJmP1wYXROpMF3eRjAlhmxPJsyRLQVHqlNMJbuRKjdUS97A8IXcx6OKMpECOjezZbGp8mBbq&#10;43jhI6sBTw4QXSw9KTxM58yRFkm0lPVQ4h9FL2Y5wy7bIZlzOzYI9eAGSRFRMB+io1q0JRmrRa5Y&#10;7l5zvcspkD/tXOx+T9TSVj2ZUupBkJj99/Bka/mbp5z4cYCwe3o49GhvMehHorac7HX3cFn5ckk1&#10;XVX2QJ4UdD7AciJ6fPAMLF0ZbXlQwLckWSJgRsoWXhTVvCawahFgHxXpDuo8c8oulBznA8TFB8qR&#10;yh8mkdS0SsNLsmfKUy7bMMeWh6Vv0NFq1ebVmskcapIi4uxexqmX5nyqtPJ+CjB+1TnlfLUokXGA&#10;lB1VDUucv+7tDFgcvSVORHLWaDYor/KNkAnuaioCYsbEE9GNHkIyYr7HbsdqlTgZPEwGyw1KVrbn&#10;2D2kfHVmU67AVYYxKSKtNUXlOyXAGixC44ZblwqXoQ/prsYajaNybgTjpCvXsAGhfqWRN459M2dc&#10;Gp/ZOVOHMjKSSbsY/nNZJTXlhqvZRjYIPe/Crj+iZN2N5YwyOqWqNjXtLYsBVqwHRlld2LrW14KP&#10;QDqieUvJ1W77hgxgF8zTXVDz7uTv1/y3q5gI49GFV3lYgyX5tZ3uIi5vaU5kkf3Mi0LtHElgRODJ&#10;hylPwbSlBdcYTtO+Aqq/Yq5Ic+ti5EMstxPqKkfjElG/dEXUlZ62S59jud84J0QwXlvhxWm1pEVz&#10;H/CIsIGJpeNlmRRnrNPVhXKM7Fgn1T8+XOTf4S99fAspNHDA9bn0xvX1LS51d00P25CtjtgqJdiS&#10;MBH/BT7TLodFdxVGRBxHDZJnT5c7sLpgMcK7pJuTT1jA6qrFCEdSZkGuQvG4wOlUCqbDL20S33mg&#10;pQKquOQqO3dEroP8Wh3cNwDrxy2NuBECw6Iun0YTwXKReLoBJNO34r/BzJElnK39LLdgEZjB3agi&#10;ATnl4CD+3ZeKcgzYbwULYYbuhx+EoPANsK3ktuO1XddRP4xcCJlIWgrp9RUXkFFoNIQykCdtyhf6&#10;3q6WIxwCRi0GcMVlNIrsoiJAHbn4VZ8SluyCWm7RSGQ8Agu1j6sj1Eq8GnSkDzsPHLBKxMxgqe6Z&#10;qx1TPgKLIW+PiEr91CkgyQFKB50PimyizLWCVbvTLorZDDjvjb0VxxxDFXUsYHEPGcm4v5ZWOaDJ&#10;zVMeIykfpDg6KNPRHwsKRXdcu7wsryNKoqsT2ggRgcel1UtIkTtoGguA7WDoazlsgL/qvzEZ7t6j&#10;JUJ7HaRyph59ndoaqW39dUTT0W03sAA352OLqT0pHI1FjQs/KNyBWWT8Q2KuRtVVC5zDmF89L3VR&#10;3KuOd6TPkjl+/9SiSMSIhquiIhpgLDiosDridJVIWBuER9vVdYladWty9PyWzxHfWFkU3NPnmlQE&#10;0n1OFoUiFO5XXXiKrrbMcsEBr7/omQG8jnRuZJ3oYLuoPAhVoirS8PT5SQJbVVGTtAxXAX5UKWbb&#10;Re3BtosGG1VhIeBPq9iiH3NXpOn5A+aWpyRABkWq3W63DI4YDmaEGEUDSyZOXDjw5sfYYKJgkamC&#10;xMVvXtiRIjqRJEiPMDiIj1ldX/3lD5PnF0KauPPrqkgTUBirBf+LCSVfCNjpU0ZJuyHDyu7hJF73&#10;lt02GpE11VkNiTpF5fbe4j+P+og0dCBZfdi9t4No5lM2KDB1l6S4ORCB2EnqSsnYZuxYf4piV61y&#10;JGlkxXDI6b3rg1Y3s/7qW8vdklbdSNinojfTMfGq8HhxEQ16eH2I0eSVgpMb8gs9Jow2Lrag/235&#10;LEqa9UGSDpdEA7r5hd1FRiKYPifh16wtZot0WmozOMCmJLxZS5YK7mHw2RCPERTJM0enVfezxobO&#10;kaYUbqs0GW0egk/P9ibMhpWYLWsuLEDN1PxZTmonkzEh3vZs793/jcJldRFRi8ck05AuuDX6eK1O&#10;KD/ktN9gwGkkLeuUMp5kWZoQ17Is3TdQ9iLPUBwxHLVn+zlxiwmvrJQEk//g80lV/+KmhU/4aJNK&#10;olrzruHUE1nFIV05w+QnW5mPN6wmabi8jWoTOpT8iJ31p7crpH72RVmxNeAEA7Csh6ah8UFVx9cL&#10;RBJlo/+oO+7T69HBCvpCRYqbztIM63rK28pmCgh+a7ueeVJlfNRmHOm8qcCuiuS0P5hhstd269nC&#10;nNQkTXBxpc6DgZml/n6JYFBHgNNOqjo1PkATO5gIB3Neag7wUZbP6r6W+CwMHR6TYOLysubBbqhq&#10;d7dO47hTCVcuW0lCHJING2P8lv/6bccRqeQgvLe+vVuPyspNGWNWZktYMC+8Hs5ylfIYMxEOlems&#10;DPXdenYwUerN8mWVVtsM7ciOEl2Mu8BMD4kP3oHJ1sSOq/FB9/yNdbKpgQSOuwp70r7BVe2cOOYf&#10;aQz9Gdj5Zd+2WJlw6BuL7fjAJLB6aYBUHs7pE6K5U36lC4aGUOJajGJMpZ3g/sGl9io/fMV+2hCs&#10;K6u/OpVy8oZMh1NUd0FCHHE+zN28TkSGJTNmGkZbYLVCqb86THVfiw2eI737jz/k1Fr1uwcTSWAe&#10;g09A3D4RVX4IQ186aaeRXEB+QzLnzwrPhUykAQQSSL5Y6hnTSNhh9Is4kswwOisZRJb4v7zOBBOn&#10;9hIuVoTfMpAz8sJypu5g5XHScXr3WtQpzrG5qN/y39j3uXvzYCe5VyHFGHy1g1OwnMLEsQHHw8GA&#10;BiGlh1yo1mXDGQ7nSFyS61WjE01X0QqnMH2CXWIj52cij0TKF6aXzsQUJWOd8zQRgQlT92yd8wRz&#10;utUBIp0JjCerRNIOu8diwMTXFOcQNzbe3ON1Jpaiqs6qfOCviyoPNVhb2m3hH7b0JTeL72xhVoqD&#10;/1oqcncpjf9ijN/y305rCBtw0PQQSjNlgnYZ6rd29Cn7IOiTNruqHkg4TBL7OYkD1ZOe5C65exGe&#10;PNo3ZI4FpJpx9ZM6tqaxqK5M0b5pccQmWoEZPKD17NaZKfslW1PWmVgH1iidnzIS0iFFzQqPydE6&#10;80hynpZ4weSfeOnWGEZ6OPSoM5hp5EVRRQWyeXdVlTLnFTc09VRs1l/B4xLP5qgt65wwQWzkQo3N&#10;nrOljpPagqDYCqX+usK8WHAQY0TcCFtgF7bPGiZeLLtCuLMxWkme4XauE3G4FOmnz+IoV2pSOkj5&#10;4TDXj2DmkfJfFLrND+VtKetM1Kc+aCNHu2Kz/rrIrDnS6EtnZfNwSoH58GidyBpzZMyUJcKSmO63&#10;F49Z4kP46dSZsnO9urL6q68z2RxXz28yZa6O38RpSW26E0RUlCPUpqtjN5mDZLQroSjRUPKTwC+m&#10;HV1XVn/1dc4epbKAdCNX+qzic6ECEX9QCVh6yMoss1TOR3R/h1vLlw4NB2bcjYcmh5JrOee3/Dfe&#10;Zq8jALZ9e7cePI1mYzj0SPLKUya/yzdJYlKTAFoOBWFzt9LAR8bjc8kvj5ulOzwlFGkfC2xkl95x&#10;KpVTXCal6MUIiBKTN1Lq8uqvjiCahjsfR5kvSw4KvnFXywBWCZMFbHI1v0ICdp/w0Xkk+m97Q0mA&#10;1ROISu8QEv7fNaF6ena5jxe/3JZmdktFXjlGrvzA6oFJrmYuS19zx+E7Ru+Y0GWdlfJIx4w7bqEC&#10;ovm2Of2W//ZtgJJtt6OKz7QYv7VbT/KtcVlW3FdvgkkuOxRF5GDeuOTFUlH8DZ6WWAhZI0tPYZnz&#10;oeyRuo7akWEmhofKETklFxzu1pnUXqoxlXyRWEji3SSpLZ6zZIO3vKNz3p1MQXrYKnafYOaHmKKL&#10;Pjd1yBnjOlpnEn3I97AavJ9JtyJJThflpQkle5gmADN8WrFZf8Xxn9oKme5xZ4dhEvW0hxCJpGLs&#10;DBNvjL0UzPzGOYSpWEZdg0XYXP4qbvKuJXo+mJb2/4hFnO/mP8DawnKBXpY+RP+gzLtu1qh0oIJM&#10;c6VCeVrwFZf1lxmr72bABEQxrXKiBT8Wl66XmdQuWIeuXAHtRxQkrTEwhD8Fqigb1rTGDhPK7O7Z&#10;AZP3PfKelSzHl23diyHMafVnrxZr0iApZVEXsNN1ppOCvrGmtUwlEf60xD+TqwDzOkj6CLfJ4Ked&#10;h6RXOgyYfCC7m8ZYBzXIn+1R9bJru3IEc9r0FM8v99ROTQ/njcg7TWdyabzOd8TyVAJRfORtTR/F&#10;gILT9TXCnqoLZs7mhaKDPXh3WaOlWT8hmmUcPLXao+Kz77/f8t94u8ViBZ72eboNqL68O4J5Na0p&#10;SFoNmTDkwrTPkU1eg1Yz4EI2bVxDcFnLDiCCLZyWBMIW1XCG/chtRL3LqJ3C+gcoqSdjHgGcagPX&#10;zhPrzx/lSIU+SUueRQHAlotAiiohbvjDVSbZ+QSeozCozUOmCoWAgu7yZKa+R54XvXZi9yoS64bj&#10;RQl1TYmFT0STklqu0qThXfAnK6Dg0FNZx/dF06084aQXw2CYc304tHHYs3LSOjFWKPWXpcJIB6Lp&#10;+st+T6ER2JJ2up6J2USfjwJTZqsfEoK9ARMNLwwaCiJe1eQM0kCoHmkHQdcILDBJm47SEVwDcUHg&#10;EWFiCSrPRucL52jcxzjWSQQ6loLiuva8JaAbpgFNkXXf4jFuyQiMyirO0CWjlM/2ddJ5fknrIAqu&#10;6hXNlnCPwoinMHESOo0VgRu3oHudqKOEovpn4VldRRoP0ehwMDaY8NoeJDvCLVLL5T5wNbVZSnxN&#10;t1DEsaFSKXjJgIlLwusk6+uGdarEgrDJ6KbH9hWYM3MZzzwWcHmo/xRIwBfeT9nZOqGh0MxoMony&#10;Vz4LZsN3rTaSVZuByn0ZOslvkdZxBnPmfpPRhJekwITdhgaKW2YpMaCjmvkVQfc7N7WkJHWICY2l&#10;wJTF06Uk2mdk94/9VD59xy0epjuFoE3MxGdxvddLR8mux0vdSFMmwaLNYBWETqfSuW5YHuGW9Fd4&#10;ev8sRNSjDV4KSc7OOFAbjSo9yPwicTtGwoz3vM+8vnNaADj3Vn2wqaTpZ9pv+W+8jesjJCI96OKm&#10;AVblt3a8XIH54HFctxE5BWM9WFNGk2ZfVCnKuCCWvh4KCG7E3sjBw3MRIznL5UzQjF715WIpSjeo&#10;OiEXTtEzKx6S1bK3KrzewIqS/zve5S8cfgK/5b/jbZIrAoICcQvGtzjEkAuO1HhT4SvoGval088n&#10;auqMYIXGo9KCgD8+m4BWodRffZ5qQh+KJ0kEus4+8U920hErchrjoowBEyoNwYWOEdG5I9rHvJHG&#10;3LYG/33P2h6fhZCC0SFjo4hvPFSGdWAVr8nAal1Z/RXrnDVvMO/FSsqVdtBKte2hXHsbcZwrRf9U&#10;HnJ0R1e2V9ToFPqkohJrsSEBDr1ceSA/VDiDMdJCel9wWykO8YdLuX+QXX2CPkuNJsXSXpW/ucMh&#10;ATmFjLVveH1obJFphZQFnaP2kK2puhNecRd1MJD89mMcwq3EEtpnEW1V9dSxtt8F27bKPdrt+bZS&#10;1RcfZdupBiT4AuKZOt6Yp7Hiv52mFKa1Ffha7X2Xt3c4hH4ghbYe8vk4tRmH3BKEARIPWVs5jLhQ&#10;MYf6Qzz9/aReaGILE7+967AQy5UOaeOIGR6fRYFrNRE+b2jZ338XEQu4wwM60oIVqhEdGseJj+x8&#10;TNbIp+0tVHb9CQ4RyAomiCbAuq7VSjyrNfDuD4n+VN2MUg1XtTTlImZWcVZXQ1EfhN1g0UZlCFu/&#10;5L+dILhPTLEiTYwMiXH/rV+qcPoQlAZJxD5Gd7DntfCQjM/gd5y9Ei/Ct4Cc7QSBD+astoTtcMWM&#10;DMNVKnmmnhvewDCb4dPDUPVb+/Wo90dHGAurOUUIXaRYf/iKxZa1IlKdq09ts09ehVF/xSyJP7+C&#10;boR12oGWA8URhif2HfFHTdsAw1rt41JIooKovwIgeJOIFUBqmosyIweg7OP9M2SA1XRQc0B9dNRE&#10;Be57jGfGaoo3wH9jXjDD0XFh5k74pe1ScN0pUbNNN5A+8EPhE1p/x2tMdz4jfSVUL2/kEStSSqVi&#10;IQKIel+pXW3+zTlIwSnHmiRaBgafghaPsNdu9wxXJHzuCWpnRWQ4t6nhfLjw/j3+Hp0yJyySb9iO&#10;wsyxutFeO2F+j8a2pYU9RDoJBcO8UDRin7PQVoCGW7ygpDQzru805r0pqYKovwZVXQZOMpgfZTfL&#10;cU7wHvBlv//w+V0XDR/ffPmtefX1j//5+Ut4+D9/+R/vPvzxz//05sdfP735+V9/f/++/ftze4P/&#10;+PnZxw+ff/rq+Vf6z5/f/vbuj3f/8v7Ts7+8ef/TV2/evn3355cX7dGb9x9/e9P/8wsUMk9njGjg&#10;fv3cP96/CefViw9++OX6Ybwmj3yYs/Grp601PtP/++mrt79/evv+XfvUL6zu/3z43+/efnnG7AP8&#10;s/8a/1wQlRHy/s9nf22nCdp9++bjT1/98v7Nl/bRPz8IaV04fvr85b+/+fxbR8PnD+9//7lv1x+/&#10;f3n3qX/9/Z9g4q8fP//4+eO/ffrnf9K//uvDz//v3z49+/Tl/b98YF7Qz5s/3/724RNz//KpEa3e&#10;+uvnj/11/vHsb3+8/5P/9JGd+e3Ll48/fv11Q/Sbz//4x+9vP334/OGXL//49sMfX3/45Zff3777&#10;+q8fPv38NVrP8/avj58+vH33+fPvf/7677+9+SjU6Ptv/9dfmMTvP4MNOMCfb/5499NX//rp3btf&#10;Pnz648dn7c1nkLt2693fvkAeWs8YOL7x7yyLJ3rQV/jmx7/98umPZ58+fBGeRRqx58zt2d9kOFLX&#10;0M8T/dJGxxdgPHvLYxorqKcFWIebcbjUc63hpH9X03n7fycRv/lLnxm08LNJ+OdYzdsPf/75mZ34&#10;DzD8yx/v3/z01X/7+pm82Ki8z/76DHWa3lwhL39dB/1nHkS4nll99+w3Bil2Hyz2Mug/0DMTJETo&#10;i+dPQ8qDSAvGwnn1NCQ4cIHEUp6GlAcJEsLtaUhIyglJ9aXfH2AvDyIXT80Rn4aEiE+QntPM9PXT&#10;a8qDCHrSmuMAe5zqCUk96L472Kc8SOFV7JSn14SinyBBez8cYC8POl4TZyZBwoH7/ABSHsQ+EfM+&#10;WBP8YkI6pYg86Jgi0OEnJHq24r14miLyIOwgfH0vnt4npVRmUNwJf0ASZRSw8DmewMonHoePnM9P&#10;L0udBsYMBQsXx8G68pnnvlKqTw9A5UGt3SG09DTzy4ee8m8STA5A5UHKpaZm7ABUPvWYU1gMB6Dy&#10;IEBR9frDAah87LEP8cufLCuP4gjDlQ5YLffrzS3G7CCKdAIrjzpmTC/y0QeWYgoHOMyjgMVdD98e&#10;4DAffhp4kKRwsl951DkO8/EnPqb2lQfryqO0Lqq7n16Xgp7jSErZofzjaVhlFGVucN0D4YgalGAp&#10;5efFAdMoo4he0gLp9cG68vlX/jtm/cG68ijBQqwewMoMAGcGG3YCK48CFvrZCazMAQglIMJfHqwr&#10;jyLWyH6dwMocABQywxPayKOApRtZD3CYOQAKKnkZBzSvmu5BvQqr4pc8gJU5gK6uoG/hAQ7zKGDp&#10;OtgDWJkD6JIN3PsHsPKoc1iZA9AVBcZ2sl95FLDg8wfnS16egXmEP8UNBzRfRikTgd4gT+OQ7jkZ&#10;Fu6nbw+06jJKsPCxH8DKHEC3eRMieHq/lI85sNHP8gmszAGAhVfyBFYedUwbcj6OGeIhhjYOaL6M&#10;OoeVOQC+ShJ1DuhQDuAxQ+wmXU50sF+ZAwAL99kJrDwKa1hG/gGszAHYL9zIJzjMo4AF3zjgUcql&#10;H9jgfGG8n8DKo85hZQ6A0YXicILDPEoeBfIAn8Yh8ce0LloFYNs8fb7KKGDhljjA4beFb6BuSDF/&#10;0mtSRikXlqLLg3VlDkA6Crn0J7DyKGAhH05wmDkASXgkbpzAyqOOzzKRmrRfBALJhTzAYR4FP0S5&#10;OTjLig9Nmsfp9v85O7ckx3Jdh07Jj0w7Pf+J3QV3RCbg+6FVp6t/OqJRtLQliKJAEvGGsNWolFyg&#10;5JH4Xs0AiavyZiZsNSq2KPIubDUD4PRSZkSYahD+EK/9Zmk0AfBCSYUwYapBXMvfft7xrpwKOb9f&#10;67+uE8JUgxLZwPs6T2AeKH5NkT/Do/7Z1ICIAPDEKNZg8pH+TMlgw4B0sCHPNb+meKJhcwkqHBRK&#10;GDLThAsVeVzZShLbS0xho7CVKmHia/XmJyGEBSW2Vmpc/v7CpIqjuRC2evNz/JPJaOawUUnKI69H&#10;2OrNjwuFRkHs4+gkelwcDIIyklP0i0peI1EA8b0ale+Fcl2Mq7c/ui+uUcK9zqPr7y/MOqT4orDV&#10;+59T8sJTihhXo24IzogBnG1FovD7C3mHQTIhbA0KWxx4Yh0+mjYIoXKXF99rUMwhQQqxNqKKrHFF&#10;a2DG1SjGheDYjKsZIElXpPqev1fkJ7+/EFsoYMWVEm3YH4rkK0LlgjcGRUgUb0js5egtfn8hmk9k&#10;BeKgHFQ4CkYU67AZgMRkVOViChsUNxl1kzDVBIBIK+87R4c3T5m/c6HZMJrqX5Q9kwekz2QSgf5M&#10;kUFAiF2MqkH/eRpiXURd+Tsq/Cfk0WdTA3r7TxyuR/8pcr8/U+hQH+LkGtDbK3wYU733027Q3E1Q&#10;pvz9vndAjqP1PKre+mTgUL5ATGCDMEUIynyr5gsuablXHxc7quIe1Q1TZlRNF6QTJFR7NtUgmAnV&#10;nBlVb3xu/Xl1OZtqEPsKW8ZUb3yqUqhQctRJv8tW+xjJbvlFvRuVmcXeoBxZuVOfV2BvfBTdVGQQ&#10;E9ggMqoiYj+biirtb1SS2Qekmf2n2eKtdBVn/oAo4Zm8dzGq3vjpEWWOfHRxf1PBqFIIQ5jqjU/W&#10;Hw7r+VtFs/w765jCezemeuP/1wdMmGoQE5icUDGq3vj6WzXIf6ve+IlVGbXOT4NuxJ1RqYlR9cZP&#10;SQwT1I0M6u9bJVnFBGeSbPmLQgfJmS++VYN4+yAqJhzcpEb8mWLVmhD8gJJoj/7mPIHJ4fkz9U5g&#10;OI9qQMhP81olTDVb2GXxapBeFsnp/x0Vearci8WoGkQ6JunDwo2J4nlMvR7CVIMwlUuWmMDe+ASb&#10;yTcRphqEop7iEuIQSQZcjYoHAjOBDcIUoVKzAmfj03ok8pGjc5EaAL8/kCyob+yJGZydz5vCy9yI&#10;I8ofW+RDCVuz9amIkuec87gG9U5bMyujCYM3hbz2C1uNYv6SQHEeF3Hpmo40eyP1+mxsYdTeIYlf&#10;zCLKoLFGSNLEWRfG/n/LVY5uWjpK/n3q6w+BIDbm8aMtDGvEZ9TYmgaQ76boprHWMFKvqNCkvlsz&#10;QYq2cSs01hrGEUYNADW2JgNqo5OHoqw1DI+DisbiaEGP1N8tafbGwV5Y8mQjyBGrpAkhpd2ddo2k&#10;37/FhTXGJq4O6J8Kxs3rpcLJC9POL0lqYw05s9KUDQxrdLcwMzlCTzTqRNfMKhkYlzAuEWYHjNST&#10;hUztPbO7B8btkriX2QFJu/o9NlKMn2u92G8D+y/ypWaySYF6UqQQKWsNIx7AQ6WaySaFZFtT+dCM&#10;rWHQjwt08HLdM0noNuHvMysPDGuIN9TYhku+OBe/hEuHxK5+JEpsVon6bk0KZFGkMZcZW8NiLRfi&#10;M3MlJ+VvTSbg/jC65YExk4S11EwOl5ACRh6BGVvD/CoZ/ec7IGsu7u/Kx79T4nfAKEDZ3YTSRJjg&#10;OjC/u1Pi4vdHwlxP9dr8brrxC/PMlRoivzBYmZRVsyYH5lk5XfH+rCWJ1Dxh0jKnYP7ESd5/WUvq&#10;gxpbw/xpOlrQFDOkDo3YAQMj8kfZNPG2mNoLPTbCDSZwsDCsEZEzXJJqRT2TVN1QO6BhzCTlsYwX&#10;lGaIZS19IdV3axg+F8EyM7bRhOLh8WZleHJgsUYmr2DlUYWidOXRwPDkwLCGQtnM5OhCWVgUQjMz&#10;OTA8c+44ytpwCf0JqdQpdkC6n/5+bm4dSdQ3M9mkkEZPlGM11hqWQh0UoDTWmhS4Lab5qLHWMCJ1&#10;3ITV2NrBSHcKqiwYaw3jbsoqMWd3ioX8fgBu+XwC4wUNjFs+ddnV2JoUqCyBZ6hWScOIDv6QAmu+&#10;W5NCOh4gcTQz2TDiJaT2mLGtTpTCMOpNMH29/j4Av5A3BWWt4yVIdJRGh+aPbYwqFW4DpBzw7yLh&#10;gYriQGIeB0XeK8UKRewO33iMpWOdMdaoGIPLxRIZiSlZJrwZm4vpwlj/BOOMtWEErKnEhXcZwt/p&#10;pxk1RWQMbaW10R/MWxsY1tTTMZfDtkYYkJK45rsNDGsvdeVIBZq/sb3rzhiSXJifyWGEJHSpgMKo&#10;VEnnIpXOuAkrHk33vW+z3RbGFiDQKNbk6keRMCktSKoD1gdIyUu1A1ZBSm1Min6KVbIwEuPwS8zY&#10;mhQon6JyJt7lHGttPTl/zXYbESkhJ2odmJGNS5I+9Ajqzhf81Kv5/Y2pJ2TEVlyWC0WCMZ0T1TQO&#10;I5D3p3T411Wf4trxVmmGNoyANabETOTC8tWUtSWSdJxS1haWTEjjbaUv++9n42PjuiprC6N0tUk1&#10;JFox1qhKZp73PmDUNeNiKr7bCkoJTSppKFV/+0dijX+NtXZJ/EyOfpX+uk/8XWOtiSSZ+W6VrBaV&#10;KDTNvY214QS931aNqvfbCEs5a6jgJrbboCjcQFVj47amvuzvBkD4mgk5R3gHhbFUNjfz2JSAMfxW&#10;Y6xRMUaE1xhrRqAYGApdY6xRpOdSjc6w1qhSKZKqSr3wd9fk3/AreJkSIxuJKVmpFB0UIxsUxl73&#10;qzlrRmSKXx1xxnmBDCplRAh3mJE1iSCloSKnMdaoaCTJJDDGmkN42+POZow1CrEURRXNAhmpKQEq&#10;lT0PZfQCSVkfIyZmBgr2RXSE5HTxzRrFreYtrT57PulW9scgL6ZRfbNG5XqY5DRhrLngK/nz6ps1&#10;CteYKVELpLmAZ+Pc8sQ0NiqXQ57RzMiaC8jxUerHK/V1/ybf30RHdspi5I8Y2aCYxlucpfM3G+Gp&#10;/maD8t9spKcoJsiIMyMbBtGrccSnRHPdk/2gonfjqdNMY3MBe5rQiBlZo4idpReBMdZcQPcYCgsb&#10;Y43CGLED4xaMBDVl4JXyYVAYIwapprG5gEq8RHPNyBr1D9+suYB0JEL+xlijEGYQ71TT2FzwxTf7&#10;Ng7Pyldv9OlWFZBGisoC5jeKkQ2K44wsXMP6I0YlYwqHwhjbi4w9PEfDSqkFVKzG2DIIVd1NegLx&#10;/eJv4ug0KzDGGsWliUbWZoFQ5/HvsMgTgWKQQXHVwuFRxpoLqBLI9dOMrFF4V7ykqwXS3gTVTPCT&#10;jLFGUWqfu6fhxpGlol3jZxpjwyC8v16MTJxHkvpmKMt5yTbGGnXjaZklIlg/LUP+XDk9jY3S00ia&#10;QRm7J71OTOOi9AJ5V8z/Hdl/bT/O07govfTf9Zz/jL37mhhjwyDUsVa5q4S+exrlNXdR+prLbaeM&#10;IeAg21h9tIaxpC+IVM7L8V1o+3ceY03FCxYWayqhn5e3GRu0ij9xdPc/YFQBUG9BaS/3t9V41bcz&#10;2TCCle+U+aMLTs3QtsbFWrnFC+OdnaC2IEhe7cYabV+MbHBhpEtw8Bprq0mlGD4Ka/HdBsbLNxUI&#10;hftID7IZGyXajS+yML8DVpOKapPCzWZsQyW0akPbJfZbOtf97Tf6YjzvytrA0HDQDtxYa1LgKY6C&#10;Z+J6TeCqfyTyP/XOhcfYMNxcFej8gGVzc58877fVpFLyJPUVzlyyMLz+1HIS1poUUCzQCFFZG1ja&#10;hhsRPsdgzyStQsitM2NrGDuAqVWrZLmEBxqThgJ5149kZ9MWSzwH4U8UDM0OSZ5mbANjt7FIRWCE&#10;/22s0esNXct5lQyM+WDnKGtDCpw41Mcz1hrGiYOzYNbkalKp7gxTGmvNJdw13tfz8w5YTWqq7Cu/&#10;ZGDXlO83QUhOs/5u9CJjcGZsDWOVuGdsYqNjjeK65vl1YfgypBKqHTCkkJbl7rs1jNaD6cMtmGuk&#10;rNyJ6KxlTpyBZWzUlDHWmhRyKVIhNI6m+gDc2GnIa6x9aFJZyaYYJd30xtpbFCnG9qFJpWijuk4N&#10;LD1fAjvvt9WkAmKjih0wMPYbvc6VtSYF8hIkl4yU1XPJljklo4qelWZs7ZekbRv+q5nJJgXuOCS4&#10;K2sN4x2bDmTK2nIJ2f6KS+4NwxrPBeq7NSmwu2n/o8bWsMykehXltK6NkywIRJjmuzUM2iKtU+gU&#10;uZqMtXfbV2OtYVEEQF5ilXxoUnMKm/02MM7uFyE/Y239Eiq0qJkcLSu7G6W6WSWrSiUgTE6PmMmB&#10;YY3HF7MDRszK6seauXUMLAFXxGtmJpsU8myg3phJKajFRSvcNKk01poUolxmMZuZbBieOb6yWpNN&#10;ChySvKkqawO7IEsyiY/s55oSVv9dtVz4hKWCkvpuTQqcN3RAFw+kJHrNj0Tf4maySQFreRcx321h&#10;lMgzD824nfMjaUlt0iw/YZSFJDPn7CmsLJUciBTKP99xPmA4JuaNFN9gxkZqoCmB8wHjGqyqjZP9&#10;2dZoXZ+rkRjbwHDwqFBhZrJJgd8IwZr45KhgeQpguylrTQrRV+f6IMY2MBS31BUxY1tSYN9A5sLa&#10;wMiegISMteESqg7nrU5YG9iNdD3lvU5tVK5GqYBprA2XvN9lDSuPoJWjAzGUmsnhEpv0grqidgDW&#10;7q5hzMASsEoW+5lLRpnKBTp9b8VMDoxD+E4yqLHWXII1WgoJ/TiLsKYkR767UY0yNX2lXcRwYIgg&#10;oqA1Y2suwXkiOdDsgBW03hGhqMjTSFNxQykcrb7bcEnK3RhZH/uyPgCXlZdKWF0Y7j0BaeMpTL3U&#10;FNLg2c6syeESejgiCDTfrUnhSkgnR8eZubbSKv1f00NK7LcmBaLKpKMraw3jwHHlVqho39+NDFKe&#10;acXYBoY16n2YO84IVHEKeVw0O2BgXNdJIVXWmhTe1z4jkuSJoqYkj4SpU3T+bs92MJAIUgLIfLeB&#10;4ZZQukmNbbmE5Hd1mq609V3LzuyAkbaixMfDV2NbLnnCCmpsyyU/j2g5z/ttJLF5H3FvHVNNlcA+&#10;8WjDJQPjSkvOsPG5pgorJw5sbjyFgXHivH6MtIRimbWUc5q6G9XAsEYwyHh4o1QlZMt90Xy3gXF2&#10;08vO+CUjVfU+18AgoHeHk/PuHoUr1/WHu+MMjCgz5azMS+aIVfFe8ScNTw6M44YODmZ3/zSX4HGx&#10;udV3G5jVd/NsVmsyt748JZ9398JoQEQsQrDy6lUTsTUyVzTW/SOhO3DG2jgY0BbHtxnbwNKT1ZS2&#10;oFpc/0gkxqobxieMEgmmRuZtJas4lKFX8d2aggizkPxrPLwPzerrRzVzoltRTwlaFq7C4ruN1DUx&#10;PCJkYmwDY5tCCma/jdbVRwwHliuti86M2BV65f6sxjbuTIp9KC5Z3SpUQvDJzGRzCcqBPG6Z7zZc&#10;Qlw5NWHOa3LqvXJQkUFgompbhTUpYCo6MzD/Aj2CV95ZsGb228Ci2+ALmJkcLkGSq8p28NhQ+y3X&#10;Ph5XjLUhBWp9QCbmuzUs1wdVmpDoSP1IHqhoyi1WycJSF4y3lfPY7lPCNU3e8ih/XJMLQ4f6osWO&#10;sTaXFVqHqqT0+1Z+/UY5cBN3HEIIPZPeWsO4QFtrTQqE5+kRK2Kv95HLkpJ7v5mYOb7ZjO0nQPPd&#10;Goa1LxUNJRq21nAn1SppGNZ+Usvh6L2yT8YamicTwVhYqmziKxhrTQpEK4nriN1N08v6kVjLXdhY&#10;a1KItW/TVw3OX2tylYyAFS+U7H4ztoExNqJq5rut7hVSUPWN7gNjlTzVPYAyGDUlMBeyP7PfBpZ3&#10;tIvRKVDyaq1RGEnkOC8s1rJxzjtgBawE6HHyxO4e2NuaKd5B5GHHFsfEWGsY1ugVYnbAClhpxkGO&#10;v7E2XII3mSNfzORyCUEdo0RFRV1Twtsu+h41tiYFCt7Ak2psDaO+4F1pDMnNrx+Z8jq0FzMz2TD2&#10;G+2TRASD2MNYQ4WkvtvAPJeMgJXHV/STZmwD82f3lHBlkyaOLWZyYHETVIkLwsgzk2i4Tcx8YfxE&#10;TmWzA0bASlVbNIZmTQ6MKhQEIwxzfeheeY4xGabkr9aUkF5KUrbZbx+6VxiIpXz2XgdGYiTxSbUD&#10;mhQ4ONhvaiYbhmdOioy4LZI3VVOSYyqCcTG2hrFKCOuYe8AIWNkBrBJlbbjkgYthIr08r87YCISo&#10;VTIwf+sYASsOF2MzXDIw7+GNgBVW5mA0q2RgsDK1ecwqGQFrGkzTmFqskoFx4pBYZfbb6l7xE4gs&#10;G2t9NeI0zX1RnN33JgXGRpE7Za1hzORL5YjdR8DKd3sQNzdjG78E7R6xLjO2JgXOtwvNXI21hqGJ&#10;QNKoVkmTArubSVFrsmEw11tSeva5Vvf6fb0rJSqxviIFTpw0GBQzOQJWeJLvZsY2sBR1I/hqrI3u&#10;leoVJD+I77a61/QzVHfTEbASC+IMMKtkYFr5zZNgfQCtxV4YJRS5Ghu/ZASs0Zyptw6Sl+tHcuXj&#10;FFbfrUmBZ3Kytszu/mqYzkbgDbJ+JPTjsrYWlkgvpbTMmmxS4CmZisFqTTYM1iI8qb5bkwJPkhhU&#10;a3JgtK5PysSZSz7KsTKTJo+KuFZ/gAubW83k6l7TucZkI9BOpK3hcXGgirGtgBXfiWic4JKFoV+l&#10;QoqxNvESLgKq/DpuyIxNqqPvq3tlmai2MB8wW8ePK2z/SPLtUbmZmRwYZOJi5luRFb2Ni4YuLBUi&#10;lc/1WZGVN3m1SoaCbEFQHqV6JnkARR5qZnJgtkYzZXPHGlpgdcdZ2I3XPqPYR/Uy1hBrmpJmHzAE&#10;V5mSM3OtgJUloip/Qab9I7GWslrC2vgl1KSk7oP4bqt7xevl1cJYW1L4BmVOnNW9IkNKY3YxtvFL&#10;uJqm/ez5Jry6Vx7zv1VMYQWsyBvwaIy1Dy4h2K7G1g4G2d7QghrbwHC66INiZnJJgZuw8idHLpuk&#10;fLJpjbUlBV5kTJ4wBVx6B1y5qqhI7wpY+Yk3k9dBPa2xlkcSNbbhEuREquD1/aOaa9qum929Albe&#10;Q1Nw/LwDFnYhhg0pnPfbCljTHFXFghaGAECpoynG0h+Ar6+adS2Mq/pTtRfhcamt5fag9tvAiE5i&#10;Tc3kkAKRIERu5rs1TOctooWesREwUTtgYNyDqeBjvNcVsBLUYVGasTUFQVyURjPMtQJWzvsfUweD&#10;TNGaEm7CdBFV+21IAYeLUK8ZW8Ng5HT+M/ttuIQSkC8VwxvdKxEMDm/z3VbASt0lTgExtoEReaKd&#10;ktkBK2DVL2IDI4KNY25mcgWs32STqxNnYATHOKeUteES/ZI5uleiobz2qe/WpMB7N1vHvECPXBYf&#10;iH7EJqq2AlYeA9yb8MCwxhOV2d0rYNUqpIHxAv34UafpT5MCBz5Zsea2ODACcVRHV2NrUkAXRKNN&#10;kSPGU24zV76b293LJbGmxtaw9ypR1lbA+p5Jc74N7L+ZFDrz+whYcWUon2GYa2C4k8y/2W8jYMUa&#10;39t45gNjbCT/GC5Z3SuVztNV8uzhDSw1T2ihIk6c1b1qXdDAWCV0GTQ7YASs7ACpCxoYz/9P9o4Z&#10;WzsY/2CtYVGnkyJjrA2X+FXSsH+YySaFqMecVm11r+81qcbWpJD9pvIWOc6aue5J/hG5RrgTBSOm&#10;w/uniDwt7EokUFXyRDI/1lC4maK5C7tynVPZdlwz1hr6EsFcC4O5OE3F7sbHXWvcqQRzLeyKhPuB&#10;83S8LXIOrjVcE8FcC8MaL6CCS2j/udbwS8SJszBmktdkwcoUUl5rdOgU94CF6TOAfbnW3Hv3wvCC&#10;LioWRInusUYZEnPiLCzWLjw2iVXSpMDso0RVa7JheddSbVuoV/IxNhUzXxirhHZwwlemLOxak8w1&#10;MM9cI2BN/Igz7uwp4PPUj+RJ/ifd587fbXWvBNqvRj/Jh1prJBupmRwuoYeZiuFRzH2sPV6qIdPX&#10;6l792JqCWCVP1KJmJodLHjTfNd7r18hlr3QFor28sTZcgtyAHHuzShpG+i3FZYWnQOPE+gBUpGV1&#10;mfNtYGkARV1mM7YmBaxBQWpsDeNpkadN891GwMoLFfJJw1wDo2EeEQxlbbjEeni8ytYHSIW6L1Op&#10;mmoBBUtMQVWVWhi6IB7zxY0KffJYIxpn9MoLY2wc3mommxTgSKKvZpV86F7jKqixNSnkEUFlWpAQ&#10;UFNCnAtpqLK2XELhYpORRoBkrVHRxXhBtyaF1GuS1hrG2LBmdvfqXqlDwjksmGtgnktW90p1qIiq&#10;j/du1lLPJNVjSHAVzDUCVpiLHCXDJQMLkz/VmhwBK9aIfBhfeWD4XMRL1NiGS/SJs7pXFNV4XWYm&#10;h0soS5Fw9Pm7re4VtQNpRMbacIk+u0cuS80THu7UTDYpeA9v5LLewxvdKz+SvWMmsqkkxaFMlOvr&#10;PpSA3s0kGi0KW0l1PHuuU+uVcblL8KCwpdS81GZqOiBjVDkkgyJwl+LP53F9CFcpKWg29aBQHsGr&#10;xta4Fcm5MlQ8YldqNKnu8Ojkew5JTTWJyIuKR+HG1ezx7jwqnlLw2OsX/nCjMvHIrxWsMoOmyMai&#10;sOXW4cpV9fdqvskcGp0MVbRqNkiikeuwUU/yPpRPMJVdqUPk9tegnqje3drouwxP/SqxmjO5ZgNb&#10;KRsv9vLyBg9Yah02Clvu1rQiVRKlVHh1UCkOYJStvFbVbFDWIVUdzofzoDCllAHEP9rWA1vGERgU&#10;LK86VpB12raeX2EAMa5GZVRqbYymlXpwX0ZeQfC7fiG2uOeKdTjSVL2XB+XnsBkAqYNqG4p2r8bl&#10;10b7G0hNUGmZ79Uoig88Ee2c9/KKUomcmOdC3tB6XHG/jA+wSlYowAhZSeMfW/hVZlwrSKVUqbqy&#10;DIqLTtLSznO4ctQUcjOXsUGRH5D2P8LW8AZRBbW/RsKqfZuRopKUiaBIrMNBJX6hzuXRr7L9idYY&#10;W80bqctvdMCIvmpF0Wc7ao8zHw6KjI50lhbfqxngyi3YrY1B5cFUhb1Hg3rl5dPo0rli9HTAbD9G&#10;I0WJn4FRt0at+kXlDqamsUkgoRzlZo9u9YqGKCWQzt9sBKi4bSriPSD6IbMUzX4e+SmzodybAaW5&#10;mWpXjvywvhh9a5XLMaArhWFVXw+OrLaFv2y284AomUf1BvW9mgUilDELcaq0Xsk0cTHMkZ0igVOh&#10;gAGR08UTtVn0o1UlFeNpijjy+lEzz6JHdGouzas5RdxhKrRy2x1jNO3kYVvssGGB1DY2N4gp0Epz&#10;B56iREk5sl37N8KlysVZFKX0Ux70PLIVnFITSAX4FoVoK+/MwthcWPAgeGQ7H2SjUkXnQqaCsdXk&#10;wb2D4hfGVqPyvKAW/mpNqaKvmGpQNHuheqkZV5MHu4XUUDOuQeGiO+9thaa8rqkHx0VxA1ZyOQIi&#10;ve45kkz1sw8UGxpNk5nGDyJQDR95EuifeIl+UBkb+rhc8eHMNxuU9gamJiuVkZIhJTbZkM7F+jmr&#10;MbWU/4GyHtxKTPNiYka2KO2brsLU7ulBaad79aXfyAEMVw1KXyZWXZqSW8pW84e+JK229AcBgfpg&#10;fd3Rl7+pqHpjXG5xNOfoS+3UU73ZIMSg6FDkghCjKqXIzbfpakH9qSIqAheQqSDF0ZS+bam10dRh&#10;bVFCp34hooEIN440tShyD6lFdR7X98pQta32VmLLyNSoSVDj4vbMzcqMq1HINKltYMbVl5avB19d&#10;BEopfFe/EFtc/YytZgBspZyd+F6N4tk5XtjRT+SNrn4hQUlm0dhqFM9hedoStpoBCOwShDC2GnWn&#10;qzWZa8JWuw+EuXHtja1GIS/gPcfYagZA0EYNF2NrUHQHMryBWrS+F2696la/qHQJ5Ree53BEp7j1&#10;5OOJcQ3qi7Wh5nC0o5ExmPpp5BDVbPBfXybxjPelQpF3GfHJeX8NKuIfczeiVlTZIslZaSQXRTAm&#10;We3iew0DRDJneH60pnwssgWNrWUAKluZNT8CVaS3ePnGVjNAxEJ8ZfG9BpU+I8pWM4DmqKmuqjlq&#10;1KKa5weleX5Kq3IlvRv1LK++vXpTME1IdalmUShKxtLXTXyvQVEKNrUVzmt+dKJf3H5NpSg8jPqF&#10;XOsvVLUVtpo3Uh/B6NR5ox9bd8SlxlbzBim16pGKrO62Rdc/I0ZA3V8ounHHWz7vr0GRxpD60WIO&#10;mzeQWVNQ2thqFAUOlPCBqh49LmIBprbjonjzVGUrUV6XLX0uD4pcLFVy/XuUodhi8s0crr/B9zK+&#10;6OhC7+ipTd/c70G9k1yETJC+Uz2HSMXVOhwUq5c6f2IdjiY03TFN5VuqltcvxH9lXxpbwwDvjD7x&#10;vUZHSldrCgUaW8sAJAWYe8qoSLGFRtPYat64E7cxz3zo4GYOXyTdGlvDABQB5un4zFGjIEUeoBqF&#10;MmX1C5OkqHybQem9PAJS8iN5sjPjGrYJR6k1PwyQktTGnx8BqebekYJGmOG+1/gbnCnMxvlMGSko&#10;ftTFVD/Ape6vnLPSzOFIQdkp6qWU8GnbSoESNa7mDRL+XupeObJT/CiKyZk5bN7AP6SwiViHIyBN&#10;S2nFUSsgpeJyQkvnzbyw3LPVJDZxIIt7qk5mXHXriyFwUcXiORwb9cp3NjS1sLTTNZQ4alA0iThT&#10;ahqbOwhWqlQnlkOPzH+zgelv1jRAISDq7xqmmhqpXOpN/jXRvx7YM0vf2BoYX0w5v6MHpXgTPSKV&#10;rWYPHqf4jWJHjyDUT+LA9CQ2e/DmFl4UO3rUp9CAijyMIDQiBpUIimysvjORB2drWODCsExpKVLx&#10;2xaFrMx2HkEoj4k8rKjF0ZTzE0GzWRvDAbSlVQ0EkDnUuFKFXo2rKYBycQ9T34CrdZt6t+c6OwKj&#10;B30RlFYPAoNCS0NhIjGFowd9oShQ5DuobGUVHB096E86hprDeVC8g7vg6OpByUIzZcUpRFqf679m&#10;D2YOmzYSNjdqZt5s21a6iBg/YFSkVP/CSxQMNSje9iiUaMbV+/+BTNAojBFT1Li4CDAdxlbv/weX&#10;ZuW4bQHU+009kFIUt34hqaVPFVAZFMnHqlrV92hIqeSBsN58r6YNColH2HLmjRGDpn+U8kcHxRSq&#10;jlqkxNUc8jzyVAGwQUGhNPoU4xoxKLXYlcKYajf1Cym1o+o1U7amUN8okdSjyqAo9K+qIvI61Lb+&#10;69d8vj8MiuBtGOC8NkYMykUuMiRhq70NjgZVF5qHqB4XwXYjGFnUjQdSkxVGScKyReSGREMzrkZR&#10;gyChfTGHwxsP9KPKVqO4M8OIxlYzAMlTqqAY7k/NBt1dOGKNrb6noE3BGTVz2Ch0OuR6C1ujA33+&#10;0CPBrMNB4SrTgcPYagaghol70B7xKNrAlPM8r40pVfpDkEPx/KCuBG/Uo8rKQHkEVw+Jg+JyQyKv&#10;GVczANWCaDwg1sYWN82913DUqEAp902zeGOr2QZX1D10fEhHcVJUFHFgDz6y2curAU3Ax9RXoQlC&#10;beYvMl2MYOSjPOmLWJbZzAPj2FPB7NWN8uKUlq3nQ2VgVGZUe3kFoHmmMzkQ6BtqDnEJlI+9+k8a&#10;jlHJSIxrYMQ51RV25J8IkOTaGJhdGyP/pE1fntzMuNpNgWxMlgBB3pr4tOBUouKFkTFoKpxQTXps&#10;Pb9xwMy4GkYLOxVgHtEosn1U4GZ/DSxVyw33jvzzH77X8Ib9Xu054A4RuDGqtlGNQqIqfjii0aj2&#10;0+LtzBsD+yJEJPwN6KXXxiUVG4SthcEb5lx+jGiUk+hJasF5XAsjRG/uRFyQZ1zXh3J8F4bi2Zxf&#10;fJ+yRZydn2iG1SgZWn5M0dI0GjRvYIv6rzre2bUh6bGG9UxbDPW1GmVdUWr0ti1c0ZuawkYRaFfX&#10;ZU7htsW10rD8oniGyfvS0e19TLHSB+1uzKvDosiA5HZjbPWFg2RGhBZmGTaKnoQ4N8LWqD+pGpfG&#10;A0eGIomrZp5ic5enGdeoPyle/42CVtjqyw1JeKrQGQdj/cIUDeXQE7YaRSesiynBjdvUtnhCNFXO&#10;FnWnSLsp8kB/srXFjdmMq1EUVk7plfOaH/UnulvH8oNixVNo2dhqBiDoGKdSfK9G0XdVhRweo/6k&#10;/05SeIWtZhsqwya/W8xhuxs3lIvuezWK8x+RhLHVDEAuaFR3YlyNoskG9ZeErVF/4vaSTC5sDerJ&#10;DJocQWrw1prH1sWEHBbF0xIlYc24mgEozKU8bGqZ1S+0Bax4WCsUL5xpw3L+XoOiHLjSSPGBxtbt&#10;YvLNFkWF9KspvkRNvbZFX2tYVIyrUemEeRG5zI/RjNJ1UOUXL4r7UHrenffyqD8JfaNrNeNq3iAO&#10;iPNgbDUDcHVQXcJY4zXzvH2heTa2mgFsWixvGm0LV1ntr1F/ptapWfIDYg26GirEd+sXIrZRLvaA&#10;eF2mlrSZw1F/0hrJBIj4q+sHIrun2qNZG6P+JFCpjq8B0YKJJuyGD0f9SXhTub0DQg1EFyyzv0b9&#10;yT4xhUbw+XsOaRSomsc9Rv35omqFWoftbrAOyc1Ua6MZIKFloQZgw8+4cFPojnDmqFF/hqEMRQ0o&#10;46I8p7E1DMAcihd6qpLtuG7ZludxjfrzXUDFTOKgXvC84t5RfyLw5UIqeH5QbC/Sds24hgJ4q/g2&#10;Z+VoRjlSEI0aW+NvwGvqg41mFFtPE+4lCbY/M1p4Iz1YFFVAVYEiOlC0rVSeN4t+UNqPWukn9xTz&#10;msJtoX6h9g9XMEoayU2I9Ogisba4+pq10Z4D7gYlecyab5T2sUf3eYV8jXCOFO4aF7E5NEFiXKP7&#10;pAwVYRExrkHRWjrlNM4cNXJRQt+kMBpb7aXw9ShwaGw1b9zQwKgY0YhFuUhRlcTYat7g+YA/ZlyN&#10;Qr9FkrCx1byBKjUNp853hxGL8pjCW5ux1bxh5Ta8g9Q6fMejjA8walECS6jFzLiaNxJnMxJ6aiDW&#10;L8TTUYVbF/XeKGpczQC4NhcV0xu1aOKiJl8aHUqNKzpCN4eN0vHeEX7ScCXZred1OKh3HNvM4Qg/&#10;UbSrvIDHoHR8foSfeYM1fYUfg9LvDiP8JKRPMNDMYfMGP8+kFBHdraVxxWOjfamx1bC8EqnP1QQQ&#10;SXB+olgbDcvrl7LVBMBNijc049uMXFSqAfhFPYfE2XjkMONqmH2tHLUor7BERk38cGBoYJ/GtRnd&#10;Jy0TCTqocTVvoD3CITq7AKP7TGPZCDHOa2Ng5ugazWcasiBMNXba10glDTOk9jR4H+aap0w1jOir&#10;GlVvfbIw0L4oUx8wdZiMTjSty1UmJ1H/2iRkLJmKemz1AqG0e6GbM1+rYThrKvg6OtEUCnRhr4G9&#10;a6yYpdFbH8J4/agI9lQa5ZXC6CkJL/YcEulU2ZULQ7BsusTQ4WttOU3PwlKa3wQ2VvFptUpkKNRP&#10;pDKpOrk+FJ/oh4ze6zEwO4er+ERdqrKXCY7XuNCJmrQvagEUiGwWeo4b3hgYteqMhhgXd2xxJqub&#10;18AomGa0gFRpb1uo31Kr7nyaLCxqCrGXR/AZ3zrNd4WtcVCsreENRM7Ogxqd6Nu7NuMa3uDlgOu8&#10;GdfA7LiGN6iz9jKJXyRS9mcm4dmclSP4JIMTeZ45UwaWTslmbYzgk1bJvH2ZdTgwy/Mj+ORRFF2v&#10;stW8Yb3Q1YlS9yRNIs5rfmBoS0xhFhrC9kfGVjJaha2GpQKXCSqvTpQJJKxsbDXd6DkcAoA1Uuhd&#10;jKthxF7UA9GHThTfRt28BkYOjPKjRvCJL0rFdjWu5g2S9U2RQOT1vTYIy5PRYuawYRwWJjhEdHFs&#10;oaYyCW0LizsvOOq5OlFkAOrmtbAfIqLCj2Ip9Lge+Nima+fCXlw51LjG36DUhIqW44n3T8RnM6+9&#10;/N2N4j+vJrTxASPEdhNMz3vhhzH0dueV+AG7fL/M2xcd28YYnXWRHh2p4wNGSNRwIr1JxhiKKpPg&#10;8wGLwky8wj5HLUoJEzqxiKebD9iNzjnqmzUNYAxJkPBwaJjZE4IrYCiY2h6NepIEbgpxfcBIiDX+&#10;LydrG6NINoemWCALS9jREMgoRqnn/8XLtDE2vMM9B9n9MU5EEvGMLO6AYPwPGCF7o+/BaRhjnGWm&#10;RsAHLPF2NbJhELrZqDsLCUv9GwnFGscUWW+juFSpxKyF8b7/ckt/GISTXdVdxMOu33hj6ZtQ2HOq&#10;hl4JGF3MdWxhlMqODkmsxqECjCEDN0u/YRjjfiqMjQYUP4IMaHPELAylgFogIx2FUEn4MyMbGOHp&#10;77u5QxPF7k+NtQuanfOBNjBUYCgmRQbkc4SgKYseZ1NYG+qhdSedj8xnaxJB9vCuyCOsNYx7Yw41&#10;Y63pAGtvh1NYaxhqUKrFi/sSYoL5bmniIO5mCwuDq/QOHLGxRpTAePsLw1oKB5iZ7AsJ02GtNQxr&#10;HNjK2lLCiz4fagc0jM7hl0iTzrw1ulDGxjXSfLeBRTNMcQljrb2R5ABfTUYkDd7rcydykvcTMbbh&#10;EnIWVHYTrs7/Zq1JgUQqnl3VTDYM5rrksBdja1JI2lY8tPPuXllpykCr020UolgjHmp4cmB+B4yw&#10;9IYWHmY2Y2sK4pESNbDZb6MSxRrSaPXdmoKu1AWLrld8tyYFrPHwqMbWMB5F360RhbUmhVuebkwk&#10;EA7uHfB1gyjNmhypKNZ4QjBuycCuXNgQmYqZHLForOX2dd4BA8MaM2nOt5GLZib5dMbacAlFhlUv&#10;Z5Re9QH8KhnYFd86uQHnVTJCU78DBsYOQKCqVkk7GFiTu3u0puzu++VmzoCRjXrmGhjMBScoa00K&#10;npVHb8rZjTXDJVOglPrVJJ6aM2BgWKPzkPpuTQpYQ36n9lvD/EyOfBRrRKgMTw7sSvORPJmed8DK&#10;ThHYx8U+c8nAeNRJQq6x1qTAKsEvMSfOKE/Z3cgSzZqciqNYg/HUTDYFcUq9U7XETK5fciNQYFbJ&#10;qE/pkcKJo8b2wSXvgo/iuzWMDEXqeipr7WDgvRJhUWNr2JXrAxVOzCoZLqGAmCqpiKS7jg6sIaFW&#10;a7IdjGRepNKpmMmGUViC1yRlrUmBuCkPL8paw1Ji0kUKR1KKNWR6Zr8NDGuE5M3YRlTKvZt4idlv&#10;A6NNMWJPw8ojK40PSgRFfLeB0eaV65uy1qQQyfzTvB7Cb70mqVuEVlHsgFGkMra34PO8Jgf2D2Nr&#10;UvDRmSlh+g/frUmBmXyX3hFjaxivFDSuMVwyulQ0gW/RnbA2XEI8P5XqzmfASEyjQExZV2FtuIQ2&#10;OYSijbUmhVhD4m+sNQyxM3xu7gEjM8Ua8g9jbWB5GeFtVYxtNKqsEiJP5sQZmF8lU5kUvxzmUtba&#10;naEhAoF2s7unNmmWFhcB8d0GxjsuzquyNn4JYl8GZ6w1jJVF/TBlbbgkVbndKmkYXgkNSZW1JgUK&#10;XTA2NZMN4wEHpZVak00KdB5Ch2/eA0axyvWZGtFqbE0KNHGkx6f6bg27UoI9DsaZuUa1yvNlKpuY&#10;VdJccuN0S1jzbG0EqFyn8OnN2BbGOk6gUVjrICrWSBcwEYxRrkIJyD3MKhkRajKvVe07sv7LUyA4&#10;ybOiGls7GLc7tw7lBa16lesitSLNTDYp3Ah+E6MXq+RDv0obHZP6zsz1lPixDYyACY/4ZmxNCv/w&#10;3QaGoMS9Go0c9UbH2nyAs6ewMEJPd1P7kQrCM5NQnnrJXBj3WfrPmZkcUkjpDBWfHCXrDYeSK7uw&#10;tqJUgmPJFT3P5MJwlql0Z6wNl/AkyY3RWBtYRDamfiG9T/u7QVt4GMbawHBM0EibsQ2XkJ/CO4Kx&#10;tjASOdTZPZpWRO2v9IcV320o6MZ3U/eAUbWmvzlpKsbacAlv+UlrO584U8g0FcZpLGesDZcQvlBV&#10;mhGX9irhbV0prD9gVDKlOp4Z23BJ0uiUTmEksexRmFLk3z1H3UrQA6m68UsWhrUXT8nH70Ztu/9l&#10;Jj9g1Magl52x9v9IwawS3kn7RxLExss21pYUcu0Q+4293NY4hF/mtojiqGGU1rsjpjju7g8YlT/S&#10;q0h8tyEFXn9UZ3vEn/0jeUNA6WqsDSlgjcc0M7aBYU1l8bJN+kfy/qkK2X/AyGqSYxsuwQ2lp7sZ&#10;28CQIPEkYGZyuISJ/DHvOGSe95Tgy1xofCpWyfgll68v5ZeQvjPWYGUTMydToGEXtLXmPeADRvsc&#10;VfKNgPxYo2yWEXp/wFCSRihynsmVu744u93YhksI4KnSeZyeNTYcBU4uwyUDoxHRD4xnxjakcEnJ&#10;WHF2U4O9fiTWaERguGSkq6kW9W301z8L89+tuQRhaO75YnePUjbVOvPcKlZJk0J0A3dTE+BnNa8I&#10;h59cVoS1JgUKA13wes3YGkYIiQ0nIr0UzqzPTcCKB1DDkwPDGtEZ45eMfhVrzKRZkwPDGlNpxrYC&#10;Vl4kX+atgwJTNSVMCObMKlkB6w/F9Ew1h5+BYS11lsQqGd2rFurzKNhjS2kBo0Ql2l0wQu0P1VJy&#10;YQm1cxEwY2sH44qjhoBe7ICpuJqnLaXnQl/QY3tyBJjX9YURak9ZYzO24ZIn5jiozv7kh1wW71Wd&#10;b1MKFfUk70aGSwbGTN5SYPvMXFMMlUhEuimZsTUFRRqt3hZxlua7EcRT321gjI1SQ2ZsK2Aln0HV&#10;leYJrH5kpPe8iYmZXAEreYd3897NE9haw+tS1poUqJTH0W3W5BRT5XGXNAuzA1bAytMDlCdWycCw&#10;lnu+mcnhEtZxurOf99voXvlunDgipgAx1gegSyL5w2omG4Y1zm5lbbmExx9161i57Dc3HPOOw01o&#10;xkYeq2kMsjDGxgYwN6oVsCIoTdES8d2WS0giMdpQAosztiT0mZvwwDgDyBky+20FrFC5UnzwmepH&#10;Yo2ZNKfp6F65qnATVmNbLsnFW41tuARlbop8nL/b6F4jgslj0/nEWQErpfQ5vY21dmdiLSUPhLXh&#10;EoQzNJEw1hqWNB7VUAMHsj43L1SSuQaGVApWVqtkuARWdjGF0b3yhMCBY3b3CljZoxdTeppdWVOC&#10;NT6bstakQHH8F5px890ahjX+mBNnBayEglRZbf7uHRtL2Xy3FbCSovdl3t+4nbe19OQyLytEtQpG&#10;PQiKhZjdPTDeFaEyc76N7pUachStU9aagv7BWpMC+irkFMpaw7hz85SsvluTAkEWEkfN+TZ1VyNg&#10;/VGe+RRe5WHlmnISZ1YeWORV3KEFT66AlTxC1X6YQny1uDK2p7oJTxnVCNXQHpuxDZcQLqHqmBlb&#10;k4KuAoTydMfG7jbMtQJW8tFUVyUKZK41uSZXwErXwhRUO6+SgfHdeCdXYxsuiX9hapVQT67H9o3I&#10;1mjof1bAaitFLQwuyb1PrJIVsLImVU0lerDs2PJsYawtl+RKa8630b2y/NndxueasqrEEzgDDJcM&#10;jJm0Y2tSQOiPA6usNYyxydN0dK/UqKRnqrI2XEINsm+TcY3wsT43qhRXpXJh8SfTbPXsva6AlYgt&#10;BsXuHpj3XlfASnoMuktjbfwS+gpcryYaOrpXZhJtrvHMB/bf2MzLygpYUz7OWVu/BOJSN6optsoO&#10;oGiPGttyCauGHylWyXIJnpp6EZvirp5LpuAqKUquRhvd52vj5OAm8mHG1qSAp/ByceXRvf7D2JoU&#10;0En9pFTB+TSdEq/hSW45ZmzDJXRSvCt/cuWy33aVjIAVLwjNmRnbwLibsgXMdxsBK2FebkbK2nKJ&#10;jc6MgPX6w3dTzDUwRNVEnsx3GwFravCkO895lQwMmTMl0c0ZMAJWXjJd9Z6fgfEmTMcMZW24BP5x&#10;rPwhl6WRjVHZkkfQpJDMB8WTC0M9qbLtCPSNNWJ4iicXphVWHwJWdoDa3QuDuvKMcD4DVsCa3lTq&#10;JvwB43X9ZqytgBWxrKoowlLqD4ASUrWoo0T8wNgBpkryByysoG75H7pXApTqZWVhSco0VS1xVmds&#10;Sccx94CFEYtA0CVWyepe2TXIkARzLSxnvtrdq3tFwPpQd5yFkbfLBc6MbbiEJaky5WkY1x+AqIfz&#10;zFf3eiP3QakiPmB5yjcnzgpYyQdJuc/zifMB45JpMkB5bdgpoUioWpMDwzX/Mm8dr9W9XkhBNyqk&#10;Dxihb8J/51XyWgErJw5ZSueZ/IChnImo+sjKJMnVTKIeI7CsrDUsOeFJQhfWmkvwFKKoM2NrGC+0&#10;nJMiXkK624yNaLThyYXhBX1F6C/GNn5JYgNGFUHqYP1IPLwoHIy1JoWkvHMXNjPZMF77uOWrsbVf&#10;gmfuYnhEY3psiWAY9RgeXcFYIi6GtzDuAdZakwLWiIYK5kLnXT8SKuF7mx0wutcrmU3qtY/03rXm&#10;ojOv0b2maB+0LFbJwPxMru4VXC5ixzOAh+MZW/REZk2OgJXawVnLxtpwSX6jiZeg864fmVxyFZ1Z&#10;GDPi3k1fI2ClCH7KhpqxDZfEmTH+JIVHZmx0jDAv0AvjvZugrdCZE+wea8QUzB1nYfotn/NsrN2p&#10;SCtuwgtDX0KWpFqTTQocG6SoqR3QsFhTzY/RnfbYqGJL6x6xSgbGGUCE3jDXCFjJbFVFAF6DwpgT&#10;NKLhraFhizIYZmSNQhnKyWHO0pGvJrteuUCDQmLLLBr3bkSvxBwdRw7qxtRH4nz2SUa8moqtikYG&#10;hTD6opKt8QHrm/3QF8NUZ1yUjnC9RrpKgJE+UmaBNPf8w8iaRGgwhkTHGGsU+aLE7gyHjN6VCJA7&#10;sgfFAuEfY2x0qzRcJBXNDG1gWoJNOnatkOShpQn12UEYGBzC4jfbenSrV65teYsX1pZEoAMT3nqN&#10;bhXqR1iirK07Eh2jGtu6I4TYTboiWRj1AZApc0cV8gRU4QXDHcHXMofowLDmJKH4A2MNhlDkP7D/&#10;JKFqJpsScOzYpeIBk31ZPxJrnPWGkFfuysU5tfrEmhwqectd1djar2Brv28NwlrDGFsGJw6b0a1y&#10;2SAuaVbJwP7B2nAJOZVKEkpLnv1uHG6GJ1fuivjoR323gflVMrrVVINXyf8kfezY5Jpcuat9LiW8&#10;sda4bJgdsPVa0ciq4qSQ91qzYxsuSaaE4skPuatl5dGtIvSg2ZTZ3QPjfONKZHb36FZ53qAXjjlN&#10;B4a1uHdmdzcp8HzPu4AaW8PwFDgDjLXRrVLRFC/ZjG1gWHsfHWc3eXSrpKoQTDPMNbAc+Kr0MA8o&#10;tZRTzI5EEHEGDCwpfcjIxHdbuSuRaxe8HhjWImc31poUmEnyik3gYsq85gKmSrTzo3omHzgYyp8c&#10;GKvkHcsRq2S4BCcIWjbfrWFYk5fS0a1e0cCr9GCqVtSUsLuZScMlK3clmnlRoYSBeS4Z3Srl4JED&#10;qZlcLrGBi9GtIi2kKJHZbwPDe2UHmJkc3aoWH/EUMt8tjqGyNlyCFuipAk4fcldtrR2MMEl6dJ/9&#10;yVHJeg9vdKvpXHI3hbIIFs1MysRPbqIFw1cmnqPG1jDG5tJMKXO41oApaw3z/uSUefWh8oGxu4kp&#10;mHvAyl155XN+ycByN5U7oEmB+xsBNSHUp7Z9fYBYi2LjfAaMbpW29u/Y6XkHDAxrnDjm1rFy1/dt&#10;0fDkwFglcV/N2IZL3jdhZa1h7zVp0kxJz60PwHdLRy/BJQOLNVXcBj3/WMMvMQm7C+O7sZTVKmlS&#10;IBbEvlFja5jfb6NbJc7Fy7+ytlxiI/OjW8V1IjpmmGtgeEGEudRMduCD+CRUosbWMH8PGN0qoQIK&#10;sZklOVTyhWxVuVwjW028VnmTgyKoTPkX4yeM2JVmatzfxMgGRWyej2YuASNaJVU7RH7myEFhjJEZ&#10;jhzNKpPBvcgYa/bxGo+RrD6ZfPUQMCiMcVNU36zpgH4ZqiMUL4fFdBwZTwp5CfIfwSp9gFVRG6Jg&#10;Y4xyeCZxEP1awWjNy8uU+WaNogQt0Ww1jc0FvKYQTTDGGvUP09hcADMS3zLGGsWVjbd0s89GrMrS&#10;D++c99mgUtYys3/2fEbiChGo+hroyepL3/ICoA7QkaoSsHAvN4OiHSwjU9PYXEA3laDENDbqRi3G&#10;q8mIp1xaTQjNqlSjjEUhJOS1yZyeo1P9hq6UbnFQlJtKS2mzQJoLaPH2Y0qRoiOo+UCkyiGjjDUX&#10;UCQGebf5Zo3C2C2FVMTSby5AV/alPJ4PaSt0pV4aRtpKLDjlAcRqHAbho6kqw9fLSFu/L9erUf58&#10;wNIsUqVKgWs6oNkIVHce3AeMgsFOAQ2uryZf9KoywcgPGOcFYV2xJsE1JdzJ2DcnzQeMIr54MGJz&#10;g2squRNBuokqJR8wbrCvzMpxE4Brx4LkLFVs+wOGOXwmN7omBoJvSk2LuYal2a2614NrargTpTWe&#10;3QeMCBWpVsLbAteUggpUhSQ/YLqhBLimB84OWi2pfdewNHP/MfUFrpdRq6bmi5ELfMBoX05vRRG3&#10;ANesQs9z9Vr6ASNw9ENtTbMRVq/KLcXIEzDXZMQJzmnszDWr0ARVFUvHXMP+xVyzCgEW1dUdcw2j&#10;ED/s4EbXrEKnB6KMZmWuQJZ3H1WxhJ859ICUxfh6HzASs6mJp06E1bqimDWNXDDXZESohGQCZ65Z&#10;5eZH17CUQlB6D37m0AOlEk2q1gcsRUZ5bjX7bnWrlC1hUo6eEV75qGT9UlnlKu69KQKGuSYjXJUL&#10;Cn81uqYHbrePbxHGxlzDeGzljUSd5qteJUJJ3XozmcMqECbBDDW6poc0t6YAgzHXMFYmO0GdCKNg&#10;pZ1FXG9jrskoJcm5HavRNauknbypq8m3G1jK6ZgCH+CGHr5J6nBLZWCM7SEnc+iB9E9TgZhfOTC4&#10;gValajKbVfBp1T0ScwOjiBhtlIy5kbJeeYw2wXNeHYZVaHHN7VqZG3rAnFEIYW5g8XBMPgK4oQe8&#10;Wm4yYiMsjELcqvwY5oYe+AZu3y0sFbWNAApzQw8sFSPd/ITxsv9lFFDghh5I1DMFIz5hiMep0a+W&#10;ytBDmrary/LoYKnror/d0AML3Dx+MLqB/YO5pgcidUZxhbVG0ViEUtduLpsd8MOMUg5rjSJbmzL2&#10;ytpIWqnw6ByVQZFkyRdQZ+tIWpHUm7IKkfpX4C1JluQ1mFU5klZqbLpVMqh/sdaEknIk6hwfISy9&#10;5QlQqVv5SFrTI14oHJnJYaE7Z4h53M9jZn0BLiLOaRhUjsenXCXNJpCCKQgTn7d+I1KyO0VV1Spp&#10;VnikWZ05dkYIm65I8mYwktYHbpvyZQeFKoYnLze2ZgVahpuEQmayUcRZ6WmouGQkrbwCmrJ418ug&#10;KG9HFzLlOI+k1VsbLsml4ObG1t6JXpMjhGUmGZtirpG0fj+VnpKZbAZiJunArlbJSFoJPTtPaFBc&#10;4ImruLE1l1C4ybl5I4SlHTdJRIonp4Jr2FU5JoPCGt2PnbXmEq79Rk3Ad2sUq4QUKWetPQxcQ9x6&#10;4TCPEBbxMuF4Z61ZgVpD5rGHsTXqH1h5JK3a2qCQIechxZwBI2klsueYa1Cc3fglaiZH0qq/26BQ&#10;tMIKiidX0kpDN7UDBoU/yYXFja09DKSpRgfLfaFR/2KtuYRT0b3RrX4WPwEJiVol42Foa4OCkrnZ&#10;KmvNCpF1qN09Qlj8ki+qEShrwyUE05UXNELY9+52nvlKWvUqWS6hfZl5E4/wrzxDnniM9uQDFf2s&#10;6vIIrj0MvQMGhV9OW1v13T4quIaBxBkwKM63O6/rZpWspJUIpwrRDIp6tpSscGNrVqC3vPMUVj9L&#10;V1tVF4/v1lwCl7uze1C4zoggRL1erDUrsJLdK+egsEbgUDHXSFrvnBxulTQD8ZP5bs5ac0mq0zpr&#10;jUKJTGE25U+OEtbv7uGSNHl0d5wVtb5v62K/DeoffOVVtfIkqM6AQSWHgl5RZnevrFWPrW9Gydwm&#10;a0lZm9sKa1JxyWhor7RtJ49FWWsuIR4qrQ0KrQVaQmWtuUSvydHD4gXBr85ac4k+cUYQ+y/WmhU0&#10;l4yONqHeFKcVUp6p4Kp5clA0TkFE4mayWUFH1abuK4pYlAHK2shb+YXufBsUKZrvMohiJkffShDb&#10;tDlF4dXeDPzDRUCx8ghciXuYOkVYGy75B2vDJcykexmbwq/EgmBm9+GGFvIyppQgI6hFK4GMx81l&#10;swmiBBpOGCdvxLGMjjxsN7qmE/0kMOpYunWxUJy1phNKjTsx25R+xTFEy6COgVG6Pl13+eQp1QWC&#10;NUKFNXX1HoEsW8eFTAaFNYRNZiaRztWvtCHKRUEniUcIYmYZlrXUHTVO3qISM6SHlrLWxMBLggpi&#10;8NJevzGpCikEd6ZKXtMKZx3YRdGnAs/EfbdhExlWwPmv38iB+nKv+kTkBpdigWcH9hNFOELtbiI7&#10;ZY0Yhok9LeiKiDAbx3y2ppIEldzQBkVHt5SWN9aGFKRHyYWtJiTnTfLSjbX2TPJu52ZyUfaejyCl&#10;fqX1XxfFfZF0LvXdVhQr74vEEeo3skC5dqjtNuJWG+uF38YaGh51F+asLhzkql7zF0V83p3cBHLK&#10;WARoagMMCoZO5VezJEfYmqGJZDW+2vAPYnbS4JW1ZhLqFSmdNhusZoSEwyeemthto2q172+8uLWx&#10;BztAnW1T9zXiBnPJ55mojd1eHPhqZM0IvAe7Y3vks8k6U08PBE37N+ImK9IaFDJRioqZkY2alaoV&#10;Sp1NdKR+YrTS7putlhX1janXGCeprCUrVAVmSO4uGLtc1Q7CWsM4ZyKcFYt/CrhGtmGyvbHW5AP1&#10;/B9p57MzS25k91dp3BfQzf9VwvQsvJ6lF/ay1RZGA8iSILVt2U/vX1QymBknq76bB9No4LsVmSSD&#10;5GEwGIdkPm9RbwSnznXjNMudg3+Udk7GrYu3PrlIsrM94Pvktw7jSbIV7/8WZcre9FPd2LLBXdx3&#10;nK2SjIhTXM12p9/OFmFkMXvnVhjqdk6GrWPv2K3SzoaE47L3trgTsTs1CUuN+KLtjbqVPazs2Vju&#10;HJ2PhfK5NIiHW6tEiONTMnYoPG6t72syPtw336IV2Xh6Lg1M3rNcJRl+xa1PUtEkZ6MwEpm5c5+V&#10;JONU6a3T8yQ7GwWOXbCV6M4IKMnivPKt8B2Hr08tyVUyfCTkVmnnZNwFzSG3W5g82xK26ARfcWMp&#10;VTa9zvt3Re6MgLMtYa8BU/et0s7JMMrA5FbdzkZhWvGj7pV2ThY3obPgu1O3s1GYHpR2ryVLMj5P&#10;cud2AIbl2ShguLgN9E5L1mRPqPVbXnLZvEppOG63SjuboImPM9zrt7J5NXZt3DpGzO7k88BZ1+2e&#10;nSybV7m7iYv2b9XtbILwgfiq+h2UlM2rEHZ8I+RWadUEEZu/NQLK5lUulbzpc5VkcPhxNurGCCib&#10;VyMGd4sLIOxz6jcCVfdOwwGmUzI+1TvdHAHnZNz9cXcEnI3C3TsJGKbnZOzKXZ/3WvJsFPi6HftL&#10;b6HknIzNHhyuudNvZfMqd79yX9qd0kqyuCLjFvlMTPHUbxz75vPAt0o7J8MJGu+FLsrmVYb2rVt0&#10;I6B7UnJ4ED2/1W9l8yqBeRa0t+p2tiXczXlvQzux2ZOSrHDYiX2rtHMygnA3vdeyeZVI7b37CAhY&#10;n5TkjubvHFq9YUvK5tWgRu6FeEsyGgiG9lZpZ6PwxJbc2j3MBqdT3TCvHNS7U7WzTeAYPHdt3+q2&#10;c7J5g0a+VdjZJDy5wXe8FZgpO175ZNadL9jj8ZydEoJw3FpxC/8lHVf73DpJyLL31PrQJJw7uXMu&#10;s6aL6MWtqbTuXOUsKd/dvdNtJR3Hhe/FgerOVdy0e3Qpa5NTm3Dhyy2fpG5cnYhCM2puLAJKupt0&#10;Il7xScPbd9qGN31KRwj01riu175yy/itbztS2NklWVeIuhvjuu5aZc6GTLvVjGcrMt7bwsUkcWoO&#10;9j7GZpRbhZ3Tbetwy4iUna74a8RAb3mtNR3Yv9VpZacrbt6T61ruVK2m4wOBt8Z13bNKM3KJza3S&#10;ivWJ2NEdjNQ9qzOfEMORvzHUSrqVtc2tws7GgBUj3XYLI3WrK0vSW4UVr8Io7JxOFqO/++X3//4/&#10;/u0fv/3rv/zy+1/+xD9+F//69Z9/aTL+9dMvf/n3n799/xYP/vbXf/z0z5+//frXv/zlH//x2x//&#10;G7PR/z1+/vfv30hOlqRq2XyVmO49Jx6sxHiP58SjlZheOyeerMS05jnxbCXGxJ4TL1ZiTOY58Wol&#10;xgSeE29WYkzaOfHDSox/dE78tBIHxXxOzW8LYwoyD2VB55bSPZwFq1uSe0gLxrUk97AWFGpJ7qEt&#10;ONGS3MNbsJwluYe44C1Lcg9zwUSW5B7qgls8J+e3g7pgC0tyD3VB/5XkHuqCzyvJPdQFQVeSe6gL&#10;xq0k91AXzFtJ7qEuOLGS3ENdkFwluYe6YK1Kcg91QUOdk/PbQV3QUSW5h7ogikpyD3VBGJXkHuqC&#10;yinJPdQFpVOSe6gLsqUk91AXN4aU5B7q4gqQktxDXdzpUZJ7qAvC4pyc3w7qgrgoyT3UBaVQknuo&#10;C2qhJPdQF1xBSe6hLqL4JbmHugjLl+Qe6iI8X5J7qIvAeUnuoS5ufyjJPdRFaPucnN8O6iLEXZJ7&#10;qIvgc0nuoS6C0CW5h7qIKpfkHuoi3luSe6iLAG5J7qEuIrIluYe6uFagJPdQF1HTktxDXYRBz8n5&#10;7aAu4qEluYe6CFSW5B7qIvJYknuoi1hiSe6hLqKDJbmHuoj3leQe6iLyV5J7qItYXknuoS6ibCW5&#10;h7oIm52T89tBXcTPSnIPdRHYKsk91EWoqiT3UBfHrEtyD3Vxbrok91AXB6FLcg91cR66JPdQtwnq&#10;+G31u6COE8xO8jhMfFae31ZyQR2nha3kgjoODVvJBXWc57WSC+r4Xo2VXFDHiVsruaCOI7RWckEd&#10;Z2Kt5II6DrlayQV1nFp1ksex0zPq+G0lF9RxrtRKLqjjoKiVXFDHwU8ruaCOg5xWckEdBzOt5II6&#10;TlpayQV1HJ20kgvqOAtpJRfUcbjRSf46nniGXQi8DAR4cQTRy0CgF6cKvQwEfHFQ0MtA4Bdn/7wM&#10;BIBxnM/LQCAYR/S8DASEnI0xMxAYxkE6TwMBIvuSvAwuhIXNWCgSOcFmVeFCWiDwMlAkwmN4GSgS&#10;YTK8DBSJcBleBopE2AwvA0UifIaXgSIRRsPLQJEIp2FloCRGnLPyMlAkwmt4GahNhNnwMlAkwm14&#10;GSgSYTe8DBSJ8BteBopEGA4vA0UiHIeXgSIRlsPLQJEIz2FloMRGHLjxMlAkwnV4GSgSYTu8DBSJ&#10;8B1eBopEGA8vA0UinIeXgSIR1sPLQJEI7+FloEiE+fAyUCTCfVgZKNkRpzy8DBSJ8B9eBopEGBAv&#10;A0UiHIiXgSIRFsTLQJEID+JloEiECfEyUCTChXgZKBJhQ7wMFInwIVYGSoCwc8zMQJEIJ+JpoEiE&#10;FfEyUCTCi3gZKBJhRrwMFIlwI14GikTYES8DRSL8iJeBIhGGxMtAkQhHYmWgpEhsMvcyUCTCk3gZ&#10;KBJhSrwMFIlwJV4GikTYEi8DRSJ8iZeBIhHGxMtAkQhn4mWgSIQ18TJQJMKbWBkoUcKNXWYGikS4&#10;E08DRSLsiZeBIhH+xMtAkQiD4mWgSIRD8TJQJMKieBkoEuFRvAwUiSZzwvcMaxQ6BJYGSp7wFWEz&#10;A0WiyZ9wh65UwWRQ+B6HZmAiEdKkhPK5QdJsA0WiyaPwIQzVwERiXCdawsIml8JnPzUD0ybGpZ9V&#10;AxOJSqhwOYjXC3E1Z9HA5FS4L18zMG1i3J9ZNTCRGDdi1gxMJMYdlzUD0ybGtZU1AxOJcRNlzcC0&#10;iXG5ZM3ARGLcF1kz8JDIxTQ1gxA4RpXroDQDb3bm89CagYdEPmetGXhI5LJxzcBDIkefNAMPiWNc&#10;lXjuxhB4vSBI5C4rMwNB4mhyLByb1yqYSFSOhU/Me1WISwFLI5ocC9fIagYmEvVoCBdKmlVQJJoc&#10;Cx9B0SqYSNQDIqPJsXBflWpgIlEPiYwmx8IX0lQDE4nKsfA5Aq8bL0dFTI6Fm/mkCibHwpedNAMT&#10;iZcDIybHMl6OjJgcC7d+aBVMm3g5NmJyLOPl4IjJsYyXoyMmx8Ltq9IGJscy6vGREFgTix4gGU2O&#10;ZdQjJCHwNFCbaHIsfKRXG9G0iXqQZDQ5Fj6TrhqYNlEPk3Bu2mxEtYkmxzIqxxICqxv1SAl3CJkZ&#10;qE00ORa+0ym9YHIsXCehGZh+oh4tGU2OhbsnVQPTJurxktHkWEY9YBICDweKRJNjGZVjCYGlgR4z&#10;GU2OhTt1pBdMjoVv8mgGpk3UwyZ8CcdsA7WJJscy6oGTEHi9oDbR5Fi48Uwb0USiHjsZTY5lVI4l&#10;BFYb6NGT0eRYRj18EgJPA0WiybGMegAlBJ4GikSTY+FyOMGBybFwx6tmYM7OehCFa5PNNlCbaHIs&#10;XNouVTA5llGPo4TA6kY9kDKaHAvfJNIqmDZRD6WMJscy6rGUEHhtoEg0ORZup9Q2MJGoh1NGk2MZ&#10;lWMJgdUGyrGMJscyxgfsShTH5Fi44FAzMG2iciyjeU5lVI4lBF4jqk00ORaudtY2MGdn5Vi4zdSs&#10;gs7O5omVUTmWEFiNqBwLl5SbGSgSTY6FDxRKL5gnV0blWELgtYGuWMzTK9wZrVUwbaJyLHyswqyC&#10;2kTzDAsfa9EqmLOzcizchmdVgQ/sVg1C4HTjpBxLCLwMBIl8B9nMQGbnyTzHwoWi2gaeTeR6Rc3A&#10;Q+KkHEsIvEYUJE4mxzLF95/OU1sIPA3ET5zMcyx8+VQ0MDmWSTmWEFhVUI6FzxGbGSgSTY5l0gu4&#10;QuBVQZFonmPhrnTtBROJyrHwuQOzCopEk2OZlGMJgdWIyrFwf6SZgczOk8mxTMqxhMCrgiLRPMfC&#10;Z2sEBybHwsfNNQPTJirHMpnnWLgEWDUwkagcy2RyLJNyLCGwulE5lsnkWCblWELgaaCzs8mxcEOs&#10;9ILJsXDDrGZg2kTlWLjV3mwDtYkmx8IF0VoFE4nKsUwmx8KXY1QDE4nKsfA5Jq8RlWOZTI6Fq8Cl&#10;CibHwrXgmoG3YuEWc83ARKJyLHyXwWxERaJ5jmVSjiUElj1QjoWvkpoZKBJNjoXvOUovmBzLpBxL&#10;CKw2UI6F76qbGSgSzXMsfIdF28BEol7pNZkcy6QcSwi8RlSbaHIsk3IsIfA0UCSaHMukHEsILA2U&#10;Y+GDVmYGahNNjmXSK75C4FVBkWhyLJNe8xUCTwO1iSbHwn3tMpjMcyyTciwh8KqgSDQ5lkk5lhBY&#10;GijHMpkcC99hkEY0OZZJOZYQeFVQJJocy6QcSwg8DRSJJscyKccSAk8DXTubHMukHEsILA2UY+FD&#10;M2YGunY2ORa+2iBINM+xTMqxhMBrA0WiybHwAS2tgolE5Vj4ao9ZBbWJJscy6TmWEHiNqDbR5Fgm&#10;5VhCYGmg51j42qGZgSLR5Fgm5VhC4FVBkWhyLHwWVZBo3hE2KccSAq8KikSTY+ET2FoFE4nKsUwm&#10;x8LHhKsGIXDaYFaOJQReBoLE2eRYZj3HEgJPA0EiX5MxMxAk8jEmMwOZnfkKqZmBIHE2ORa+gaY4&#10;8JDIh2s1A2925oPFkoHJsczKsYTAwoFyLLPJsfDVNK2CiUTlWPheqFkFRaLJsczKsYTAa0RFosmx&#10;zHqOJQSeBopEk2OZlWMJgaWBnmOZTY5lVo4lBJ4GikSTY+HbhgJlk2OZlWMJgVcFtYkmxzIrxxIC&#10;TwO1iSbHwqfDtRFNm6gcCx8Y9aqgHAsfnDYz0NnZ5Fj45py0gcmx8K1BzcC0icqxzCbHMus5lhBY&#10;QFKOZTbvCuNz39oGpk1UjoXPuXpVUI6Fr6aaGcjamW+MmhkoEk2OZVaOJQRWNyrHMpt3hc3KsYTA&#10;00BtosmxzMqxhMDTQJFocizz5VMpJscyK8cSAqsKyrHMJsfCp2dlNJocC1881wxMJCrHMpvnWGbl&#10;WELgNaIi0eRYZv10Sgg8DRSJJscy6zmWEFgaKMcymxzLrBxLCDwNFIkmx8L3ZwWJJsfCx3k1A3N2&#10;Vo6Fz8qbbaBINDmWWTmWEHi9oEg0OZZZP6kSAksD5Vhmk2OZlWMJgaeBItHkWGblWELgaaBINDmW&#10;WTmWEHgaKBJNjmVWjiUEngaKRJNj4evXMpxNjmVWjiUEVhX0HMtsciyzciwh8DRQm2hyLLOeYwmB&#10;p4FGccxzLLNyLCHwNNAojsmxzMqxhMDTQJFociyzciwhsDRQjmU2OZZZz7GEwNNAkWhyLLPeFRYC&#10;TwNFosmxzMqxhMDTQJFociyzciwh8DRQJJocy6IcSwgcDRblWELgZSCz82JyLItyLCHwNJDZeTE5&#10;lkXPsYTA00Bm58XkWBYolXIMJQSeBjI7L+Y5lkU5lhBYGijHspgcy6IcSwg8DRSJJseyKMcSAk8D&#10;RaLJsSx6V1gIPA0UiSbHsug5lhB4GigSTY5l0XMsIbA0UI5lMTmWRTmWEHgaKBJNjmXRu8JC4Gmg&#10;SDQ5lkU5lhB4GigSTY5lUY4lBJ4GikSTY1mUYwmBpYFyLIvJsSzKsYTA00CRaHIsi3IsIfA0UCSa&#10;d4UtyrGEwNNAkWhyLItyLCHwNFAkmudYFuVYQmBpoBzLYnIsi55jCYGngSLR5FgW5VhC4GmgSDQ5&#10;lkU5lhB4GigSTY5lUY4lBJ4GikSTY1mUYwmBpYFyLIvJsSzKsYTA00CRaHIsi3IsIfA0UCSaHMui&#10;HEsIPA0UiSbHsijHEgJPA0WiybEsyrGEwNJAOZbF5FgW5VhC4GmgSDQ5lkU5lhB4GigSzXMsi3Is&#10;IfA0UCSaHMuiHEsIPA0UiSbHsijHEgJLA+VYFpNjWZRjCYGngSLR5FgW5VhC4GmgSDQ5lkU5lhB4&#10;GigSTY5lUY4lBJ4GikSTY1mUYwmBpYFyLIvJsSzKsYTA00CRaHIsi55jCYGngSLR5FgWPccSAk8D&#10;RaLJsSx6V1gIPA0UiSbHsuhdYSGwNFCOZTE5lkU5lhB4GigSTY5l0XMsIfA0UCSaHMui51hC4Gmg&#10;SDQ5lkW/xxICTwNFosmxLHqOJQSOBqtyLCHwMpD9iavJsaz6PZYQeBoI27eaHMuqd4WFwNNA2L7V&#10;5FhWvSssBJ4GwrGsJsey6jmWEHgaCNu3mhzLqhxLCCwNlGNZTY5l1XMsIfA0UCSaHMuq51hC4Gmg&#10;SDQ5llXPsYTA00CRaHIsq55jCYGngSLR5FhW5VhCYGmgHMtqciyrnmMJgaeBItHkWFY9xxICTwNF&#10;osmxrHpXWAg8DRSJJsey6l1hIfA0UCSaHMuqHEsILA2UY1lNjmWFUinkfQg8DRSJJsey6jmWEHga&#10;KBJNjmXVcywh8DRQJJocy6rnWELgaaBINDmWVTmWEFgaKMeymhzLqneFhcDTQJFociyrnmMJgaeB&#10;ItHkWFb9HksIPA0UiSbHsupdYSHwNFAkmhzLqhxLCCwNlGNZTY5l1XMsIfA0UCSaHMuq51hC4Gmg&#10;SDQ5llXvCguBp4Ei0eRYVr0rLASeBopEk2NZlWMJgaWBciyrybGsUCp1djY5llU5lhB4VZAozmpy&#10;LKtyLCHwNJAozmpyLKtyLCHwNJAozmpyLKtyLCGwNFCOZTU5llU5lhB4GigSTY5lVY4lBJ4GikST&#10;Y1mVYwmBp4Ei0eRYVuVYQuBpoEg0OZZVOZYQWBoox7KaHMuqHEsIPA0UiSbHsirHEgJPA0WiybGs&#10;yrGEwNNAkWhyLKtyLCHwNFAkmhzLqhxLCCwNlGNZTY5lVY4lBJ4GikSTY1mVYwmBp4Ei0eRYVuVY&#10;QuBpoEg0OZZVOZYQeBooEk2OZVWOJQSOBptyLCHwMhCOZTM5lk05lhB4GsiKZTM5lk05lhB4GsiK&#10;ZTM5lk05lhB4GsiKZTM5lk05lhB4GsiKZTM5lk05lhBYGijHspkcy6YcSwg8DRSJJseyKccSAk8D&#10;RaLJsWzKsYTA00CRaHIsm3IsIfA0UCSaHMumHEsILA2UY9lMjmVTjiUEngaKRJNj2ZRjCYGngSLR&#10;5Fg25VhC4GmgSDQ5lk05lhB4GigSTY5lU44lBJYGyrFsJseyKccSAk8DRaLJsWzKsYTA00CRaHIs&#10;m3IsIfA0UCSaHMumHEsIPA0UiSbHsinHEgJLA+VYNpNj2ZRjCYGngSLR5Fg25VhC4GmgSDQ5lk05&#10;lhB4GigSTY5lU44lBJ4GikSTY9mUYwmBpYFyLJvJsWzKsYTA00CRaHIsm3IsIfA0UCSaHMumHEsI&#10;PA0UiSbHsinHEgJPA0WiybFsyrGEwNJAOZbN5Fg25VhC4GmgSDQ5lk3vCguBp4Ei0eRYNiiVwjOF&#10;wNNAkWhyLBuUimhgIlE5ls3kWDblWEJgtYFyLJvJsWxQKrUNTI5lU44lBF4VJJ64mRzLphxLCDwN&#10;FIkmx7IpxxICTwNFosmxbMqxhMDSQDmWzeRYNuVYQuBpoEg0OZZNOZYQeBooEk2OZVOOJQSeBopE&#10;k2PZlGMJgaeBItHkWDblWEJgaaAcy2ZyLJtyLCHwNFAkmhzLphxLCDwNFIkmx7IpxxICTwNFosmx&#10;bMqxhMDTQJFociybciwhcDR4KMcSAi8D4VgeJsfyUI4lBJ4G4ic+TI7loRxLCDwNxE98mBzLQzmW&#10;EHgaiJ/4MDmWh3IsIfA0kBXLw+RYHsqxhMDSQDmWh8mxPJRjCYGngSLR5FgeyrGEwNNAkWhyLA/l&#10;WELgaaBINDmWh3IsIfA0UCSaHMtDOZYQWBoox/IwOZaHciwh8DRQJJocy0M5lhB4GigSTY7loRxL&#10;CDwNFIkmx/JQjiUEngaKRJNjeSjHEgJLA+VYHibH8lCOJQSeBopEk2N5KMcSAk8DRaLJsTyUYwmB&#10;p4Ei0eRYHsqxhMDTQJFociwP5VhCYGmgHMvD5FgeyrGEwNNAkWhyLA/lWELgaaBINDmWh3IsIfA0&#10;UCSaHMtDOZYQeBooEk2O5aEcSwgsDZRjeZgcy0M5lhB4GigSTY7loRxLCDwNFIkmx/JQjiUEngaK&#10;RJNjeSjHEgJPA0WiybE8lGMJgaWBciwPk2N5KMcSAk8DRaLJsTyUYwmBp4Ei0eRYHsqxhMDTQJFo&#10;ciwP5VhC4GmgSDQ5lodyLCGwNFCO5WFyLA/lWELgaaBINDmWB5RKYXlC4GmgSDQ5lgeUimhgIlE5&#10;lofJsTygVEQDE4nKsTxMjuWhHEsIrF5QjuVhciwPKJXaBibH8lCOJQReFRSJJsfyUI4lBJ4GikST&#10;Y3koxxICTwNFosmxPJRjCYGlgXIsD5NjeSjHEgJPA0WiybE8lGMJgaeBItHkWB7KsYTA00CRaHIs&#10;D+VYQuBpoEg0OZaHciwhcDR4KscSAi8D4VieJsfyVI4lBJ4GMjs/TY7lqRxLCDwNZHZ+mhzLUzmW&#10;EHgaiJ/4NDmWp3IsIfA0ED/xaXIsT+VYQmBpoBzL0+RYnsqxhMDTQJFocixP5VhC4GmgSDQ5lqdy&#10;LCHwNFAkmhzLUzmWEHgaKBJNjuWpHEsILA2UY3maHMtTOZYQeBooEk2O5akcSwg8DRSJJsfyVI4l&#10;BJ4GikSTY3kqxxICTwNFosmxPJVjCYGlgXIsT5NjeSrHEgJPA0WiybE8lWMJgaeBItHkWJ7KsYTA&#10;00CRaHIsT+VYQuBpoEg0OZanciwhsDRQjuVpcixP5VhC4GmgSDQ5lqdyLCHwNFAkmhzLUzmWEHga&#10;KBJNjuWpHEsIPA0UiSbH8lSOJQSWBsqxPE2O5akcSwg8DRSJJsfyVI4lBJ4GikSTY3kqxxICTwNF&#10;osmxPJVjCYGngSLR5FieyrGEwNJAOZanybE8lWMJgaeBItHkWJ7KsYTA00CRaHIsT+VYQuBpoEg0&#10;OZanciwh8DRQJJocy1M5lhBYGijH8jQ5lqdyLCHwNFAkmhzLUzmWEHgaKBJNjuWpHEsIPA0UiSbH&#10;8lSOJQSeBopEk2N5KscSAksD5VieJsfyVI4lBJ4GikSTY3lCqRSWJwSeBopEk2N5QqmIBiYSlWN5&#10;mhzLE0pFNDCRqBzL0+RYnsqxhMDqBeVYnibH8oRSqW1gcixP5VhC4FVBkWhyLE/lWELgaaBINDmW&#10;p3IsIfA0UCSaHMtTOZYQOBoM35VkeUnMLIRmIQuP8SOBwPElMbUQ00gWHiJJIJB8SUwtxDyShYdK&#10;EggsXxJTC5msycJDJgkEmi+JqYVM2GTholOJl+G7ybyQ4IJOk3shiws6TfaFLC7oNPkXsrig02Rg&#10;yOKCTpODIYsLOk0Whiwu6DR5GLK4oNNkYsjigk6Tixm+KxnzknhjROkYsnBtpxIyZOF5lSS4oNPk&#10;ZMjigk6TlSGLCzpNXoYsLug0mRmyuKDT5GbI4oJOk50hiws6TX5m+K4EzUvioVMpGrJw0akkDVm4&#10;6ISVKb4qWbgzuxI1ZOGte0hwQafJ1ZDFBZ0mW0MWF3SafA1ZXNBpMjZkcUGnydkM35W0eUk8dCpt&#10;QxYuOpW4IQsXnTA1gk6Tu6HMi+002RuyuKDT5G/I4oJOk8Ehiws6TQ6HLC7oNFkcsrig0+Rxhu9K&#10;5LwkHjqVyiELF51K5pCFi07YG0GnyedQ5gWdJqNDFhd0mpwOWVzQabI6ZHFBp8nrkMUFnSazQxYX&#10;dJrczvBdyZ2XxEOn0jtk4aJTCR6ycNEJoyPoNDkeyryg02R5yOKCTpPnIYsLOk2mhywu6DS5HrK4&#10;oNNke8jigk6T7xm+K+HzknjoVMqHLFx0KulDFi469foysnD9TiV+yML1O/UKM7JwI0pK/pCFF3Mn&#10;wQWdJv9DFhd0mgwQWVzQaXJAw3clgV4SD51KA5GFi04lgsjCRacetyELF51KBpGFi049ckMWLjqV&#10;ECILF51KCZGFG+9UUogsPFaIBBd0mrzQ8F2JoZfEQ6dSQ2TholPJIbJw0an0EFm46IQPEufAZIgo&#10;8zKzmxwRWVxmdpMlIouL7TR5IrK42E6TKSKLCzpdroj4vfRISCx0Ena9ZGGik9jYJQsTnQQwLlmY&#10;6GSVecnCtJ0sBS5ZmLYTf+2ShWk7mVQvWZi2E8t3ycK0ncDzkoXJFQ0XrigkHjovXNHgckXDhSsK&#10;ianFBZ0uVzRcuKKQmFpc0OlyRcOFKwqJqcUFnS5XNFy4opCYWlzQ6XJFw4UrComnxYUrGlyuaLhw&#10;RSExtbig0+WKhgtXFBJTiws6Xa5ouHBFITG1uKDT5YqGC1cUElOLCzpdrmi4cEUh8bS4cEWDyxUN&#10;F64oJKYWF3S6XNFw4YpCYmpxQafLFQ0XrigkphYXdLpc0XDhikJianFBp8sVDReuKCSeFheuaHC5&#10;ouHCFYXE1OKCTpcrGi5cUUhMLS7odLmi4cIVhcTU4oJOlysaLlxRSEwtLuh0uaLhwhWFxNPiwhUN&#10;Llc0XLiikJhaXNDpckXDhSsKianFBZ0uVzRcuKKQmFpc0OlyRcOFKwqJqcUFnS5XNFy4opB4Wly4&#10;osHlioYLVxQSU4sLOl2uaLhwRSExtbig0+WKhgtXFBJTiws6Xa5ouHBFITG1uKDT5YqGC1cUEk+L&#10;C1c0uFzRcOGKQmJqcUGnyxUNF64oJCctfvfL73/951/+7R+//eu//PL7v//x199++vPP3/787aff&#10;fv7227ef/v7zt79/++kPP3/7Q6T55fd/++W3P7V3458//Z+fv43rzHfR6LQ/xb+HcSGeGq/+z7/+&#10;7z/+17++Ev320z9//jbME4e49wrxEhfGZljqePPPf6kpRr4RvUcHx5XdEz38nu/l37+1Eka+xLOH&#10;AuP9uW+Szvd+/fNf//HHV0WOMlvaZR7HRhyPywQnlH11vPnr//rDf/z6X/74/4qOCzq2jY6km9f9&#10;Lh9aaldpGdal7aLhMdfsvrI9HrOrsln0EX2nIwxRynpb8sx1cA3ppB35r/VRaww+zNz2PvJ4CZZr&#10;78L2mBTNx+Ax3wvp4bkbJZe0b7JmH9xu0ciaOr0A1+scOGiBfB6bdaa529r2lPbIel0yYPeutecH&#10;C9BE4LSieI6EG3V+0pE97Zt+XpZeqWlad3+vK/YRXbVnv8DnOq9Ti3CMy0jXZoD7wGeivEFvnae8&#10;AJAU+H6ZIt/Lv/39ZWibIuP9sRv/fO+zdlzCFV8aCWIFUNGwGfc+lKsV3YvkyiUMRiYDgwXBXAEz&#10;NCJwRPn2Fc9sUi5DGBpBx9NtPhypH/blE7i3cD9JuTu7jAxOli99WF2fMsAPpTJtGNEfF8t3xlpE&#10;hPZd2ym9Xh/u2GhxNKC78F8ZrtjBre3l2MdUGs8flxtb4+e2z5S0mKAX7LNgmI81DnLsnQeway/A&#10;aqBYf/zRUCRIGpjY2Jo7oygTu5eTTr6Xf/P9mc3JZ5uR9cv3aj17qjVPhFMKE8Rrmj9qtkxrb/GZ&#10;Fpc2pS8bixY6nq4k/GFfQpFQcuobFlCy5su/Le40LgFPaXK+itNoLx5jiXKyqbXMurfaDgOHlNME&#10;rePxKY58L//m+yOlpI6Aq0+4+V4tLVNhuxtVOy7r3EJ2vU1ZhuZXx3hMm9aa4XXmjnseM8tnP9ay&#10;6q8smQ9395I32lSyptG6tdiG9jXXQzGmw97kNP+xvvtxbw5PxlsaIj6Vu08MPWvaMb25cdmWZV/r&#10;nB5Tz+amHI9v2QQC5WSdffQm6wltumLMbsVC4my9dN2HLublWDX8uM5jNGHPOtMelXryuCvGAK6d&#10;MQ00Q1qFLRW71DmR1np4Gpi3EsHnVPle/s33RwxHb1laKhcT+d5bHE0xNHbykO66AGWaUGNfZPAY&#10;c/eaF3vFJ5q898iKVXg/Nt+XjGPUgpugP9MeWc9bnoyMxzgUxcZPS9+ofHp8adP3JS9Lbio4pT1K&#10;Xh7H3PNGMax+nyFi1Ka1rmVlq2fvYIN6qju9GdPAO8xkvrW0LIXP7bQgKd2Fn1pt/ISoT8h8UEWm&#10;gIlR0TZn4WhTzReMb7Ypdeoz32Ntx6mPNmV8dKBgfPa47enxtHY/Ak/n2NTw47FJJfP7VyyVWGHU&#10;2WXCyHbfnRuRdkb6KBmnqrtGzFIHw3qjZGrczvNRcqY9sj4j+M1jVji9xfrjm609MgGnPcIe76Gc&#10;o2Rcsb6cefOYfVJ9Ru1Ncq/kMfq2l8zMUU3dSGsDm93I4qXp4/A7eursq5slj7EOzqxf9vi8RsNW&#10;4kvn44RQbxLcgXB7d8UeWBtnro2laJZ8Be+AEehDm296iOeE8WfNmCXnoLtXZygSHM5MizNasY3g&#10;2fv5OtwHmqR3xtnmVNtRfzVLwn6ztffUFuv2Yn7ZpZyf+op5Qd0PDoDkt8iwsLxrWBL8zMeQ7dU9&#10;sd6RnCbeGpOPO/ia8c8wYM4Y2xY+HqeveWnttKJZWw5b94AGK7K+pzXfy7/7+7iWx8CPNUJGzPK1&#10;d03K3Ue5G45FC2iUlRROVWKMVcROYGStn7zdve8YB1lgLaj+arqyPurtdV1JYbj6UgIHYnd7e7FE&#10;Z7tZDsfu/qDhkuPDThDXqVb5QWN0jwiUVpefS+Pzfg5WyAyu++h5YJ565IFTGnX5htmLazp2I8Cs&#10;UIfTx4V5bdbPK3sYOIDfOnFmAu07io+lfSKkAW+mY9tRvpFVVURcQDNwzffyb3uf9caYoZP5OcVs&#10;/vX7G75MahQmMJ2VzLfWLUth9ZCGY2ZqksFPZJJFwN6Mbx/jufXHGL++jezHU+rM2YVcX9OUscQ5&#10;j+45QpXNNszcYi0LqpkOSHNJa8YHFfbWqbWsv3pPYLGau03aeb9jO0fCMLMwbZup6KhX6LQohilq&#10;u+t5/Joi35b8RUwVpLd9UuO8jbjlTfeP2Fm4jyBdd6I0EcDcy8y+zb+thhG+yRkSP2/qV0Hke2/b&#10;ZcHVyChilLJv5ujtwoJ8a9vHUZvp6LXqOB7PRIDa8oKVwumT2xULn9tlmwYsWANbgCOXNZ/bZSOc&#10;kAunmAMV81nf1i4sLfIb8SNj6vhoRr73ecRv2PH0pCJs3AF3KPeuUcFtfuxjnFlh1HAzOIx44stK&#10;zfgTOxOSTcqH0yL+vD89j+haUP211xSzOvWpgGD6UHw3vnsTcYBmHC+m8z9hk7809peJoqzznnhP&#10;qLkrFTNQ9mWtX/211xbPKI4St6RMbTVjLGk28psAI53Zo/LMt8d+mQrb8qsVew6JXoLbz5UqpFJX&#10;JwBPqkcwwvW7bzm5VfCRlvFKcHDrYd5LShgkPJazWQ0L3z1UTOge1Lz4TG8bGZz0FWWMAHFqTuHh&#10;a7E4iWnrD+rjXrGEN5LseuNLMeZ78Kv3Xh9ALIj6qi0iSu8niRz8bejQvB0Q0TGJw3ztXePgAcDA&#10;5IhiOioIjJHdWz2ckfqUkH1fMHP9TTditaD6q+lKoLZ7Id1C9OoPfAS0ewQ6w/L57h4YNGfQjWGe&#10;9iOC2Pv+3CwWy/9sJ9iYIHPy6U830qZShAp2f/AWFDagncvoGb98dxZ7xpi8xNjMm7WRienhlO8d&#10;BGV02otQBva7Rg7/Pft2JmBUXaSNIZb4xOeKGPHJW/g4a9SCvph2iAy23QOEe6hVLge+nnYIq2Di&#10;W3WDdiuryQemtrttDGWs40lnvl0bNMs+7TDpGysQPrwby5mWVBsDn5e2zKd0fVVqZKZM/4HV3r4s&#10;ugUMbEt+jmqc8Vzq0ganJe/PH2cMcV2BvECVxcYi+72NqP21j76NaTRXIMR3WtKOxwB6epnXp5/6&#10;tRb0GRgLjZW4C4qsx9G+BsaKx5Gz0sTwI5px6vqV3s74xoSvMhRgrLydQcMpZsr0QkXnMqL2piI6&#10;NOVaPbjtGiyK0dpHGAZw962yIVcepxWHd1l3lW8BAy8Ht6ohjhlrPwXQMwZj3WJclTq3BdaEVtt9&#10;7hu1BcppeKeIrpTYbOmCayPjA+dsEKsvRuLtYgmY5GwQDkdtRszjko2MJx9Neur5j3CS2n703mO7&#10;R0ZXWVFufe/cgcecQNvoIUE77zeyumWeaBXN1/Jvvr6syZFMM/XUafny+jOdvilI1Oy9fO3zyBo5&#10;PRnk98uKEYcb+470T1Vh3wGhlWb3SBHhnb3TemlvxsTICXfWSa0chnMdFCP3jzwy8ku0gHXpucPw&#10;kHncyoz5bAfZrWEx4mVEHO9VwymCcCXrgchJj78ejZfDhvhqsJktNWuUY49jqWVFzt6LA54Dtqql&#10;ZQaoQ4NYAyeB24A9rNpRMtGyrjceNHi+OzhADF9lyzoHD10GJY9xEFMx2JF91jtKJuKTBgywBkF+&#10;v2QiHRlbO4Z0zxrsxGS3dwaOpJCZfNGPiTMfv2Kxt0smRjak6ZwoZY8hHSUTU+2tzZ2ydWYc+Ewu&#10;GN1Lnrnuiea5XzK+emo906d7Tx0lY067B3Kx+KBvYi9IKxls99FbMVV/NYQRtiCI3dIySqq7BtNK&#10;1q05YU7iPhIqdSjGyEgrSUDjsccNb42qAVj0zRoz68Hqnw6Y3B7tni8+GSQuR19SMebIPYx6r2Si&#10;MX3epmXDIT1XCmu8JnkQgbM6DQ5UuG+imVkKHJdN/Hg8b0xuvSNZ2dQ5Z8AHOuKHLO+ru8GyB72z&#10;nz1Xk80j4eS2fmZHxj4ie0fGVofekd2dPB4TXuyBzZgaXzC42dqcwe0OMhUcipcER7T2eEOEfMTE&#10;rTjJvc6xtcMYVXhC+a1JQnC42rWfKTf4wd39ZkYVGKysy1GmPaazDOuJueyr4vmB81eHzUrcP6ey&#10;N8FcjBqr71ZyrFON1g56Ou024WkJZXHYgA+Otjozmts1872fYw9nTx13mhitTdAiFguv9mIPoFAX&#10;RGRjN1c+jn1qZdAR2e0WEB/iU/DhrQ2L1W3X+sLVsFvg/JiOrACEyDm2uILz7lnVstI3aXZzZpdu&#10;O2kUO+2Oi2/yvfzb31+Wvm+578xjBOV7+Tffx9dphxuw7QRmsifyvfzb3ydam817br98r9YmUxGO&#10;SF4gouAyBCD8+mr9TZdGBDLXoChooSW21KSH8A6IENG5tHoDY8iOPJ1KZNobISwoph4juDIpKx3b&#10;zdWbocsISb2PGPQ9S7jikveJha0ZMgRWHNx2XUEwBhH3OU9LK1+A7+tn0xJCD0ydhbkaWTYE9j2B&#10;wFpN9DZS5VwXutafNWh2JDHPFqfoBof1Aoa5mbo301JsV86owOcZLzHeUA31sOaiEDYVPyIa8vNY&#10;Iyh16Bir67S3me/bscOMSsC0qU5IQRzRjdhXnz7e1WzJM4IjPU3nNh1rWfVX1g8ajZG6z0xvvAhw&#10;lIuGGassrjt03JyW6Aj/XBCcdc8yYxdFY4hJxYr4B236IJacOhL021drpz54XzO+h9U5tUvwiemY&#10;XUrZ5FeX8cG02mvGOm0P5l9q9rZkXj4Y0jeOLmvP3JNHABqDXMbmg0kkt0mwyRHy+n5vBkxy1XEE&#10;bPoIYZ3bDTvr7EZmHo/xKDs7SrB8tyk36wwSuleHhRD/CBPcN9EQvWKJUutMX+WMQ7QKr/l+nfnW&#10;dN++c42cDaC7HzqAyY+OOVtCVgbhy73wP2FHwdk+vmvPCoJZsOFgt1R00e6TnRCp789Mo832MGE8&#10;9rDv6f1aWhsnsamsnf0dJ9YONZTMgp6FY0PwxLDfG633Jt3LPqimI7bS8fzYB4OL0dJyNqYuyQli&#10;sKzJRiOeUad65sQYsC01wZNPvfkxosVCqQ8gZrYDiJ/CQPAKa/YHcfCDY8h+yL97yzIvxZepX53O&#10;65ij1un52pchKhzd5vWOmLEejvikG0Etzne05iAFi0QpLUvdldP3rzSYvB/fm8jtw+R/fLQ738u/&#10;LX+OXxBHabV/p88Xtec2lyMta+5uuj/Wnht5AEsrjbmpc2ypVf5N7fAfciU1Es3t7Zvv5d/+Pr5t&#10;gyoHCuZ+J0i+97k2E7vrMnAKomNNu4/9T5VhEceBwlaXWFLnNoksK//uuk0on7sIiCQNhmpxlKhv&#10;7mMSaJwaFuOTbpEiFvkvUL9q83WYNt7vEyD+c2xaqJ7NO5vEGpDPjWYpsQ+smFMer/1sDqZXdjTy&#10;mNBWpo4dC/ftfJBxecEycUz2ipYphMeEU3NcshrdSYO0hpw2A1ZtRcm7sTHux3aeVFQ2wcVZ7n6v&#10;U3Z0/k0wlvrhC2Yp+d6HNiVq0VsFg1QcAmlyRkTx5Ws/YpqM2AJpH2MyASxs+T9a5Wg02PSuGDOC&#10;2PmPGK21/DwAyXzKfU10EGvTHw3ACJi1Toafid2xFbPZznt/sPJhXmhDAmaVkGp9/bNq04S722Zs&#10;IiiHET7GX61lG/LEXtNVZVXZdlVmg7IcjLDmPkRZJuw3E/anMNgJNowm0cCmbS2oVhG/YIZv37NE&#10;435hV76Wf5t+9DH80P46q/QLoGtZmYg02RaxHbjgk8mefXstS/j9Oi4nTGCGpyia/XdvK/WuWDxU&#10;Vl8tY3Y27O2RrYVHFYGSvSax26SMCmKb+BD705GPMBwXvv4wsEoUN3bovjKOQ6eVG2K90o9WYYYI&#10;WUd9ulLlKSEPo7YRuUgDBXLqed1Y1h1eB3a1FoufmHtxRgJCw3vkvG1kEJl+O4tHXJVSH4jbHG+s&#10;U+JU/bm2RDySpaCdTp+F+3EjMzXmOCEQG1uUzhlT+5yY41SY9G0c2cq+BYwfNnBV4BNdD8dr71Xc&#10;tp13O3ng+npENvrrP/LZ6PbYJrvnznnwPq9lrvm32aVPNcjX3vZUNEqq9KZR6Md8iu71JFcEhjMc&#10;ZPYUB6/xXVrVWJrVQBOQWHOxGox5HfysoHuoP06xdTq31q/+2puInb7d0ZxYgewjKccZ/EJ3+liK&#10;sfXkDJ+IkGRbTBz3N/ZGMxF3goHNOPFRiBMu4wRdNmPcrFBRSxhyTecGQu+5oxaI1frVX622uBZp&#10;6o6kvbYY2AzCTLBEuwvdnzJR5Qg+nt4rli0SuRJ4U1tmqKM+l0bGN88R7PYtAa70VDn7uNZNo8FV&#10;tSvpYWuobTHsnLsnMLPDMejEPbB5q7YRvsoty6zGCbOd+xb7kN8+YmYBNKXnifuzBydHARbp9fRe&#10;sa/zci0p/lndoAgpeBia67h99UpLy2jaZ5t7xUYUMTWGQa8MM3FZ9ki1jPuMkZBiuzWub3tKIxvT&#10;WHDdfeIdWFWUZmTfd+xOb3MrvkuZTzir128uYWMHvmd00K3asuzFwrWM6b19d23WJ5yyrG2cURvK&#10;bENAZksLd6xZ7hXLlJ1I5givnNA6KxUHuus0FiHJtFLQJcc5lmog6q/mkD1iFOy1fVNsVCfdtWux&#10;xIwyqHQso27VdmaXU7IdBGVkicWpkn5C743fRBwoT36wooGbvt23Z0+PK3GeMjJfO3Baz1+RDKLS&#10;dOLenD57VVyUnHfb9DyPcTJlRylDZ4cLTZSv5d/2+qeq5WvvurC2Fg5dGSdft3QZY30lfKsLCZB+&#10;hQ38koylvMEVweO0+C5gz0OsrwL68GSrTDoRTKHt5p/+lL30Ob9xtRxk8G3kMJU+kgLAC8BGnC0+&#10;jkMnLJl92/UyvdhPC8Dam59XkJBN7NrfbdIQMcNuzo4lZCJkB1KkyPVqpLgeJNP3x9jVtQOVvSBX&#10;L/Ur7Yh9pXbw/MTBW7N+1I6lXDqRAY7r+c3aMq1O4WI02zs8OblX17zsXCR+v5sybC9eXZkReMyO&#10;vnzMcsuYiUjLt952O8ges9gbf+59IqV4a/mYeba6rjxG73wMUvphhFrL+ivrvMaNDq9+we6TtZRM&#10;LKqtp+k/NqyWsc+mR1Jnnc+4qWXVX1kykO9aY+nrpiD8KdZSbWoAMAGek3sbVD/L7IYn2uz4ckKx&#10;lu9LJsydtHBs0qsLY1wqFqaZNYOtOtZEkmf8/VYycZp9/r6YNME/AT9cukwVoGwYzvfyb2udEYTl&#10;cjaGC7787mDke/m3vw/T3eZZPM22rew0EXxoCaxJpiKYUBknWoJbBfIxk5d2ERYwfRW8sNird9cJ&#10;iv11hPRaezAd70cW0qKx1xfcpUEClzWgAu6wPol4ZgLDtaZvGS2Zdewpr2FhnG02hb0UY0C8droX&#10;3BE27YqxYNvJw0vvv29tNrc0hxN3k6yLjRcjgAUrsSsec3wg64zHTMvfb+1YDGZaUu7Ry6O1i+Fj&#10;s5mUzHGxRvlTed41SgZeWO+9OXGT4xTduTnjUpO0bGAgDnGVx+y3zTqzuoJveV/nj/RcoAwb1cpn&#10;jmUe2VvtmDve9hUBx9xhDw+ARah9xS6G3MAR5ARMQtGb2GFeMkLcmpnkg97FVrWRjO+Z2zJecxer&#10;3tIkdEbzbIMwjnsHymO06VaV9VAnimot669WMoEA9qA16GP4hJdgYckEmCODYyuiGBe+9OmRENtu&#10;S+6NDIjXtc8jhFMYYaVStGdbCOBskHVtbfYdYDCaYs9h/bD0FIsZG517Q8YuyeyjfO99G62c1/xs&#10;HjhTltcnMQ2/DniUisCDt1kLCxCbkKOeN9sookxtJLFYlZgALhtBnWwEYhF1Bcdj8JxWjzVDHwe1&#10;lvVX4gJ6vsVeYtEJF1l7h/3j3STip+58VTcunMvPi5t4jXbOEVjLqr+yZBqpbflhLNBeUvJpLMA1&#10;rcOrOXvJlEW129gHNk6dmdjDwsbCigFOdEmyPo9/1gS7STxK/mR1ai2/8nk5wpBtHkRlH8eH3Uqc&#10;Zltxs1GLKwzsGDru3sr38u/xfh+vcTZunwdPHoO+TwO29WlQpwfnk+99VZuNc+0NfStMCRZqx/3n&#10;2hBtav5PcMrslm4pemnvbGfMkO2bLLHPMvYalOHHdp0W+47jEi323XsNgi99Emw+i/dX6svoTA1a&#10;OxLpOtodjnK315/bMd5vPhemAhfrhenT+xUjvRQcosTjFer0PQ5xM4F9kB01w742TuY0gi81e18y&#10;A7hxGOFnX9wSpvAcouzTbw7RUTJrl+7zsL7YJ42bJdM4zWdm8UHWdfRPOAcJKs7eBpl/7mziosnJ&#10;MWmQOhFUa1l/ZWsz+hPrsXNJLB5bxphyXq3NkUru3aiKsfupHwNijxvt17Bby6q/WslxDjB54O/w&#10;zDITUuV++SXtwVxX6gyq++ES5ilnOzkvs7LuhDXUS52DiWdE570iTYRAhDvF3jExJn8Nlf2htWXs&#10;xFza45lc07E7M6excHmfW/5auIsdAPg6rWXzvfzbWjN2LPY6Mfl0Viffy7/5PkR4AzOxODyxV/Oe&#10;9HnbZ5C/Obfil7NrqrYc4VI6bW85fOHmgvYRwm2o4de2EB5B9/doEU357vWDgHVLFXPs1y3BXqjw&#10;yPb32U562Uem+UfEO0nINRD9o/yJs2UtCIz1uTbzfd9yOEkZHT6ORB5Nw4k4ht6uNIsHDOBphHMC&#10;MW7Ua49xTDp6aln1197TWIQIIWRaSDvJ+rxhkfhx3efCwpDIYFMszlxievf5rJaVdc8yl2PwspqO&#10;gx97qnwv/+b7gDHj36wJ2gn8Exov7xOfatsbcC0PTyvfy7+ZP4M4YwasqI/9gflerU2m4hBC9hnM&#10;YvPzs89w0/D9s2kgyCp1xYzHluHW7nhVsUHrRstxGRsA3nsrTnf2rRmpaf5tOj5ivbA7w8ThiL3c&#10;mWPxajAo+yTKcRq2bLww32vGFNObi1sW+L+gkSNbRHx3Hbmmnb0Xd2oWi5nm5+EixTbFrzGBd80e&#10;kVbK+RhetsDbPovTAG3+3+8+KME0oMix6dZn+F1xkcV5nDElsQ88y+SY1nu/6H3J3N6ZI+V6rwJj&#10;FsUaHGIjTGUcQQ9h5v4Y780oGU+w7868XrwQZrrvqHwd8axNEj5nV4zrn/vqsNay/mroYy0bK7uX&#10;2YpTJTWmyuEhqMZsTjYP7wTtATMCwG2lxjqN+KRRZxaI/U7v11HeWil20cdVAS/F4DfxcUs/cxCK&#10;mGw+ZjK+hWBO7fZLATE6z+41JyLzb47N83HjmPJ1bOr7HLDLjX/4Q4Scvx4h3FnA2Gy1gLYcfjCi&#10;uO+hey7YM7b9/iB/4uVJpDJtHB5t6v0WE9zq12/DwZTHBs/zEMNcxcJh75m+V6Bjosw3rAU/eJSp&#10;QVrqx9q9GU4KRwjl6/kmttK3/gd27CuU99/VDAeYefg8CxfMoSxjuHUHIfC47epUcfZoA54GyfHz&#10;Dqn3JWOVCAXt7sFlQwJ76YKOzcd4D1Iytwj0XWzgqm95rmXVX3vL4hpScmrNqqb2JoQzJadiQLAy&#10;pjyOmyCaYkQojBEOD0DWmZYYch3CHFuEN84u7NshEkdQpty+mo/7hsF7qzFuMIrIz6u1cb2iU88d&#10;OQDwRHDstpXWhtPsR8DZy8m11A1btX3rr9bafNyq3xoS+wl3dvKoFPxeGkwYDGj3qhj2Jmegg1m9&#10;V2c4/LiFZq8zbr7QEBye6keFOKPFcYhSMrGAftMvEeT4ovI+/mot66jlPSj1vYdpZkZwtlS+l39b&#10;65R1Lkbm3qgti+dYHddRG6Rgcw3j8M4mbcoet7wbaidJUsdas/or9T1zNzBVddsN1A6OVYY5cXDq&#10;7MhjVubZOrF/533J2kbswmv9SNyVdcQP1o0sfnq8ih4+ouiZ7/uaserv8Yo3BPGZ/iHLfXHZYfzi&#10;gPfxhRMdAYi3aHlfMhNExnfgaNvekZ41OzjyS67MXQyXOnTj9oVEHJ4zrs/9krkZH8y9RgiODSRg&#10;mddwNonZ7gOI+FTsaikj5Bz3x9dzLhuIHcBY+FYya7B9BXzUOT6ttW8fZ0s8DIyUzHzR/Dt4TTT/&#10;UOcvmCXCfjANYRuIjeAzZ399jGlyvVUelBkWeIq9rT6u50DsD97/IuIa5EbbbM9xhSDTW59+1o74&#10;TqIXI/LDFT8BCNZIrf4outvGU23eIjXWbm3mxL/kxFVZd3P7NDm1QfDaTKOP8c/2KZ3UXIaSbV7L&#10;qr+a3WG7QFxts/dXgKcilShlBOra43C8C1KDAsz4K4odFqGWlfahlUmqhX0gLdNTL+R7+fdLHX/c&#10;ppwe6TVL3fpIAGqxZaYpweqt1gzs5gnGOHl0eH21Zl9hjeM4LNxeBcRSqjMJn7FGFJlVZKYIHH3l&#10;mTISFqa54/19MJ/aRdsRU5uzBMfs2tmu0/u1btn651TgcI/qHO14fgw5IJ4sh01gLpuORG6NaFQZ&#10;6XElm+xIoTK48i1ruCBxQ7D9hMfzMbSRMyrY/5N8cZzI3uMxR51ZECQlzM58dXTZmME3rvaSY+9t&#10;j17U9q2/srWJGCcXSmOF23r2J2MvUk4s/Cuuq62P4SQT1GwT7bG0WpbiAp4k+4gCmg34IS64eS7n&#10;RwIlsVosqoRDkaowydVQIjsQYBLz8dnqV03rr2yj2AjT0uKSxAcdS8mscdIc4qjKdWQs9iNatPcO&#10;k81xBK2WVX9lyUTCk1zBoWh7ew5csNDIjo9DzFpndn3kHhsOXbT7s2jnWlb9lSWf9j9AAdJJtc6s&#10;1tuqjokburnigtUW02arM4atz0q1rPqrlUyYoW+tIHqKM1NKZsRDUexZM+Jwo+QxMMjHGNldsUud&#10;BZFs9ezsGpnGep0ePiFS3udWGMKMrX6xtTH933zvbc3Oe0q4wyJ84YKjc3cRn61RuLDonQuHrMB3&#10;aTrWsuqv7E1WPbl3KK7fqrEwIHrso2HPWoSfimKnXThcTnZsb65l1V9ZMoGHnO9ZQLZ10YFgBmYa&#10;PqZpXQCxERK6aG/n4t3VsuqvLJndtAkUZoVZ2EM0IdLcso5oavVMOWfKvfjt8W1Pg8GfH4IIf4+6&#10;CY7ea8pqCqZmdw3wv7X5z+adJpQlP0ck+U7K/+fsXNMlt3FlOyWX3barz2zu/CdxVxAIkKCYuan+&#10;/GM7S5T4AvEMgPk2LCIUiwfFn3smIm1cGL4vSL9vPGAiM030PAo39MdNIGp/cra9r/7LuyOnWGpL&#10;aHwP6NYiEKFOZaw2ilzGjWr3CuVLVmIJUxxX+M36pzGMS6QRdEYZbz0v8hJlFd/AizmrUEHO+R9V&#10;Nth6JqbsJWHh/971i1XM4L2+s7mR6b6qFkY9kBVM5wtnw0S1mqo0yxjj0v68m7ilMiKszAT8NX3R&#10;ONfQziBwwIVZR28yAbw2hjejw+IGuV9T1CEn3I80MKTlul3c+lGoKJyFW40xXOYTawcgRDmxsTp9&#10;lv1XUvAK9SIitSUh8OmJ01MR9lBEa84qDWXZ3HBCva/+yz0vGD+Mr+2uRwWwXG9LVSyJBvQlWRBE&#10;hF/zYqw7foGP1dmbVLbAdt8/jfskCVylyfc5C8zvx2gzH7TF85wBuFgFJuFSsY62z0vqxAEJSn4O&#10;mlcQIB61GRfvffVfXm0ikolG0I4iSHvPEK+1v/8ioDng68Com1yoXRW9//WCR7ZUBznhtk+vniwc&#10;sptc4LYFIkkxZ0XRYmB3+7z494jL8G5XCPBQEGYdnyZ08ESkT0gQPGsg6K5PFZl4VdZPztxN1yaA&#10;UomGDCsL3tepojZFlXkHap215O7mjOukcpkAZkAkbSMVpHe8EHZG5/0xTM15Y+hmeTnTZc+oc6mp&#10;CL8P6Gf7NLGG2Ege0/P2mJBSnioeu4LEZc8UjErtjLgC/tZ+qlDOZjoU6YfbZmAPVvmvtzgntD5d&#10;qyWRINHBevc5E1Ry7jr3fuP73h4zsOAkkMNSp6OfYGvjeZIJ+QCwyD6pfFbeRrfz32qPsHLcoYIp&#10;rKzb9d7yLbni0yNJwJqCD31mePTrsqyZs1oUvJbL+VJ25twzHtZCFxHB2NYUi0FK8FhyIA7poJg9&#10;w50dZUGAzNyw3pfn7tki630scExQSVUbtazR3h5wDIpNDAI7JGygb+1RSnOnScVRvvz37xMyqTXg&#10;wEZM8Mv3dQlw0iHHbFbC8Lj77D1rOc6SAR7AZDjZqz4PqAVEZaNezCndARFrwOp9sFHPPaPvmM88&#10;U2ohOCKAPlbgLTcxKQbhdC5G8eYGSKbR3lUS3iro+mNnJxd1KU80vSBajywcxL70WfZfPofwJtMA&#10;OA60n94zUfK05DgxD0yk7E9HxglBJqLysufGpZQ503tuDBDOvHEp1JTKq2ZbQn5f9oyzNR3hzB4O&#10;t602p84kRG0TTmsfGGuUOgv7wj6PcV/2LOxr0jbyl63qn0ZDd9oefp+sDz33Gf8rlBF8Hd00IguX&#10;PRNV99k9wGpH8l7SNpk9u+enJQzC3MISuOtZUWGDFDBPMHXbnHWxooUVkE9M8P4Y7Fh6/tF3uPho&#10;PL7sGeq0cAd1ulXYhCNVmhwsw+kBtdok/3Iqx2rDj0h0GXt12TNBXShSO0VwmaT1bVL42eyUILaY&#10;jLp6lvqe5xkvGz2/oDACTrrpN3o+pKrgbrWZDFxhj9DiYQH3EG835H7nHf1XcpL/sNqOe+HLl7Gy&#10;8jD8DGAc8tPy2/bjDq0rNW6MewZw71ZbK2gsO4rpViSq22wc2O08A8813gTmCZjnxT5TL0Q44xg1&#10;0mbbZ+i1kqEArm0VKTBjsa9zr0DQJNe/nDMmtX0J5C8L1dRWGwI08cqfEUxqUhhS0ptBSActT29f&#10;9rx6BYgCbQdWmo4pDG9nKuvVMyVjwEvGiuGZU5LBdc9scgUDDt7rNaFRyTsbo8G3B4VGz9QnFYu/&#10;73nxdyLk9jRh3EDOHMBbrwti22a0GBKwbM7nfc+r1xNf3qbxsu/lZKQKLLy098zJcN7giHy+6Zlz&#10;YQclNeIfrlF2wAdWKN2NAFus8B/iZud9tiaYPAS3sCBG4zxxmiaeyO38t9ovUVD25aHxHjkVa2Yr&#10;AvcnplI/O+2xri/pnKo9Fp73w5p+wVWANjIOASRLerc4fZ+jySRy/Sdw7+IyPyFK8W/SPkEGV+01&#10;ouRjY0Q7jvJLbJwLiBU7G3vGOZh+vjmb4y4Q7XOiDyoogr3LyBWOoOjcxsFWMIOUww9naqcXXenk&#10;dQTBfJfDobu5E4UJvXC/bh9pf4wnv6HmpSEWKmNGvh+8dh/pglmgNgAbmjzD7fzXJ2FtDwLlETXb&#10;2rf1q3g8o3K7D3umA5PnU/iBHjpoHy1QQvH+vqW6rOfIBz2CnBn05awD6ERO120lvtAmCglSNmmT&#10;AFLhvSdtbr39jWWQ5YaoSgZy2tqA2/mv111w06J+OJClitv5b7VHr0w9B4euTl3IArfz32pPKDMp&#10;lgXP+NWyT4/2MwJD8GZKdrc77qucvjUqQq6/No64PD6cRZTs39ZFvpzFDz3P8eIDY7+0HkUyeBBq&#10;edGod0//Kv5ISvtk+XruXlNy94oLoPrjyf1hDzjBuWe4fWfZVH/3w8yQvebB4lD9rEBoy2OE0DZx&#10;2KO1Fag+Ib8PrnHumSCFgV7U1EheMNdU8b8cGCROGnBf8k9npvf15dRhmLp2LryS3HKfoXnq+rdy&#10;X8B627LmPfwOPYb342OqVCRvmm/frRi+tfkuTHpTHVvP5H796sejPa4Fve15mTPopM313QaGltXL&#10;reECWMZd5/a2Z7AlybkmVReVrJ9WDuuGqeMSLV3NFpoazONNrHalD9DcxKAbARJlsE8e7zUnYycD&#10;ZFBaEIKrFFKu01T/ZQrDAvDJOCitgHzsVAI0YLDXXBIRc84ZYwPvQfKN3lf/VT1jyid1grwgQNnn&#10;jBukHsPJNp88q+BoAC55dHGfqN5X/+WeMfntbDhgNcjIg7/ERk7I7pwz2QEFRmLOb3AISsI1DOQA&#10;fSG2Cqw4eubCNhIK+5LgnbAnA6Av2KT71WaTC4NLECZvSa1JrXhR8FBQb+sZK8Q528TfBOl50XN/&#10;F4ts+zRcP0kI34GMnSbucAMYIDFRTHfnGZEmeNw4kUTqYCX90zgMaiNV42+zavAPmgzYCqJTL+a8&#10;6J4Tw7Ss9gTvquMITS+Pp35MSRCJppDGnZota03VwPPMvdjttItZKbfz30/tTU1u13urtxibDwdC&#10;bdd3l8MxIdM1s3a03vILgniGH8rhsJVoA+zocolk/GDrbewEbJd9caQJZyHxOzpif3S9enB2Ittb&#10;WTos12KCZJAwrUZmRAGrqgtsmmvAjrt5Xm2wq9Z5yKTd869gIf/YaXWSSDI+bZtIVfQO9776L++z&#10;jF5Ls7LI50byMYscksDwN/Y5r49Z7ViSy9Veetb8NrAn2JbZM6uzuSrIwnOoAr0Uvf3Nai9iFolC&#10;EY9tUlMKs6d7Ytgq/4FXU0rrxT4vugPg38SRLqu9qI+oqhuIbNUemnbZd/azfkoKMGHvQeDK1S/P&#10;wdROzROCOmhvaBntlUHyzVpQ6zw+tJ4YNn/zy7iATqcZhWNC9TainzmuPsMcnVSgYFGkSLBn6y5i&#10;LNszjmdtr/EADjYVZpIZs9rWFdUSmlKqrVgEjpes8eX9gy8JY6+H6LNgStqApO7Fm6Tcz9uR+sy8&#10;VjlDwUnDiJd4rAiQW/mvW+PhCRci2d7AVL/vFqPJdFFaP3dr//YyeuBvOyX0WXg8KHbBlg7L8XUh&#10;l/0BqvtCz23brivc2hbg8E9FAJUAZt4erjSIm9Ez7DPbVkUTDHvyX0L3aBFfzwe48bwgi9ZTh/Y3&#10;P58P4FByf4iw5L+tHJAfzgeuRbjmeIs87K72gEwmEpcPdY1cWwtAtzDUeBME2Hh4dz6EIM3PcrI6&#10;tEdJhEgIfVYFTLb1J0CaXnV4x6dqkF4rcwBCPVGWQ6P8af1RpVMDpbWKJXzdrYUG1/F4BJ0uPB5W&#10;PGZ/mKC0kWAAkMFWc57QkEAoP6y4+47eiNgRFY93UOWJxvX5fKEnOGcag6DnE4DF/k562nqCXhNe&#10;A0IA/WTraW/N3oYahU4kFPk2rlN1N9kifke1KvSO+apqsyTrFNY2HIfzIQDkXDkCsUwreuv703/l&#10;+qnqTvaJnRRR7vosqmBq2UoN69oHcCrv8xdefupTibIZI+TSI90UtsyTiimulInI2mqeETd2sRUZ&#10;LMWBey/9V1Kl4OgxT+LUacd6nsC3XM4A5LiCM+uA8I7CCEWV44auF3wAVxJWrd7kikNFZNbPEqnO&#10;o05ImrhzfziCWeNNmF0wiTveQ/wxvXsKPGxbhpcBPqbPqo4CCkrrFF3TVoOM73j3rlcZlP4wKh27&#10;u05VFkWsoBSCLUyO17eKknP+E/j86LYfLw6A4uUxE6lx3hU3O9KA4kgeh7a5T58bFWwhA5ERnLrN&#10;YbiXR4cEJkWiPH2M8tQtRq3hCXSw1fAkdu8wKpYce712ijS2kw2cps7pdZ/DlR6jJWzQtTBlo8RR&#10;QOUhf7e5AlhMh0x4LytIXs1z+SyCZStxu0yF0hiUsGnznIuA3Zvx80ef3to40KBm7MXGhZXpe7zj&#10;Vv7r1gXIEZCtnAxuddw3XWQaJCbdo6tRWHn4hXKBpei3+XDMkjhBuKeC/JjPqU/uA51EiFMs4njF&#10;p7BN7eNBOUjtaT7Fk5UDVlGmD3aop5x8kYByFh9SvF0V6YPG3Mx/szkFD8hbiXMnF7Cz7t3Mf90c&#10;cZ+kBpo9YSofdwmcdNmz8CdFXb4OBkmHdajBEBgEBPhDa85h7MrkjMtQjttB4m2eXYo0qWAI46n1&#10;xtpK6QgcVIU828PJ3uvhHQkIVBDbCPgykY3VJzBU+0iwrgiptk7R/FNUwcHIOvP69bn1X6aD5dXa&#10;qep2/TB2W0djgjkTFDuJAjP0Tbd4aiw4EMsx4tktK2yGzUHaxMoqdFQU654l/2qvYl82Fij+bmCW&#10;Es83OdGe6s7qJLu+rP1XLvIi6k4iZjndtOwIusYZ3gkguiq5d+p2EaXP2WKmp9ary7unoO3z2469&#10;4p21q4tId7P+silwWfWnlgDWFuMtaOypYcjh5w5fqi7Ap9N8PelEy2F8qlOLCvdSS4OUE1JyUP6A&#10;FWbEBn4sx+TKVxAKedbeaqOLY+ap5OL2TXF6UI/RQFMPeat1f1Xm5bqKTQPWoVoI6zxVqiEffvYU&#10;neiIGLLUKFHK02ghMe6LuSMTK94kCPmGexKfV46Y+mROO5aJRUitWwJ9A4l+sEL7zL5YsSiQWZQT&#10;81RBARYROfPRilX74NWtvU+m/8aZJCYkU0nzAvWuuEB83a3899j6md/6EROH3YGCO/rhbAPJ/2EW&#10;ujQ+fR5yIKPAfBsXrVFV8usDAP21NZiT9A8j6eR6/N6a0xqFWwgNqJbF99YUFst5osCWfPY69l2P&#10;VQXA93cmAMOKt0xFALakEo+pqXgGISO6t/hc7scFXfwGR45HybfTYKlvtRxJQHEeIT1skFSODUWd&#10;YkCc6cjquNJ7lhsHdWFnV7fxcYNijs8qvaypPfhinD+IZaEiR7EHfTX7r1hbFHy+G59FhewgVrCf&#10;SOHxkLJeW/qAwi2ZXAAgk1TpY5/e1zwfunEluIRilj/oqyRzGWKBiag8m05Z5/kIn5VDpqRgXybc&#10;S2n+Kqjd1YtxA2KcdBYQsPBxPsc+iWOnkkasUZlICwkKcJG8T9Wswt1o+sREdBl5gCx5BdIVrSzX&#10;UY9rFNo8cQzZNDwQL92wWeJoLNWsj9Nn1vcN3OCbM/4Dt/nMy1HYuTR2jE2Zv8U/Jy/vo0z+gNMw&#10;4zi8RbbJuv7cpOratWTvYYz2h79Uzk5rAf5E0JfTudnWAu0+U58xNZLhsGdu5b85NiUX5IyA31fd&#10;Pbc6zgdZ6lXA6dn5AIKCAmoxZNVsb3FvoYXS50pVoTfIIMGQUuOHQVM2tS0TFnKKTEKd8j8uBP4f&#10;SpSmAweYTV7K/aBhzzdXRYUYwmcNunxGWdzKf7P1vOmTod3VPRk3vecyUeY2PAHz2I1agmPbcaF2&#10;fNXKvyVQbvga7xhihPmOJE868jz8N+YDK7c8G7gzR47d6kQT7CVXLsSpJcu3R8kBMUJm8VDCaojg&#10;muwofRMPdbvx2Vhz3zlC8f3YHw4+RPV9PgifjPbovr+A6H08EfgMrK/RGgTfD9/GWZVTo0Z/eXQ8&#10;3uNaEchMSwnCVSWYhVwV6Uc+Dvb3lN2C5yRv5Fp2FL8TPzj2ucgApcC0IwI62PX0dcMB1ss6oEUG&#10;fKa3Y5/gPVKa4jJUNa722VGfKmh8PwAwfl9+Mk7UDU1QQlTFA8YHL84sKkmupLgCIjlW8tu+Icjk&#10;kB89APro+4YIokhVPsQ11hYY/dZlWQffO8/ntIbEe7Do4rNy5jXvs8ClXuAnI6aUtfmeEqs8w95L&#10;/5X8TMVgciXx9vZLBqjHROpKDGgUL1g3FUS03Z9KG62z03vxGmdvpENamlDD8XE6P0tjkAHyaI+x&#10;EBkRrCk28bs4VmlbJHK8NgpVrVNQiFOlM7TLnFIpawvV6uoisPb5lFjI/QmEPBltvorivTkGYdDK&#10;Fx7doocxgtatNjDIANGkazxjpn1h+69YXrolc9EfxsraPgyl2oE3ku5at79xnqX2zVq8wVniGlDo&#10;PhdZfuj+YRKpU7FBrRTDW2f7aV/7/L4QBiF6J26izzOMWK0f6AKG6srl9ZalFO5VGG4sI9vTiwhz&#10;kwNEHA/ZnQg1PFSMPvrcHVUhtS8ZE6ZvDqZPFaAEidD9Er/g6MpUHBTDgEIluuyVwvMpgZhyiJE5&#10;UyXoxqmqySwPjyvb5/ZlZwiKwJbGoDm8ZcT8sDMqz5LpdXje4pzXkNCQ4fzxSdSvpkDjRlb1u/EQ&#10;A6b628Z7CPXjYlYmWbyJU6jxczlaQZrFQxNYDYiKBE4ooyxtaKN3+6KiP+lYJMoK915PheqBJ0Nn&#10;Xza+hHhxHs5vnGum+It5qlp90gLhk66I4ovGvxk0RqnrjTwpg+kygUTnPxjYfQRJ9YTqBC0T6T7p&#10;T4SeOFG0hs4mSX5HH44XOYXnaXb5Qiq/asePYwKgPeKaH7U/Lskw+EoUUJ4Kf/M0HTisL9CB3DYf&#10;hZL4XX1L1700OsJZxL/F2HDvvlhCVbPzZ6W+9c9yCZ4/W3LR5MmdXdRSiD5L+l2Rpwqzp2r6lIwq&#10;8+aQDPwDnXihXXQYSlZEnxzDF7oIsSqVVQ+xKNW8fRZb02Gth8zEtYzSFW/CkpE2IQT6DvZfQZ7K&#10;ijdQGYYSeehePookGHFOPpsKZyzzpJAEsZTRpw7OB/o89UlFSELY+aaoon1WBc7iFBK23uqdUKjB&#10;aeBE2SdKqvfSf8U8VQw1GT3HdyvgohwDF9PhmIdZ5kUQPMdlUmB/QX1XNASAVi5Y7Sc3hEu1XZZP&#10;2QW+Mwv+12mI9Al0s3gTA/PF2hJ3VNE79akqkyEEPBXVz7KazJZ1torToZwzLPKVrY2D07fgwquy&#10;6P9HfqPcAFst6F8VIf3Gb9g2lx9RMemOQoNcUd9jsqDPO7/BS2r/JhXyPtU5cN9BJcR3lbY/Vg+g&#10;VTiwP86HKJ/BxfDRu4pS5JAabSYXWEdUkFxryOGIDDV/EugXDmjQBL79ODV3dKhihjEranzkfROm&#10;CUQMjpX4rC7ea1oZ5n5VEoMmX/AVGKQlraoO9yQF4tnOJ4370daDwQoISjdODdz+BZZfOn0CUnSt&#10;yzYVNO8kPiA/YMxbn1BZqpcUrUqOdLW26NHkG8RoRYxtyyikVzmkzKmn2eEmLdvrN28O7nDXJ2Ri&#10;2VQGkvcT2eDCibqTtztgiZT4Mi10xbSPrvokAKpMU+0KbB83+rp8cqXb7BKIu9GQyofmroCKyCSz&#10;uz61TUGaqlvdeRman81vKmSRONwGxAj9Jk6I8vR2ydB/BQeQDPRoET+9fjbwNMelkWDbTXKYgL7C&#10;E10aFIcG9Jhn5zdkJCqjZKyqbA37vN3Kf3NsMOVEq6OuPX2vvTVxIAgyGAalf6qKsFt9MVzkXshM&#10;M1z2uMxjJj8YLjQFozYmAzgpdE9TJTEpVLjYS8RA1yR4qMDAeHPEto4rd9otUmeEYI83cfw0wsMa&#10;ocRxPqQ68P4QsRoDwvPxQsLyWaR1rCvGfNfSGJD8XzEglPZ2TEjjVbmUeIjuPNSpB4Uc58ma2VPK&#10;lQjbVBSB9IAgvKalMRwgfLnwMP8zVZ77hE1nWFuFyVulZ86jQJVjKqeHR/rpvXyhP5ROxziGj/aO&#10;/tANuSEshoT21BgC8DdUj6AFJSj0fQEQYVgRIZUXuXrkHv3nl8naq1s0jyAzXu+5aViwaCVjtLDM&#10;D97DvmLBBeQGtWJTlDv7pFxGynqKYXVxxCKwpXnOfFru6A9r3Pf3Irk7gwevzjV5ufBy42u7akAf&#10;9rLP7AstsKVo+rGraK9jVxnzD7yIJKB/MiBeFFRD0hVrWXLjSQtYe6pLLpbM7ZShUt6tEcZSBf7J&#10;ZWqagNCsdgKq2llfI5aPBqNPVMAX0gqvAFil3FF4Ue+TOyix7jqJ1SKoUHvyIsK0b/K5/sA/lahP&#10;SsD3yyvgeNBkDAjbrVfzgIfwZtB8+RXv1nb4SeJNjKV+tjm6ipxrx7B9u5KFG5fJxbNXzkpV+E7h&#10;ybARXitRo10UiJ7N7FutUvqG8JXWcjVLiiu6OCUKFdrH2ieivOx/+RzaVv+rYpSx0y/1ulVFhWi7&#10;b2U4B2LVD7qkiljG0v4a19gll95O9sHdSO6OnDhD63nqr3ifk4ER81B23sJNSIFzBFKVJT/oWH0E&#10;wTVJ+ZCzavRJTcAuAFZXBsTV2Rv19YQU0ZugVBjc9TxJaFXAc7xJHLLTECVNnCR18HNwbjMWAUYQ&#10;nei+T7w/9hw8/RyDX8SAyBjt2gmlwZSwO0YLR39x9zNgBZWDHm+yn13oYBbrAkQ9fBq8lAMyjha9&#10;5VNlAGussZMKBJbRj4fDa+NW/putCSWlf+sv0oMfGXmP1oTvY7DwmaIvtzpRFpeIgCEY75Atsql8&#10;qGPydGr21HDZPKIY42bBOtAvdlkFF4rt82bjFHBgaYjqExX3UVEJvpIPYWsvrGuUCdWGHZ+FJrus&#10;wf+nco/xkM/2ARF/xngbD4nx1qr21ey/YvdQ4BWhH29iHfW8Fm6LdWCHk7bXBAIO5EUgAPlCv4IH&#10;YvdFn4jUzimWtN9/CSt1twauAMFnNFpcmHkN8YPzm5ZihsInpB79LytT8H238t9q7bzBmS5ND251&#10;WkPK2thjj2taK7YwVDib0wkPyfOAZ5JPK9c9VuIxn2OfhE+SZ2I57Poi0AIHfghTbboQq5EHhgTT&#10;T6gPzzdXBS2br2jdCRXlCVxWZWuNagjTGK3RRsKuWVof54O4dw/QYXcQoxk7d5LV/XtTiNaHrMoL&#10;m295E+7QvcckCRiyj/azhWFwdvqSb906XzidPrP+K1dyydcEDfCrHWMcQM5NQDtSatRKSECD0vgi&#10;/JAhkTtambkU/8WjHys01dTK3cBrkAV658PKBlGuYhDSVZ+q8BlsBeC24jzLTFArUi8+ZGDgUEsr&#10;EjJ7lZSKV8wBbHxIm7+fWKTdVSjtqFPrgEAlWJ+EnWfa0dU0cdo5ZKQinH1pCSQnsyJwjGeu7TVO&#10;ldxNNDUSCu+dk4rPxVnUV5VSsaztMhXWb0tqVXHAfFP3fAfxPebZDzM+s+QzhKntV+Idt/LfIG/O&#10;AsdIJx86Y2yelVudjsSSR8rZzsILpsAljxSvoXIll8niEIRlRm+6huMMhHLfMUI5BDNeqXroWKl8&#10;8ON8dMyDjFlNXIPfoY4aT8YIaS2a6t8+zX4eFKEv2bJ1gkva8yHlUFlXMRWipVnE8LGbpz6hm38S&#10;Xa+LskNd8IpDU3hcxqrq7uJur+CU1dnRkkNAJIvkDHsvfcXlqk2MF7zyp2uYB9+NRaT1v0Hdy/70&#10;npKpEkQh1DYEzr8oBt33BGfP6CLHLJHuNdnlIeG1Cpj1Xvov9zk/S3y3u+txVNSA+B88DwvVwtl9&#10;w/gXAXzs87tcnxoB3votdxJjN43tL4rGtm+6sigLJ4Fe+ec77avQW5oB94oTUiz3jSs6KGHflglW&#10;lr4V+TnCl1v7JjhYHEz8D1mN/Ir2hV9Lb630y66sDc00iE+hwE0zHYbioDLuucnqMXd9gtlI8A+x&#10;t/1eAGzChFdQFnELscr3kXILc1Zp/MFROnX0X0GfxNF9S6+K33eBBwrHiBllHG/WDXHqNI0JJmUg&#10;/26eYB1T74S/MOB1P5mZy+riteWCrPYQweHcG8Jm4Zi56pPVMxz7af+t6HZB1RveA+SY6jeLa+C4&#10;ElHcri1uS2sTZBRlmN2kidfvz0SnMDTBf5azvwboZY6fJdZpP0k1MPJnWPltKvicXRVM18l17Vmw&#10;03QeCwwelHC1ttgmxkcpL7UvH+4WG6QnvAcZlXE+x6m5n+cKI8FM7DyBpTZojbIOu78HF3lCz+RG&#10;iijN3TwxK9PBAMFv3ik8sORuDTJhvptfS/CjXNu37jJkvVULRVobmXBUkLPR59N/R1Q5S4whi+Wy&#10;vKVbQOqGLxLUU2x8IU2WGh4efT79lOgXyRPeuj8xG1JjwDetUOLa5xItf/hjFeFKcM8MTl/tpxxv&#10;BoiJg7azgkZpFM7T7wzAhqM0FoG+A75z1eV/fxPwyBfx+rQe4S2AJWI7D0BMQbDjoVz297uJRoph&#10;Gn0OCbmuLJojZSiCuymGsA2IeHAKXoUm3vQJTzCLJ6i2fRYCS8qE0XR2gfWA1yxYAiGYEOdXSyvj&#10;yQT/jOxwy5CBecQC+lYrvcVQjbehJlJv0x8BD4cMF6qlaAq8MLaMgp29NBe2GVZfxm0xgqw1dZ6+&#10;aVpIQ1egwOxHjYoT7VZfgne0tsi1/PohcIdyL+TyUOE3TZlsJmU/6RHh3b63MA7FaPRMEKccYZ9V&#10;/5V6snK9DYmDvttCAoJzJplooj/7L4OJDtlXT6530X9lhxTsd0IGA238BvAAwjFnyM710agIxa+0&#10;j4nsvumS0G0KEC3c9lkCpahCY+U4MttDtJA8iWCm3tgfUKAhsvWmdRAFtyQAx05KRrWV/Zvg7BR3&#10;H2CI56XFPM9gH+UButqoOzGtTyG4Wcj1yAgKkj4Wkc8Y0N3pX3AFGARdj9X5lsaseY5UqN4nLoH0&#10;dKJihyZx2efhzVpb7MT6LEiRvrYgDQyaAhP5Qr9jKvOz0FCn2+Wzz2j7Cq4w8uJyngtmA6nVSXNF&#10;eyiPr61tAx3orvXgWJ1q+i8fT0Lx3rLHPLEQKpFOOnnvE0BHmm4v15YMFJXGG2RiSqj9xDGHJI2H&#10;GJpbn1BYGs5FYHdrq7xPUx+spu8nMIY69iiV29ouDAPWN9687BONIM3i5xHEglCa2OBDgn32tUU+&#10;J+uvk33ZJ66ujFoRENqEPg5HQhGjzydjBNmAHyoeSpE90pBloKUJAOdV+c133OpIcThqbBgMhblN&#10;HFmIbtsHUaSBhLCeVG/erQozIx3i02dBqVUyQU68+sTn7Wt0P/fp+eaqEBUlHzB6I6NwkDDjdCv/&#10;dWsiRzuVLK2Pa8iYMCNHDwPh3NZQFcJSLMCi+/UK6GdES2KXX3Jh/L0qFjpO7YNTKNEw3f1PiBEx&#10;L+OUP+t926qQnK6yreqNAPgPSe26D95aFK0LUORvHtfwP3+yisFoBE1otVukRio7aXQP59uwgKi4&#10;6Qv7PJ9zn2xH8q+neoz+YLv3iTnjnKlmyBjQ4vfvvfRfPqPzXOMG3TyjpBvgShiffUL28ERVPRMW&#10;4Q3n47zlCj0he8SMdYetpnJ6WDyTpNRQz+7OOPBM58ISHf+1MXHCK8lXysSqM05RL1DwMSBnIF72&#10;OWXg06zjOnASEcZnnwYheG2VGNYiSJ82j+g72H/lfhJ7xWSINzmHfZ44iBzpEzZs04YwKNLJQY3D&#10;igb1Xnxm3BvaqcMaaOQep1v5r1sz5RybXHgVRnMz/83mNKaexJiKouYheBfe92yOuuXm4H42cbM3&#10;/wWXjMA3S0YG3ta8z9tDwlVho4sxxUtFKaChuIAqRiBIcM9HBZVW6HZhTRzM6h3to6SG1D/5Se6B&#10;+HENVDcsJRmCPmymZcl6X54UGE/Lfdh0SKQ5KdDyaRISHJIFuJoKXD5BYaGYMspgWBl3pwOuWoIV&#10;78fmnqBaOMC4+LDqO3QNiFAuLD2fMs8XzAdPFYUU81Vmu30Y1uT5yKzsswXbSKQw3sX9Hzr43WyF&#10;OvHO4G/p8WVlxlETNj6MJbJ5RmDRrj3E8F6hCTA750VOpNVs88FPkJ58cmjEk9e9pZoO2xuDkl3q&#10;092JqP9KktJ10z66nJhN0WTj7UkgIi9u37pVvbnUNMvxebnIv+XAjhE//LT4fAnl5YcfzmFZyEJb&#10;iOUSBMzszrtuqc1uzxWX1m/RElUWcEUhXXOMabPOFiHmGkVoHASi9fSyWwIbzpnkiPScSbBCwIpi&#10;98hf3NCN3JqO8RaUjGdb6IZTtxszkpttvgRV5ktu5r9BBIgtEM/BkKmlM2NwbnaiHAQU/nRnUlBh&#10;tvFQOCBehRg2hYrIHlzXcn2KZw+Jf2Ol6K0/fOUkARlsoO/TIrnLuXy6IyNZE1v2dV4ChRpDopyw&#10;rnizB8j5UDf5qHAPfWbjVoMgbJS05FpXZCJklJ3LaM1/QdvbpxWwjU9zeLZ0Nd4e+oeOBcgu3POW&#10;k333+q8kABxLRnSCFGBSW89QaOLfOTVIzm3OqmeaSwL7+wQ19qq7T6wrR2PIdEtbftmdr+0RYBYl&#10;bue/9X3AVSmQpXOHZfDt++jjnoUKRtn74u8eV47j6gxMAY6yvo1lMhwTYzc5GbjzlH/LY/yzJiZk&#10;TbCcO2pBJlPMPilNhNhkwp/QoWAegxwGne6PgWQlMWFIvuuZLBWzZzxjQtMvjJJY3qh1kD3/uekL&#10;AOEJAdXASK04c7TzagMGc9gLlqXku9bz8nhUH2vyShB8bUCcEBj4B176oec56nlh1tzI5UI3xc67&#10;m5+e8UckGVCmZNJu76v/SjrGg6kljFFzurpmwGqjvvrT8K7uPuYx2r7fBkjwwu/FuxCv10u9bMu5&#10;kIGieh0yx9ucjNxneEbGuR+07dNVswXIk+NVidTY4eXUflijUZhjrJEue9sgJjBGo9lxMQwMZSMb&#10;PMqsarwtJOmZIveRCuKVVgzqPlgx0eIy0mf7ugRUlWEfdsyjvVKvPSquytj50d4etlwrp+rqP/DH&#10;vj/y5m3j/7DS8+wrFtojzxvJwCU2rtOoEeI6y/0PPa+E7mv65glcjwm2WFeRtxMIYb7puR1uet7O&#10;wcp1YDvdUNm4Dj17H/ss+y+fBsy99PIJwaeQfyNclKzSCGQCbKuN9wsqSH5H8qB3uPfVf7nn9V3g&#10;fD1ygpa4fFoawd7zsMiSZ71cbR1g840Dv1sfg6kKd9Ykg3VJUFrCWH1wnfOcdfml1wufYg9asJHL&#10;ZiA9dyazvi1M8P+6z8K7bvu89Kz5dcuEgY0iA8n9xn0rwYn6LPsv7/MiEymkuYGc+PQUuLh/dUFF&#10;I8DlZIC/FHr/Rc9TJpLsjaG5fRq/U5IBWVrCWbaeF7FHxIMCUi96XrgQtwVtWO8muHCd/n5I1ClM&#10;BB97p7OxhindANhtcR10tuEJGhtJoGuLYKFMolilnAJpKDPkfrUXRVSFeHvkjE8zqfo0ALvx6TpV&#10;lCBxzSQC0oAnX+wzNTeUPjImxTZnIdj5acGHc0n+gQBDKVseo0XkmcQpIt/59ZwJx0A42bOAdc2D&#10;NDKdEoyizDwpaCuFjQus3bMqs77gnmQOFeRDeZgbe8SEdMhiuRt7zrk9Zv1ezVko5Zjzv6p53I8N&#10;xwhYQz4GsrXJZyLBTpEmmkxM4c2cCXpYN0dG7gJ4tZvRwkkK7qvNc6d1DD/Um55Vaz33mbDjzrfh&#10;6UrWGgSImrarLJwzyrjnY9VrtN7U+WX/ldxTSFRrjqdPU+gJ7hE9HwaGyZ4RQ0GxcFe8oO2fVhtj&#10;1mRw2IzFS/F+n0dUJibFzZb7Rgq75c0gg2InfSwhW7xUqZ2+pr6+/ZdXG75t+Yy9seW0ADMaMf8x&#10;MLkXN21INTxtR+EezkuSHprBplWDXZJJFR8FjxTC4LOWT3vAwG4PX7UXxt89zwzfgY04AAMKdzRW&#10;pHBverORwbrYqj/Gf+M+mVl4bx4zO/eMaeRTOxZt6xmZZA3ztOSktloivd5NdAe799HTAPj0SWmz&#10;PWcYf0/h4eEybqAGL6KaEMqynMiFXdhR4TOr6lEhF7d8d4ZBOZjUucOqbfaCXyDxBcgLakIK9+pP&#10;bB0oAG8kEarNt0gMgEnH23A8hnHPL2DrcMF8FwD6PimqxzisoXrCvUwDIuNf36qtmIcwC9dSmALt&#10;/5q2mdIGkeHTzDmXhLKeIMwbGVAgwvkqbArv+zx1au6/kl+oco5ZEVdtZ4GcErMonS5pB41T1bCf&#10;Kupo+GZvCq9QauE8Z59r94lEqIVkhyuJ1e3OI6VGYK4RzngMzG0opBy6ziOxqS1VF56IEpohAg5K&#10;ZtXenX/4s3NulSO+FQ7DiiMKF7ujFB/82X13qCWWnEfnMT2Bj549d6+RTnN4NngLbIL31O38N9vr&#10;roPCQhFufPDg45oqTpfSAt/UX1vptz9JNapwDuUQt1iQohvylemkwiBGmbgTxe8jJTiX90CyDUSr&#10;rbm5nf96Zq0XVKax74t0Oc9sHTpyMIoEFF33iRP67sTUVhO++SZOwKVpvvQUfZiex5mYPSNK0ues&#10;nC8q0TZqIXTgcnusKTdNDmJ6UMt5zoQ0TIig/kHE909DmcSYYrvYrbgVaA4M3uEAHH5MEpj09qPn&#10;fXfA1hZ6D+30pwgC/iz4Vw4C0H7ZKv6u/+buEx/CCMn2CPgqZuR2/lvtWYPQVMG5cDTNkdzuuHL4&#10;hUT7sTSwkdBva2mYlSOx4ybzTV+DP8tuGm8rGfgN5yeaqsoh8S4B3c0xRmIMgJ18TBxlcyX+Igic&#10;ajuaHtBUn40+S88914hoKvIkP0rIOqaznKi9Peuehi/TI8BqmnS73pt70THPncDjl/Kw1pSsdOVM&#10;jImPgp6dawq36j6pEUbC2g01Kusho5+QGXzZORAeqf96jKSKZykxtf8vsbCgebfzX7dvo+KgXlEX&#10;truKjeVUFaBu51IFP1N95ig9F6qtvnIxjytx3gOS89KvwKfJE+q8CEeDYY6iQ6CLfWBS4/Kswuuz&#10;7N6DI5x7hmISkEQIhGyhBiuEtWEzJC9CylC8p/eMWptxc4QQLN9xg97Xvjugi7ImP7upTLxcKbfz&#10;X+8mSqylH+1nNpLb9d7yLZUyMoZVqtimGVOMwaocEAiK8PTNJlzjSqI8hoI8xt6XR+A+/wW2FPAu&#10;3vJGfT6xTMy31wukAbJ9W4nem3v5W0kqSaeq8tkBCXi/fCOz/E2oJW3P/qCMiSUBQizT3e+oBYxp&#10;aVgATlM7K15BDKQ0LCxN6tT3nsHdmNNQlfdNURSBY1CBY85wmS1jj8cMLNVG0poTgzYHBvwqkUFk&#10;PSNwrcv09e27CdOmz+SMGPfpzvu4m7QHJ5rQE1TJmbvr7/qv91EkWt+nxqtpzO366PwW+51Ghiqh&#10;5yrOqa4LBZ/dIpkkjWIy5jp+XokPPSs3Kt+FEbE2cGH3zPT5tKeDe6G7ZQH/SLfPt9GYiif3vvqv&#10;mDOCEJPC73LZQNfVVEuS7+Wnof2AU8yBqb62H8sL7uy53lf/5Z7JJkinASnxJMU3zsxa40WpT2Ng&#10;b0tChKPgUMqVPnvFvN/uE+M5qyNRNQsT6bu0UxDY5TJpL4T0BReBPgk1pNSQN6lHxOUtcF5GILma&#10;8xVCwKb3ZoMf/6BLbTOjOrGcH0PC0jkSZRvp3n5CH0fmXWhdywk87hk+faNxeIvrRrahIyO9Z5yF&#10;rQiBzCdD3nmbUL91h95X/5U7B77ZWQV/UiEBDthOiID2VnrJ/WDVtscqZxargyf3E8rg2DOSm1Ih&#10;fpcM7D7nBdiKuwn89D4wasK5Z7zGbwCB1Ad3jrHcXNhKfVIwhQTYqGehz1emQWTSLlYeM8zx9pU0&#10;4s55Rp1c4W/0+fDw17Gn7J4desfN0E1ItWKsiblvX9/+K/cZbbTKHsydmj3jaDOj/BttratzcEbe&#10;zrODQ/+Tl347C4pD1B4pJcnjdTv/9RiFck1tFkiISgd3nfk8M/wHVnKp8pMYzTkz9F4bYAQMVNqq&#10;7aZuu0ieQkxQVaiiz95X/5Xj5a47RT4HbxDTDX9D9UwVDcVN4zE8bjvU0igtAga01Dyw97WtEUYb&#10;XMgflf2yrdHeHsTD3DmNYmvfe/NOyPb20LVoTSHDD0/VrAc51MQBQat+SK6L2Nn9mhIM+qsYTtHA&#10;/DQMzor1iU7xUML9ouci48uzCQ/GZ5CjNvXNnjFjrCvMI7A8VhKT3/aKXfa8Hr7DnKEtm1rovtut&#10;GGSpycrxnBEOb1Ybx7/tMAplchGYdmpOSkVYvc8H4aCkBq82vuU6352m+i9T2Ly47cjecbXUocbl&#10;3XVCygozsOqZgb+QeCplU8t5EiyrSHsuiWSHe5Y8fMEvcOO7iioOM9PIXG1s5qJt3LkdBsxIoE9T&#10;mETtueft/OP+xyRI6sA1h27Xeerefj1/UmEHRfykv+ClwlOdvYgtbsJ6ZiiRbQMPGkOviSPIJo8i&#10;f+mDZnakI0xWvADZM+u7CS68Iy4pSs/Ita1nltyW5bipxrPtffVf5v5AV2o/SIuLIsFzUmx1VohT&#10;z4/HRM0TKSAoBMloRx657Q6BIweKeIv/fuL+aL2zFyjB58TfPc4MhIp0i+CE/H9QWs0M91pZEMBR&#10;4D6NaSwZhFKewMIfZ3bumbixnZJK1e9hRwrdVUkKPo2M6uwKf6OiEzluD+yOB6tuVilAh0lhoRer&#10;OzxGySjuX4/vel6uMWFSKCCdRGEEWEsxKeXA9NggTgTicjlnxoCJc7/aWILGQ9GzbiNtG7kky/KY&#10;YWwDgwXZ1zsfX855ZvAeP40Q9GagvWG59YFBBvZ6zsePnk3jeV7JkvC9W+qTEva5Um7nv27PJZX2&#10;WalAEN6YzjmPFExqIziq3C4po33RRlZ5MkrhwcP9WEeLyHj5pueOPGZ27vn47vJpLrBKRjkJ5YfH&#10;tz0TEvOkqBQTesDyaZwsqUVMhrA8JqiV+ss81Jc9Q/2mQXKBUQoaoXAfLSJhZwizZ8R3ZuUqXIaW&#10;lTvc17f/Suog6134weQ1Mq62noktWiA+WSiRvFmtgEIDbyz2v8CqOLIADjHfnZPCYi+R9nyMk9MV&#10;AZgzh/6Ftoj0ND6N48Cx7LQNDL8K2Z0ez6IUy9uPfd5PITEK9IFc52W8bue/uS+qdlSMWjcsmx+6&#10;3XE3V8FCfF8Fq1c9GL3JF6AhyyUd+2O0aEsttpU7l+7pCBYq/0PM76ka6fa5IrOnYrVWIEIs6zqi&#10;4FF9lv1XrhQhvXJ+SqRvggV8q8pNx8AOj3UFg2VtPf5pN1GZAM74o+zVDzxY3N2xujFG+1q+7yZO&#10;6tLRa1XqhCwVBQA2Q8bdI6AyT9UnTCE4+GNmxzVd6uOc1E1qkSs/Idb0N6pR9yxh2irzOB8jy63d&#10;9b76L9P9vCSM02W6rzkL7FyTkmnR57xUrfl2No89r1rE6dgvasLp8SLqEbE5sLvVXirZMGq/O+eM&#10;KTNX+8muoK0SDsXN7npGyhvUKi6K/t4YArUPpx/v8BhDpPhFPb7sGRdi+UeecwZeMj/9JAPCpVNe&#10;gp57Q2GrbnLgkfK2lDMMVWTzsw2pZdKXG9QnudNU/5W0veq4IMUUS2rceWWhUNtmriCofVkFngaW&#10;7AWPZK2nlNeN5r1nMG1GkhNxwBfQxQY3vDhBiEgMnpkX5xmJogIGgxcQpt4LIRD1LkMJb7QSZ9Yl&#10;AaWl2unxNtrurxdzJsBnzC3uCIRTnzOOv4ICURBKmX2t5yVPX/cyhDVzR9stKIYeuelUwF+KrZOL&#10;rsze1jMnySyOIjayTXh81bOqmbv8naLame1nTgLIC4mSyymdsgcMhL1jyWK1wR29ys9Q2RLi/GOn&#10;CFUnznH2LGCSH0NBYUzPxyskADfZCz2SnVUGafbM+Lt5B3Tnj+JhpPvL67qsNmWKwQfl2zDfzOK5&#10;W20idaoJO+aMP1eXS7dPU07fc1ZR7y6riPQALcklAS1AaOx+n4HNoRJnz39xyVvvGVyXk9DxPdBz&#10;nzMYNOEHYtxg2oIM7uYMWTnLlRlwt+0YdW0k8VPnW1Gq7gATAwORPbN66V+77Bkcrh3XcpxGpGz2&#10;LNRIbgZbIYDhuhmU3Cw+pIyVUFkePVsfC44tLBdEEStFXEn1NeMsup3/zvZAPNyeXnx23c5/3R5Y&#10;htERhNYzqMOo3O4kR8Cxae2yFzxcO2FxFBMSzxfxDzTGp81XnZux+9DJG10byxukhd/F0gx+PPcA&#10;fmWEMRn7abTMxwzcO8jIdAtDrGafZf/llcJjaK7IMDbbHMwhS5IDwxMqX2nbfVCDDvSAcpYcve5Z&#10;sG0botwCphuo1k8TzS9rkeX5HXDNmvMvWGoi5jmJRLzf9AzYyBtJOSEhElvPiLVi12SWbaf8D2J6&#10;xpvgHZZScz1n/Gmue8X/gC7rp3ww+yRATIEszFZzRo5w9IPCwFAIGXnfMxLflhX2qSo8rnMmF62A&#10;MCRBqirf8hiOw2P3/F8QOvc9g5IBkWA5ohtd2moDhOHTSWGKbW3aGcBIoYnHqYI68667B3850TZR&#10;LyEL813YzOZ3Umm4CYYiTt+WBP7N2zluCCLzEy97lufO7+pmsLbPkDZIFA/sCf6RXm5/GaE/8dfb&#10;fSYGSSkVLycb2ZlUBImyZxSoTPE3hZHuSLQ7xz1BFXdz5lZngEix2rJzQ9eoT6MDaYXHRsqE3lYb&#10;c6m8fPKRfMAVHfe5WS31bvVMGAYSdM/+9Hy8evnq7bs5o3FNWERFppZPi6W650dcS3Wq6rHMkBen&#10;Smkm3ufp+Zg9KxvJG/l0cYD1n1H0enw5ZzjJjOU93CPknNW1HCo2uHESDpXTevCAeDPueqamDNzA&#10;y/mI5SmSZ1ZBDu8e6qO7wlvOx5c9w5kq0F2jrtVWpc0ZZLRLaD4WxMEn46XHCCzxPFVP21YYRIv+&#10;w2qrGpul+3x8N2e4H9qeV/txYPkH3J5+/KBtWAlFzvJxOSYfPVsfC20EIYTu64/+zRXwO3p4by9n&#10;a7W3aU8vbue//r7KdtnLgDOt7CG381+3B79l5XcieJbvH/kRqowL/hHHV5CnCVOx3SKHAsUVtUBJ&#10;1GjKlSsM2GPlzj3LFPWqP7ELQCbKZnsC24hMTdeRMFz37Ahok24ACOYOA+iWOQotbhk/1Y91PeiV&#10;pGM/hRnfSzsEfKli+Kq31HJY3OREOkZN8VCipFUahVhfuHFxriBSYsTo5VsuPXFQaeChsSDK4dKL&#10;KvUbOI61IYnEsG2vdhebopgQRtdWyQa2KjMnuoWl99mq4JyPI/xJYfBblUIZzw62qnhyd4fjZWLL&#10;stsHmvg3Oq7DEy89XAAT2EB/WAUg2jKi/mbFTVwA7F7TV/Fc+pZA4MPvZgtbs4yZyGMfTmUyz0WG&#10;w/W95RTUkGuD7vaW3fEReUKX8frIFZEktSt1yNsSqYIFhQ/oqluoxNnSHIfB7xdaJSoL0tisCHf4&#10;psbK3WY99S2umJQO2SDJMXaegPsHQ6FYxpBxbWAQuE8R0CBh4W/JGTaBdupJ4eUK34N3WFmhvvoK&#10;dzBL0igL/xDkVm/DVO4PEjY6VoQn9eTO5CXNGEw5omtgeFr/MMkPLN55zrsEQy23TwrkzY/4Lt3N&#10;XIigFSHp7x7ljhxDpcnKimuHFbHOR83inwIRkVwZCROCe0XA1HOAEabn6wC7fPXYkvquZ3npsCiD&#10;ggvzXNuFV2KqMofHkHchggp2fNmzPlfLyWI3wcaZhOXVYy33yjn1WL6pHLcfX/Ysw630pzHB9VgO&#10;Bb0e+9O1JIxUfpr/qWcVYCltlHhH57wApfGB1Zyfj4nAVzRay3PvLaIaBXHAGvXj06jfKoP/iQxA&#10;FXGjqx+/ozAida6QdNIjuU8SpP7+6VrtccnH/9xz3SVBz4+NxFtX+CvU4lzO2XN7TKzzXpEkYIbz&#10;2nLhiZlXBebJSR4DA7+qLKzcjHer3aLrOp39VCEnUfvy0zwMDarmrHyEyWch9DN3PnJPVap0QOOQ&#10;Y4MGpXpMMakyCGbPYFRrYC/zTQik4Fn1p+UWbKxCJqPjWtMdNHsGwVpOBpnAL/YZIVoJbgcxK9yo&#10;NR7CE7uQBp+H1pPjxqPwQotGwC24FlCd3bFMtICPm4Qgxx7vIACAVuhDx7jCm3nHPSnLqKpIsZEP&#10;c4Wh/BJQIB5jzGwgI4FoinuW6+7Rs+V0WrBAhgq3ig6dN7Dwltv5r9sTT7SOIlBIuOmW9kcKlrnh&#10;UzuNqSKU5lYEwrodLcq74WzwxDnUL7gzm0GpZb/7dGgqidbqmgR2P9QUjSxrbBqQjzU9z5mjOFVU&#10;U8KcM2BjL4lYy05HMKepO5sKL3umykyBBx/WNiUA+bRJ9Hl2wLFX7uh0Atz1LL9ZYQtRcHr8At/9&#10;Ao06PNalY96Mt/yCm/Zsc59Y0bx5Zkm6q82QDCvduVjo5ZzlNPeosXa7Ico1SIjKeizB0FgoEXlX&#10;eCZlT6z83lJRWk8pNRh54ROvSZG862vB+PRDYDUhXY/v5rzcJXX8NBOpA1ufngNb9ZZ6fNkzMRlb&#10;2AffGdn/M+PoqZg0QG89vutZm2MTfFohNSnqos/UilLY52Os0PLHl7p/17NKOU7dVp63RkKc5sni&#10;nj0rOFrH/W3PaB7Tbnv2LEXbjFnKVqdt4qSLHeLHl3OWMVDH5kHbBEYoupds/ZlXLK5WZ7JM5cue&#10;JVrNHp/nGawP8U337ANb+0zUeuo8n2l7k6q8hbfZHyW6Z6+B2/lvSmEuFayg6NQImZ/bHSUSjiFt&#10;USgQIueerwHqooK4g19sjzUbT1xkNh5frum6XfVuLRoVvuaSF4nW42GkV8/a2iOP9Nztm4dySyKg&#10;AT4qjezt0TJKIJcC/9OaUieM2nNe0wd7B/JBOMyPrfbPmUGbFRN9SaeKyJc6WNJyfpo1NSRmivF6&#10;LG/dPCGc0xe6+XBs+NiXd21+ms2so/tUP0ggWIoR2LN3R0dA+ugvl7MqFcyeCSsXk33qVJQixG/o&#10;t62RXfaMPl7Uj9uz+xdwJxcWTjZmzyIUmtwcZVwRdC/jl4vZcaXy4cZhqV5ZijGFGgWNX9wtcvV6&#10;H5AfWV/+arqE5rgqJlaKvOQ9WEA9EfMRlbfos+WaFCykfJeYalkInSf1X3Fm8aOQfeFXH6EE9Mma&#10;T8FhvfkgOTh9fpfZ3hsJKo3qvaVUUNaKrg8LzuoPP7AarCpWU3b7DgVCbXIVpRvseAJI3C3JvkRE&#10;/BTXbttbMpCL7QhiFU+v9hbrdoJLOEOBKqhucdxU2As6795v7nDwLRW6HoTFOnLi095iNZZjXFls&#10;3esIiLBCooJ6d5JSnWKzZnAJgm/euvPPr9ZsoRPrdPPD8ymxktx5YUhe+Gy4kYnaVrF7h/kQMvPx&#10;OqwFkTrTxdtFxoSwzYnk2cBSUJQq5QTBFVaqZkvcw/IE7GLSxR1JsTg2smexqfowJdTreOEj6wFP&#10;DhBVLD0oPEz3zJESSZSU9avEP5pezHTKLjstMue2Ngj14AVJEVEwH6KiWpYlqdkiVyx3n1jvdgrk&#10;T7sXu/8QtbRVD1JKNQgWZv8PPNla/uEpJ74OEHZPhEOv9haDvoDacrL33cNl5cslVXRV6IF1UNB5&#10;dcuJiPjgXbdUZbTlQQLfBrJEwBRkCy+Kcl6XblUiwD4q4A6qPHPLLgSO8wHi4gNhpNYPAyQ1rVLw&#10;EvRMe8plG+bY8rDEBl3NVmVerZnMV01SRJxdy3ippTmfClYepwDjV5VT7meLEpkHSOioblji/HVt&#10;Z7rF0dviRICzqtigvMovQia4q8kIyBETT0Q3+rTIiPmI3dZsBZxMHiaD5QUlC+1Zu4eU785s0hW4&#10;yjAHRaS1Q1T+FgDW3SI0Xrh1yXApfUh3NfZoHJlzFYyTrtzDBoT6BSMfHPslZlwan9k5Q4cy1kUG&#10;dlH+c1klHXLD1WyFBqHmXdr1V5Ssu7GMKKNSqnJTl71lMvSV84FRdhe2rvW14COQjmg+UnK32/4C&#10;AeyEeaoLatxB/m7mv6FiIoyrCq9wWMWS3Oyku4jLW5oTWWQ/10mhdhYIjAg8eJj2lJW2tOAaw2na&#10;9476rxwr0ty6GHiI7XZCXeXotUTUb1URdaWn7dI/sNxfnBMiGL+t8OK02mDR3AdcETZWYqt42QbF&#10;GQu6elCOFzvnSfaPDxf4O/yl37eQRAMHXP+Q3rg3P66l7q6JsA1odcRWS8GWhMn4L/0z7HZYdFdh&#10;RsRx1CB5znR56lYXLGZ4F7g5eMLWra5azHAkaRZgFZrHBU6nVDAdfmmT+M5zWXpHfS25ys4VkftL&#10;btZfjg3A+nFJI26EwLDo06fQRLJcJJ5uAFnpW/HfZObIEs7WeZTHbhGYyd3IImFx2sFB/LsuFekY&#10;sN/eLYSZuh9+EILCL7odKbexruO6jv5h5ELKRGApwOv7WkBGqdEQykCejCE/6Ps4W45wChiVGMAV&#10;ty6jyC4zAlSRi1/9KWHJENRyiyaQ8apbqL2ujlAp8W7QAR82DpxuBcRcuyW7Z862hnzVLYa8PSJK&#10;9VOlgEUOkDpoPCiyiTTX3q3KnYYoZjPgvC/2VhyzXlXUsXWLe8iLjPtrK5XDMrl4yjeS8kHKo4My&#10;nfWxoFB0x73Ky9YcUZJVndBGiAh8l1Z/QorcQTNYAGwHQ1/TYQP8Vf/NwXD3HiURRnMWlTP1tTm5&#10;NVLbojmi6eq2G1iAi/OxxeSeNI7GpOrCDxJ3YBbr+kNizkbVVQucwxxfPy99UtyrjnckRskY//lp&#10;UgAxsuCqqIgCGNsa9L5i4XSVSFobhEfH1XULterW5Kz5LZ8jvrE2KbinzzVQBOA+N5NCEUr3qy48&#10;RVfbRrmtAc1/BTKA5kjnQdYLHRwntb6EKtEVaXj6/CSBra6oSVqmqwA/qhSz46TO3Y6LBgdVYSHg&#10;T+urRT3mUKSp+cPKbU8BQCZFqtxuWAZXDAczQoxidAsSJy8c+H//lxtMFCyRKkhc/OaNHSmikyBB&#10;aoTBQXzM+vz6L38YnF8KaeLOv7siTUChZsv6byaUfCGsTgwZJe2FDGu7h5N431t228uIrOnOakjU&#10;EJXXe4v/PPMjlldrkVWH3XtbRDOfskG5Um9JipsDEYhBUk9KxjZjx+Ipil23ypGkiYrhkFN71wet&#10;b2b/FVvL3ZJW3QDsk9G70jHxqvR4cRENenh/iNHkmbImL+QXekwabVxsQf3b9lmUNOuDgA43oAHV&#10;/NLuApHISt+T8G/mlqNFOm25GRxgUxLerA2lgnuY9RwLjxGU4Jmr06r7WXND55umFG6rNBkdHrKe&#10;Hu3LPseq5GiZc2MBKqbmz3JSg0xqQLT2aN/d/43CZXURUYvHZKUhXXDr5aNZH9D6kNP+ggEvb1Ky&#10;TpDxRZYtA+Jalq36Bspe4gzFEdNRe7efc20x4YVKWfrkH3w+yerf3LTwCR9toCTKNQ8Np5/ILg6p&#10;ypkmP2hlPj5WdZGGW2tUm9Sh5EcM1r+07j3F2Rdl5dawJhiAbT4UDc0PKju+XyCyUDb6j6rj/jwf&#10;HaykL1SkvOlsGWGfT2stNFP28P85e7feyM7kSvuvFHQ5gC0yeUhScPvGgD0Xg4EBAwPPZblUsgSU&#10;VEJVubvn388TO/fOXCtJ9X7obz5AXSaDseM9xBuHFRHbb70qz+WmjvPRzTjivk2BXT/JsT+4YeOv&#10;vSbPqzwvp2kswatQ6uVi4GZNf784MJgj8Flu6nRq/IMz8RpPHodN81JzQIyy/uzMa1n/LAodHRM8&#10;CXltlge7MVW7r8m5rfHplDByeTOSeA5Bw640229t/91+e8sjUslBeu/6t1+TZ8rKt5Nx/qpNLeHB&#10;3G7ycJf7lceZWdOh4zoPQv01eV7jiVG/qfzxSts3wzraAiUzGPeKZ/yQ/OBbeLI1645P44NT5O8s&#10;J5u6LgLXfQp7Yt/QqltwQuuPoKE/Azt/tW+vrsqFD31j8R3/4CPwemmAVD+8fD4pmreUX82AofOj&#10;xFiMcqZiJ5g/eFV7lT88sp+bI9iS9b9Op5Sbd37T0RQdLoiFI8+Hu5ty8mRsLzNuGk7buqrNpf91&#10;4jnd19YNvlBuu/+3f8it3Uy/t/HkJdh0DDGB0fZxqPKHKPSrTtpByQDyN7zM+WdnneuYjAWwLgLg&#10;i6t6xqBEHa79ItTLjKLbjAwyS/x/KWfwJKh9lS6eDP/2BnJHbrd3pnewddzYOKfutZhT3ONNi26/&#10;tf133ffL7l0udrx7zWmlIVZ71hSIU0ocH/D8w7MCOh+k+CED1U5vg1vDCyUhyetRo5dlevm0oim2&#10;88nqkhvxdyIpeeVL6cWduDwlZzkvt4kMzOrqOjkvN5jbPR0g4k7gPG0m0ViHp4jFmSexpvUeEsYm&#10;mqvlDJUyVZ1tfBCvW6s8psHaVbst4sPb6ws2i7/zKs8+cejf7VVkdimN/1aa7be2/57OGo8Na7DY&#10;IZRmjgt6ekO333rtfI5/sJ5P2uxO9UCsYbzYNwAHOpIe7y7YvTU9qfaNN2d7IKcZ1+mmnrdmUVEn&#10;Y4r2TVeB2DgrKIM/sHpekzNP9oGtKTlDdeCN0vkpFyEuKWbWGjFRciYlmKerfMFFfxKlu85hxA/P&#10;dpTjGZQvDFVMoM29e2kqpeYdbbidnl7N/teq40Jnc9Wu5LzwZGFXLNR5sy9fSx0ntQXriW0u/a+X&#10;PF94cBzGNeNG2gK/cPmzG0+iWFsohJmNaytJt7YXOXkOr4r0488SKB9oUlyk/OHZXVc8k3LiF3Vu&#10;84cTbSk54/RNH7QzRrtXs//14s26UG7LF3fllR9eXoHLD5WcvDWbRsZNucqwhNK9fxExCz1EnG46&#10;U560XkvW/zrJGT7Hy8hvuDIvA7+haYE2vSWJOFmO1Wx6GdgNdxBE+wCK4gxFnAR9cfGjW7L+10nO&#10;S4/S8YBmIlf82cnPrSYQ+YcpAYsfItn2Zk05H9n919Z2e19O3AhgrrPxsOQwcrd3bvut7b/rb7PX&#10;awLs1d9+TR4ijZsaI6AHyCs/GXzXNkkSlxoAaF0K0uZbKw1iZPzYv/wTcdted3TKakhv1wIfeSu9&#10;41YOprg+arIX54QoOfltUVq8/tdpgWgavuFxBvlyhUEhNr5Vy8B2AJPFNkLNR17AU0xY3Uey/5u/&#10;MSDAjgRi0m8pJOK/14DqS2SXebzE5V49M6+Jynu15cgHH9gRmAg1Myz9GjuO3tmW9/xBL+Tskwcc&#10;c51xyykgm7/5nNtvbf89bQMnefPbMcUvsJjtt16TJ2JrDMta59VvByZCdhiKvIO5cRHFmqL4N+i0&#10;UCGgRq56Co87vxp7QNcxO5JnKDxMjhVT8mINX5MzzF6qMQd8ESokdDcgtavIWfjgC+7I6+5wBelh&#10;O7n74Jk/xBW9sucuNuQlx6XkjKeP9331Grb9DNsKkNwMyosPCn+YJgCX9GmvZv9rvf4XawWk+zqz&#10;Y+NJ1nOLEPIiTTF28iQas0Up+PI33EOUyvZGvUwW4XNtf5Uw+clK3L4H13KL/4yK8Lv5d6i21XPh&#10;vFz1Ifq7Qd6d3JopHWiW8a1UKF88+F7L/temWLfZDLiAGKb9TizJj6uQ7iZmmF2ojhm5wrKrEzRW&#10;47pCxFM4FbVhi9V44snJPIVnzzz5/Y3ybV7yBL42X/eFI8xt3f7sS481LEhKWaYLmJUzbgr2xjWs&#10;5WIkop+u8p8RKsC9Xo+0Wttw+GnnMa9XXAZcPhb75BrjHXSSP/3R6WW37IriefHpKZ6/mlN7sfQI&#10;3szxjs+5aGmizm95li9GIIbPRFvjj+JAoelOMqKeOgRz+ZrbyQ6ekncvZNxes9MNma9cL9602qPi&#10;87T/229t/11/e8nFDnva5800oP7l165gSrM0BQlpQMKAhVn+HGjyTlpdEi6gadcxBC9keY0hD9sa&#10;tCQRdmUaXtJ+YBsx73JpL4/1MyfpBMZUDC9mA2PnyfXnH+VKrfYkLXmuDAB8uTWRMpUQb4iHT5nk&#10;SU8QOVod6k2HXEwoHijOXX7Mxd4D50WvnXX3ehF7w4mirObaAAt3sklhlk9p0jm6sP3JZrRq6Iux&#10;TuyLplv5wWEXo2D45v7h2RpHPQ8m7XQYm0v/a3sVznAgmq4fTnMKtwVcQDsnOxO3iT4fxXPc1u2H&#10;pGDfwBMLb3VoKIg4NjgDGAjVI8tFmDECVzyBTa+lI4QG1gGB6mDiCQ7OZu4XwdF1HuNZTjLQqygY&#10;rtc9b0norq4BTZFn3qJeWxCBa2UVd+gFopQ/e5KTzvNXsA6y4FO9Ml9LumfSiJYnQcINxsqDu05B&#10;3+TEHCUVdfqz6KyTiXT+IRYdAcaFJ7r2lCRTa8urtZX7oNWmzVLotZlCsV4bKpVWXXLmSUhikxPU&#10;1xu80wEWrD4Z3fTYvuJ5QS4TmccDrh/O/2ldBGLhp1vm5OQMrZYZTSYx/urPsrJr7HraSLY1wynf&#10;hqEDflthHY7nBfsNookoSfFE3a4WKGGZqxIDOqpt+oqk+1smtQRIncOExVI8x+M5vZJYnyu6/7yf&#10;g6c/rS0RprcUgi7PzPpnCb330FHQ9USpl6M5LsGVNYNXsNp0Uzp3cizV2gJ/Raef/iyH6JRt2EQB&#10;5LwhDqaNRr8eIL8Abq+UKOPXdd+m60+aFgYb9nb6YFNJc7rT229t/11/m9DH+iLSg26dNIBU22+9&#10;pssnMb/qOMZtrJiCszx4U9syzdeXKUUZF4flJA8FBG/IvYHBI3KxUnKX607QjH7qy0elDNygbUIG&#10;TtEza/0hqJbXvYpN3nVVBvx/WveJF57jBNtvbf89/zbgipXDJOKuVvzVNcSRWzXSoptKr2BrbLF0&#10;+vmsNXXbAk9qfK20IOFPzGbl1lz6X6fvnCb0q+EJiGDG2Yf+ZCe3jBWYxnVQxpknp3R9uLAx1uyc&#10;Ovu4N2MxL1tD/P6E2j7/WQ7Squh4Y9civvMPB2G9ripRk/OqtmT9r1XOS80byvvKS8pKO85K+/ac&#10;3C3aSOB8IPr2PeTqnruyHanRqfNJRSXe4rIIaOirkQcTh1qDwThp6+v9Ym37xPH8EVI+/UF2ded8&#10;Vo0mxdKbVNvffG0NSchNynj2jagPjS3yrABZmHu0/JCtaduJqPhW1AEh+Ha9hmirUQnLn+Vpa9Nz&#10;rvUWd8G37XePdnvbtNKpL1Zou6kBWfUCzzN1vOt3bquy/fd0piZNu3mBT9Pe9+q3X1tDzg9HYZEH&#10;PB+3NteQKUE4IOsPka0uIyFU3KHTD4n0n27qizPxKk/i9lsdFs9yn0PaOOKGr38WA26pidjuG1b2&#10;48OasUA7/IGNdLUqVCNuqXGC+Lydf+utmZj2toWDrjdryIM8yYQ5E6z6jNUKnbU08D79kOxP22aU&#10;amxVLYtxsX5Zr1lLQ1EfB3vhRRuV82O7/dL239OBYJ7Y5Irmw0BInOffbr/UfE4kGA3zIp5oZgZ7&#10;ysIPQXyu+o67V/kiYgu8s6cDQQzG1ZawHVvFzDiG16/S9qXbtxENXN1m9PTZUd1+63V5pvfHacEQ&#10;rDFFPLq8YqcfHhG2ZOVJ3bD61DZvN6959L/WryT/fOTczKrTDrQuFFcYnXjake2PbmcbZnirJ7pI&#10;STSL/tfKkHWbJ3YYUtNcxswEAMc/fv1nvAGbmc7SiNNHR01M4NMeE5nZzJRtA7b/rt+FMjx3XLhg&#10;J7ZfelUUQncD1Fw+d1308/pQ+ITVf1rX9XMvPwO+sppe20YqVTSQysmFDEPM+z7t0+Z/0xxAcOpa&#10;A6KFcNVTnEW1est0zzUUiZ7bOe1IBMJ5+TSCDy90/+vr9zc/mRu2gm/YjlLmeN1Yr6eD+YjF9upZ&#10;eJ0jnYRWhfniRPPscxcWCbBwKwoKpBm6007j3m8nqVn0v86n6gXh5Rhc/ii7Wdc5+P1BLPvT568f&#10;T0/D7++//bxE9ed//K+v39YI/9dv//Lx86//+A/vf/j6+dMvP/7zL58+Lf/48PPHXz/+06cv7/78&#10;/tOfvnv/4cPH374dvpsfvf/0+8/vT//nqRfYlMjXjWL5w/HHvv/L719/+Pr7v375x3+Y//Ufn3/8&#10;f//65d2Xb5/+6TN/mdV6/9uHnz9/+dN3H759WbZofusvX38//Tr/491ff/30G/+n37/+6bufv337&#10;/Yfvv1+Yvf/697/+8uHL56+ff/r29x8+//r9559++uXDx+//8vnLj9/zxt8s/+v3L58/fPz69Zff&#10;/vPffn7/+0dEmL//4X//mY/45UesLE7jb+9//fin7/75y8ePP33+8usP75bffMfmjrwf//qN5ZpF&#10;PBOe/8a/IRY/mR+cJHz/w19/+vLruy+fv827iWW6GHM/ffrl9//J/+G7d/O//s/8r/nLfO+7v/IP&#10;bsTWPOaBCvfNPIDxuw/8HMefqa3fvfvAfaZNCT7tepKH1fydD/912cX3fz597Psf/vPHZZfnf6wC&#10;fvj8229ff/n28d/5Yz/9+un9n777H9+/mzAuNt+7v7zDnqQ51fpgvCD6v0lEvhqA8cO7nyGa5PWq&#10;Y14Q/fuIfOHEG3J7s88picDFYuIf9zmhgooTouxzSqLhhHbf58RTceE0BZaPYvWSCDDadAfc58Qb&#10;F5xu6Ob5tC9TEpH1ozeFWD0uwYXTNGF7EPuURJNfxFDflwlLNzhx9p7F6iWRlgklHZyIYN4ITknE&#10;PpH0FTLxZF442RORRPpEYMReONG0FPd9/0QkEY4Awa7b/X0aTGGyYii6OBJFBS+CboZX3ngiHhN9&#10;3RdrSu3PXzi88PGFXHnnUaaUXwpWSbT0++Ms7Su/vPTUP4OwEKySaMDEFE0JVnnr8ScwmQWrJIIV&#10;ZZ/PglVeexwkAtNGrKTiCqOVhKplwNxli7G7SaMYXkmlFdNtXn14TVBdrGFSwYthB/diDfPy08GC&#10;LL3Zr6Tya5jXnwTR9G8UciXVyEV5875ck/U7X8mxf6h/2OdVVNR5oXXF43jI60/2lEm1QmkUFek7&#10;egA9Cbny/g8AHL9WyJVUw4tnVfBKBYA3z4YZXkkFL+wzwys1ALF0nvCDkCupSLaxX4ZXagCWkC80&#10;ZyOp4DUjScUapgbAQAWYIM78FDWfT+/kFQnMCV6pAWZ2A437xBomFbxmHqrglRpgpkwQ3xa8ksrz&#10;Sg1AWxAUm9mvpIIXel7crwlznFeexx90vzjzRTWpeJpj7K8h7WOSF/GXe2FVF9XwIsgseKUGmHHW&#10;xMj392sAiefVON1lwys1ALwIyxleSaXPxkTfzl9IiJSzIc58UXleqQEI1oFUEedwIqDnL8Rvmuk8&#10;Yr9SA8CL+JHhlVR4w+P3C16pAdgv4qhmDZMKXugNoaMGTH5eDe4XzrvhlVSeV2oAnC4MB7OGSTUR&#10;BYBw+2tIAi7kolYe32b/fhUVvAhLiDW8L72BuTGG+W7UpKgGDEosR8iVGgA8BmBywyup4MX7YNYw&#10;NQB2FMgFwyup9F0mVRH7RSYMMKBYw6RCH2LciLs8CZLLmScOB3pB8Eqq6TlAzx+xX6kByCjdkDQS&#10;vJJqeNHlXPBKDYDRS58NwSqJsIdId5ujkQqAFB0tsgSrJMItX+y8XV95WsScd+s0dkGwSqKJbGB9&#10;7S/gxFLPrCggIau9z6qIiACQYxNncApyLqxksKGIdLBh8hVnVuQouFxCFRYVUBBKs4QJNfiw4DVV&#10;XM9iCZMKXtMmS+xWXn4qIjhQ4mpNk8fzF06tNKADwSsvP88/pXxmDZNqqtIobBG88vJjQpGkF/d4&#10;gAIpFw+DUBlTVHOmmsI+ogBiv5Jq9gvotpArrz/AJ9woYV5P1vH8hXMO6T4oeOX955W8oWxfyJVU&#10;BxBXxAD2eU2O/vyFZPnADAheRQUvHjxxDh9TbRBCxZcX+1VUrCFBCnE2BhYYck2y3ciVVMgF4tbI&#10;lRpgqo6odd3fr8FfnL8QXkBAhUsJOOpCRfURoXKhN4qKkCjWkLjLAzg4fyGgR/Lq4qEsqtFRaERx&#10;DlMDUJkLrFosYRKNmQy8R7BKBQBKafI7uwbvgIbOa6G14YCKz1T2TS4i/SZTCXNhBYSeELuQKolO&#10;loY4FwMvPEuF/QQ+eJ9VES32E4/rrv00eLcLK4CYj+LlKqLFKnw0rPLuz7w945sAzbh83xKQ42nd&#10;lyqvPiUo1O+LBUwiWBGCMnuV+gInbfzq3cMOrDalOsDKSJXqAjz9hGr3WSURmgnYmJEqLz5e/2Rd&#10;9lklEfcKXoZVXnzaMqhQ8sBzzsdW2xhT3nGmWiZ1mcOeRPNkjU+9fwLz4gNppiWBWMAkoqRoUNz7&#10;rAaWdZFKavYi0pr9KbXFAvUUb34R0cNyCr+FVHnxZ0iSefIBhl2WAqmmE4RglRefsjcM1v29GtDu&#10;edVhhfVuWOXFPw3CEqySiAWcokghVV58vVdJ5PcqL/7Eqgxa5ymJDsSdKW4TUuXFn54QJqhLQVvs&#10;1VRrmODMVBuedxggIG++2KskIvdBVEwYuFMbcGHFqTUh+CKaSnPwN/sLOEUsF1YLgn9fqiICfznZ&#10;KsEqtYU9Fs9JpI/FFLWfpaJQE79YSJVE1CNSPyvMmIH8FqvnR8EqiWA1TpZYwLz4BJspuBCskghI&#10;Od0VxCMyJWAhFQkCs4BJBCtCpeYE1sVn9sbAR3aNiymCP38gZUAP8BMrWDefnAKISMGrqE4j1gSv&#10;uvq0BJl0zr5cRbXUbZmTkQqDnMJk+wWvpGL9poJgXy7i0rH0M+2M2uN9Zk1G8xmq2MXpABlU3AhJ&#10;mjhrk3H/F7jKrpk2IxUvx+r2iUAQF3N305oMbsRnlGypBujLPV0nDbcko/aIFkVq31ITTNcyvELD&#10;Lcl4wiiCV7KlMqA5OIUYiluSYXHQ0lc8LeCRct+mztwY2E02haIDyBGnJBXC9DZ32DWqXi+HC27I&#10;JlwH8E9Bhuf1rMLJTaaNX6q0ihtwZoUpKzK4Md7BrGQBPZl+R3TNnJIiwwnDiTA3oKCeHGSaz5nb&#10;XWR4l8S9zA2YuqPzEzXd6HHrxX0rslPkS61kKgUaKlFDo7glGfEAEpVqJVMpTLkxrf+MbEmG+nGB&#10;DjLXuZKEbif8va+ViwxugDeUbKVL7nkX74VJB8QuPhIkNqdE7VsqBaooZjKVkS3Jhts4xPuaayqy&#10;L2dyAu6PBrdcZKwkYS21kqVLqIGijsDIlmT+lBT+cwnIGscdCGEsib8BhQDldhNKE2GC2yLzt3t6&#10;PFz2jQoblW1epk6cybzmmiYaZzK0MjWb5kwWmdfKMxbuwm2qKE0Kk5kxQeZfnCnUCm5T+qBkSzL/&#10;mhYWdLr50YhF3IAiI/JH3zCRW5zmAykb4QYTOGgyuBGRM7pk2vXkStJ2Qt2AJGMl6Q9lrKCZBhjc&#10;ZjCi2rckw+YiWGZkK0woFh45K6Mni2y4UcoqtHKhQkG6kjQwerLI4AZC2axk4UI5WHQCMytZZFjm&#10;+DiKW+kSBvTRqlLcgBn/ed5uvI6pVDcrmUphJh3Rj9RwS7LpVEEHRsMtlQLe4kzfNNySjEgdnrCS&#10;LQ2MGc9AmwHDLcnwTTkl5u2ebhnnDcDLZwuMFVRkePk0JleypVKgtQKWoTolSUZ08IkxzWbfUilM&#10;y38gjmYlk4x4CaU9RrbGidIZReUEZ7DVZQP4QnIKilvGS4DoKIwO0w+TGW0a3AWYfrjnQ0KCiu44&#10;Yh2LirpXuvWJ2B22cTGbkW2GWVINM3S5OCIFMaXKhJyxcUybjPNPMM5wK40AN1W4sPThOy8/05jp&#10;omLU1sz2uZB5bkUGN5U6xjlMboQB6Qlr9q3I4PasXI5pwXKRbWm8YpRkk/mVLI0wBV0qoFAoVcq5&#10;KKUzZkKDR2f83IO5bk3GFSDQKM5k40eBMCksyLTHiw2Yno/qBjSClOaQdL0Up6TJKIzDLjGypVKg&#10;f4iqmVj6GcbZOvL+mutWIFJCTvQ6MJKVSTKD2AHU7Tv407Dl/I3TUMeArXCWg4oCY0YHqmUsjUDd&#10;n8Lh3zb6FNOOXKURrTQC3FgSs5BNNrumuLUimZFLiluTTSWksbZmMPl529hsTFfFrcno3WxKDYlW&#10;FDfacpn03hUZjb1wTMW+NaCU0KSChtL2Nj8Sbvz/hluaJH4lC7/KgNkj9q7hlopkKvPdKWksKlFo&#10;plsbbqUT9H1rNKq+bwUs5a2hhZm4bkVF4wba+hqzdRqsni8AwNdZkP0Ib1HBbFp7m3VMlQAz7FbD&#10;LKmGGRFewyw1At2wQOgaZklFeS7t2IzWKlQqXUJVqxf+diz+AbuCzJSQrCCmVKXSdU9IVlQwe767&#10;NW9NgUyxqwecsX9AimraiBDuMJKlEgFKQ0tKwyypBiNJJYFhljqE3B4+m2GWVICl6CpoDkhBTQlQ&#10;qep5VEYekGnrY8DErECQ3RMdoThd7FlS4dUs0Op9y2fGdV00yDPLqPYsqcY9nOI0wSx1wf3Uz6s9&#10;SypMY5ZEHZDUBaSNx8sTy5hU4xySRjOSpS6gxkehH29pMHtZfO+JFuyUw8j/E5IVFct4GGNpf88K&#10;eKr3rKj8nhX0FMQEFXFGstIg+jQW+JRorkvZF9Xg3Uh1mmVMXcCdJjRiJEsqYmfTjN8wS13A+BQ6&#10;6xpmSQUzYgfGLCgI6vRBV8iHooIZMUi1jKkLaEVLNNdIllRv2LPUBZQjEfI3zJIKYAbxTrWMqQvu&#10;2bMHY/A0fPXAoGrVAamgqBxgvlFIVlQ8Z1ThGq1fYFQqpjAoDLN2ZOzjWRhWWi2AYjXMWoPQ1tyU&#10;JxDfD/1NHJ1u/YZZUuE0McnZHBD6PF4ei0kRKA1SVLhaGDyKWeoCugTifhrJkgrriky6OiBpTdDN&#10;BDvJMEsqes3jexrdOM2SLwYP58M0QcCzDaoD+dcbAxMnSRJkIMvJZBvJkgpmgObVMpYG0cuYVHoZ&#10;KTMIye6mvE4o4qbSB2RpGX/es9Pci/1lbCp99JeGxhdmy2APw6w0CI2cVe0qoe9cRunmNpV2c/F2&#10;ghkADqqN1aYlGUf6BpDKvhGydJo+r+NwU/GCJhtuqqCfzFvJhlrFntg196/I6AKgckEzX+2iRMjq&#10;25VMMoKVS8n8rglOz9DkhmOtzOImI89OUFsoSLJ2xY25JwY22GSUS/DwGm6NSaUbPAhrsW9FRuab&#10;DoTCfGQIV8lGj3JjizSZvwGNSQW1SeNmI1upEmaVge0S921Gt13uG4MhjneKW5GB4WAetuGWSoFU&#10;HA3PhHtN4Co/EvifynNhMSYZZq4KdF6RzeXGn9y/b41JpeXJ9FfY1yVNhtU/vZwEt1QKIBaYBKi4&#10;FdnMzTYgfJ7BXElmZVBbZ2RLMm4AS6tOSesSEjSmDAXlHR/JzWYulEgHYU8EGZgdijyNbEXGbeOQ&#10;isAIv1bcGHYGrmX/lBQZ68HNUdxKKfDi0B/PcEsyXhyMBXMmG5NKd2c0peGWugRfY3HP929AY1IJ&#10;/6KFDLfUJbe4bCoIyWuW+8YwLoQz3JKMU+LS2MRGixvNdU36tcmwZSglVDeglMLM7Hb7lmTM3ptB&#10;1EJzFZQVn4jRUubFKbKRjZ4yhlsqhXGKVAiNpyk2AI+dibSG2xUmlZNsmlEyTq64LaBIIdsVJpWm&#10;jcqdKrIZejJk+/etMakQcVHFDSgy7hvDvhW3VArUJUhdUlBWr0u6zSkVVQxtNLKVLqESFPvVrGQq&#10;BXwcCtwVtyQjj82MEcWtdQnV/kqX3CUZ3EgXqH1LpcDtZv6Nki3JThPg1H1LA2OqIABhmn1LMtQW&#10;ZZ0Cp4hrEtcUDPjMPTXckmwQASgvcUquMKnzCpv7VmS83c+E/Ay3tkvo0KJWsrCs3G6Q6uaUNCqV&#10;gDA1PWIliwxuJF/MDSgwK6cfbmbfimwCroDXzEqmUpi0gcoxc5zicDELdqY0Gm6pFAa5zGE2K5lk&#10;WObYyupMplLgkSSnqrgV2Q2wJFP4yH2OJeH036mRC9dk00FJ7VsqBd4bRoCLBCmFXvWR4FvcSqZS&#10;gNvkRcy+NRkt8kyiGbOzPpKZzKbM8pqMtpBU5uxbCg1LpQZiGuXv+zhXZBgmJkeKbVCyURpoWuBc&#10;keEGq27jVH8mN2a3j2skZCsyDDw6VJiVTKXAN6JgTXyyULCkArhuilsqhcFXj/sgZCsyELf0FTGy&#10;tVLg3qDMBbcio3oCJWS4lS6h6/Dk6gS3IjtQrqes1+qNims0HTANt9IlS17WaOUCtPJ0AIZSK1m6&#10;xBa9gK6IGwC3OzcwpsgmYDVV7Pu6pJCpONAz+FWsZJHxCN9RDGq4pS6BGyOFBH6cQxhLMk++86gK&#10;mTqDlV3EsMgAQQyC1siWugTjieJAcwMa0HoHCEVFngqaihlK42i1b6VLpt2NgfVxL2MDcFaeVcFq&#10;k2HeE5A2lkL1S51GGqTtzJksXcIMRwCBZt9SKdwS0pmnY19zdadVBqDODClx31IpEFWmHF1xSzIe&#10;HNduhY72uW9UkJKmFbIVGdzo92F8nAKoYhSSXDQ3oMhw1ykhVdxSKSxunwFJkqKIJZkk4fQp2t+3&#10;YxoYQARpAWT2rcgwS2jdpGRrXULxu3pNG9q69LIzN6CgrSDxsfCVbK1LjmgFJVvrkqfHwXLu37eC&#10;xE5+xOU6qpsqgX3i0UaXFBkuLTXDxuaqLqy8OGhzYykUGS/O85OBltAsM47yvKbOoyoyuD1SRCdu&#10;QCFVCdniL5p9KzLebmbZGbukoKre5ioyFNAy4WT/dhfCFXf90fk4RUaUmXZWJpNZYFWsV+xJoyeL&#10;jOeGCQ7mdj+lLsHi4nKrfSsyi+8mbRZncry+SSXv3+4mYwARsQhzJlOXABuZJoiGW5Gh7qAz3MrA&#10;QG3xfBtuRTYzWU1rC7rF5UoCMVbTMK7JaJFgemQeGrKKQTnqVexbqiDCLBT/GgvvCrP6/KSGOTGt&#10;KJcELAuusNi3grpODI8ImZCtyLimKAVz3wrr6iOGRTYurYvOFNgV9Yr/rGQrc2aafShd0rhVVAnB&#10;J7OSqUtADkxyy+xb6RLiytMTZv9MVr9XHioqCExUrbuwTgmYis4Umc9AN3SVUns8CCNb6pLBbbAD&#10;ZiVLlwDJVW07SDbEfRu3j+SK4VZKgV4fKBMjW5KN+6BaExIdiY8kQcVQbnFKmmz6gpFb2Zftrlq4&#10;zpC3ScrvnskmA4f6zIgdw62cFUaHqqL0u+78+gBy4CB8HEIIuZKeW5LhQFtuqRQIzzMjVsRe7wou&#10;S0nu3cHEzLHNSranITT7lmRwu1fRUKJhzQ1zUp2SJIPb0/Ry2LVeuSfFDcyTiWA02XTZxFYw3FIp&#10;EK0kriNuN0Mv4yPhNr6w4ZZKYbg9mLlq6PzmJk9JAVixQqnuN7IVGbIRVTP71rhXlILqb3RXZJyS&#10;o/IDaIMRS4LmAvZn7luRTR7txuAUaHnV3GiMJGqcm2y4zcXZvwENYCVAj5EnbneRLdxM8w4iDy3b&#10;GCaGW5LBjVkh5gY0gJVhHNT4G26lS7Am58kXK9m6hKCOQaKCoo4lIbcLvkfJlkqBhjfoSSVbktFf&#10;8E5hDKnNj4+c9jqMFzMrmWTcN8YniQgGsYfiBgpJ7VuReV1SAFaSr+AnjWxF5t/uauHKJZ04tljJ&#10;IhszQbW4IIxcKwmG28TMm4xP5FU2N6Bxr8TiMISMbGnO0IWCYITRXFe4V9IxpsKU+tVYEspLKco2&#10;9+0K94oG4ijvW69FRmEk8Ul1A1Ip8HBw39RKJhmWOSUywlukbiqWZJ6pAYwL2ZKMU0JYx/gBBWDl&#10;BnBKFLfSJY+YGCbSS3q1ZCMQok5JkXmvowCsGFzIZnRJkXkLrwCsaGUeRnNKigytTG8ec0oKwDoD&#10;phlMLU5JkfHiUFhl7lvjXrETiCwbbqVL6IOl6nFYgjolOKemjXeTsZLPqkbsrgCs7NsjcXMjW9kl&#10;YPeIdQm7pHuxAnplmKvh1rqEUnATeWKIUa3kLIo6k0mG5logpfs2V+NeH27vFBKVWF98JC/ODBgU&#10;K1kAVvQk+2ZkK7Jp6kbw1XAr3CvdKyh+EPvWuNeZZ6h80wKwEgviDTCnpMg08puUYGyAxmI3GS0U&#10;cY2NXVIA1sGcqVwHxcvxkbh8vMJq30qXUCOPsWb2Lcl0NQI5yPhI1I+r2mqyifTSSsucyVQKpJLp&#10;GKzOZJKhtQhPqn1LpUBKEobqTBYZo+unZGJfl1y1Y2UlTR0Vca3cgBsut1rJxr3O5BpTjcA4keSG&#10;xcWDKmRrACu2E9E4cSabDPwqHVIMt4qXMN5CtV/HDCnZJDr6rnGvHBM1FuaKzPbxw4XNjyRxCsrN&#10;rGSRoUxczLw7soK3cdHQJpsOkcrmuu7ISk5enZJSQbYhKEmpXEkSoMBDzUoWme3RTNvc4gYWWPk4&#10;TXYg22cQ+6BeihtgTdPS7IoMwNUsyb7magArR0R1/kKZ5kfCbdpqCW5ll9CTkr4PYt8a94rVS9bC&#10;cGul8ACVeXEa9woMaQazC9nKLsE1nfGz+55w415J5j+omEIDWIE3YNEYble6hGC7ki0NDKq9UQtK&#10;tiLD6GIOilnJVgp4wsqeLLjsFOVTTWu4tVIgI2PqhGngkjfgFldFRXobwMonHkxdB/20itskSZRs&#10;pUuAE6mG13dX3Vxn7Lq53Q1gJR86Dcf3b0CT3RDDRins37cGsM5wVBULajIAAAodTTOW3AB2Xw3r&#10;ajJc9aMaL0JyKbmN96DuW5ERnYSbWslSCkSCALmZfUsyXbcIFrpkA4WnbkCR4QfTwcdYrw1gJajD&#10;oTSypQpCcdEazWiuBrDy3j+ZPhhUisaS4AkzRVTdt1IKGFyEeo1sSYZGnsl/5r6VLqEF5LOK4RXu&#10;lQgGj7fZtwaw0neJV0DIVmRU4zBOydyABrDqjFiREcHGMDcr2QDWB6rJ1YtTZATHeKcUt9IlOpNZ&#10;uFdyi2T71L6lUiDfzdUxGeiCy2IDMY/YRNUawEoywOWEiwxupKjM7e4+rRqFVGRkoB+f1Gv6lEqB&#10;B5+qWOMtFhmBOLqjK9lSKYALYtCmqBEjlZuaa/bN3e7WJcNNyZZkyylR3BrAuqyked+K7LSSAmd+&#10;VwBWTBnaZxjNVWSYk6y/uW8FYIUb+20s8yJDNop/jC5p3Cudzmeq5L6FV2TT84QRKuLFadyrxgUV&#10;GaeEKYPmBhSAlRsgcUFFRvr/yN0xsqWB8QZuSTbodEpkDLfSJf6UJNkbVjKVwqDHHFatca/LmVSy&#10;pVKY+6bqFnnOUnPdTfGPqDXCnAgyYjrkP0XkqcluiQSqTp5A5osbCDfTNLfJbnHnVLUdbkZzA18i&#10;NFeTobl4TcXtxsZtbvhUQnM12S0Q7keMp11vkXewuWGaCM3VZHAjAyp0CeM/mxt2iXhxmoyVJFMu&#10;tDKNlJsbEzqFH9Bk+g3gXjY3l+9uMqygGxULokV3caMNiXlxmmy43ZBsEqcklQKrDxJVnckkm7yW&#10;GttCv5Ir2VTMvMk4JYyDE7YybWGbm9RcReY1VwFYJ37EG7dvKWDzxEeSkn+a6XP7+9a4VwLttwY/&#10;yUY1N4qN1EqWLmGGmYrh0cy9uD0+q4FM94179bKlCuKUHEGLmpUsXfLI8F1jvd4XXPaWqUCMlzfc&#10;SpcAN6DG3pySJKP8luaywlJgcGJsAB1pOV3mfSuyGQBFX2YjWyoFuKGClGxJRmqR1KbZtwKwkqEC&#10;Pmk0V5ExMI8IhuJWusRaeGRlYwOmQ9296VRNt4Agm5iC6irVZOCCSOYLjwp8cnEjGmfwyk2GbDze&#10;aiVTKaAjib6aU1JwWZQd3JRsqRQmiaAqLSgIiCUhzgU0VHFrXULjYlORRoCkudHRxVhBh1QK069J&#10;cksyZIObud2Ne6UPCe+w0FxF5nVJ417pDjWg6l2/m7OUK0n3GApcheYqACuaixolo0uKbDT5UZ3J&#10;ArDCjciHsZWLDJuLeImSrXSJfnEa9wqiGqvLrGTpEtpSTDh6f98a9wragTIiw610iX67Cy5LzxMS&#10;d2olUyl4C6/gst7CK9wrH8ndMQuZqmSaQ5ko132hXuEFYNzwSkUCryl13LdcC/M6vJQTXFTwUmhe&#10;ejOlOqBiVBkkRUXgbpo/78t1BVylpaC51EUF8gi9aniVWTE1V0YVF9iVHk1qOjw4+VxDSlNNIXJT&#10;jUXh5ErtsUweFakULPb4wic8KhOPpO1vUA0v02SjqeDlzuF9ag4SWXK/kmrW0OBk6KKVctEdzp3D&#10;pDpS96FsgursSh8id7+K6ki9oDsb6cuQ6leF1bzJsRrwmrbx4i633iCBpc5hUsHLeU0NUqVQSoVX&#10;i2qaAxhkK9mqWA3aOkxXh/3HuahgpZABxD+S1yO8jCFQVGh5NbGCqtPkdbwfDSDkSqqRSp2NwrTS&#10;D+7ewCsIfscXwgs/V5zDgqZSEOfuclH5NUwNANRBjQ0Fuxdy+bORlgNQE1BaZr+SiuYDR0A7+3e5&#10;QalETky6kBxayjXml7EBGsmKCjBAVsr4ixfWmJGrAam0KlUuS1Hh6ExZ2v4aNhx1GrkZ+7CoqA+Y&#10;8T+CV+kNogrqfhWEVds2BUWlKBNAkTiHRTXxC/UuF36V60+0xvBKvTF9+Q0OGNBXnCjmbA/aY18f&#10;FhUVHTNZWuxXaoBbvGB3NopqEqYq7F0Y1FsynwaXjouRy4FmezIYKVr8FBl9a9Spb6rxwdQyphKY&#10;UI4yswu3eguGaFog7e9ZAVAx21TEu4iYh8xRNPe54KeshjJvimiGm6lx5cAPY8eYW6tMjiK6pTGs&#10;muvBk5W8sJfNdS4iWubRvUHtV2qBAcqYg1hdWm+pNHExzIKdAoFToYAioqaLFLU59IVVpRTjaJo4&#10;kv2IlefQAzo1TnNjTgF3mA6teLvFjKGdJLbFDSstML2NjQdRDVoZ7kAqSrSUo9o1vxFdqkycpqKV&#10;/rQH3ZesAaf0BFIBvqYCtDV5ZsGsHBYsCJJs+w9ZoVTBuVCpYHil8sDvoPmF4ZVUk15QB7+xpnTR&#10;V5qqqBj2QvdSI1cqD24LpaFGrqLCRHfWWwNNya6phGNT4QEruBwBkTz3PEmm+9kVFRcaTJNZxitF&#10;oAY+khLIT7wZ/KBiVurj5hYbzuxZUWlroHqy0hlpKqTEJSulc2PtnMaYWpV/RWUtuIaYTsbESNZU&#10;2jZthKm900Wlje7Glz4ABzC6qqi0M9Ho0mm5pXil/tBOUmNLnwAQqA1Ld0c7f9VR9YBc7nCkztFO&#10;bbdhtUGIomJCkQtCFKqUJjcPZqoF/adCURG4QJkKpViY0oWXOhupOiwvWujEFwIaGODGrppqKmoP&#10;6UW1L9dDw1A1r7RWhpeBqdGTIOTCe8azMnIlFTBNehsYudJpuX9k10WglMZ38YXwwvUzvFIDwGva&#10;2Yn9SirSzmOF7dqJ5OjiCwlKsoqGV1KRDpvUluCVGoDALkEIwyup7phqTeWa4JXmA2FuTHvDK6mA&#10;F5DPMbxSAwBoo4eL4VVUTAcyegO0aOwXZr2aVt9UMyWUL9xfwwKdYtZTjyfkKqp7zoZaw8KODozB&#10;9E+jhihWg3/dm8Iz8ktBRd3lgE/271dRDfjH+Eb0igpeFDkrjGRTEYyZqnaxX6UBBjJn9HxhTdks&#10;qgUNr9YAdLYyZ74AqkBvsfINr9QAAxZil8V+FdXMGVG8UgNoHVXdVbWOKrSo1vNFpfV8tVbFJb0z&#10;6Fmyvnl6p2GagOrSzSKoaBnLXDexX0VFK9jprbB/5gsneo/3azpFYWHEF+LW39DVVvBKvTH9EQxO&#10;nRx98boDXGp4pd6gpFYlqajqTl5M/TNgBND9QcU07rGW9+9XUVHGMP2jxRqm3gBmTUNpwyupaHCg&#10;gA909Ui5iAWY3o5NRc5Tta0EeR289LtcVNRiqZbrD4UMhReLb9aw7Q32y9iihQu9A09t5uY+FNVS&#10;5CJggsydyjUEKq7OYVFxeunzJ85hYUJnOqbpfEvX8vhC7FfupeFVGmCp6BP7VThSplrTKNDwag1A&#10;UYDxUwpFCi8wmoZX6o074jYmzQcOrtbwmaJbw6s0AE2ASR3v66hCkAIPUINCWbL4wilSVLZNUem7&#10;XABS6iNJ2Rm5StuMjlJnvjTAtKQ29nwBSLXuLSjoADPcfpW9wZvCauy/KQUFxY66Md0PMKlzl+et&#10;NGtYUFBuisqUEj5NXtOgRMmVeoOCv2flVxbsFDuKZnJmDVNvYB/S2EScwwKQzkhppaMaQErH5Qkt&#10;7V/mJhs/Wy1iKg5gcUc1yQxXN3YMgItqFs/jmFTPs89GTTXZjNM1KrHQoGASMabUMqbuIFipSp04&#10;DimZ37Mi03uWaoBGQPTfNZqqeqTi1Jv6a6J/Kdhxjr7hVWTsmDJ+Cw9K8yZmRCpeqT1ITvGN4kYX&#10;INQvYpHpRUztQc5t9KK40YU+RQ2oyEMBQgfEoApBgY3FPhN5cLxKC9wglmktRSl+8qKRlbnOBQgl&#10;mUhiRR2OVDlPA2g2Z6N0AGNp1QABYA4h13ShV3KlCqBd3KPpb4BrnayW8Vz7hkDhQZ8JSquEQFGB&#10;paExkVjCwoM+gyhQyreo5iqr4GjhQZ9mYqh5nIuKPLgLjjYelCo001acRqSxXdRpUIps1jDVxoTN&#10;DZqZnG3ymikixg4oFCndv7AShYYqKnJ7NEo0cuX9fwQmaBDGgClCLhwBlsPwyvv/iNOsDLdugHp3&#10;UAlSmuLGF1JaelQBlaKi+Fh1q3ooDCmdPADWm/1KtUEj8QG27OuNAoPO/ChljxYVS6gmalESF2tI&#10;euSoAmBFhQpl0KeQq8Cg9GJXCGO63cQX0mpH9WumbU1QPYBEUkmVoqLRv+qKSHYoeZ3mNe/7D0VF&#10;8HY0wP7ZKDAojtzAkASvtDZ4GlRfaBJRKRfBdgMYaaoDCVJTFUZLwuBF5IZCQyNXUtGDYEL7Yg1L&#10;bzyCH1W8kgqfGY1oeKUGoHhKNRTD/InVYLoLT6zhlX4K2BSMUbOGSQVOh1pvwatwoMcnZiSYc1hU&#10;mMpM4DC8UgPQw8QltAs8CjZw2nnun41qVfpEkEPp+aK6JXijkioNAyUJrhKJRYVzQyGvkSs1AN2C&#10;GDwgzkY3Nx2/1+ioQoHS7pth8YZXahtMUZfouIKOYqSoKGKRPbLJ5i43BnQCPqa/CkMQ4jLfU+li&#10;ACNX7UmfiWWZy1xkPHsqmN24UTJOM7J1/1EpMjozqrvcANBJ05kaCPANsYaYBMrGbvwnA8foZCTk&#10;KjLinMqFLfgnACR5NorMno2CfzKmb1JuRq40U1A2pkqAIG8s/IzgVKDiJqNi0HQ4oZt08To+YIAZ&#10;uZKMEXYqwFygUWD7oMDN/Sqy6VpudG/BP9+wX6U37H6l5YA5RODGoNoKNYoSVfHDAo0Oan9GvO3r&#10;jSK7J0Qk7A3US56Nm+nYIHg1GXrDvMuPBRrlJTpSWrAvV5MRojc+EQ5yyXX7qAzfJgPxbN4v9id4&#10;EWfnE41YSSVDy4/VtHQGDZocWFOduuPtmzYUPYZYxxmLoXYrqawpSo/e5IUpelBLmFQE2pW7zCuc&#10;vHArjZZvKtIwk1/aNXsfq1npI+NuTNahqaiAxLsxvNLhoJgRoIU5hknFTEKMG8Gr0J90jZvBA7sa&#10;iiKuWHmazd0cjVyF/qR5/QMIWsErnRuK8FSjMx7G+MJpGsqjJ3glFZOwbkwLbsym5EUK0XQ5a6o7&#10;mrSbJg/MJ2teeMxGrqSisfK0Xtk/84X+BHfrtHxRceJptGx4pQYg6DhGpdivpGLuqgo5PBb6k/k7&#10;U8IreKW2oTPs1HeLNUxz4wBy0e1XUvH+A5IwvFIDUAs6qDshV1IxZIP+S4JXoT8xeykmF7yK6sgK&#10;mhpBevDGmYfXjQk5NBWpJVrCGrlSA9AsS1nY9DKLL7QNrEisBRUZzhnDsr9fRUU7cIWRYoOK1+HG&#10;1Js1FR3Sb03zJXrqJS/mWqNFhVxJNZMwb0Qt82NhRpk6qOqLmwp/aGbe7d/lQn8S+gbXauRKvUEc&#10;EOPB8EoNgOugpoRxxmPlyX2BeTa8UgPYslhyGskLU1ndr0J/Tq9Tc+SLiDPoeqgQ340vBGyjTOwi&#10;IrtML2mzhoX+ZDSSCRDxp+MDgd3T7dGcjUJ/EqhUz1cRMYLpoFIcXN34RMKbyuwtItBATMEy96vQ&#10;n9wT02gEmz8+kP2iHEatYVoOz3StUOcwiTiH1Gaqs5EaYELLAg3AhS+5MFOYjrCvowr9ORrKqKgi&#10;Grloz2l4lQZgDUWGnq5kLddhruW+XIX+XBqomEUsqmf0vNK9hf4E4ItDKvR8UXG9KNs1cpUKIFfx&#10;YN7KwozypAAaNbzK3kCvqQ0rzCi8jibcSxFsbjNYeAM9aCq6gKoGRUygSF7Ted4c+qLSdlRDP/FT&#10;TDYFbyG+UNuHDRiljOQgQHpMkWheuL7mbKTlgLlBSx5z5pNK29iF+7xF+RrgHCXcIRexOTBBQq7C&#10;fdKGirCIkKuoGC097TT2dVTBRQl9U8JoeKWVwu7R4NDwSr1xAAOjYkQFFsWRoiuJ4ZV6g/QB/8/I&#10;lVTgtygSNrxSb4BKnYFT+75DgUVJppBrM7xSb1i4DXmQOIdLPMrYAIUWJbAEWszIlXpj4mwGQk8P&#10;xPjCR+oDVUyvqJaLouRKDYBpc6NieoUWnbioqZcGhxJyDY7QrWFS6XhvAT8ZuDLVrfvnsKiWOLZZ&#10;wwJ+gmhXdQGPRaXj8wX8nBysmSv8WFQ671DAT0L6BAPNGqbe4PNMSRHR3Tgat1hsjC81vJJsskRq&#10;u1IBDCR4PlGcjSSb7JfilQoAT4ocmrFtCi4q0QB8Ua4hcTaSHEauJLPZykKLkoUlMmrih0UGBvZo&#10;TJvCfTIykaCDkiv1BtgjDKJ9E6BwnzNYdoAY+2ejyMzTVZjPGcgCMNXwSVtjOmkYkdLSID+Mm6dY&#10;JRnRVyVVXn2qMMC+KFZXZOoxKZzojC5XlZxE/eOSULFkOupx1YMIpN0zuDmzW0mGsaaCr4UTnUaB&#10;LuxVZEuPFXM08uqjMJ6fVAS7Oo2SpTB4SsKLuYZEOlV1ZZMBWDZTYpjw1bwcpqfJpjW/CWw04tNi&#10;lahQiE+kM6l6ua4Qn+CHDN7rscjsGjbiE3Spql4mOB5ygRM1ZV/0AggiqlmYOW70RpEd0FFqv1IB&#10;kCC6cdZaAUVpmGawgHRpT7lAv02vuv3XpMkGTSHucgE+x7ae4buCVxkollfpDUDOzoIqnOhiXRu5&#10;Sm+QOcCdN3IVmZWr9AZ91p5N4ReFlLnNFDybt7IAn1RwAs8zb0qRzaRkczYK8MmoZHJf5hwWmdXz&#10;BfgkKQquV/FKvWGt0MaJ0vdkhkTsn/kiA1tiGrMwEDY3GV5T0Sp4Jdl04DJB5caJsoCElQ2vVDd6&#10;DUsBoDWm0buQK8mIvagE0RVOFNtGeV5FRg2MsqMK8IktSsd2JVfqDYr1TZNA4PV5NgjLU9Fi1jDJ&#10;eCxMcIjoYvECTWUK2ppszHmho46NEyWXqDyvJnsiIireZY5CyvWIjW2mdjbZMy6HkqvsDVpNqGg5&#10;lnh+Ijabyfbyt5OKf96a0MYVGSG2g9D05AuvmIG32z+JV2Q3D88m98WUp2LGZF2gR7uq44qMkKjR&#10;icwmKWYgqkyBzxXZIMxEFvZYaFFamDCJRaRursgOTM5Re5ZqAGZAgoSFw8DMXBBMAaOC6e2RVEeK&#10;wE0jrisyCmKN/cvLmsxoks2jKQ5Ik03Y0SiQQozSz/+ezLRhVnoHPwfY/W6ciCLikmzMAaHxr8gI&#10;9Bt8D0ZDMeMtMz0Crsgm3q4kKw3CNBvls1CwlN9IKNYYpsB6kwqnShVmNRn5/Wd39EuD8LKrvotY&#10;2PGNB46+CYUdq2voLQGjG+OONRmtsgeHJE5jqQKYAQM3Rz/JYIZ/KpgVBhQ7ggpo88Q0GUgBdUAK&#10;OopCpeDPSFZkhKcf7owPTRQ7txpuN2B29h+0IgMFBmJSVEAeCwg6bdHH2BTcSvUwupPJR2bbUokA&#10;e1g68ghuSYbfOI+a4ZbqAG6LwSm4JRloULrFC38JMEHt2wxxEL5Zk40GV+UdGGLFjSiBsfabDG7T&#10;OMCsZDokLIfllmRw48FW3FolPDPnQ92AJGNy+M1Ak/b1VuFCkQ030uxbkQ1mmOYShltaI1MDfGsq&#10;IhnwHts9kZPJnwjZSpdQs6CqmzB1/nvcUilQSEXaVa1kkqG5buaxF7KlUpiyrbHQ9m93w0qnDbR6&#10;3QohCjfioUZPFpm/AdVW9AAWHs1sZEsVRJISNLC5b4UShRvQaLVvqYJu6Qs2uF6xb6kU4EbiUcmW&#10;ZCRFl9GIglsqhcOkbkwkEB2cN+D+gKI0Z7KgonAjhWDMkiK7xWEDZCpWssCiw228r/0bUGRwYyXN&#10;+1Zw0VlJts5wK11Ck2E1yxmkV2yAPyVFdottPbUB+6ekgKb+BhQZNwCAqjolaWDATd7uwppyu+9u&#10;DuYNKNio11xFhuZCJyhuqRS8Vi68KW833IwuqQal9K9eWtCJG1C65A6EMKkIcUpSKcAN+J26b0nm&#10;V7Lgo3AjQmX0ZJHdMnxkUqb7sjXsFID9mNj7K1lkJHWmINdwS6XAKcEuMS9OIU+53cASzZmsjqNw&#10;Q+OplUwVxCu1lGqJlWy75ECgwJySQp8yI4UXR8l2pUuWho9i35KMBDR9PRW3NDCwXomwKNmS7Bb3&#10;gQ4n5pSULqGBmGqpCKQ7ng64AaFWZzKVwlReTKdTsZJJRmMJskmKWyoF4qYkXhS3JJsWky5SWJBS&#10;uAHTM/etyOBGSN7IVqBS/G7iJea+FRljigF7Gq1csNKxQYmgiH0rMsa84r4pbqkUBjJ/NNlD9Fue&#10;SfoWgVUUN6AQqci2AD73z2SRvUG2VAo+OlMtTN+wb6kUWMml9Y6QLcnIUjC4xuiSwqWCCVxAd4Jb&#10;6RLi+dOpbv8NKIjpIBCnravgVrqEMTmEog23VArDDYi/4ZZkgJ3R58YPKJgp3IB/GG5FNpkRcqtC&#10;tsKockqIPJkXp8j8KanOpNjlaC7FLc0ZBiIQaDe3u3qTztHCERD7VmTkcTFeFbeySwD7IpzhlmSc&#10;LPqHKW6lS6YrtzslSYZVwkBSxS2VAo0ukE2tZJKRwAFppc5kKgUmD4HDN/mAQqziPtMjWsmWSoEh&#10;jsz4VPuWZLe0YB8DY19zFWqV9OV0NjGnJHXJgddtwpr73AqAijuFTW9kazLO8QQaBbcMosKNcgET&#10;wSjkKioBuIc5JQVCncpr1fuOqv+wFAhOklZUsqWBcbjD61BWUKNXcRfpFWlWMpXCgeA3MXpxSq7w&#10;q4N7VdxSKbxBtiIjYEIS38iWSuEN+1ZkAEpc1qjgqAcm1s4G7FsKTUbo6c70fqSDcB4uHlOmzhhu&#10;RYY/y/w5s5KlFKZ1hopPFpL1gEGJyy64NSiV4NjUiu6vZJNhLNPpznArXUJKEo/RcCuyAdmY/oXM&#10;Ps19Q21hYRhuRYZhAkbayFa6hPoU8giGW5NRyKHe7sK0Amp/nvmwYt9KBR3YN+UHFKp15ptTpmK4&#10;lS4hlz9lbfsvTjUynQ7jDJYz3EqXEL5QXZoBl+YpIbeuENZXZHQypTueka2VAmV0CqdQkFjuKJpS&#10;1N8dC91K0AOoutFcTQa3Z1LJu/tGb7v/zkpekdEbg1l2htsLpWBOCXnS/EiC2FjZhlsrhXE7xH3j&#10;Lic3DIxn4y2COEoyWuvdAabYvd1XZHT+mFlFYt9KKZD9UZPtAX/mR1JkANLVcCulADeSaUa2IoOb&#10;quLlmuRHkv9UjeyvyKhqkrKVLsEMZaa7ka3IgCCREjArWbqEhXwyLb2oPM8lwZa5YfCpOCVll9zc&#10;3yu7hPKd4oZWNjFzKgWS7AZsrckHXJExPke1fCMgX9xom2WA3ldkIEkHKLK/kg13febtdrKVLiGA&#10;p1rn8XqGbBgKvFxGlxQZg4ie0HhGtlIKN9MyVrzd9GCPj4QbgwiMLino6nSLejD466cm8/uWugRg&#10;6Pj54nYXUna6daK8zEqmUhjcwJ3pCfDUmFeAw0ecFXEmUynQGOgGq9fIlmSEkLhwItJL48zYbgJW&#10;JECNniwyuBGdMXZJ4VfhxkqaM1lkcGMpjWwNYCUj+WxyHTSYiiVhQWBnTkkDWJ9opme6OTwVGdym&#10;z5I4JYV71UB9koIp27QWMEhUot1BRqj9UY2UbLIJteMIGNnSwLjFUANAL25AdVyd1JbCc4EvSNmO&#10;PAEmu95khNqnrbGRrXTJEXamLxHxwfhIuBFWM29AtUIFPUneyOiSImMlD9Nge19zVTNUIhEzTcns&#10;W6qggUar3CLGUiwJ3KicMqekyJCNVkNGtgawUs+g+kqTAouPHOg9OTGxkg1gpe7wzuS7SYE1N6wu&#10;xS2VAp3yeLrVSiYZyV3KLMwNaAArqQdUnjglRQa38fPNSpYu4RzPdPZ9/61wr+wbL46IKaAYYwOY&#10;kkj9sFrJJIMbb7filkqBOCMtZo3/1nDZBzwck8fBEyrZqGM1g0GaDNm4AMajagArgNJpWiL2rXUJ&#10;RSQGG0pgsWSbgj6zkkWGVqZmyNy3BrCiyv8/aeezLM2NW/lXUXwv0Df/ZyosL2bt5SzspVpWuB3R&#10;I3W0NDPtefr5oSqZRZysq4sTthfqD7dAgsxDkMQByVLGB5+pM5La6MnKbJryXtmqsBMutS37kth4&#10;l9rWOwU+NfkGlehMynuNJJggm76ecXICK1fpM3sXUJLUora48qBQW/IlJM7wiESltl4tjvGUHtRg&#10;Adl9bhiqoudKaqRK4ZVLKEm+BK9ciymkvFcoBCacyuhOea+kwHAepITJ3gVRG5+tVFvvFLgc/yBn&#10;vPLdejVq4/8rM05OYCUUVLpWm7K7z01tQLny3XICK0f05gr/xu68ry3e5KowK0S1OjXug+CykMro&#10;TmrwiriyyvyW8l65Q45L60q19S7IqC3tcXAlpVMke8p7Zc8NlVz6br1TIMjCwdHK/JbuXY0E1r20&#10;Mk8Xr0KsDHGdxNezaVKL9Cr20AU/mRNYOUdYen6Yi/g6cEXbttJOOF2jGolq5B5X2pZ8CeESbh2r&#10;tK13CuVbgMg8zW1jdFc8V05g5Txa6VUlLsjMtRUxmRNYebUwLlT7GiVJje8GT15qW/Ilsb6o3FXC&#10;fXJ92xaSbCs59HtOYK3eFJXV8CWx7yugJCewgsnSnUq8wZLbFrRFpbbsS2JLW5nfUt4r8Gd0V9Zc&#10;6VpV4gnMARVfktToyWrbeqdAoj8L2FJtvVp9Nk15r9xRyZuppdqSL+EOsqVy4prEx+5zk5VSu6Uy&#10;q8V6Mh5b/Xr1mhNYidhSYWF0J7X66jUnsHI8hrzLSm1pXcK7AsNQiYamvFd6ktzcyso8qT3bVomq&#10;5QTWuD6uVltel+C4SjuqdNkqI4BLe0pty74E1GBkASXZl7BSKzFi6XLXui9JF65yRKl2Rxuvz3cD&#10;JyZuIh+VtvVOgZXCUYsrp7xXo229UyBPao+rCr6eTdMVr+En2eVU2pZ8CS8pTqX1ZE6XXaooSQms&#10;rILIOau0LamxN2UIVL5bSmAlzMvOqFRb9iXV6ExKYB12vlvJcyU1kqqJPFW+W0pgjTt44nWer1GS&#10;1Ehz5kr0yhyQElhhMmu39+xJDU6YFzNKtSVfgv+peeV0cyun2GCgSyhJTiFOPpT8ZLrylZuJSI4u&#10;1db7Eh5j5AhoxSvnvNdyhlXOe2W+KZ1Iwy/2fhLXFTTC13NATmCNt6kq9ynghFNtsOtjpbacwEqy&#10;bOlGEaCUamPoVM72cUV8UmMEVG5JFrXwCqVdvuS9EqAsMStZLQ5lVm61ZLGa2hbHcSr7gKxGLIKE&#10;rgJKct4ro4Y0pILnymox55dGd857JYF1Le1xshrndtnAVdqWfAmQLJ2U58G4/gMQ9aitzHPe68jZ&#10;h1JWhKgFlV+ZcXICK+dB4rrPr2ccUWOTWTkBCtuQu4RLQkuYTGoszecK13HkvNcPjqBXspBEjdA3&#10;xyu/RsmRE1iZcTil9HVPihqZM5FU/aVX5pBc15NkjxFYLtXWq8WZ8DiEXqit9yWsFCKjrtK2Xg2G&#10;FkKsEC/huFtqG9Hoip/MaqyC5kj0L7QtrUsi0l7JiuDoYGckK7zIcKjU1juFOPLOXrjSk70abB+7&#10;/FLb+nUJK/NaDI9oTN+2iGBUssdY0XVqQKQWw8tq7AOqtfVOgdqIhhY8F3nenZG4Er53ZQSkvNeB&#10;k00lto/jvbm2WnTmSHmvcWkfbrmAkqRW78mc94pebMS+nAMgjlPbIp+ogsmUwMrdwYHlSm3Jl4SN&#10;lXgJed6dkXGWvBSdyWr0SI03PVICK5fgx7WhlbYlXxKLmcp6kotHUtt4MaLCQGc1+G6CtoU8c4Ld&#10;qTZiCpU9TlYrc/nMZ6m2iRtpCzvhrEZ+CackS5jsnQLTBkfUSiOgV4vaSo8fk3fat41bbHm6p4CS&#10;pMYcQIS+4rlSAisnW0uXABxJi8pqCY3k8HZNoy6uwai0rNciM5SZozKXpvTVOF1fWgIlLVJs6cXK&#10;8i4lvRJzrPnIpDXS9ZHi/PWaJCWvxo2tJTeStEiM/igdtmYN2H2znXcxKrczZq1yhOtIqasEGHlH&#10;qgKQ3vcYLeudCA+MkaJTqazX4rwosbuKD0n5rkSAalN20gIg/F+lspS3yoOLHEWrNC2plVOwOY7d&#10;ISTOocUj1F8vEJIaPgTwV4Z1ylsd2LYFF1+oLTsR3EElvHVM/boC109iSam2Xi1ucuEtz8LATnmr&#10;w0CIvXJckVMY3QegNvaohfQEssI7NZYjrLUqk2hSo7ZaSijrgVQbHqLk/JPaMyW01JO9S2Bhxygt&#10;EJiMy85IamOurzjknO7Kxjnu6itgMrmSR7prqW39uoKh/dg1FGrr1WhbNK6AyZS3ymaDuGQFJUnN&#10;qC35Es5UllJCeZInfzcmt4qfzOmuJB/tpe+W1OooSXmrcRt86fA/hz5y24qYTHmrZbqU8Eaujc1G&#10;ZQTk+1rJkY3Tcl9jMqkZPZl8SZyUKPlJSXeteuWUt0qiB49NVUZ3UmN+Y0tUGd053RXes3RJCiRP&#10;+m6QfJUnOnhJolODvocXKLWtV2OlwBxQQUnKW+VGU1bJlZVCUqO2x9Tx9TI55a1yVIVgWgWTSS0m&#10;/NLVwxAofU9ymR0HQQojIKnFkT7SyApeOae7ErmuBa+TGrVFOnultt4p0JOcK64ELnK6Kxuw0hXt&#10;GNX35MoCo7SeTGqg5BHLKaAk+RIWQbjlynfr1aituClNeass8JhQSyjJ6xKC1xUC88jprkQzP0qh&#10;hKSG5yr6kpS3ynXwpAOVejL7kmrgIuWtklrIpUSVnkxqrF4ZARWvnPJW67NpUouVOWHvwnhLeatx&#10;t81WCjglNaO2foERniTe6P567k5ZsvUVXspbjZdLpspFWQSLOqdAbbWDn+xEOzXWysRzSm3r1Yza&#10;eqdAbRhZqq1Xq6+C0jWv9VB5UmN0E1Oo7ANyuissX21dktQMTPZOgf0bAbVCoj5323efO2qLjI2v&#10;54CUt8qz9o/Y6dcjIKlRGzNOZdeR010fu8WKn0xqoCSWr5W2pXXJYydcqq1Xe2CycsyU47ndB+C7&#10;xYteBV+S1KK20uU25POn2liXVA7sZjW+G1AuoaR3CsSCGDeltvVq9fGW8laJc8H8l2rLvqQamU95&#10;qyydiI5VPFdSYxVEmKvUk/1mhfgkrqTUtl6tvg9IeauECriIrQLJ5Epm0lZLS66Uthrx2tJqMmkR&#10;VOb6l8o6ISW78pga+7dCy5IWsXk+WmUTkJJWOaodS5mvfWTSojJaVvGRKWeVzmBfVKms9z71HI+U&#10;srrR+SUiIGlRGTvF0jfr3QHvZZRehII57DwdU8bGRV4F558SVnkHuHSpDVGwVBnX4VUODpK/1qnx&#10;NC/MVOWb9VpcQUs0u9SNvS+ATSGaUKms1zK6sfcFeEbiW5XKei22bHDplXGWklWBfvidr8dZ0opr&#10;LaP3v175pBRXHEHpfg3yybovPQYDUJpAU6oqAYsac5O0SLqmZaVu7H0Br6mEVqEbe62RuxiHyol4&#10;rkvrOoTHqkoPZWQtEglhmyqzZ8pTXXBXpbzFpMV1U/GkdAUgvS/gibe9chUpeQRdf5CkyiRTqqz3&#10;BVwSQ3p35Zv1WlQ2xkUqBej3voC8srm04pHUVtxViWlIqa3EguN6gAIakwfho5VuGR4+Umrr8jEM&#10;lcwfUYvHIktHpdDr3QGPjeDqvm6cqHFhcC0DGr1+azLzVlUlGClqzBeEdQuYRK93CRMn9iszjahx&#10;iS8rmMLgRq93JRPJtGPhlhJRYwd7RK98OQjQ6xcWHM4qXbYtalTHmqnWut4xEHwrZdNSXa8Wj92W&#10;9vXo9a5hIkpbWdmJGhEqjloVVlvo9S6FLNBSSFLUyg9KoNe7B+YOnloqjbteLR5z3yv3CwwfKVs1&#10;7nyppAuIGs+X87ZiIW6BXu9VePO8xJaKGoGjnbs1KwMh56uyS6mkJ1Bd74yYwZmNa9X1XoVHUEuX&#10;pVNdr+ZU13sVAiylV92prlfjIn68Q611vVfhpQeijBVk5gRZeJ/SjSWYmdwDqSyVtZ6ocVCOO/FK&#10;M0LOdSVjtvKQC9X1zohQCYcJatX1XmWst65Xi6sQSvkemJncA1clVo5qiVpcMgrdWhl3OW+Va0vo&#10;lC9XRqzKU5ZsHSo5c5XlfeUSMKrrnRFLFQ5xFlKs0OvdA7vbdSmEsUUNshWOpDSb5+xVIpTcW1/p&#10;zORVcJgEM0rfrncP8bg1FzBUquvVQCYjoTQjpAxWnrOIpXelut4ZxZXk7I5Lreu9SjwnX7lXk2+X&#10;1OI6ncoFH+gl97BwqKMGlaRG29ZiZyb3wPHPyg3EWJnU8A08VVrqzN6rsKYt7SOpLqlxiRjPKFWq&#10;S6msZFKySahAJavxxDW761J1yT1QXSVDCJIjqcUKp3IeAb3eqzAhTOxkCgMhq3ERd+n6MapL7oFv&#10;UBt3WS1u1K4kQFFdcg9ApZK6qWow+3MlAwq95B44qFe5MELVSB7njv4SVJJ7iEfbS5vllAfLvS7l&#10;b5fcA0lhFfKD1iU1o7rePRCpq2RcUVuvxcMiXHVd68veO7AOq1xBRm29Fqe1uca+VFtKaeWGx9pC&#10;JWlxyJIvUJpbU0orKfWVaxUi1b8LvMUhS841VFCZUlq5Y7OGkqTl1NY7lLiOpDSPp0RY3pYnQFXa&#10;laeU1ngjvpDhSE8mLzQxh1TI/SAzuy/ARqS2aEhaMT1uRZT03gSnULkQJta8nY2kkk1cqlpCSe8V&#10;1nisrjLtpERYsmIYAbXx1nuFlWVbaS2bEmHJioHyqrWt9wo8GV45UEhP9lrEWXnTsNS2lNIKC1i5&#10;Fm/4SFpcb8crZKWFc0pprdeWfElsCsZa2/rVSRmTKRGWnqRtJc+VUloXrvYvTadJi57kBfYSSlJK&#10;K6Hn2kooabFeI65Sa1vvS7i4qbbMS4mwPMfNIaKSn0w3uIZ3rfVk8iVchrERFiwEnlMmLNv+SjYB&#10;I6D3QKCEI1K12npfwtKQZX1hwZwSYUleJhxfq633Ctw1VCF7aFuvZXjllNJari1pkYYcRErlu6WU&#10;ViJ7Nc+VtJi7WZeUejKltJa/W9IioxWvUPKTOaWVB91KIyBpsZ5kw1JrW7/CIDW1kgfLfqHXcmrr&#10;fQmzYs1P5vxZ1gmkkJRQkrxCubakhUtmZ1uqrfcKkdZRGt0pEZZ1ycxtBKXaki8hmF5aBaVE2Mfo&#10;rq3Mc0prGSXZl/B8WYUTj8S/bmUIxVPJPRGtyJ8tvfKIXr/CKI+ApMW6nMdMSt9NbnAND1SYA5IW&#10;s+kEu15BSU5pJcJZCtEkLe6z5cqKWtt6r8Db8rWVQs6f5VXb0r14fLfel+DLa3N30mLpTBJE4b5e&#10;auu9AkiusZxJi9oIHJY8V0ppnZg5aijpPRAm891qtfW+JG6nrdXWa5GJzMVspfVkyoStj+7kS+KR&#10;x9oeJye1PnbrhfGWtIy1cs5qhRIszQFJK85Q8FZUZXTntNZy2/qdETMOz5zWauvjJfF8WcmXpBza&#10;gWfbOTVTalvvS+q1JS1yLcglLNXW+5IyJlM+LKsg/Guttt6XlGeclBDr1NZ7hbIvSXm0EeqNy2kL&#10;O6p0g2vZTyYtHk4hiaTWk71XKEfV0r2vZMSSGVCqLaW3YmFtfktaHNF8XINY6MmU30oQu/LMKRle&#10;/WoG/8NGoOSVU4IrcY/KPUXUlnyJUVvyJfRkjRlLF78SC8Iz1z5ccgvBjJWIuJRQS64EaTy1vuy9&#10;CUkJPDhRWeSl5FhaxznsWut6d1KmBFJ2LK91AZRabb074arxWjJbuvqVhSG5DKVpIGW6brXX5eOc&#10;UreBACPcsFbaeqcEWYZOLWSStKiNxKZKT5I611lZDVFmLdxJxCMKjhkYdrXFvaOVRV7Wipghb2iV&#10;ausdA0xCKYgB097ZGEcV4iK4r10lbFqnV13AZi3eqWBlUvtuyZsUwwos/jsbmVCPGqtPRC7pxWWB&#10;Xy9gVYtwRGl0E9npaiOGUYk9ZaWBJMIYOJXP1ruSCCrVmpa0eNEtrpav1JacQnH9yoat65CYb+Jc&#10;eqW2fmUSvF2tJ7NWdZ9PQkpnZXX9mrXYL3Kcq/TdclJscb9IHKGzEYCy7SgNt5TcWo314t9SbeTw&#10;lPbCzNWdHs61xOZnLeLztZmbQE5XWSSglQZA0sJDx82vFUimxNZoWuGwGl8t+R+S2TkGX6qt9yTc&#10;V1TK02aAdT3CgcONlVphtKWs1ir/BuPWV7YyAkpzW7r3NZIbKpt8aKK+svFgwi+1rPcI8MG1aTul&#10;z8apsxL1QNC0t5FlcslpJS3SRLlUrNKylM16rKULZhnWvReJXOnaN0spsJF9U7mvMRZJXYfEqdBS&#10;YIbD3Z0ao7x0dxC19WrMM5E4WwB/usA10jYqp72prXc+uB6u4SrVlvwBp1kqB/+orVfj1sXSk4uo&#10;9f6A98lLh/FEbWX1X6JMyU3vvhspG9zFXVlsJTUiTnE1W+W79R5hZDNbuRWGtvVq+Dpyx0q19Y6E&#10;47K1FHcidl2XsNWIF20LbUs5rORsLJWj87FR7muDeCjtEiGOOzUyFPbS/j6r8XDfXKIVSTztawOT&#10;pXMlWY11RelJKrqkdwojkZnKfVaixqnS0ul51HqnwLELUokqIyCpxXnlUviOw9ddT3KVDI+ElGrr&#10;1bgLmkNuJUz2voQUneArCluplPQ6P98VqYyA3peQa8DUXaqtV8MpA5NS23qnMK2so2q19WpxEzob&#10;vkrbeqcw7dRW68mkxvMkldsBGJa9U8BxcRtopSez2gG1Xlolp+RVamPhVqqtd0ETjzPUvltKXo2s&#10;jdIxYrKT+4GzrlvNT6bkVe5u4qL9Utt6F8QaiFfVKyhJyasQdrwRUqotuyBi86URkJJXuVSyuOZK&#10;anD4cTaqMAJS8mrE4EpcAGGf7rsRqKqdhgNMnRpP9U7FEdCrcfdHdQT0TqF6JwHDtFcjK3c9aj3Z&#10;OwVetyO/tISSXo1kDw7XVL5bSl7l7lfuS6vUltTiiowS+UxMsftuHPvmeeBSbb0ai6CxFrpIyasM&#10;7dItuhHQ7YwcdqLnpe+WklcJzLOhLbWt9yXczVlLaCc22xnJDodM7FJtvRpBuOLqNSWvEqmt3UdA&#10;wLozkjuaPzi0WvAlKeU1qJFaiDep0UEwtKXaeqdw4EtK2cMkOHVtw71yUK/StN4ncAyehxJKn61X&#10;mzdo5FJlvUs4uMF3LAVmUsYrT2ZVXrBnxdMvSgjCcWtFCf9Jj6t9SicJ2fZ2vQ9NwrmTyrnMrBfR&#10;i9JUmjNXOUvKu7uVz5b0OC5ciwPlzFWWaTW6lL1J1ydc+FJak+TE1YkoNKOmsAlIekU6kVVxZ2H5&#10;TttYTXd6hEBL43rtlxZUNpbedqSyXm9dIeoK4zpnrTJnE1IrdWPvRcZaCheTRNcd5D5GMkqpsl5v&#10;W4eSE0mZrqzXiIGWVq1ZD+yXPlrKdGWZd3BdS6VpWY8HAkvjOues0o1cYlOqLXmfiB1VMJJzVmee&#10;EGMhXxhqSW9lb1OqrHcG7Bj5bCWM5FRXtqSlytKqwqis15PN6J9+/P4//v1ffvv9n//px+9//Av/&#10;40/xv376xy+njP/13Y+//McP3z6+xR/+9utv3/3jh28//frLL7/95+8//yuz0X+9/vlvH99Qp0i0&#10;zmL+SJnP2ysPljKrx155tJT5ar3yZCnTm73ybCnjYnvlxVLGZfbKq6WMC+yVN0sZl9Yr75Yy66Ne&#10;+bCUg2Lutfm3hTEFmYeyoHNT7R7OgtVN6h7SgnFN6h7WgkJN6h7aghNN6h7eguVM6h7igrdM6h7m&#10;golM6h7qglvs1fm3g7pgC5O6h7qg/5K6h7rg85K6h7og6JK6h7pg3JK6h7pg3pK6h7rgxJK6h7og&#10;uZK6h7pgrZK6h7qgoXp1/u2gLuiopO6hLvilpO6hLgijpO6hLqicpO6hLiidpO6hLsiWpO6hLm4M&#10;Seoe6uIKkKTuoS7u9EjqHuqCsOjV+beDuiAukrqHuqAUkrqHuqAWkrqHuuAKkrqHuojiJ3UPdRGW&#10;T+oe6iI8n9Q91EXgPKl7qIvbH5K6h7oIbffq/NtBXYS4k7qHugg+J3UPdRGETuoe6iKqnNQ91EW8&#10;N6l7qIsAblL3UBcR2aTuoS6uFUjqHuoiaprUPdRFGLRX598O6iIemtQ91EWgMql7qIvIY1L3UBex&#10;xKTuoS6ig0ndQ13E+5K6h7qI/CV1D3URy0vqHuoiypbUPdRF2KxX598O6iJ+ltQ91EVgK6l7qItQ&#10;VVL3UBfHrJO6h7o4N53UPdTFQeik7qEuzkMndQ91m6COf1vfXVDHCWZHPQ4T98bzb0tdUMdpYUtd&#10;UMehYUtdUMd5XktdUMd7NZa6oI4Tt5a6oI4jtJa6oI4zsZa6oI5Drpa6oI5Tq456HDvtUce/LXVB&#10;HedKLXVBHQdFLXVBHQc/LXVBHQc5LXVBHQczLXVBHSctLXVBHUcnLXVBHWchLXVBHYcbHfXH8cQe&#10;diHwChDgxRFErwCBXpwq9AoQ8MVBQa8AgV+c/fMKEADGcT6vAIFgHNHzChAQcjbGLEBgGAfpPAsE&#10;iOQleQXcCAubsVAkcoLNasKNtEDgFaBIhMfwClAkwmR4BSgS4TK8AhSJsBleAYpE+AyvAEUijIZX&#10;gCIRTsMqQEmMOGflFaBIhNfwClCfCLPhFaBIhNvwClAkwm54BSgS4Te8AhSJMBxeAYpEOA6vAEUi&#10;LIdXgCIRnsMqQImNOHDjFaBIhOvwClAkwnZ4BSgS4Tu8AhSJMB5eAYpEOA+vAEUirIdXgCIR3sMr&#10;QJEI8+EVoEiE+7AKULIjTnl4BSgS4T+8AhSJMCBeAYpEOBCvAEUiLIhXgCIRHsQrQJEIE+IVoEiE&#10;C/EKUCTChngFKBLhQ6wClAAhc8wsQJEIJ+JZoEiEFfEKUCTCi3gFKBJhRrwCFIlwI14BikTYEa8A&#10;RSL8iFeAIhGGxCtAkQhHYhWgpEgkmXsFKBLhSbwCFIkwJV4BikS4Eq8ARSJsiVeAIhG+xCtAkQhj&#10;4hWgSIQz8QpQJMKaeAUoEuFNrAKUKOHGLrMARSLciWeBIhH2xCtAkQh/4hWgSIRB8QpQJMKheAUo&#10;EmFRvAIUifAoXgGKRJM54T3DHIUOgWWBkie8ImwWoEg0+RPu0JUmmAwK73FoASYSIU1SKJ8bJM0+&#10;UCSaPAoPYagFJhLjOtEUFja5FJ791AJMnxiXfmYLTCQqocLlIN5XiKs5kwUmp8J9+VqA6RPj/sxs&#10;gYnEuBEzF2AiMe64zAWYPjGurcwFmEiMmyhzAaZPjMslcwEmEuO+yFyAh0QupskFhMBxqlwHpQV4&#10;szPPQ2sBHhJ5zloL8JDIZeNagIdEjj5pAR4Sx7gqsf+MIfC+giCRu6zMAgSJo8mxcGxem2AiUTkW&#10;npj3mhCXAqZONDkWrpHVAkwk6tEQLpQ0m6BINDkWHkHRJphI1AMio8mxcF+VWmAiUQ+JjCbHwgtp&#10;aoGJROVYeI7A+4y3oyImx8LNfNIEk2PhZSctwETi7cCIybGMtyMjJsfCrR/aBNMn3o6NmBzLeDs4&#10;YnIs4+3oiMmxcPuq9IHJsYx6fCQE1sSiB0hGk2MZ9QhJCDwL1CeaHAuP9Gonmj5RD5KMJsfCM+lq&#10;gekT9TAJ56bNTlSfaHIso3IsIbA+ox4p4Q4hswD1iSbHwjud8hVMjoXrJLQAc52oR0tGk2Ph7km1&#10;wPSJerxkNDmWUQ+YhMDDgSLR5FhG5VhCYFmgx0xGk2PhTh35CibHwps8WoDpE/WwCS/hmH2gPtHk&#10;WEY9cBIC7yuoTzQ5Fm480040kajHTkaTYxmVYwmB1Qd69GQ0OZZRD5+EwLNAkWhyLKMeQAmBZ4Ei&#10;0eRYuBxOcGByLNzxqgWYs7MeROHaZLMP1CeaHAuXtksTTI5l1OMoIbA+ox5IGU2OhTeJtAmmT9RD&#10;KaPJsYx6LCUEXh8oEk2OhdsptQ9MJOrhlNHkWEblWEJg9YFyLKPJsYzxgF2K4pgcCxccagGmT1SO&#10;ZTTPqYzKsYTA60T1iSbHwtXO2gfm7KwcC7eZmk3Q2dk8sTIqxxICqxOVY+GScrMARaLJsfBAoXwF&#10;8+TKqBxLCLw+0B2LeXqFO6O1CaZPVI6FxyrMJqhPNM+w8FiLNsGcnZVj4TY8qwk8sJstCIHzGSfl&#10;WELgFSBI5B1kswCZnSfzHAsXimofeD6R6xW1AA+Jk3IsIfA6UZA4mRzLFO8/9VNbCDwLZJ04medY&#10;eGdVLDA5lkk5lhBYTVCOheeIzQIUiSbHMukFXCHwmqBINM+xcFe6fgUTicqx8NyB2QRFosmxTMqx&#10;hMDqROVYuD/SLEBm58nkWCblWELgNUGRaJ5j4dkawYHJsfC4uRZg+kTlWCbzHAuXAKsFJhKVY5lM&#10;jmVSjiUE1mdUjmUyOZZJOZYQeBbo7GxyLNwQK1/B5Fi4YVYLMH2icizcam/2gfpEk2PhgmhtgolE&#10;5Vgmk2Ph5Ri1wESiciw8x+R1onIsk8mxcBW4NMHkWLgWXAvwdizcYq4FmEhUjoV3GcxOVCSa51gm&#10;5VhCYPkD5Vh4ldQsQJFociy85yhfweRYJuVYQmD1gXIsvKtuFqBINM+x8A6L9oGJRL3SazI5lkk5&#10;lhB4nag+0eRYJuVYQuBZoEg0OZZJOZYQWBYox8KDVmYB6hNNjmXSK75C4DVBkWhyLJNe8xUCzwL1&#10;iSbHwn3tMpjMcyyTciwh8JqgSDQ5lkk5lhBYFijHMpkcC+8wSCeaHMukHEsIvCYoEk2OZVKOJQSe&#10;BYpEk2OZlGMJgWeB7p1NjmVSjiUElgXKsfDQjFmA7p1NjoVXGwSJ5jmWSTmWEHh9oEg0ORYe0NIm&#10;mEhUjoVXe8wmqE80OZZJz7GEwOtE9YkmxzIpxxICywI9x8Jrh2YBikSTY5mUYwmB1wRFosmx8Cyq&#10;ING8I2xSjiUEXhMUiSbHwhPY2gQTicqxTCbHwmPC2YIQOH0wK8cSAq8AQeJsciyznmMJgWeBIJHX&#10;ZMwCBIk8xmQWILMzr5CaBQgSZ5Nj4Q00xYGHRB6u1QK82ZkHi6UAk2OZlWMJgYUD5Vhmk2Ph1TRt&#10;golE5Vh4L9RsgiLR5Fhm5VhC4HWiItHkWGY9xxICzwJFosmxzMqxhMCyQM+xzCbHMivHEgLPAkWi&#10;ybHwtqFA2eRYZuVYQuA1QX2iybHMyrGEwLNAfaLJsfB0uHai6ROVY+GBUa8JyrHw4LRZgM7OJsfC&#10;m3PSBybHwluDWoDpE5VjmU2OZdZzLCGwgKQcy2zeFcZz39oHpk9UjoXnXL0mKMfCq6lmAbJ35o1R&#10;swBFosmxzMqxhMD6jMqxzOZdYbNyLCHwLFCfaHIss3IsIfAsUCSaHMt8eyrF5Fhm5VhCYDVBOZbZ&#10;5Fh4elZGo8mx8OK5FmAiUTmW2TzHMivHEgKvExWJJscy69MpIfAsUCSaHMus51hCYFmgHMtsciyz&#10;ciwh8CxQJJocC+/PChJNjoXHebUAc3ZWjoVn5c0+UCSaHMusHEsIvK+gSDQ5llmfVAmBZYFyLLPJ&#10;sczKsYTAs0CRaHIss3IsIfAsUCSaHMusHEsIPAsUiSbHMivHEgLPAkWiybHw+rUMZ5NjmZVjCYHV&#10;BD3HMpscy6wcSwg8C9QnmhzLrOdYQuBZoFEc8xzLrBxLCDwLNIpjciyzciwh8CxQJJocy6wcSwgs&#10;C5RjmU2OZdZzLCHwLFAkmhzLrHeFhcCzQJFociyzciwh8CxQJJocy6wcSwg8CxSJJseyKMcSAseC&#10;RTmWEHgFyOy8mBzLohxLCDwLZHZeTI5l0XMsIfAskNl5MTmWBUolHUMJgWeBzM6LeY5lUY4lBJYF&#10;yrEsJseyKMcSAs8CRaLJsSzKsYTAs0CRaHIsi94VFgLPAkWiybEseo4lBJ4FikSTY1n0HEsILAuU&#10;Y1lMjmVRjiUEngWKRJNjWfSusBB4FigSTY5lUY4lBJ4FikSTY1mUYwmBZ4Ei0eRYFuVYQmBZoBzL&#10;YnIsi3IsIfAsUCSaHMuiHEsIPAsUieZdYYtyLCHwLFAkmhzLohxLCDwLFInmOZZFOZYQWBYox7KY&#10;HMui51hC4FmgSDQ5lkU5lhB4FigSTY5lUY4lBJ4FikSTY1mUYwmBZ4Ei0eRYFuVYQmBZoBzLYnIs&#10;i3IsIfAsUCSaHMuiHEsIPAsUiSbHsijHEgLPAkWiybEsyrGEwLNAkWhyLItyLCGwLFCOZTE5lkU5&#10;lhB4FigSTY5lUY4lBJ4FikTzHMuiHEsIPAsUiSbHsijHEgLPAkWiybEsyrGEwLJAOZbF5FgW5VhC&#10;4FmgSDQ5lkU5lhB4FigSTY5lUY4lBJ4FikSTY1mUYwmBZ4Ei0eRYFuVYQmBZoBzLYnIsi3IsIfAs&#10;UCSaHMui51hC4FmgSDQ5lkXPsYTAs0CRaHIsi94VFgLPAkWiybEseldYCCwLlGNZTI5lUY4lBJ4F&#10;ikSTY1n0HEsIPAsUiSbHsug5lhB4FigSTY5l0fdYQuBZoEg0OZZFz7GEwLFgVY4lBF4Bkp+4mhzL&#10;qu+xhMCzQNi+1eRYVr0rLASeBcL2rSbHsupdYSHwLBCOZTU5llXPsYTAs0DYvtXkWFblWEJgWaAc&#10;y2pyLKueYwmBZ4Ei0eRYVj3HEgLPAkWiybGseo4lBJ4FikSTY1n1HEsIPAsUiSbHsirHEgLLAuVY&#10;VpNjWfUcSwg8CxSJJsey6jmWEHgWKBJNjmXVu8JC4FmgSDQ5llXvCguBZ4Ei0eRYVuVYQmBZoBzL&#10;anIsK5RKIu9D4FmgSDQ5llXPsYTAs0CRaHIsq55jCYFngSLR5FhWPccSAs8CRaLJsazKsYTAskA5&#10;ltXkWFa9KywEngWKRJNjWfUcSwg8CxSJJsey6nssIfAsUCSaHMuqd4WFwLNAkWhyLKtyLCGwLFCO&#10;ZTU5llXPsYTAs0CRaHIsq55jCYFngSLR5FhWvSssBJ4FikSTY1n1rrAQeBYoEk2OZVWOJQSWBcqx&#10;rCbHskKp5NnZ5FhW5VhC4DVBojirybGsyrGEwLNAojirybGsyrGEwLNAojirybGsyrGEwLJAOZbV&#10;5FhW5VhC4FmgSDQ5llU5lhB4FigSTY5lVY4lBJ4FikSTY1mVYwmBZ4Ei0eRYVuVYQmBZoBzLanIs&#10;q3IsIfAsUCSaHMuqHEsIPAsUiSbHsirHEgLPAkWiybGsyrGEwLNAkWhyLKtyLCGwLFCOZTU5llU5&#10;lhB4FigSTY5lVY4lBJ4FikSTY1mVYwmBZ4Ei0eRYVuVYQuBZoEg0OZZVOZYQOBZsyrGEwCtAOJbN&#10;5Fg25VhC4FkgO5bN5Fg25VhC4FkgO5bN5Fg25VhC4FkgO5bN5Fg25VhC4FkgO5bN5Fg25VhCYFmg&#10;HMtmciybciwh8CxQJJocy6YcSwg8CxSJJseyKccSAs8CRaLJsWzKsYTAs0CRaHIsm3IsIbAsUI5l&#10;MzmWTTmWEHgWKBJNjmVTjiUEngWKRJNj2ZRjCYFngSLR5Fg25VhC4FmgSDQ5lk05lhBYFijHspkc&#10;y6YcSwg8CxSJJseyKccSAs8CRaLJsWzKsYTAs0CRaHIsm3IsIfAsUCSaHMumHEsILAuUY9lMjmVT&#10;jiUEngWKRJNj2ZRjCYFngSLR5Fg25VhC4FmgSDQ5lk05lhB4FigSTY5lU44lBJYFyrFsJseyKccS&#10;As8CRaLJsWzKsYTAs0CRaHIsm3IsIfAsUCSaHMumHEsIPAsUiSbHsinHEgLLAuVYNpNj2ZRjCYFn&#10;gSLR5Fg2vSssBJ4FikSTY9mgVBLPFALPAkWiybFsUCpigYlE5Vg2k2PZlGMJgdUHyrFsJseyQank&#10;PjA5lk05lhB4TZB44mZyLJtyLCHwLFAkmhzLphxLCDwLFIkmx7IpxxICywLlWDaTY9mUYwmBZ4Ei&#10;0eRYNuVYQuBZoEg0OZZNOZYQeBYoEk2OZVOOJQSeBYpEk2PZlGMJgWWBciybybFsyrGEwLNAkWhy&#10;LJtyLCHwLFAkmhzLphxLCDwLFIkmx7IpxxICzwJFosmxbMqxhMCxYFeOJQReAcKx7CbHsivHEgLP&#10;Alkn7ibHsivHEgLPAlkn7ibHsivHEgLPAlkn7ibHsivHEgLPAtmx7CbHsivHEgLLAuVYdpNj2ZVj&#10;CYFngSLR5Fh25VhC4FmgSDQ5ll05lhB4FigSTY5lV44lBJ4FikSTY9mVYwmBZYFyLLvJsezKsYTA&#10;s0CRaHIsu3IsIfAsUCSaHMuuHEsIPAsUiSbHsivHEgLPAkWiybHsyrGEwLJAOZbd5Fh25VhC4Fmg&#10;SDQ5ll05lhB4FigSTY5lV44lBJ4FikSTY9mVYwmBZ4Ei0eRYduVYQmBZoBzLbnIsu3IsIfAsUCSa&#10;HMuuHEsIPAsUiSbHsivHEgLPAkWiybHsyrGEwLNAkWhyLLtyLCGwLFCOZTc5ll05lhB4FigSTY5l&#10;V44lBJ4FikSTY9mVYwmBZ4Ei0eRYduVYQuBZoEg0OZZdOZYQWBYox7KbHMuuHEsIPAsUiSbHsivH&#10;EgLPAkWiybHsyrGEwLNAkWhyLLtyLCHwLFAkmhzLrhxLCCwLlGPZTY5lV44lBJ4FikSTY9mhVBLL&#10;EwLPAkWiybHsUCpigYlE5Vh2k2PZoVTEAhOJyrHsJseyK8cSAusrKMeymxzLDqWS+8DkWHblWELg&#10;NUGRaHIsu3IsIfAsUCSaHMuuHEsIPAsUiSbHsivHEgLLAuVYdpNj2ZVjCYFngSLR5Fh25VhC4Fmg&#10;SDQ5ll05lhB4FigSTY5lV44lBJ4FikSTY9mVYwmBY8GhHEsIvAKEYzlMjuVQjiUEngUyOx8mx3Io&#10;xxICzwKZnQ+TYzmUYwmBZ4GsEw+TYzmUYwmBZ4GsEw+TYzmUYwmBZYFyLIfJsRzKsYTAs0CRaHIs&#10;h3IsIfAsUCSaHMuhHEsIPAsUiSbHcijHEgLPAkWiybEcyrGEwLJAOZbD5FgO5VhC4FmgSDQ5lkM5&#10;lhB4FigSTY7lUI4lBJ4FikSTYzmUYwmBZ4Ei0eRYDuVYQmBZoBzLYXIsh3IsIfAsUCSaHMuhHEsI&#10;PAsUiSbHcijHEgLPAkWiybEcyrGEwLNAkWhyLIdyLCGwLFCO5TA5lkM5lhB4FigSTY7lUI4lBJ4F&#10;ikSTYzmUYwmBZ4Ei0eRYDuVYQuBZoEg0OZZDOZYQWBYox3KYHMuhHEsIPAsUiSbHcijHEgLPAkWi&#10;ybEcyrGEwLNAkWhyLIdyLCHwLFAkmhzLoRxLCCwLlGM5TI7lUI4lBJ4FikSTYzmUYwmBZ4Ei0eRY&#10;DuVYQuBZoEg0OZZDOZYQeBYoEk2O5VCOJQSWBcqxHCbHcijHEgLPAkWiybEcyrGEwLNAkWhyLIdy&#10;LCHwLFAkmhzLoRxLCDwLFIkmx3IoxxICywLlWA6TYzmUYwmBZ4Ei0eRYDiiVxPKEwLNAkWhyLAeU&#10;ilhgIlE5lsPkWA4oFbHARKJyLIfJsRzKsYTA+grKsRwmx3JAqeQ+MDmWQzmWEHhNUCSaHMuhHEsI&#10;PAsUiSbHcijHEgLPAkWiybEcyrGEwLFg+FCS5SExixCahSI8xg8FgeNDYlohrpEiPESiIJB8SEwr&#10;xD1ShIdKFASWD4lphUzWFOEhEwWB5kNiWiETNkW46FTiZfgwmRcUbug0uReKuKHTZF8o4oZOk3+h&#10;iBs6TQaGIm7oNDkYirih02RhKOKGTpOHoYgbOk0mhiJu6DS5mOFDyZiHxBsjSsdQhOs7lZChCG9V&#10;icINnSYnQxE3dJqsDEXc0GnyMhRxQ6fJzFDEDZ0mN0MRN3Sa7AxF3NBp8jPDhxI0D4mHTqVoKMJF&#10;p5I0FOGiE1YmrVUpwp3ZlaihCG/fg8INnSZXQxE3dJpsDUXc0GnyNRRxQ6fJ2FDEDZ0mZzN8KGnz&#10;kHjoVNqGIlx0KnFDES46YWoEnSZ3Q50332myNxRxQ6fJ31DEDZ0mg0MRN3SaHA5F3NBpsjgUcUOn&#10;yeMMH0rkPCQeOpXKoQgXnUrmUISLTtgbQafJ51DnDZ0mo0MRN3SanA5F3NBpsjoUcUOnyetQxA2d&#10;JrNDETd0mtzO8KHkzkPioVPpHYpw0akED0W46ITREXSaHA913tBpsjwUcUOnyfNQxA2dJtNDETd0&#10;mlwPRdzQabI9FHFDp8n3DB9K+DwkHjqV8qEIF51K+lCEi069vowi3HWnEj8U4a479QozinAjSkr+&#10;UIQXc0fhhk6T/6GIGzpNBogibug0OaDhQ0mgh8RDp9JAFOGiU4kginDRqcdtKMJFp5JBFOGiU4/c&#10;UISLTiWEKMJFp1JCFOHGO5UUogiPFULhhk6TFxo+lBh6SDx0KjVEES46lRyiCBedSg9RhItO+CBZ&#10;HJgMEXXeZnaTI6KI28xuskQUcfOdJk9EETffaTJFFHFDp8sVEb+XLxISC52EXW9FmOgkNnYrwkQn&#10;AYxbESY62WXeijB9J1uBWxGm72S9divC9J1MqrciTN+J57sVYfpO4HkrwuSKhhtXFBIPnTeuaHC5&#10;ouHGFYXEtOKGTpcrGm5cUUhMK27odLmi4cYVhcS04oZOlysablxRSEwrbuh0uaLhxhWFxLPixhUN&#10;Llc03LiikJhW3NDpckXDjSsKiWnFDZ0uVzTcuKKQmFbc0OlyRcONKwqJacUNnS5XNNy4opB4Vty4&#10;osHlioYbVxQS04obOl2uaLhxRSExrbih0+WKhhtXFBLTihs6Xa5ouHFFITGtuKHT5YqGG1cUEs+K&#10;G1c0uFzRcOOKQmJacUOnyxUNN64oJKYVN3S6XNFw44pCYlpxQ6fLFQ03rigkphU3dLpc0XDjikLi&#10;WXHjigaXKxpuXFFITCtu6HS5ouHGFYXEtOKGTpcrGm5cUUhMK27odLmi4cYVhcS04oZOlysablxR&#10;SDwrblzR4HJFw40rColpxQ2dLlc03LiikJhW3NDpckXDjSsKiWnFDZ0uVzTcuKKQmFbc0OlyRcON&#10;KwqJZ8WNKxpcrmi4cUUhMa24odPlioYbVxSSzoo//fj9T//45V9++/2f/+nH7//+80+/f/fXH779&#10;9dt3v//w7fdv3/39h29///bdn3/49ufQ+fH7v/34+1/O38b//O7//vBtXGfeReOj/SX+9zAuxFPj&#10;p//r1//z8//89aH0+3f/+OHbME8c4n42iB9xYWwLS71++ddfssbIG9HP6OC4kj1xhd/b79p//3bW&#10;MPISzzMUGL+fryTp9ruf/vrrbz8/GvKq89Rd5nE8ieNxmeCE2rd6/fKn//3n//zpf/z8/5KNCzae&#10;iY7ozevzLh966mnSMqzLmUXDn7lm91Hs689kVZ4efcTe6RWGSHW9rXnmOrgT6eiO/N/5jc7O4GHm&#10;M/eRPy/Bcj0/4flnNM41Bn/mvZArPFeoOem+KZo8uKdHo2ja9ADc1ebAwRnI589mm+nuc2/b6b6K&#10;XpcWsHvX2/POBrQhcFoxvI2EQpsPPuSl++Y7L8vVqGlan+u9y7BP0ZW/7B/gc53X6YxwjMvIp20B&#10;7hc+G8pP6K3z1C4ARIO1X9Nov2v/vX6/DGdSZPx+vJx/+93n1nEJV7w0EsQKoKJjW9z7ZVxu6LNK&#10;rlzCYTQ1MJgQzBUww0kEjhh/vuLZupTLEIaToOOv2/xaSH35LQ/gfob7UeXu7DQyOFm+XMPq/lcG&#10;+MuophtO9OtqeWfsjIjQv+t5Su9qD3dsnHE0oLvwf2m44ge3M5fjOaaa8/y63kiNn888U3RxQQ/Y&#10;t4phPtY4yPH8eAA7fwVYDQy7/vypo2ggOcFEYmvLjKJO/F6bdNrv2n/b72eSk3uf0drXfpfbeWmt&#10;7UQ4tTBBPKb5V8uWab16fKbHpU/5lieLFjZ2VxJ++S2hSKi52RseUIrm5d8z7jQuAU/pcl7FOWkv&#10;/ownapNNbmVr+9naYeCQcnNB6/h6iqP9rv23/X6klmYj4Lom3Pa7XFvTwnefVO24rPMZsrv6lG1o&#10;e3WMP9OnuWWsOlvGPX9mlm/fMdeV/9Vq5uHuq+aNPpWi6bTLW2zD+ZrryzCmw6vL6f7X/u7rrzkc&#10;jLfmiHgq9zkxXEXTj201Ny7bsjz3Ot2faee5THn9ueQTCJRTdPtGb4qesOYyjNkteUgWWw9bn0MX&#10;9/LaNXzd5jG68Cq66b4adfDnyzAGcP4Y00A3NK+wNcNubW5IO7/wNDBvNQT3Wu137b/t9yOO4+pZ&#10;eqptJtrv3uJoiqHxJA/5XDegTBNmPDcZ/Bl395gXr4ZPdPn1RVa8wvux+b5mFkZncBP0N91X0fPW&#10;TkbGn1lQJB8/LVeicvfnW5++r3lZWlJBp/uqedlfc88bw/D61wwRo7Z561xX6/X2dfBBl1bla8Y0&#10;8A4zrdxcW6uF53bOICmfi3Vq9vETomtC5kEVmQImRsWZnMVCm2Y+YFzsU9p0zXz7eh6nfvUp4+MC&#10;Cs7nGbft/jyt1zqClc4rqeHrsUkj2/tXbJXYYeTZZcLJXmt3bkR6MtKvmllUXUsjZqkXw1qomRaf&#10;5/mouem+iu4R/ObP7HCuHrv+XOztkQm4+SP88TOU86qZpdi1nXnzZ/Kkrhn16pJazWN826tmZo7s&#10;6kZ6G9g8nSyrNP1zrDsu7fatijWPsQ9uRT/8cb9Hw1eylm5/bhC6uoTlQCx7n4bteBtnro2taKv5&#10;Dt4BJ3ANbd70kJUTzp89Y6u5Dbpam6FIWHA2XRajGdsIjus734f7QJdcH6P3Odl35H+dnoR8s/X6&#10;Ulvs25P7JUu5PfUV84IuPzgA0t4iw8PyW8OTsM7ch9Zf10rs+pCcJt5OJp/l4GPG72HAnDGeKXz8&#10;ua01b73dvGhrLYetr4AGO7Irp7X9rv33+XuWlq+BH3uEFjFrP3vXpdx91LLh2LSARtlJsahqGGMX&#10;8SQwWqsPfn2tvmMctApzRflfp63sj67+uu+kcFzXVoIFxHPZe1VLdPZyy7Gwqw8aLjl++QniOtkr&#10;73TGtSICpXnJz6Xx7X4OdsgMrjp6dtzTFXnglEbevuH24pqOpxNgVsjD6dONee7Wz3f2MHAA//yI&#10;MxPolVH82to3hJzAm/mw51G+kV1VRFxAM3Btv2v/PX/PfmNsoZP5mGI2/+Pfb6xlmkXhAttipZWb&#10;29ZqYffQHMfM1CSDn8gkm4BnN779Myu36884vyuN7OspdebsQttf05WxxelH9xyhytM3zNxiLRuq&#10;mQ/Q3CW9GQ8qPHsntzL/6/oSeKxzuY3u/Lxju42EYWZjeiZT8aEeodNkGK7ozK7nz48p8m3NfxBT&#10;BelnntQ4byPL8tP2T7GzcB9BW7oTpYkA5rPO9m3bf88WRvimzZCs86brKoj2u7f9srDUaFHEqOWZ&#10;zHH1Cxvy7Uwfx2ymo8eu4/XnmQjQub1gp9A9uZ2x8Hm/bNOABzvBFuBo25rP+2UjnNA2TjEHKuZb&#10;e89+YWvR3ogfGVOvRzPa7z4f8Rt+vK2kImx8Ae5l3LtOBbftsY9xZoeRw83gMOKJDy81s554MiGt&#10;S3k4LeLPz7/2IzpXlP/1bCludbqmAoLpQ1q78e5NxAFO53hznf8Nn/yHzv42UaR93sHqCTOfRsUM&#10;1L5lbl/+17O1rIziKPGpytSWC8aTtk5+E2DkY15ReebbV75Mhm3611ltHxK9BbePlSY0o+6LAFZS&#10;VwQjln51z8mtgnvzjHeCg1sP272khEFixdK71fDw1woVF/oMat7WTG87GZxcO8oYAbKo6cLD92pZ&#10;JDZf/6I+atUS3mhk15u1FGP+Cn5dX+8aQGyIrl1bRJTeTxJt8J9Dh+69ABEfpuGw/exd57ACgIFp&#10;I4rpKCEwRvbV67EYyX8lZH9tmLn+5nJiuaL8r9NWArXXKuTyEFfzBx4BvVYEOsPyfPcVGDRn0I1h&#10;3vxHBLGf+bmtWjz/cZ5gY4Jsk8/11w3dZhShgud6sASFDWi3bfTMuvy5WLwKxuU1jM38MncyMT0W&#10;5c8PBGXU5SKkgf2uk2P93r7tTMAoL5E2hljDJ2uuiBF3q4VPZ41c0R9MO0QGz+wBwj20qm0H/nja&#10;IayCiz+bG7Rb2k3uuNpr2cZQxjt2NvN2bdAsz2mHSd/YgfDwbmxnTlXtDNa89GX7K58+GzUyU7b1&#10;A7u957aoBAx8S3uOapxZueStDYuWdn/+OOOI8w7kAapWbWyy3/uI/L2eo29jGm07EOI7p+qFxwB6&#10;W2Xe//rZd80VfQ6Mhc5quAuK7Iqj/TEwVlYcbVaaGH5EM7pPv/K1W3xjYq0yJGCs/LoFDaeYKdsq&#10;VGxOI+rZVUSHprZXD247B4titF4jDAf4XFu1jlz5c/Pi8C7r0+QSMFjlsKw6EceM9TwFcBUMxi6P&#10;cTeq7wu8Cb32XHMXWguUm+OdIrqSYrPpE9w7mTVwmw1i98VILFdLwKTNBrHgyN2Ie1xaJ7OSjy7t&#10;vvyncJLWfrp6j3SPFl1lR7lduXMvPLYJ9Bw9KJzn/UZ2t8wTZ0Pbz9p/28+XtXEk00w7dVq+/fxo&#10;i74pSNT29drPPh9ZI6cng/x+eDHicOOVkf5ZU8g7ILRy+j00Irzz/GhXbW/GxMgJd/ZJZz0M5zwo&#10;Ru4f2Vvkl2gB+9L+g7FC5s9nnTGfPUFWGhYjq4yI4z1aOEUQLhU9EDm54q+vzmvDhvhqsJmnNnuU&#10;V45jamVGzvMrDqwc8FWnLjNAHhrEGjgJfA7Yl1d71Uy07LKbFTR4rg4OEMOrbK3NwUOnQcmfWSA2&#10;w2BHnrPeq2YiPs2BAdYgyOs1E+losbXXkL6KBjsx2T0/BgtJITN50Y+Js/35EYst10yMbGiuc6KW&#10;ZwzpVTMx1au3uVM2z4wDz+SC0WfNM9c90T31mlmrN6tnvunzS71qxp1eK5Cbxwd9E7kgZ81g+xq9&#10;GVP5XyfCCFsQxD51GSV5uQbTStFnd8KcxH0kNOplGCOjeUkCGvszblgaVQOwuJI1ZvaDeX064HKv&#10;aPd8W5NB4nL0pRnGHPkMo9ZqJhpzzdv0bCxI+0bhjddGHkTgLE+DAw2+kmhmtgKvyya+Hs8bk9v1&#10;IdnZ5DlnYA30ih+yvc/LDbY92N2+s7fUJHkkFrnndyYj4zkirw8ZqQ7Xh7yWk68/E168ApsxNT5g&#10;UOxtzuBeC2QaOKRVEhzResUbIuQjLm5lkXy1OVI7jFHFSqi9NUkIjqV2/s7UG/zgc/nNjCowWNmX&#10;Y8z5Zz6W4T1xl9eueN5Z/OVhsxL3b1PZm2AuTo3d91lz7FON3g56uvltwtMSyuKwAQ+Onm1mNJ/X&#10;zF/fOXI4L+2408TobYIWsVl49Bc5gEJdEJGNbK7258hTS4OOyO7lAVlDfBZ8eOvDYnd7WX3jasgW&#10;6P/Mh8wAhMh5pbiC82tlletqa5PTb85k6Z4njSLT7nXxTftd++/1+2W58pavzDxGUPtd+2/7PWud&#10;83ADvp3ATPsS7Xftv9fvida27u37r/0ut6ZpEY5ovEBEwWUIQPhdu/U3nzQikG0PioEWWiKlpq0Q&#10;3gERIrptrd7AGLKjnU4lMu2NEDYU0xUjuDMpKx/2cldvhi4jpNn9ikHXPOHKkvyaWEjNkCGwssA9&#10;rysIxiDiPv20tPIC/LV/Nj0h9MB0sTB3J0tC4JUTCKzVRW8jTW77Qtf7swdtH5KY5xmnuBwO+wUc&#10;8+nq3kxLka7cogKfz3gN4yeqoR7WtimETWUdER35+VgjKPWyMXbXzd+2ct+OHWZUAqan6YQUZCG6&#10;Efu6po93LVvaGcGRL83HPW3MdeV/tfZBozFSnzPTm1UEOGqbhhmvLEt36Li5eaJX+OeG4Nb2Vmdk&#10;UZwMMVrsiL/o051YcrORoN9zt9Z9g/ct4z2si1O7BZ+YjslSal1+XzLuTKtXy9inPYP5t5a9rZkf&#10;vxjSNwtd9p4tJ48ANA45jc2dSaSlSZDkCHld/5oBk7breAVsrhHCPvdy7OyzTzLz9WdWlBc7SrD8&#10;6VOKbQYJ16oODyHrI1zwlURD9IotSm4z36rNOESrWDXX28xb01f6zj1yNoDu69ABTH58mN4TsjOI&#10;tdwD/xN+FJw9x3f+soJgNmwssE8tPtFzTdYhUn8/M42evocJY3+Gfbvf59rOcRJJZefZ33Fi75BD&#10;yWzo2TieCJ4Y9s9Ou74mn5c8qNNGfKWz8iMPhiXGqcvZmLwlJ4jBtqZ1GvGMPNUzJ8aAPbUJnnz2&#10;NT+NaLFRugbQ/+fsXJAsV3EtOqXO+t/5T+ytjbQFwvik/aJvRNZpYwuE0F8CyTYJ8c4NRFzhj/cD&#10;P/iMMXgf/Dcwi1zSzdRj0xkOO8pN97CPLioU3dR6f8DGyh1xNzecWtR3JDp4AyNxg2aoMbl9/DUM&#10;to3XfRNOH+b789Juj/Pf/D7lF/hRcvWn+XxYPd1c5rvY3MW6b1dPRx6IJaEhmyrG5ln5r2eH/mBL&#10;6gfe3MKvx/lvjUe3TVKloOBX9QTxuPvV/CS7zo5TKFo2bZz9u8VgxFFQmGuRSe00CcPy35jbTybv&#10;LAI8SV8vpqZSokruQwhkTA2OcTc3vSEjfxD1WM1nN63GlwBEf1bSQtdsTjwJG5DrRg1FeWCNnfL4&#10;T9XmwHq3jEYe49ry28pYeM7nFYxzg2X8mOSKNhHCY9ypPpdYoxE0MDek2gyySouSsUqM+57P8xaL&#10;NXFRy119nbzR/mtibOtDFzQUj7vBKV6LwgoMqSkEG8o5EU2X7/sIa3rhW+Ddfz8cCcCw5T9hZSKN&#10;aHpNDImw8flbGu2rvD+AfPyn85rYIGzT7w6gHGa5ycRnlB3badZ4jv3A8kEu5JEgsopLtQ+/n9rP&#10;n6i7KbHxoEwmPM9fX2UeeXyvVlWxKjOr0gjFHJRbM44oZkJ0JqynRLBNbDBNvIE52w6oLxG94Bfx&#10;9vgkM66GXR7mvzk/9pj4UAzHSr8QdIfll3jHuFA6cKNPhD15e/lJ4vv9XP6EBdo9BWjy746LOoFF&#10;Q8X6yg+T2RD4MLbQqOQoiZUo26SdCnyb6BDx9AeXMMyGr986VvHiKkN3fFhFpz02hL1SpVWwIVzW&#10;Wk9Nqj3F5fFitfJcmEFBOb1eV2bd1Drgqx0seqJzcX7gEPo6U84RyVCk9XaMR1SVth4Ctz5v2Cmq&#10;ql9Xi8fDUQrwtFwL9z2SEY0+JzhilaK0fpjVWzCrKmzbW5VseW8hxpsErk74eNeleMWuorZF3G3R&#10;wPfh8mzU8O90NrZdabLxderBS675q/6bfOluBR523CkhxVM6IIV99FPm3iu55Bi2O+jlTlF4je6S&#10;S8M0644mSOKPjVVFzPvhx4IuV7+q2Cqc29fXfwWKyPQtRfMnFkicJJ8z4gul9GGKkXqyko88JMbF&#10;T8r9X+RGI4grwEAyji6FWOhSFXRGozordKrFDfnHyg0Bvf+CaiGxvr7+K1eLamFWN1+t1cJg7YT5&#10;SZQoVOh6iqDyCZ5Pn4ElRcKWwGG1SKi5nguS0c19gt/uLQ4ua6rUPv7pSaOKVWVLeqI1rLYxduru&#10;ccwEOSqcGI7NR6uV+8opy1jjuNnWvYU/+O4jJAtE03Yevz85OD4FcKTx9BnYUS+Xr6Kf9QRFgoKT&#10;0VzP7diVfJfTFNLmGVh5ET1jIug9woxflhyp/HBJDJMU6daovvkUJL8QY4p1l+D9wqpoaCTvW9np&#10;KVvRXZo8oVavOpeQ2IHuqQ16tFrMXjhcfpjdi+xar0dKmVerGrWvJm1wyPw1h5s2yzOwiGxTMiW8&#10;W4XWOikVdHcxJpekuRThklnH0hlE/5UK2T+dgljtAayWY3XtChafkZ1K04x6tNpfZDk52oFTZjOx&#10;qCqpCr2D3oQfyJUfWDTEph/v7arp0RLnv+1kjgyc3PkrJUNRZp2oN8u1V01FsdxN8fzrhypTgko5&#10;OkEuoMjD/DeH3y3Nw05b2LGFQtfOyWdMtzNWlvCjLcRB+ok20EvsSznQFc5jc/y3BLsesbIC6niS&#10;KmMlAhGanX/qKbn0lm+0liMY/JhyEKX/HAJAC4BHrBwfxaEClkjfbC9TYO8MwL6b9xYkwSay9oMn&#10;fclnWOxsmpCmkCAkvWF7VW9cC8n28T+U1RWESi7IVUv9NDt8X54dcX784InW29lhylmJFHFc6zc7&#10;ZnJNUjGS9379R+Vet3nJXMR/H6wM3otW1yQCj8no82PMrReSiHe56y34IDlmyo1fdx9PKdqaHyNn&#10;u+rKY+btx1BKFSP0VfZfXvMfdXQY+wLf59MbZHxRaU+zfySstrNP0iNve80r3XRY/ZchQ/I1azh9&#10;TwpCn8KWStEAwYh4FvVWoX7M7KQncDZvTmjc8gwZN7fDwkrS64YxKhWGqT/NYeuKNZ7kX+j7CRk/&#10;TcjvC0vb6B+HHyqd3xJRJg17nP8mdn5AYTZndVzQ5UPB8Dj/rfFEulPOomlmWtkiCG4wATfxWzgT&#10;esQJTNBVwI8RXvsWwQGtq6CFKVfvqRKk/DpceokPxHGULJijkesL3ZkhQZfdoQLdwX1M8UiCF6o1&#10;e8tp8aeVU97dwijbJIWNiXEgRqZ7ozvcpjUxDLYIHl52/4xtkltS4UTd5NONx29MAA7WfFc8pnzA&#10;a0ZjBvPPsS1j0O/yZngvJ7Yb4yPZbINMuViG/Fk8Y19Ahrzg3oFO1GRV0a3oVFMTczZoQEVc7TH5&#10;tl4z1hXxlvOab8NzojJ4VMJHxiJHAmtTdhz3CoejM+yJA8AR+l6RxeAEDgUniCS0eeM7dJMR/NZI&#10;kpt5N16VJxnd02kZQ3Zh9TaUsBmp2SpgrL4D7TGzKa6KPVSBor7K/ish4wggBy1JH8a3xSUwLBGA&#10;PhmUrWwTo+FLiUdcbMFLnp0MAq9/So7gTuGEtUWBzzQEUDb4dMc2eQcwjJzYf19/bkzPjWMq0bkQ&#10;qSxJ75HHnXH0h3rNe/ZATZnbJyGGR4FHWwhx8JRacAAlIWudD3EkL1OeJIzVzSeAyoZTx0jAF9Et&#10;OB5Dz+Z62Ax1Dvoq+y/TBeH59L3I6CQW2XeH/PFiieipEa8q5kJdvhs3MQw8+wR2WP2XIYOkTPnh&#10;LICvDfJyFog1/fka6CzIwGLZefYhmzdrRrCLw8qw4oDjXdo+vZ5/bIJgiRPyHdfpq/yk81LCYJwr&#10;UFnnePIt06lxRWej9Ct8kTE0e295nP/O8XVeVRsXcnDRGPbxIDDtU4VOZ8zH4z6t5i917Ul9f4iU&#10;wKGC7u9Xg7cp9R/FlMmWzjcK2ol3SkLmnSzKs1SuQTt+pOuk71vlEun7rl0jwGedBJ6P8T7evpxO&#10;zyDxiKdr4p0YZfDrezxqfOpcsApUrEHTy/hOIwUFhcj0eCV19h6FOFlgHbK5MvhrxmSWE3xZ2Rky&#10;BzhjGNKzL2oJItxHlDz9VIgmZGyX0nmwL0JoPIQMclJnxvjg0/30/0Q5MFFRe6tg/rrZ+EUdk0No&#10;8LYpqK+y/zK2Of2mdWUubRyPlDFEzsA2JZX03egTI/upyoDIcQN/SbsdVv+VkFUH6Djw/4gzb5KQ&#10;JVfzS/CBrGtrhqqruAQ59SadnMFY1hWwJvTSZTD+DG3e8DThAtlip/A7BKPj14Syb7C9nR3J0vJn&#10;0qYjlJnlLFzG0+Uv3V1kAKDrJGY9zn8Tm8pYrDUhfCqq43H+6/EEwpOY8cWhiQ30LvM57hnBX8tW&#10;9HKypjrmcJeyaYE5dOFUQeuE0A1Vem268HC6n6llmyn3Xv/DYZ1vScZ+xgS5UNLIYjzppJc8sv37&#10;8ng7CPlHFP3d9/GzeRU4xkrW+rtnzKEk2Ts8SyInaqiI4+jFpDEeYIDLCacCUR318jGKSVFPh9V/&#10;xU7DEeRC8LsE7bZPrwmL+I97nguGIZ7BnJhqLmG9Ic86LK/dMH/Pw4s1rcKPeMvj/NfjIUb7v7EJ&#10;sgJ/ocbLePxTmd6Aajk1LY/zX3+fQ2yfARb1zA/0uL4av0URgveMyGLq+d4z1DR0f6OGAFkPXSHx&#10;SBlOvKNVKUHrAeZoxgYBx26purNSMzxT/805/pO9EMowfjh8L09kLFoNDCWEKOU0pGwMmq+VIWIK&#10;XXRZ4L9GjZRs4fGNOdKmndyLJyuTMZN6HiqS0hQ/0wTaNTkiCWUtwzMGjnumaoCU/9H7oDnTIEXK&#10;pnPP0LvUyGI9Z4gk8sANkzKts150hkz3Tp+Ua18FziwTS3JQIkyPOEI9uJnrMdrbC8hogpWdeW28&#10;IDZdGZWjxLOjRDpnTYz2z2Ud9lX2X0l92LKy7AbbUlVJ96lSPESo0egkeTgCtJPMcACnpYadhn/y&#10;xZoxEKun9yjl7Ysii16tAsbEiG+i47Z9phAKn6wfI4wfUTBVu9UUEKbzX2nNpkj/9dlcy40l8vez&#10;uY+nwM6Jf+hDuJw/nxB6FnA2cxWELb++OVH0eyjNBX5G2u8338df7kAqYmNqtJ73kSbo6lfdcGDl&#10;SvBcjxjsSoZD7EzlChRNNHmDLXijUXoG5tT//pQ2Q6WwXCif5Y1S6XP/ITvyCrfxp5WhACOHVync&#10;aI7JcoZzO3CBq9vVsnBytCGeJMkf9xlSZ8hwJVxBoR5cEhLIpVM41o/RHjbIdBGoLDboqlKeO6z+&#10;KzCLaghkzxqrpu8mAWcge2KQYI+Y8lidIHJieChenHDiAHza7+JD7keYskXixt7CSocwHREypfuq&#10;H1fC4DNrjA5G8vwMbKN6aVPXjfyCwE3ByrbdsE1Ms0rAyeWkLXXSVsdv/5XY5nKr6hqifMKITs5F&#10;Ed8zwySCQdi9Twx+Ywk0I6vP1kwMX11oYs2o+VsYguKpKhWiRotyiAYZX0B1+sWDrBuV4/z1VfZT&#10;yzhC6rHDoJkTbEx5nP8mdpqdC5N5dmqb8SzruJ9aBQVTNVTxzt8Np+S4uTdUBEk8x76y/svzXWM3&#10;RKp62g2hHRQruzlRcLp05DGWubGj/J0z5B1HZOHlPuJ3xY74xm7E+Cl/FTs8vej+7nllWP3lrzgE&#10;iNfwD58M47LIeMSA43yhRMsBcaSWM2QEhP07xGgzd6Q+TQaHb3JFdnFc+tFV9wVTHJozqs9zyHTG&#10;h+bGCUGxIQjY5BrKJj7bOED4p5TV0k7I6vdH13vTbEAZwHD4hIwNFhbwXLOu1or0cVLiicBskJEX&#10;qd8R12TmN2v+EFnC7UekQbwB3wg6s/fr1qdJeysXynz9Jk4RuLq156DYb8Z/8LgquJHJ9pQrKJie&#10;e3o/O/w7pl6YyLcWPw4IbKRcPxMN3ris5kipst1ScqJfUnHV7G66T/OlPAQjmWZ/jH4WIp23aYZi&#10;nHdY/VfyHdIF1Nom9kvE0ykVL6UcdflYinejVIUA7X9lYpMjdFjmDwmTt36TB5IfXXbB4/z34xy/&#10;xynVI7Uyz61OAqSmlJmcBNZbXxm06wpGVR5Nra+v7BOtUY6D4TYAyJSqSMI9reFFxor0G6KjT5op&#10;J+E3Ym6Oj8O84GXHI6zWUoIyu6ztWsb3tRn761vQYXh1Jh7XxwQHNk2WYhMilzlHPLcvvFHtpKsl&#10;25aRwmJQ5fPTxII2NQTej3vcjwkbvTkV5P84XqyK7PDHzDVjEDgkTGb+ruiSmMEdVwFZubflvej4&#10;7b+MbTzGjoWCLKmtqz6pXCQLFv6ldrX9MTFJEzVpouVL67B2uiBO4j0CQPKAb+mCznOWjzhKZC22&#10;qUih8FQQct2VSAYCkUQ/Xrl+n2n/ZRwpESbfRSXRhY4NMjaO2SGK6taODGNf3qLYHYTNLEHrsPov&#10;Q8YT7uAKCkXm9ky6wNDwxquIeV8zWR/OsaHoIvtngecOq/8y5CX/gRAgm9TXjLWeVh2Cm3Bzpwus&#10;LcRmrhnGVlKpw+q/EjJuhkqtwHuKMtMgc+IJUcSnOXGoUdtjyMCPYbIxscuaN4ok1bOia3xU9jo7&#10;vFDkNp6uMLgZc31KbbT+63HHla05JfSwkC7c6GjdLvyz3Qsnjl6xcIIV6C45xw6r//JuYvU4d0jt&#10;t7ovDBKdeTTkrMn91Ca2ZOHQnGymN3dY/Zch43iwvMeATLtoUjAH04wPMb0bQCRCEi4KPDftrsPq&#10;vwyZbFoTClLh1xY9ZCZ4mvPT8qZ2zZQ6U/ri5+PHmgaH3xdBSN9jbRsdnWeKNUWkJlQD9O8d/St7&#10;B4WbyU+JJPek5NuwiFAsLhR/hkxE2nlh+L4g/b7xJBOZaaLn0bihP24CUfuTq+2w+i/vjpxiqS2h&#10;8V1StxaBCHWqYrVR5DJvVLtXWb5UJZYwxXGF36x/GsO4RBpBZ5TxBnmRlyir+AZerFmNCnLNf9TZ&#10;YINMTNkoAfG/d/1iFTN4r5/Z3Mh0X1ULox6ZFSznA2fDRLWaqjLLmOMy/rybuKUyIqzKBPw1HWmc&#10;a2hnEDjJhdlHbzIBvDZOb0aHxQ3yHKeoQy64H2VgSMt1u7j1o7KicBZuPcZwmc9cOxJCVBMb2Omr&#10;7L+SgtdULyJSWxECn555emrCHoporVmtoSybW55Qh9V/GfKS44fxtd31qACW+22piyXRgI6SJYOI&#10;8GtejPWMX+BjdfUmnS2w3fdP4z5JAldr8n3NSub3Y7SZG23xvGYSXKwCU3CpWEfb56V04pAJSn0O&#10;mlcQIB61GRfvsPovY5uIZGYjaEcRpB0yxGvt7z8ENAd8nRh9kytrV03vv17wyFbqICfc9unVk4VD&#10;dpML3LZAJCnWrChaTOzZPi/+PeIyvNsVAjwUhFnHpwkdXDPSZ0oQPGtk0D0+VVTiVVs/OXM3XZsA&#10;ShUaMq1seF+nit4U1eadVOvsJfdszbhOqpaJxAyIpG2kgvSOF8LOAN4fw9RcN4ZulpczPYSMOpea&#10;ivL3SfrZPk2sITaSx0DeHhNSylPFY3eQeAiZhlGpnRFXwN/aTxXK2SyHovxw2wzswWr/9TbPCa1P&#10;12pJJEh0gO++ZoJKrl3n3m9839tjJhacBHJY+nT0E2xtPE8yIR8SLBImnc/K2+hx/lvjEVaOO1Qw&#10;Bcx6XIeWb8kVnx5JAtY0fOgrw6Nfl2XNmtWi4LVdzoe2M2fIeFgru4gIxoZTLAYpwQPlpDikg2JC&#10;hjs7yoIAmbVhHZbX7tUi630scEzQSVUbteBoH09yDIpNTAI7JGygT+NRSnOnKcVRvfzn7xMyKRxw&#10;YCMm+OH7ugQ46ZBjNjtheN599V61HGfJAA/JZDjZqz8PWQuIyka9mFO6AyJwAPZubNQzZPQd85lr&#10;SS0ERwTQx4p8y01MikG4nItZvLkBkmW0d1WEtwq6/tjVyUVdqhNNL4jwkY2D2Je+yv7L5xDeZBog&#10;jwPtp0MmSp6WHCfmkhMp+9ORcUKQmVH5EHLjUqqc6ZAbA4Qzb1wKNaXqqtmWkN8PIeNsTUc4q4fD&#10;bdjm1JmE6G3Cae0TA0eps7Av7POY90PIyn1N2kb+slX902joLtvD75P9oec+43+FMoKvo5tGZOEh&#10;ZKLqPruHtNpRvJe0TWXP7vlpBYMwt7AEnkFWVNhJCpgnmLptzbpY0cKKlE9M8P6Y3LH0/KPvcPHR&#10;ePwQMtRp4U7W6dZhE45UZXKwDJcHFLYp/uVUDmzDjyh0GXv1EDJBXShSO0VwmaL1bVH42eyUILaY&#10;jLogS33P84yXDcgvKIyAk276DciHUhXcrTaTSVfYI7R4WMh7iLdb5n7nHf1XcpJfYNtxL3z5MlZW&#10;HoafgRyH/LT8tv24Q+sqjRvzngHcZ9gWBp3LjmK6NYnqNhsHdjvPpOc63wTmSTLPi32mX4jyjGPW&#10;SJttn6HXKoYicW3rSIEZi32de0UGTXL9h2vGpLYvgfplZTU1bEOAJl75M4JJTQpDSnozCOmg5ent&#10;h5BXrwBRoO3AStMxheHtTGW9INMyhnzJwBieORUZPIbMJlcw4OC9XgsaVbyzMRp8e1BoQKY/qVj8&#10;c8iLvxMht5cJ4wZy5QDeel0Q2zajxZBIy+Z8Poe8ej3x5W0aL/teTka6wMJLO2ROhusGR+TzDWTO&#10;hR2U9Ii/uEbZAR9YZeluBNhihX+Im5332Zpg8hDcwkoxGueJ0zTziTzOf2v8EgVlXy4a75FTgTNb&#10;Ebg/MZX62WmPdX1J51TtsfJ5b3D6Ia+CbCPnIZDJkt4tTt99NJlCrl+R9y4u811GKf5NxmeSwaPx&#10;mlHysTGjPY/yQ2ycC4gVOxt7xjmYfr65muMuEO1zoQ8qKIK9y8g1HUHRuY2DrckMUg5vztROL7rS&#10;yXgkg/lZDYfu5s4sTOiF+3X7TPtjPPkta14aYmVlzMj3hdfuM11yFugNwIYmz/A4//VJWMeTgXKJ&#10;mm3jG/4qHs+sPO5mz3Rg8nwqf6CHDtpHKymheH/fUl3Wc+SDnkGuDPpy1QF0IqfrhokPtIlCgpRN&#10;2iSAVPnekzY3aL+xDLLdEF3JyJy2NuBx/mu8K920qB8OZKnicf5b49ErU8/BoatTF7LA4/y3xhPK&#10;TIoF4Rm/WvbpMn5GYAjeTMnuccd9ldO3ZkXI9WvjiMvjw1lEyf5nXeTDWbyBPOeLD4z9Ej6KZPAg&#10;FHrRqHdP/yr+KEq7s3y9duOU2r3iAqj+eHK/2QNOcO4Zbt/ZNtXfvVkZstc8WByqnxUIbXmMENoW&#10;Dnu0tgLVZ8rvhWucIROkcKIXPTWSF0ycKv6XE4PEKQPuKL87Mx3Wh1OHYereufBKast9huap69/K&#10;fSHX25Y17+F36DG8bx/TpSJ503z7Gcbwrc13YdKb6tggU/v11Y9He1wIfQp5WTPZSZvru00MLau3&#10;W8MFsMy7zu1TyOSWJOeaVF1Usn5aNaxbTh2XaOlqttDUYB5vYrUrfZDNTQy6ESBRBvvk8V5zMnYy&#10;QAalBaF0lcqU6zTVf5nCsAB8Mg5KK0k+diqRNOBkr4kSEXOuGWMD70HyjQ6r/yrImPJJnWReEKDs&#10;a8YNUo/hZJtPHiw4GoBLHl3cJ6rD6r8MGZPfzoZDrgYVefCX2MiZsjvXTHVAJSOx5jd5CCrCdRrI&#10;IfWF2CppxQGZC9soKOwowTthTwaJvuQmPcc2m1w5uARh8pbUWtSaL0o+FNTbIGOFuGab+JtSel5A&#10;7u9ikW2fhusnCeE7kLHTxB1uACdIzCymZ+cZkab0uHEiidTBSvqncRjURqrH32bV4B80GbAVRKde&#10;rHnRPWcO04LtmbwrwBGaXh5P/ZiWIBJNIY07NVvWmqpJzzP3YrfTLgZTHue/d+NNTR7XodVbzM2H&#10;A6G267vL4Zgp07WydrTe8guCeE4/lMNha9FGsqPbJVLxg623sRNyu+yLo0w4G4k/oyP2R9erB2cn&#10;sr21pcNyLSZIBQnLamRGFLC6usCmuQbsuJtnbJO7ap2HStq9/goW8sdOq5NEkvFp20Sqone4w+q/&#10;vM8yei3NyiKfG8nHLHIoAsPf2Ne8PgbbgZKH2F4ga31bsie5LRMy2NlcFVThOVSBXore/gbbi5hF&#10;otDEY1vUlMLs6V4Ytsp/0qtppfVinxfdgeTfzCNdsL2oj6iqWxLZqj007bLv7L1+SgkwYe9B4KrV&#10;L8/B1E7NE4I6GO/UMsarguSTtaDReXwYPXPY/M0P8yJ1Os0oHBPqtxFw5rz6CnN2UoGCRVEiwZ6t&#10;u4ixbM84nrW9xwN5sKkwU8yY3bYeUS2hKZXaikXgeMkeX94/+JJy7PUQfZackjYhqXvxJiX383ak&#10;vjLjKleodNIw4iUeKwLkUf7r0Xh4woVItTdpqp93i9lkuSijr7u1f3uZPelvOyX0VXg+KHbBlg7o&#10;+IjIZX9I1X2h57Zt1xVubQtw+KcigEoAM28PVxrEzegV9pVtWNECw578S+geLeLj+SBvPC/IYvTU&#10;of3N+/NBOpTcHyIs+W+rBuSb84FrEa453qIOu6s9ZCYTicuHukau4YKkWxhqvEkG2Hj47HwogzQ/&#10;y8nqqT0qIkRC6LNqYLLhnwBpetXhHXfdII0rcwBCPdGWQ7P8Dv+o0qmBMlrNEj7u1kKD63w8g04X&#10;ng8Yj9UfFihtJBgAZLD1nCc0pCSUbzBu2AGNiB1R8XgHVZ5oXF/PB3qCc6YxSPZ8JmCxv5OeNkjQ&#10;a6bXkCGAfrJB2kezt6FGoRMpi3yb16m7m2wRv6NeFXrHfFW9WZJ1Ktc2HIfzIQnIiTkCsSwroPX9&#10;6b8Sf+q6kzCxkyLKXZ9FFUwtW6VhXfsgncr7/IGXn2CqUDZjhFx6pJvClnXSMcWdMhFZW88z4sZu&#10;tiKDpThwh9J/JVUqHT3WSZw67Vivk/QttzMgc1zBmXVCeEdhhKLKcUPXCz6AKwmrVm9yxaEiMutn&#10;iVTnUSckTdy5PxzBrPEmzC6YxDPeQ/wxvXsKPGxbhpcBPqbPqo8CCkoDiq5pq0HGd7z7DKoMSn8Y&#10;lY7dXZcqiyIwKIVgC5Pj9a2m5Jz/THy+gO3HiwOgeHmsRGqcd8XDjjSgOJLnoW3uy+dGBVvIpMgo&#10;nbqtYbiXB0ACkyJRnl5meQKLUev0BABsPTyJ3TuMiiXHXq9AkcZ2spGnqXP6GOZwpcdsCRt0LUzV&#10;KHEUUHmo322uAJDpkAnvZQfJR+tcPotg2VrcLkuhNQYtbNo6JxKwezN+foHprY0DTdaMvdi4sLJ8&#10;j3c8yn89uhJylMhWTgaPOu6bLjINEpPu0dUorDz8QolgKfptPRyzJE4y3FNBvqznBJP7QCcR4hSL&#10;OF7xKWxT+3hQDlJ7mk/xZOWE1ZTpxg71kpMvElDO5kOKt6sjfdCYh/lvDqfhAXUrce7kAnbVvYf5&#10;r4cj7pPUyGbPNJXbXSJPuuxZ+JOiLh8ng6TDOtRkCAySBPjNaM5h7MrkjMtUjttB4W2eXZo0qWEI&#10;8yl8Y22ldCQdVI0828PJ3uvhMxJQUkFsI8mXmdlYMElDtY8E64qQagOK5p+iCg5G1Znx19fWf5kO&#10;lldrpwrs+mHstp6NSc6ZUrGTKDBD34DFU2PBgViOGU+wYNgMm4O0iZVV6Kgp1nOW/NVexb5sLFD8&#10;3YlZKjzf5ER7qjurk+w6WvuvRPIi6k4iZjndjOwZdI0zvBNAgCq5dwK7iNLrajHTU+vV5d1T0Pb1&#10;bcde8c7a1UWke1h/2RS4YP2qJZBri/EWNHbVMOTwM8CXqgvp02m+nnSi5TBe1alFhXuppUHKmVJy&#10;UP5IK8yIDfxYjsmVryAU8qy91UYXx8xVycXtm+L0oB6jgaYe8lbr/qjMy3UVm0Zah3ohrOtUq4Z8&#10;eO8pOtERMWSpUaKUq9FCYdwHc0cmVrxJEPIN9yQ+rxoxwWRNey4TSEitWwJ9SxK9sUL7yj5YsSiQ&#10;2ZQT81RBAZCInLm1YjU+eHUb75Ppv3EmiQnJVNK6yHpXXCC+7lH+exx9rW+9zYnD7kDBHXA426Tk&#10;f7MKXRqfPg85kFFgPs2L0agq+fWRAP1xNDkn6R9G0sn1+Hk0pzUatxAaUC+Lz6NpLJbrRIEt+Ww8&#10;9l0PrJLA9zsLgGHFW6UiCbaUEo+lqXkGISPAW3wu9+OSXfwmjxyPkm+nwVLfejlSgOI6QiBsKakc&#10;G5o6xYQ401HV8UjvWW4c1IWdXd3Gx00Wc3xW5WVN7cEX4/pBLAs1OYo96NjsvwK3KPh8Nz6LCtmT&#10;WMn9RAqPh7T12soHFG7J4gISMimVPsL0vub50I0rwSUUs/xGX6WYyykWmIiqs+mUdV6P8rNyyrQU&#10;7GjCvZTmr4LaXb0YNyDGSQeBJAsf13OESRw7lTRijapEWkhQCRfJ+9TNKtyNpk9MRLeRJ5Elr0B6&#10;RCvLddTjGoW2ThxDNg0PxAsYNkscDVTN/jh9ZX3fyBt8c8a/4Tb3vByFnUtjx9xU+Vv8c/LyPsvk&#10;DzgNM47DW1SbrPjnJlX3rqV6D2O0P/xSOzvhgvwTpb6czs2GC7T7LH3G1EiGw555lP/m3FRckCsi&#10;/b767nnUcT3IUmMBp2fnAwgKGqjFlNWzvcW9lS2UPle6Cr3JDFIaUmr8MGjapjY0YSGnyCTUKf/j&#10;QuC/aFGaDhzSbPJS7gsNe72JFTViCJ812eUzyuJR/puj502fTO1Z35Nx03uiiTa34QmYx270Ehzb&#10;jgu151et/FsC5Qlf4x2nGGG+I8mTjrwO/431wMotz0bemSPHHnWiCfaSKxfi1FLl26PkJDFCZvFQ&#10;wmqI4FrsaH0TD3W78dlYM+ycofh+7A8HH6L6vB6ET0Z7dN9fpOjdngh8BtbXGE0G3zffxlmVS6NH&#10;f3l0PN8jrghkpqUE4aoTzEKuivQjHwf7u8pupeckb+RadhS/Ez84wlxkgEpg2hEhO9j99HXDAdbL&#10;OqFFBtzT2xEm+R4pTXEZqhtX++zoTxU0vh8AGL8vPxkn6glN0EJUzQPGBx+cWVSSxKS4AiI5MPlp&#10;3xBkcsgPCCR99H1DBNGkKh/iGmsIRr91W9bB987rOeGQeA8WXXxWzrzmfVZyqRF8ZcS0sjbfU2GV&#10;V9ih9F/Jz9QMJjGJt7dfMkA/JkpXYkKjecG6qWRE2/2pstE6Ox2KcZzQKIe0NKGH4+V03ktjMgPk&#10;0R5zITKitKbYxM/iWK1tkcjx2mhUtS5BIU61ztAuc0qlrC1Uq6uLyLXPp8RCnp9AyJPZ5qso3ptj&#10;EAateuEBFj2MGTSw2sAgA0STrvGMlXbE9l+BXsBSuegPY2VtH4ZS7cAbRXcN7D+cZ6l9g4s3eZa4&#10;BhS6TyTLD90/TCF1KjaolWJ462rv9rWv7wNhEKJ34Sb6PNMIbH1DFzBUdy6vtyylcK/CcAONbE9v&#10;IsxNDhBxPGR3ItRwUTH67HN31IXUvmRMmL45mD7VgJJMhO6X+IKjq1JxUAwTCpXoIVQaz6cEYskh&#10;RuZKVaAbp6oWszw8Yrav7cPOEBSBLY1Jc3jLiPlmZ9SeJcvr8LzFOa8poSHD+eOTqF9NgcaNrO53&#10;4yEGTMHb5nsI9eNiViVZvIlTqPFzOVrJNIuHJrCaEB0JXFBGW9rQRp/ti5r+pGORKCvcez0V6gee&#10;DJ192fgS4sV1OP9wrpniH6xT3eqTFgifdEUUXzT+zaAxWl1v5EkbTLcJJDp/Y2D3GSTVE6pTaplI&#10;90p/IvTME0Vr6GyS4nf04XiRU3heZpcvlPKrd/w4JiS0R1zzVvvjkgwnX4kCylPhb56WA4f1BTqQ&#10;2+ajUBG/u2/pupdGRziL+P9ibrh3X6BQ3ez8Walv/bNcgufPllw0eXJnF70UAmZJv0fkqcbsqZpe&#10;JaPavDkkA/9AJ15oFx2GlhUBk2P4QhchVqW26iEWpZq3z2JrOqx1kZm4llG64k1YMtImhEDfwf4r&#10;yFNV8U5UhqFEHbrRR5MEZ5xTz6bGGcs6aSRBLGXA1MG5oc8TTDpCEsLON0UV7bNqcBankLD11u+E&#10;Rg0uAyfKPrOkOpT+K9apZqjJ6Dm+WwMX1Ri4mQ7HPMwyI0HpOW6TAvsL6ntEQyTQygWr/eSGcKm2&#10;C/pUXeA7s+B/nYYon0A3izcxMF/glrijmt4JprpMhhDwUtQ/y2oyW9bZKk6Hcs6A5Ee2Ng5O34IL&#10;r8qm/7f8RrUBtlrQvypC+onfsG1uP6Jm0j0LDXJFfY/Fkn3e+Q1eUvs36ZB31+fAsINKiO+qbH9g&#10;j0SrcGDfrocon5OL4aPPOkpRQ+psM7nAekYFxbVOORyRoeZPIvuFAxo0gW8/Ts0zOlQzw1gVPT7y&#10;vgnTBCIGx0p8VhfvNa0Mc786iUGTL/gKDNKSVl2He5EC8WzXk8b9aOvBAANKpRunBm7/IpdfOn0m&#10;pOhal20paN5JfKT8kGPeYEJlqV7StCo50iPcokdTbxCzFTG2LaORXtWQsqZeZoebtGyvf7w5uMMz&#10;mJCJZVMZSN5PZIMbJ+pO3u6AJVLiy7TQFdM+egSTAKgqTbUrsH3c6Cv65Eq32aUk7kZDah+au0JW&#10;RBaZPYOpbQrSVN/qzsvQ/Gx+0yGLwuE2IWboN3FClKe3S4b+KziAZKBni/jp/bNJT3NcGgm23SSH&#10;CegrPNGlyeLQhC7r7PyGikRVlAysytawz9uj/DfnBlPObHXUtavvtY8mDgRBBsOg9U91EfaoD4aL&#10;3AtZaYbLHpd5rOQbw4Wh5KiNxZCcFLqnqZKYFCpc7CVioGsSPFRgYLw5YltHzJ12i9IZZbDHmzh+&#10;GuFhjdDiOB/SHXh/iFiNCeH5eCFh+SzSOvCKMd+1NCYk/1dMCKW9HRPKeNUuJR6iOw916kIhx3WC&#10;M3tKuRJhW4oikJ4QhNe0NKZDCl8iHuZ/psozTNh0hrXVmLx1euY8KqlyLOX08Eg/HcoH+kPpdIxj&#10;+Gif0R+6ITeExZTQnhpDIP0N1SNoQQUKfV9IiHBaESGVF7V61B79+jJZG7tF8wgy5+tdNw0LFq1k&#10;zBaWeeM97BgLLiA3qBWbotwJk3YZKetphtXFEUhgS/Oc+bQ8oz+scd/fi+TuDJ58da7JS8TLja/t&#10;qgnd7GVf2QdaYEvR9GNX0V7HrjLnb3gRRUB/MiBeFFRT0hVr2XLjSgtYe+pLLpbM7ZShUj7DEcZS&#10;Bf6pZWqagLJZ7QRUt7OOI9DHgAETFfCFtMIrQK5S7ii8qMPkDkqsu05ihQQ1ak9eRJj2TT3X//BP&#10;ZdYnLeD75RVwPGgyJoTt1rt5wEN4M2i+/IrPcDv8JPEmxlI/2xxdRc61Y9i+XcnCjcvi4tkrZ6U6&#10;fKfwZNoIr5Wo0S4qiZ7N7FutVvpO4Sut5dEqaa7o5pQoVGgfK0xEedn/8jm0rf6rZpSx0y/1ulVF&#10;hWi7b2U4BwLrB11STSwDtV/jGrvk0tvJPrgbqd2RE2doPVf9Fe9zMjBiHqrOW7gJJXCOQKqz5I2O&#10;1WcQXJOSDzmrBkx6AnYBsLoyIK7O3uivp0wRvUmWCpN7vE4KWhXwHG8Sh+w0REsTF0kd/Byc24xF&#10;kCOITvQcJt4few6ufo7BL2JCVIx27YTWYCrYHbOFo7+4+5lkBbWDHm+yn13oYBbrAkQ9vBq8tANy&#10;Hi16y11nAGussZMKBJbRj4fDuPEo/83RhJLSv/WT8uBLRd5lNOH7mCx8pujLo06UxSUi5BCMd6gW&#10;2VQ+1DF5OrV6erhsHlGMcbNgHegXu6yGC8X2ebNxCjiwNETBRMW9dFSCr+RD2NoL6xplQr1hx2eh&#10;yS5r8P+p3WM85LN9QsSfMd7GQ2K8hdWOzf4rdg8FXhH68SbWUa9r4bZYB3Y4aXtPINKBjAQCkC/0&#10;K3ggdl/ARKR2TrGU/f4lrNTdGrgClD6j2eLCzGuIL5zftBQrVH5C6tF/wUyl73uU/9Zo1w3Ocmkg&#10;eNQJh7S1scce17QwtjBUOJvLCQ/F8yTPJJ9WrXtg4rKeI0zCJ8kzsRx2fZHUAgd+CFNtuhDYyAND&#10;geld1ofXm1hBy+YrwjuhojyBC1a20aiGMI0xGm0k7Jpl9HE9iHtDgA67gxjN2LWTYPf3phCtD8HK&#10;C5tveRPu0L3HFAk4ZR/tZwvD4Oz0Jd+6db7ydPrK+q/E5FKvSTbAVzvGOIBcm4B2pNKolZBIDUrj&#10;i/BDhkSe0cqspfgPj35gaKqpVbuB1yAb9M6HVQ2iWsUgpEcw1eEz2AqJ24rzLCtBrUi9+FCBgUMt&#10;rUjI7FVRKl4xB7DxIW3+fmKRdlehtKNOrRMiK8H6JOw8y44eLROnnUNGasLZUUsgOZkVgWM8c22v&#10;carkbqKpUVD43Dmp+FycRX1VJRULbpelgL+tqFXNAfNN3fMdxHdZZz/M+MySzxCmtl+JdzzKf4O8&#10;OQscI5186Iy5eVUedToSSx0pZzsbL5gClzpSvIaqlVwWi0MQlhnQdA3HORHKsGOGcghmvFL90LFS&#10;+eDtenTMg4zBJq7Bz6mOmk/GCBktmurfPq1+HhRlX7Jl6wKXsudDyaGqrmIpREuzieFlN08woZs/&#10;mV2vi7JDXTDGoSk8LgOruru42ys4ZXV2hHIIiGKRXGGH0jEuV23meMErv7uGefDdQCKj/wZ1L/vT&#10;ISVTJYhCqG0InL8oBt33BGfP6CLHLDPda7HLQ8JrFTDrUPovw5yfJb7b3fU4KmpC/APPw0K1cHbf&#10;MP5BAB9hfpbrUyPAW7/VTmLsprH9QdHY9k1XFmXjJLJX/nymfTV6SzPgueKEFMt944oOWtg3NMHK&#10;0rciP0f4cmvflA4WBxP/Q3Yjf0T7yl9Lb630y66sDc00iE+hwE0zHYbioDLuucnuMc9gkrORyT/E&#10;3vZ7AbAJM72CtohbiFW+j5RbmLMq4w+O0qmj/wr6JI7uW3rV/L4LPLJwnDGjiuPNuiFOnaYxwaQM&#10;5D9bJ7mOqXfCX5jwup+szG118dpyQVZ7iOBw7Q1hs3DMPIIJ9pyOfbX/1ux2paq3fA8yx9S/WVwD&#10;x5WI4ilucVtam6CiKMPsJk28fj8yO4WpKf1nOftrgF7m+FlinfaTUgNn/gwrvy0Fn7O7guk6ua49&#10;K+00ncdKBg9KeIRbbBPnR6kutaMPd4sN0lO+BxWVcT7HqXm+zjWNBDOx8wRQ7aQ12jrs/h5c5Jl6&#10;JjdSRGmerROzMh0MEPzmncIDS+3WIBPWu/m1lH6UuH3rLkPWW7VQpLWRCUcFORswr/47osrZYgxZ&#10;LJflU7olSd3piwT1FBtfSBNUw8MD5tVPiX6RPOGt+xOzITUGfNMKJa4wl2j5xR+rCFcm98zg9KP9&#10;lOPNCWLioO2soFE6C+fqdybBhqM0kADsSN95BPK/fwQ88kW8Pg0ivIVkidjOQyKmUrDjoVz2z3cT&#10;jRTDNGAOCbliFs2RNhTB3RRD2CZEPDgFr0ITb2DCE8ziCaptn4XAkjJhNJ1dYD3gNQuWQAgmxPkj&#10;1Mp4MsFfIzvcMuTEPGIBfatV3uJUjbehJkpv0x8BD4cMF6qlaQq8MLaMhp29NRe2GVZfxm0xgqw1&#10;dZ6+aVpIQ3egwOxHjYoT7VEfgneMtsi1/PomcIdyr8zlocJvmjLVTKp+0iPCu31vYRyK0eiZUpxy&#10;hn1V/Vfqyar1dkoc9N0QSRKcK8lEE/3Zf0wmALKvXlwH0X8lQBr2uyCDiTZ+Q/IAwjFXyM712agJ&#10;xVfax0R234AkdJsCRIjbPkugFFVoYI4jsz1EC8mTSM7UG/sDCnSKbL1pHUTBLQnAsZOSUQ2zvwnO&#10;TnF3k4Z4Ri3meQb7aA/Q1UbdiWl9CsENItcjo1SQ9LGIfMaEnp3+Ja8Ag6DrsTrf0pi1zlEK1WHi&#10;EkhPJyp2aBIPYR7eLNxiJ9ZnyRTpuCXTwElT5ES+0O9YyvwsNNTpdvnsNdq+Jlc48+LhOpecDaRW&#10;J80120N1fA23LelAd60Hx+pU03/5eBKK95Zd1omFUIV00sk7TBI60nR7iVsqUNQab5CJKaH2E8cc&#10;kjQeYmhuMKGwNJyLwJ7hVnWfpj5YTd9P0hjq2KNUbrhdGAasb7z5ECYaQZrF1yOIBaEyscGHlPbZ&#10;cYt8TtZfJ/shTFxdGbUiILQJfRyOhCIGzCtjJLMBP1Q8lCJ7pCHLQEsTEpxX5Tff8agjxeGosWEw&#10;FOa2cGQhum2fRJEGEsJ6Ur35DCusjHKIu8+SpVbFBLnwgonP29fo3sP0ehMrREWpBwxoVBQOEmae&#10;HuW/Hk3kaKeSZfQRh8wJM3JAGBnODYfqEJZiARbdr1dAPyNaErv8kgvj71Wz0HFqL5xChYbp7r+m&#10;GBHzcp7yvd63YYXidLVtFTQC4N8Utes+eGtRjK6EIn/ziMNfP8BiMBqlJrTeLVIjVZ00wMP5tlxA&#10;VNz0hd2v5wyT7Uj+dVWP0R9s915zzjhn6hkyJrT4/TuU/stndJ5r3KCbZ5RyA1wJ47PXlD08UdXP&#10;BCS84Xyct8TQNWWPmLHusNVSTg+LZ1KUGurZszNOeqZrYYmOf21MnPBK8pUyseqM09SLLPiYkCsQ&#10;H8KcMvBq1nEdOIUI47NXg5B8bbUYFhKkT5tH9B3sv3I/ib1iMsSbnMO+ThxEjvQpN2zThjAo0slB&#10;j8OKBnUoPjOGhnbqsAYauefpUf7r0Sw55yYXXoXRPMx/cziD6ScxlqKoeQjehfddh6NueTh5P5u4&#10;2Yd/wSUj8A3KqMDbhvd1e0q4Kmx0Mad4qSiFbCguoIoZKCW416OSlVbZ7co1cTCrA9pnSQ+pP/lJ&#10;7oH4FgfqG5aSDEEfNtOCsg7LiyLH03IfNh0SaS6KbPk0CQkOyQJcTQUun6CxUCwZZTCsjGenA65a&#10;ghXvx+aeoFs4iXHxYfV36BoQoVxYej5lnS+YD54qGinmq6x2+zCsyeuRWdlXS24jkcJ4F/d/6ODP&#10;VqusE+8M/pYeX1ZlHD1h48NYIptnBBbt3kNM71U2AWbnvMiJspptPfgJ0pNPDY148rq3dNNhe2NS&#10;skt9ujsR9V9JUrpu2keXE7Mpmmy8PQlE5MXtG1j1m0tNsxyfD5H8Tw7smPHFT4vPl1BefvjiHJaF&#10;rGwLsVyCgFnd+QwsvdntueLS+i1aos4C7iika44xbdbVIsTcowiNg0C0nj4ES2DDNZMckV4zSa4Q&#10;aUWxe9QvbtmN3JqO8RaUjGdb2Q0nsBszkpttvgRV5kse5r9BBIgtMp6DIdNLZ8bgPOxEOQgo/Omu&#10;pKDDbOOhcEC8CjFtGhVRPbjicn2KZw+J/8RK0Vv/85WTBGSwgT4vi+Iu1/LpjoxkTWzZx3UpKdQ5&#10;JKoJ64o3e4CcD3WTjyrvoa9s3GoQhI2SllzrEZkoM8rOZbTmn9D29mkFbOPTHJ6tXI23h/6hY0Fm&#10;F+55y8m+e/1XEgCOJWd0kinAojbIUGjmv3NqkJzbmtXPNFEC+7tLNTbWDRPrytEYKt3Sll925+N4&#10;BJhFicf5b32f5KoUyNK5wzL49H30ca9CDaPsffF3j5jjuLoCUwlH2d/GMhmOibGbnIy885R/y2P8&#10;syYmZE2wnGfUgkymmX1SmgixyYQf0KHSPAY5DDrdH5OSlcSEIfkOMlUqZs94xpRNvzBKYnmj10FC&#10;/rHpCyTCEwKqiVFaceZoZ2yTDOawFyxLxXcN8vJ4dB9r8kop+NqAOCEw8BteegN5znpemDU3crnQ&#10;TbHz7uYHMv6IJAPalEza7bD6r6RjPJhCYcya09U1A7CN+upPw7u6+5jHaPt+m0SCF34v3oV4jS9B&#10;2dC5kIGiej1ljrc5GbnP8IyMc19o26erVksiT85XLVJjh5dTe4Oj0Zhj4EiXvW0pJjBGZ7PjYhg5&#10;lI1s8CiD1XhbmaRnitxnqhSvtGJQ98kVEy0uM72Or0tA1Rn2Ysdcxqv02rPiqoydH+3jYcuFOXVX&#10;/4Y/9v2RN2+b/w2m59lXLLRHnjeSgUtsXKdRI8R1lvs3kFdC9zV98wSuxwRbrKvI2wmEMN9Abocb&#10;yNs5WLkObKcbKhvXAbL3sa+y//JpwNxLL58y+BTyb4SLklUagUyADdt4v6CC5HcUD3qHO6z+y5DX&#10;d0nn65ETtMTl09IIdsjDIkue9RLbOsDmGwd+tz4mpyrcWZMMVpSgtISxeuE65zXr8kvjC59iD1qw&#10;kctmID13JrO+rZzg/+8+K9912+cFstbXLRMmNpoMJPcb960EJ+qr7L+8z4tMpJHmluTEp6fAxf2r&#10;CyoaAS4ng/xLZe+/gDxlIsXeGJrbp/E7JRlQpaU8ywZ5EXtEPGgg9QLywoW4LWjL9W6CC9fpv4tE&#10;ncJE6WPvdDZwmNKNBLstroPONjxBYyMJdG0RLJRJFKuUU2Qaygx5ju1FEVUj3h4549Msqj5Ngt34&#10;dJ0qWpC4ZxIBaZInX+wzPTdUPjIWxTZnI9j5aaUPJ0r+QIChlC2P0SLyTOIUke/88ZoJx0A4CVmJ&#10;dc2DNCqdMhlFlXlS0FYKGxdYG7I6s77gnlQOVcqH6jA39ogJ6ZDFcjf2XHN7DP5erVlZyrHmv+p5&#10;3I8Nx4i0hnxMytYmn4kEu0SaaDIxhTdrJuhh3RwZuQvg1W5GC6couGOb5y7rGH6oN5DVaz33mbDj&#10;zrfh6SrWGgSImrarLJwz2rjnY/VrtN7U+WX/ldxTmajWHE+fptET3CMgHyaGyZ4RQ6Vi4a54Qdvf&#10;YRtj1mRw2IzFS/F+n0dUJhbFzZb7Rip3y5tBBcVO+lhCtnjpUjt9TR2//ZexDd+2fMbe2GpaSDMa&#10;Mf8xMbkXN21IPTxtR+EezkuSLprBplWTuySTKj5KPlIIg3stn/EkA3s8fNVeGH/3vDJ8BzbiSBhQ&#10;uKOxIoV705uNDNbFVv0x/hvDZGXhvbms7AwZ08indiBtg4xMsoZ5QjmlrZZIr3cT3cHuffQ0Enz6&#10;orTZXjOMv5fw8HCZN6kGL6KaEMqCTuTCLuzo8Jld9eiQi1u+O8OgHEzq3GH1NnvBL5D4SsgLakIK&#10;9+5PbB1ZAN5IIlSbb5EYAIuOt+F4TOM5v4CtwwXzXRLQ90XRPcZhDfUT7m0aEBl/fau2Yh7KWXgs&#10;hWnQ/te0zZK2FBk+zZoTJbT1JMO8kQENIlyvwqbwvs9Tp+b+K/mFOueYFXHVdjbIKTGL0umWdtA4&#10;XQ37qaKPhm/2pvEKrRbOa/a5NkwkQiGSHa4iVo87z5QegYkjnPEYmNtUKDl0n0diU1upLjwRJTRD&#10;BByUrKp9dv7hz665VY341jgMK44oXOyOSnzwZ/fdoZdYch6dx/QEXiB77caRTnN4NniL3ATvqcf5&#10;b47XXQeVC0W48cKDjzhVnC6lBb6pn1vrtx+UGlU4h3aIWyxI0Q35ynRSYRCjTdyJ4veZEpzLeyDZ&#10;BqLV1tw8zn+9sgYFlWns+yJdzitbp44cjCYBRdd94YS+OzE1bMI338QJuDTNl56iDwN5nIkJGVGS&#10;PmfVfNGJtlELoQO32wOn3DQ5iOlCLec1E9IwIZL1T0Z8/zSUSYwptovdiluB5sTgHQ7A4cekgElv&#10;XyDvu0NubWXvoZ1+F0HAnwX/ykmQtF+2ir/rv7n7xIcwQnI8Ar6aGXmc/9Z4cBCaKnkuHE1zJI87&#10;Yg6/kGg/UAMbCf22UMOqHIkdN5lv+hr8WXbTeFvFwG84P9FUdQ6Jdwnobo4xCmNI2MnHxFE2V+IX&#10;QeBU29H0SE312eir9NoTR0RTkSf5UULWsZzlRO3jwXsaviyPAKtp0uM6NEPRMc+dwOOX8rBwSlW6&#10;aibGwkdDz841lbdqmPQIo2DtCTWq6iGjn5AZfNk1EJ6p/3qOlIpnKzGN/49YWNC8x/mvx7dZcVAf&#10;URe2u5qN5VIVoG7nUg0/U33mKF0R1bCvWswjJs57QHFe+hX4NHVCnRfhaHCao+iQ1MU+MalxeVbh&#10;9dl278IRzpChmExIIgRCtVBLK4S1YTMkL0LK0LynQ0atzbg5QgiW77hBh7XvDtlF2ZOf3VQlXmLK&#10;4/zXu4kSa+nH+FmN5HEdWr6lVkbOYZUqtmnGNGOwKkcKBE14+mYTrnEnUR5DQZ5jh+UZGOZf0pYi&#10;vYu3vFH3J5aF+fZ6JWmQ2b5hokMzlN8qUkk6VZfPnpCA98s3MsvfhFrS9ux/tDGxJECIZbn7M2oh&#10;x7Q0LBJOUzsrXkEMpDQsLE361HfI5N2Y09CV901TFCXHoALHmuEyW8Uej5lYqo2UNWcO2pwY6VeZ&#10;GUTVMwLXukzHb99NmDYwkzNi3Kc773Y3GU+eaKaeoErO2l1/13+9jyLR+j49Xk1jHtdn57fY7zQy&#10;1Ak9sTiXuiIKPrtFMikaxWRMPN5j4gayaqPyXRgRuIELGzLL59NeDu6F7pYl+Ue6fb6NxlQ8ucPq&#10;v2LNCEJMCr/LZQNdV1MvSb6Xn4b2I51iTkz9tf1YXnBXz3VY/ZchU02QTgNK4imKb5wZXONFqU9j&#10;YG8oIcJR6VCqlT57xbzfhonxnN2R6JqFifRZ2ikI7HaZjFeG9AMuAn0SakipIW9Sj4jLW+C6jMjk&#10;as5XCAGb3ptN/viNLrWtjO7Ecn4MCQtwJMo20338TH0clXehdS0n8Lhn+PSdjcNbXDeyTR0Z6T3j&#10;LGxNCGQ+OeWdtwn1W3fosPqv3Dnym11V8IMOCXDAdkKUaG+ll9oPsLY9VjuzwA6e3LssgyNkJDet&#10;QvwuFdh9zUtiK+4m8qf3idETzpDxGr9JCKQ/uGuM5ebCVuqLgilkgo0gK/t8ZRpEJu1i5THTHG8/&#10;kkbcOc+skyv8Rp8PD38de9ru2aF33AzdhFQYAyfmvh2//VfuM9potT2YOzUh42gzo/yNttbVOTgj&#10;b+fZwaF/56XfzoLiELVHKknyfD3Ofz1HZbmmNktKiFoHd535vDL8B1Zy6fKTOZpzZei9NsAIGKi1&#10;VdtN3XaRPIWYoLpQBcwOq//K+XLXnSKfgzeI6Ya/oSDTRUNx03gMj9sOtTRKi4CRWmoe2GFtOMJo&#10;gwv5o7JfNhzt48l4mDunWWzjOzTvhGxvT11IawoZfni6Zl3IoRZOErT6hyRexM6e45Rg0M9iOEUD&#10;89MwOCvWJzrFQwn3C8hFxg/PJjwYn0HO2tQ3IWPGWFeYR2B5rCImv22MPYS8Hr7DmqEtm1rovtut&#10;GFSpycrxmhEOb7CN4992GI0yuQhMOzUXpSas3ueDcFBRg7GNb7nOd6ep/ssUNi9uO7J3XC11qHF5&#10;d52QtsJMrCAz8RcST61sCp0nwbKKtCtKJDsMWfLwBb/Aje8uqjjMTCMT29jMRdu4c3saMDOBPk1h&#10;ErVnyNv5x/2PSZDUgWsO3a7z1H38ev6kwg6K+E5/wUuFpzqhiC1uwnpWKFFtAw8aU6+FI8gmj6J+&#10;6UYzO9IRJitegIQMfjfBhXfELUWBjFzbIINyW5bjphqvtsPqv8z9SV2p/aAsLpoEz0Wx1dkhTpAv&#10;j4maZ6aAUiEoRjvyyG13CBw5UMRb/O877o/WO6FACT4n/u5xZWSoSLcITsi/g9JqZbjXyoIgHQXu&#10;05jGUkEo5Ylc+OPKzpCJG9spqVL9Hnak0V21pODTyKjOrvA3KjqR8/bEnvFg9c0qBeiwKCz0YnWH&#10;xygZxf3r8TPIyzUmLAoFpJMojABrKRalGpgeG8SJQFwu18wcMHGeYxtL0PlQQNZtpG0jl2JZHjON&#10;bWKwIPt65+OHa54VvMdPIwS9GWhvWG59YpCBvZ7z8QWyaTzPK1USvndLMGlhn5jyOP/1eC6ptM9K&#10;DYLwxnTOeaRgShvJo8rtkjLakTaqypNRKh883I91tIiMl2967shlZWfIx3eXT3OBVTLKSSjfPH4K&#10;mZCYF0WnmNADlk/jZEktYjKE5TFBrdRf5qF+CBnqNw1SC4xS0AiF+2gRCTtDmJAR31mVq3AZWlbu&#10;cMdv/5XUQdW78geT18i42iATW7RAvLJQInmzWwGNBt5Y7D/JVXFkgTzEfHcuCou9RNr1MU5OdwRg&#10;zRz6F9oi0tP5aRwHjmWnbdLwq5Hd6fFsSrG8fdnn/RQSo0AfSDwv8/U4/819UbejYtS6Ydn80OOO&#10;u7kKFuL7ali96sHoTb4ADVku6dgfo0VbarGt3Ln0nI5gofI/xPquqpFunysyuypWawcixLKuIwoe&#10;1VfZfyWmCOmV81MifRMs5Leq3XRM7PBYVzBY1tbj73YTlYnEGX+UvfqGB4u7O1Y35mhfy+fdxEld&#10;OnphpU7I0lGAxGbIuHsE1OapYMIUgoNfVnbE6dIf56Ru0otc9QmB03+oRt2zhGmryuN8jCy3dtdh&#10;9V+m+3lJGKfLdF9rVrJzLUqmRV/z0rXm09k8Ql61iNOxX9SE0+NF1CNic2LPsL10smHWfvf/ODu3&#10;nj2O5Tr/FYKXAbb1nQ+C5RsHTi6CwICBwLlkKMoSQIoEyey98+/zrJmunlrzjjTrdRyA+va8NTXd&#10;XV1dh1XV25hxZbbZvlRXyNY8HKY2yzhzyheoVVoU+90UAr0PtzjewWMckakv5uOQMyHEGR+5HDPw&#10;ku3Vl2JAunQ7L0HPXSNh3TY50JGKtsxgGKbILs62nFol+gqD1k52mfK/hmx3GxekmHJJpp27CkXa&#10;du4KB3VdVkGkgSm7Qkcy19sprxvNnTOYtkKSk3EgFuDHBje8VIEQmRgiM1fsZ04UNTBYdAFp6n0j&#10;BLLe01EiGq3CmT4loLTUO32lxtq9vWLMJPgKc0s4gsPJx0zgb0KBaAilyj7j3Or0dS/D6s1ksm1J&#10;MezInU0F/GWqdWrRVdlrnNlJpeJoYiPfhMcRZ3Uzr/Z3ymqPar/SJIC8OFHGdMqm9ISBsHdM2Trb&#10;4I6uqs9Q2xLy/MtKkaoeOMeNs4BJ9RgJWp3p7XGHBBAmu8KOZGVVQTo48/3u3gHduZk6jHJ/RV3b&#10;bNOmGHzQoEb5jiqebLbJ1Kkn7DJm4rm6XNpeTTv9GrOaevtZRaYHaMmYEtACpMbydQY2h0k8ON9z&#10;yZtzBtdVRejEHuDsYwaDJvzA+t1g2lYxyMaMWFWVKyPgbtvlq+dCkj+teita1R3AxMBADM7M3oiv&#10;hZzB4VbgWoHTNVO2cRZqZCwGSyGAYV8MWm5OPaSKldVkueBc9tiqsYXlQijWmSKvpP6a616s39W/&#10;2++BeNTv4VJ7t35X/9bvgWUUOoLU+kjq8FX1u6NzBByb5m5wIcK1Fyy24oDE80biA6b4tPjqc7Os&#10;PnJyja2N5w3SomjxNFd9vK0B+qoQxlTsD6dle8yH1wryZbqFYZ1NH6X/VTNFxLC0Ip+x883BHDIl&#10;48OIhCpWaqsParASPaCcdY7GnAXbLkeUW8B0A1V/Ndn86S0yPS8rXHOO+RaVOhDz7EQy3tdwBmxU&#10;C0k7ISESjTPH2lTXVJbtdvkNOb3CmxAdllETj5l4WvW94j9Al/kuX5T9EEBcgdGYbY6Zc4Stv0oY&#10;GAohI3POnPjlWeGfqsNjHzO1aBMIQxGkuvK1x2gcHhfnVxA6OWdQMiAS6hzRjS422wBhePWQMOW2&#10;dtYZwEihiZddhXSOu+4u9MuRbJP1ErJw0KJmdnEntYbbwFDk6W1K0N9Qj+9GIEZ9YshZkbui1c1g&#10;ts6INkiU+rBL8I/s8oqXkfqTfk3XmRwkrVRqOllIV1JrkmhwxoAaJf4lYZQ7ku0e372BKrIxc6sz&#10;QKR1tuXnrrbGfDU2kGZ4WUi50LvZxl2aUT7FSP4AV3S4zua1TNrJmTQMIlic69Xb4x7lm9TZmLG4&#10;NljEzEy1V0ulFueLvJb6VM3HckOu2FUqM6l13iIfG2dVI9VCXoY4wPpvWfT5OBwzmmTL5V2ER6g5&#10;m9dyqNngTpOwqaqshwhILUbGmZ4yaIOazotcnjJ5pSqo4d2n+mA38Zbb45AzmmkmuudXz9lWp80t&#10;yVghoe2xIA61M66MGIEl3nbVpW8rDGId/QezrW5sdbpvj7Mxo/2w9mq2LzYs/wNhz3p8IduoEpqc&#10;jcczMHnBueyx1RrhEML2rZc+cgX8Hj28/72CrfP35drDpX5X/9b71barogwE06Y/VL+rf+v34LfK&#10;+N0QPO39h/oIU6Ya/pHHV5LHDlOp3SkOExQ3pQVJokfTmLmJAbuYuWPOckVr1i+xC0Amps92CWwj&#10;M7WFjoThytUR0CbdALAqdxSAe+YYtIRl6qn+6PMBV4qO6ynKOD/tOOCnKUaseldajorbNJG2kRke&#10;KpQsk0Yp1ivCuARXOFLWL8Yu39XSkweVBb5aLBzlaOlmSr0AxylrSEfi6ttGq4tPMZUQTteukw1q&#10;VW7OyhaV7qNVw7najugnpcFTk0IVz5VsVfNkD4cTZWLJBtsLNPELNm6lJ66McAFMYAHrxWoAYdOI&#10;+Ts6bhICYPXMXiVyWbcEAh++brSotTpjNuRxbU5VMm+TjIbztWUXzE+eC5StLatTW+QSukzUR6GI&#10;IVJ7o47zdh6pggWtMaCILVJS1dJsh0XfN1klKwvSuFQR4fCdGatwW9mp1+KKKemQDzI0xl4nEP7B&#10;UZgqYznj7MMQ8NpFQIOEhU/FGTWBdVqDIsq1xh5qhVUVWldfEQ5mSkyyiA8hbpMapZJvJHx0vIga&#10;1KV2pi5py8HMQPT8MCKtNyXyCxbveMz7EwyzvGJSIG9O8V26m3kigjpCst57eO4oMDQtWXlxtlk5&#10;1nlpqfjLA5EjeVYkbBDcSIDp54AiHJGvA9jlVY/rpM44K0qHR7lK8MQ8z+UiKrGZMgePEe+JCJqw&#10;45CzXjenk8m2g409icqbjzXdXXPqsWJT47vrcchZjtu0n5YB9m25GOjzcb16TglfqjjNf4qzGrBM&#10;a5R8h2tegNLEwOaYLx+TgZ/ZaE1PHi2iGwV5wPnVF6/G/FYb/D8SA1BF3Ohaj6+TMDJ11SHpyI7k&#10;PkmQ+vtXz9leLvn4T3Oed0nA+WIhidZN/BVm8ZjOjbM9JteZG5IkzAhe17lwiZlXB+ZNk1x8GPhV&#10;VWGNxbhuti27rt3pu4pzErNvvJqHqwU1x6x6hE3PIujH2vlQe6pTZSU0DmpssKDUj2kd1HQINs5g&#10;VOeHXVlvQiKFyGq9WmFBUxVyGSuvtYWDNs4gWGeQQS7wFevMIToL3A6OWeFGy+IhPbE/pMHnYfWM&#10;7yaicIUVzQHXcC2gOj2wTLaAl5cIIY6e7yABgFVYm47vWqOZmfakLaO6Iq0LeeGu8Cm3Agqsj3Fm&#10;diAjgWim9pyhuwvOdU4PDxbI0MStYkOPG1igqt/Vv/V78ollowgUsobp2u8PJVjuRu3azZmagmJh&#10;RSCsu61FezeCDTVwNvUV2pnFoNVy0V4GNFVEW+aaDmzf1DSNnN7Y5kBezOnxmNmKm4lakrCNGbBx&#10;TYlUy16OUE6b7VxSGHKmy8wED15427QA5NUlopd7Bxz7rB3dggAZZ8XNJrYQA8fzF8TuGzTq4LEu&#10;HavFuFZfcNNe+dxHqmi7eaYV3c3F0Bk2beepQsMxK2heX423644o1yBxVM7HOhhMhZKRrw7PlOxJ&#10;leeeisp6plGDk7fGxOegKN6ta8F49cWBZYf0fJyNud0ldfhqBjI37Hz19mHdbpmPQ87kZMrDPoid&#10;Uf2/VRxdGiYG6J2PM85anHLBNy9kDoq+6FtpxTTYt8d4oTMeP839jLNaOW62rSJvJkLs5k3FXXJW&#10;cnRu92s5Y3lsftslZxnapZhlbLlskydtfkg9DscsZ2BumwvZJjFC072h1i/riqXV5p6crnLIWUdr&#10;qcfL/QzWh/xmca4NO9eZrPVm8/yxbO9OVaiINtdLye5V1KB+V/+OU5hLBWdSdLMIGV/97vBEIjCk&#10;JVoNCImz12uAuphJ3EVf7B5rNDVwidnyOJzTvlyTdk4aHb62KZ8iOh8vTvrkrKU91JE19orNI7nz&#10;RMACvOg0sv89VsY8kKcBfzan9Amj91zN6YV6B/JBOqwel9m/jQzZnDnRK+VUGflpDs7Tcns1c1qQ&#10;mO0Yn48Vrdt2CPv0Ctt8CWzUtp/Rte3VLObcupfmBwUErRlBRfYyOQLSB78xnbNTwcaZtPJUspc2&#10;Fa0IiRsWdVlkIWfs8Sn9hD09vkA4eWLh5GN6FaHQ5KVRliuC8jO+XcxOKJUXm4ale+U0jGnUKGh8&#10;C7co1FvrwPkx+stHwyU1x1Ux60xRl7xPFtBPpPSI2lv4aLkmBQ9p0JJTnR6C6yT/a92zxFGovijS&#10;i1QC9uQcz4TD1uKD5GD3FS2jzZ0EtUattaVV0OgVPV8sOGu9+AKrwaziNQ2216FA6E2upnSLOt4A&#10;JMWWYl8yIvWU0K6tLRXIU+0IYrU+jdYW73YDl7CHVlTBZEvgZqa9kHOPfnOHQ91SoetBmKxDTXy0&#10;tniNMzCuKjaPOgIinClRQb1dpNSnuFQzuATBN9Nw/jHpHC1yUjbd9uLtKbmSsfLCkFwRs+FGJnpb&#10;rat3MB5SZrW9DuaCTF3JxbWTjAtRPicnzw4shUSpU84qcBMrNUdL3qPOE7CLQy4ykWJyysnemk3N&#10;F9NCfW4vYmSe8GQD0cWyPooIU64caZFES9kiJf9hdjHDmX7Z0SSzb+cCYR5cIVJkFEoP0VFttCWZ&#10;o+VcqXP3Euttu0DxtPzYfSJrWV49SCn1IGjK/gmdXFb+wVN2/NxA+D1rOjRaWxz6CdRWkN1Xj5BV&#10;XS6ppqtCD/SPQs4nW3bEmh/M2NKVsTwPCvh2IEsOmAnZIoqimtfGVi0CKkYF3EGdZ1J1IXBcbSAu&#10;PhBGqr8YIGnJKg0vQc/YUy7bKI2tCMu6QNFo1ea1LJONtESKjHP1Mm69NLengpWvuwDnV51T8tFi&#10;RI4NJHSUO5YEf6u3M2wJ9FqeCHDWbDaoqPIVKRPC1VQEjC8mn4ht9EeTzDG/5m7naAWcHDpMDssV&#10;kiy051w9TnkPZlOuwFWG46PItDpE5VEA2GLLoXFFWJcKl2kP6a5Gz8ZROTeTcbKVPW1Aql8w8kVj&#10;X4kZl8VX6pxPRzL6JAO7mPFzeSUOueFqtokGoefd8OsjSdbdWIUoo1OqalPb2jIYeI3xoCg9hK1r&#10;fevgI5HO0Xwoye633YMAroJ5ugvqu1fxr5/Vv6uJyWE8u/AKhzVVUv3syHaRlq/TnMwi69kHhdk5&#10;QWBk4MHD2FNmuk4LrjHcXHtn5H+Nb+U0L1sMPMTudkJd5VhzyVG/64qoKz3LL73Bc79in5DBeCmD&#10;l6DVDhbNfcAzw8ZM7Dpe2kexx1a5upCcmuwxTqp/anOBvyNe+udLSKFBJVxvZDfuf344l7q7Zk3b&#10;gFbn2LISbJ0wI/8Lfz7bNovuKhwZcQI1nDzHcnnEVhcsjvQucHPwhMZWVy2OdCRlFmAVLOKCplMp&#10;mDa/rEli52NanJHPJVfZVUdkJ6qfOfG6AHg/1dKIGyFwLHz4NJoYKpcTTzeAdPlW/ncoc84S9tbx&#10;Vx6y5cAc2o0qEibHNg7Hf/WlohwD9etsEcxh+xEHISl8Bdul5Had1+W6Dn8x58I4E4GlAK/3uUCM&#10;hkVDKoPzZPnkC/k+HC1beBwwajFAKK5Po8RuVASoIxd/+VPSkutBrbDoADJGbJH2eXWEWom7Qwd8&#10;uHDgsBUQs7Olumcb7fzkiC2OfEVEVOqnTgHtHKB0sPCgnE2UuTpbtTtdj2IWA817xdpKY05SZR2N&#10;LeGhmmTCX7tWOUxTNU/5M5GqjTS2Dsb06I+FhGI77ru87H7OUTK6OmGNkBH489PqDlHkDppFBaB2&#10;cPQ1HBag3lr/jo/h7j1aIiw/Z1LZU3/6c2prZLatP+doim67QQVUcz6WmNoT02gMal74QeEOyqLP&#10;PyJW1ai6aoF9OL7P94sPinvViY6sX8k3Pp0NCiDGaLgqKaIBxm4OnNc6cbpKZHgbpEeXq+uatOrW&#10;5NHzWzFHYmM2KLRn7WugCMB9kkFhCI3wqy48xVbbfeVuDvj57YoM4OeczotYNzk4HFQnwpRwQxqd&#10;vr2SxJYbajotR6iAOKoMs8NBHbNdLhpcpAoPgXiazxb9mFdDmp4/zNzuKQDIIZFqt7t6BpHCwY2Q&#10;oljYgsQZFw68+3EsMFmwgVThxCVubupIGZ0BEqRHGBqktpmPz/+qF4PzG4c0eecXN6RJKMzRMv87&#10;F0qxEGZn/WSMtCvOMFs9gsT7tWW1axo5azxYjYgWROXqtSV+PuojGumcZPVhr7WdQrM9ZYHGTF0r&#10;UtwcyIG4itSlJOObsWLrUww798o5SQcqhk1O793aaL6Y/te6tNwtWaYbgH0qersck68aES8uosEO&#10;94c4TTVS5uSK8ws7ZjhtXGxB/1t7LUZa2YOADndAA7r5Db8LRCIznYvwC2MbX8vptKvNYAOXJBHN&#10;2qFUCA8zn8vE4wQN8Ey0W3U/61jQjbIkhdsqS4wOHjKf9bVX8lxmZXwtYzYVoGZq9Vp26iom84P4&#10;dX3tdfd/Y3CVuchRS8Sky5AuuK3p42f+Qf0hu/0KBdwoaVknyHg7y9oHcS3LrvsGxt7AGUojjkBt&#10;tp7b3OLCC5XSePI/1P6kqn8XpkVP1NYGSqJa89XC8R3pxyFdOYfLD1qZly+z2k7D3a8xbYYNpTji&#10;qvrbr53TuvclWWNpmBMcQBsPTUPHC1Ud7xeINMnG/lF33PPxaGMN+cJEGjedtS/08divhWYaHOpX&#10;h+PZdqqcD2/G0fabCuz8SG7rgxsmf+1oPIc8N2mSJbgLpW4bAzdL/f2awGCOwGfZqerU+AcyccST&#10;w6E0LzUHxCjttbqvZbwWhY6OaTwJeZXlwWqoavdonDXHq5Rw5XIZSRyHoGEHTf2q/q1fVx6RSg7S&#10;e/tfH41HZeUlGfOrSi3hwdzWeNjLfsrjzIx0qFxnIdSPxnPEE6O+VL68UvfNsI4qUKKLcXc820Py&#10;g9fwZGnGiqvxwRr5m+NkUccksN1V2NPWDa1awYlYfzQa+jOw8rt1O5yVjQ99Y/Ed/+Aj8HppgGQP&#10;t88nRXNN+ZUuGJqHEtdimDPVVoL7B3e1V/3hM+tZjqCPzP9apZSdN890NIWHC9rEkefD3e3j5Mio&#10;kxk3DadtzKpz8b9Wnuq+NhZ4o6zV//OH7Noy/a7jyUlQOoaYgLR9E6r+EIW+66TdKLmA/IqTub9W&#10;82xiIgtgTALgi109Y6NEHY5+EdHJjKIrI4PMEv+vj7PxJKi9Sxcrw19nIHvkts4ZX0HXcbJx1u61&#10;mFPs49Ki9av6d6z7tnrbxm7nnnMaNMRqp6ZgOKbE8QHnw6mApiC1h1yotp4N2RxulIQk91eNbtN0&#10;ebSiKUo+mV1yI/me6JSc8qb02p7YjpI5zm03kYEZrm42zm0Hs7vVAaLtCZynMolkHa4Ri8mTWNPY&#10;h4SxiebG42wqRVWdbnwQrxtVHmqwtmu3RXy4Tl+wWbznkKdLHPq3TkXuLqXx36CpX9W/q6xx2DAH&#10;ix1CaaZc0PUMrV8dyaf8gyGftNlV9UCbw3Zi3wAc8Eh6O3fB7o30ZLRunDl1QKoZ17pT59IsKmo1&#10;pmjftAvENllBGfyB1XM0zi7ZdyyNjbOpDrxROj/1SWibFDNrREyicXZKME+7fMGmP4nS7XMY7eG0&#10;ozKejfLCUMUEKvfu0lTqmlfasKTHZ9P/Gjqu6Wy22m6cG08mdmCh5mJvX0sdJ7UFQ2Kdi/91yfPC&#10;g0MYR8aNtAV+4fLa4kkUq0Ih3Nk4Wklmc7uNk+NwV6TfXkugXNCktpH6w+muRzw7peIXJrf9oaIt&#10;Ns4mfeqDNjHaPpv+18WZtVHW9LW9cvBwOwW2h9E4OWtKI+Om7DIsTek+XETMmh4iTqfOlKvW85H5&#10;X+s4m89xGfltrsxl4LdpWqBN1yQRleUYZtNlYLe5gyDaBShqMtTiJOiLzY/2kflf6zi3HqXygHQj&#10;V3ut8nPDBCL/oBKw9pCR1Zmlcj6y+0dzW+fLyo0A5rgbD0sOI7fOufpV/Tt+zVqPBNjhr4/GQ6Sx&#10;1BgBPUBe/ZPBd9VNkrjUAEBtU5A2r1YaxMh4nJ/8irjV6Y5OGYZ0bQt85Cq9Y1cKU2wfpezFTIiS&#10;k69J8eH5X+sE0TS88DhCvuwwKMTGq1oGtgJMGtsWan7mBFxjwtF+JPtf/oZAgB4JxKSvFBLx3z2g&#10;eovsch8vcblDmTkaKudV5ciFD/QITAs1c1n6HjuO3qnpnR90MU6XPOCY445bpIBsfvmc9av6d10G&#10;JLn8dkzxDRZTvzoaT4utcVnWuK++BKaF7DAUOQf7wrUolorir9BpTYWAGtn1FJY7P4w9oOuYHZ1n&#10;U3iYHANTcjGHR+NsZi/VmAJfNBXSdDcgtV3krPngC+4o193NFaSHrXL3jWd/iCu6s+c2G3LLcUXj&#10;bEcf5/vwGmo9m20FSE4X5bUPav4wTQC29KnPpv81tv9mrYB0H3d2FE+ynhUh5ERSMXbnSTSmohR8&#10;+RX7EKVSZ9Rlsgifq95KmHy1Eut7cC0r/iMVka/mX1Btw3NBXnZ9iP4i5N3q1qh0wFm2b6VCefPg&#10;fS79r1KsdTcDLiCGqZ8TS/JjF9KtYTazC9WhK1eY9kiCZDWOGSKeglTYgi1W48oTyVzDs5Mnvy/K&#10;67xkBb7K171whNmt9dpLj7VZkJSyqAtYOs62U7A39rCWzUhEP+3yny1UgHs9RDqa2+bw085Dp1fb&#10;DLh8TPbqGuMdeJK/+6PqZbesSsRz8+kpnt/dU7tZegRvJN7tczYtTdT5mmN5MwIxfBRtbS/FgULT&#10;rWNEPXkIZvuaW2UH1+TdxRjrNFt3iL5ybDy12qPic13/+lX9O3695GLFnvZ5ug3If3y0BftolqYg&#10;bTQgYcDCLK8DTe5Jqy3hApp2XENwMZYjhhxsI2hJImxnGm5pP7CNmHd9arfD+hVJWsGYEcPNbODa&#10;eXL9/aVsqWFP0pJnZwDgy41EiiohroiHq0xy1RNEjoZDXTpkM6E4oJC7/jGbvQfOi147Y/V8En3B&#10;iaIMc03AwpNsUjPLVZo0owv1Smc0NPRmrBP7oulW/+BmF6Ng+GZ/OK1x1LMwaaswOhf/q06FCQei&#10;6frdek9hTeAC2lntTNwm+nwYT7mt9ZAU7BU8sfCGQ0NBxLODM4CBUD2ybARdI7DjCWx6lI4QGhgX&#10;BEaCiSconI32F8HRcR/jHCcZ6DEUDNd9z1sSusM1oCmy7luM5xZE4KisYg9dIEp57TpOOs/vYB1k&#10;wVW9oq8l3aM0YsqTIGHBWDlwxy3oNU7MUVJR62vRWauJNB9i0RFgXHiia9ckWTS3nFpV7oNWU5ul&#10;ptd0C8XYNlQqDV0yeRKSqHGC+rrCOxWwYPhkdNNj+YznhlwmMo8HbA/1P41JIBa+7rJsnMjQsMxo&#10;MonxZ69lZkfsWm0k3ZpByusydMBvA9aR8dyw3yCaiJIYT9TtsEAJy+xKDOioVvqKpPs1N7U0kDrC&#10;hMViPOXxrKck1udA98/1FJ5+nVsiTNcUgi7HzHgtoXe/dBR0PVHqRTTlEuysGbyCYdOpdG51LKO5&#10;Bf6KTl9fixCt2YYaCiDnQhyojYafHiC/AG4PSpTxse4rXb9qWhgU9lZ9sKmkWfd0/ar+Hb8m9DFO&#10;RHrQjZsGGFX96kiXKzE/dBzXbQxMwRwP3lRNk77eTCnKuBCWdTwUEFyRewODR+RiULKXbU/QjF71&#10;5VIpghu4TciFU/TMGg9BtRx7FTXeMSsC/6/zrnjhjBPUr+rf+WvAFYODEnG7GT+cQxy5oZEW3WR6&#10;BVujYun08xk1dTXBSo2PSgsS/sRsBjfn4n+t36km9MPwBESg6+yb/mQlK2MFpnFclDF5IqXj4MLG&#10;GNm5SPZxb2QxL0tD/H5Fbc/XIkhD0XHGjiK++VAI6zGrRE3mrPrI/K8xzq3mDeW985J6pR2y4r49&#10;klvRRgLnguin5yFbd3Zle6ZGx+STikq8xWUS0NC7Kw8UhxrBYJy0cXpfzK1LHMcfIeX1hazqiXxa&#10;jSbF0jWqeufRHJKQU8pY60bUh8YWXVaALGgfLQ9ZGrediIpXUQeE4NvjOURbSSUsr+Voc9NT27ri&#10;Lvi2fu7Rbq9uK1V9cYS2Uw3I0Ascz9Txju+sWal/V5lSmra8wBe19939+mgOkR9EYRkPeD52bZ9D&#10;bgnCARkPGZttRkKouEPrQyL96069kIlDnsTtqw6LY9nlkDaOuOHjtRhwS01E7Tes7KfHkbFAO/yB&#10;jbSbFaoRKzVOEJ+z88/OGsW0awmFrk/mkANZyQTJBLOua7WazloaeK8Pyf64bUapRlW1LMbF+DKf&#10;Mx8NRX0I9sKLNirzsK0f1b+rQHCfmHJF+jAQEvP+2/qR81lJMBp0Iq40uoO9j4WHID6HvmPvWb6I&#10;2ALn7CoQxGCy2hKWoypm5BjuT6X60vo2ooHDbUZPT0e1fnU8HvX+WCeMgTmmiEOXU2x9+Mxgbawc&#10;qYXVp7a5dp7z8L/GV5J/fkZuNOu0A7UNxRZGJ64rUi8t2YYZ3upK11ISzsL/GgyZNx2xYkhNsxkz&#10;CgDKPz5+xhlQZjpTE0gfHTUxgdc1JjJTZkotQP07vgtlODsubNiJ+tHhUAjdCai5fO6Y9Dk/FD5h&#10;9a/zOj53ewZ8ZZhetZCRKhKkUrkQMcS8d2lXm//SHEBwbFsDooVw6ClkMZq95XbPEYpEz51IOyMC&#10;4bx8GsGHC91/PH9/+snssAG+YTlMmeN1Y72ugvmExXYoC8cc6SQ0FOaFRHPssxeWEWDhWhQUSDN0&#10;60rj3pckOQv/a0rVBeEmBttLWU3bzo3fH8SyP37+9mE9Gr68+/7rEtXXf/yPb99HhP/b9//24fOn&#10;f/rHdz9++/zxt5//5bePH5c/3v/64dOHf/749c1f33386e279+8//P797q0evfv45dd36/9MVnjF&#10;hSCX34piebG97OPvb/62iCIL//7dl5/e/vLx3fflXb9/FsP1ZPn67ft/ffft1/XNC/061k+/ff/w&#10;tY43Xv63L99+/PblX7/+0z/qv/7P55//379+ffP1+8d//syHMvnvfn//6+evP719//3rsuL61d++&#10;fVl/zn+8+funj7/zP3359tPbX79///LjDz8s3/7u2z98+u3918/fPv/y/R/ef/70w+dffvnt/Ycf&#10;/vb5688/YDLcLP/15evn9x++ffvt9//4t1/fffnAKPT+9//zr3zEbz/rTHr75vd3nz789PZfvn74&#10;8Mvnr59+fLP88g2youn78PfvzL7GMwnnO/6NYfFED9YRvvvx7798/fTm6+fvOoYxdBfb8JePv335&#10;7/wPb9/ov/6X/ktv5nvf/P2nt39Ra43KaakCYtXzC+c37/kBfqJu7nnzXrpVyI/a5+KlF73/v5tU&#10;vPvr+rXvfvyPnxep0X+MEb7//Pvv31idf2fWf/n08d1Pb//LD28UFsaGfPO3N9inNLsaB9AF0f/u&#10;ROS/ASw/vvkVIiXDh866IPp3jXnjxJl0e3POqROBs8VleD7nhEozTgzlnFMnEidOi3NOHD0bJxVs&#10;PgWz14kAt6nb4DknzszG6YbuoC/nY+pEZBHpdRHMHjt946Smbo/BOnUi5Ssx/M/HhCA3TsjeazB7&#10;nSgeE0q/cSIiehNw6kSsE0nkYEzokI1TKhGdKJYIjOKNE01QCQecS0QnwrEgeHZ7vk7CKHZWXLIe&#10;iIRRwYsgXsKr73giKIrmng9LpfvzC8WLmEEwrr7nuQCUcs6AVSda+gciS+fKr2966qlBbASsOpHA&#10;yRRhBaz6rsc/wQQPWHUiWFFG+hqw6tseh4tAdzKsTsUWRisFqlbH3lxi7HjSMgmvThUrptu+9eGl&#10;IH0wh50KXlye8BDMYd/8dMQg65+sV6fK57BvfxJO6gcZjKtTaVyUS5+PS1nEtl50YL0JlIZRUTeG&#10;1g0Ox7u+/cnGcvNtoDSMinQgPYVegnH1/S9AOX7y+RwqXzBnQ7w4VgNeXQEQHWDBEl6dCl7YZwmv&#10;rgGIzXOE3wXj6lQk71ivhFfXAEwhX5jIRqeCl644DeawawAMVIAOgcyrSLqtF7m0p2RcXQPoLgga&#10;AQZz2KkYl+5XDcbVNYBurSBeHvDqVDmvrgFoM4JiS9arU0k2KPI6H5fCJnPmOfypFghk3qiU2qfZ&#10;RsDL9Ib6UjwEVjVNbLYvFC+C1gGvrgF0PTYx9/P1kjM4Z2PdywmvrgHgRZgv4dWpYtlQNG9+ISFX&#10;ZCOQeaPKeXUNQPAP5Esgh4qozi/Eb9JtP8F6dQ0AL+JRCa9OhTcsxz/g1TUA60VcNpnDTgUv9Eag&#10;oxTlmLPB/sJ5T3h1qpxX1wA4XRgOyRx2KkUUANadzyEJvTYuau/xbc73l1HBi7BEMIcPXQPI3JBh&#10;fho1MSqBS6liDMbVNQD4DsDpCa9OBS/Oh2QOuwbAjgIJkfDqVPFeJvXR1ovMGuDCYA47FfoQ4ybY&#10;y0q4bDJPIA40RMCrU6mHAT2EgvXqGoAM1Q1JqIBXpxIvuqYHvLoGwOilb0fAqhNhD5E+T0SjKwBS&#10;frTcClh1Itzyxc479ZXVcmau1nqNQ8CqEymygfV1PoGK+E9WFKSQJT9nZUREAMjZBTKoAp+NVRhs&#10;MKI42KD8x2RFzoPNFahCowJaQqlXYEIJb9Z4qSrsNZjCTgUvtd0KVqtvfiosEKhga6lp5PxC1V4D&#10;Ygh49c3P8U9pYDKHnUpVbhTKBLz65seEIukf7GMBD/q4OBgClaEinUmlQkGiAMF6dSqtF1DwYFx9&#10;+wOkAioXmNfKYs4vlBzSzTDg1fc/p+QNbQCCcXWqOxBcxADOeSnnP7+QrCEYhICXUcGLAy+Qw6eu&#10;Ngih4ssH62VUzCFBikA2BDNs41LyPhlXp2JcIHiTcXUNoComamfP10t4jvmF8AJSGriUgK02KqqZ&#10;CJUHesOoCIliDQV7WQCG+YWAKMnTBwelUUlHoREDOewagEpfYNrBFHYimcnAhQJWXQGAelJ+59Tg&#10;FQhpzkWsDQVSnlTpmWxE8ZlMZc3GCkg+IfZgVJ1otTQCuRBccY4K+wm88TkrI1rsJw7XU/tJ+LmN&#10;FcDOp+DkMqLFKnxKWPW9r/v7Et8EqMf2fUtAjqP1fFR961PSQj+AYAI7EawIQSVr1fUFTpr86lNh&#10;B6bbR3UHq2RUXV2Az1eo9pxVJ0IzAUNLRtU3Pl6/si7nrDoR+wpeCau+8WnzEIWSBfeZYhvbGCoX&#10;mVTLzV+JsHciHVnyqc8lsG98INK0OAgmsBNRoiRU+Dkrwby2UYWa3Yhizf7StcUCHQ3OfCOiJ6YK&#10;yYNR9Y2vS5eSIx+g2TYVjEqdJQJWfeNTRofBer5WAgHPWYcV1nvCqm/89WKtgFUnYgJVZBmMqm/8&#10;eK06Ub5WfeMrVpWgdV460R1xZ4rlglH1ja8eE0lQlwK5tlaq/kiCM6penCsMsJAzP1irTkTug6hY&#10;YOCq1mBjhdQmIXgjUuU6+JvzCVRRzMZqqQg4H5URgedUtipg1bVFKhavnSgWCxXJz1FR+IlfHIyq&#10;E1HfSD1uYMYIQmysXp8CVp0IVnKyggnsG59gMwUcAatOBESdbg3BIaKSsjYqEgTJBHYiWBEqTSTQ&#10;Nj53eQg+cmpcqKh+fiBlRY/wC2bQdj45hdfEIxbK3XhRYBTwsq1PixGlc87HZVRLHVgiGV1hkFNQ&#10;tj/g1amYP1UknI+LuHSbDt2eRi3zOTMno5kNVfHBLIIMMm6EJJM4q5Ox/xe4yqmZpisat6W+fSEQ&#10;xMY8XTQngxvxmWhsXQ3Q51tdLBNunYxaJloeRevWNYG6oOEVJtw6GUcYRfXR2LoyoNk4hR0Rt06G&#10;xUGL4OBoAY/U101164mB7WQqPBUgJ5CSrhDUKz3DrlFFuwkX3Bhb4DroapuNDM/rNQonO1ls/FL1&#10;ZdyAM0eYMiODG9dFJDNpQE9u0yO6lkiJkeGE4UQkO8CgnggyzeyS3W1keJfEvZIdoDqmeWyouz1u&#10;fbDfjGyNfEUz2ZUCDZqoyYm4dTLiASQqo5nsSkHly7QSTMbWyVA/WaCDzHWfSUK3Cn+fa2Ujgxvg&#10;jWhspkseOBcfApMOiF37SJDYSEm0bl0pUEWhm66SsXUycZNDfK65VOG9yaQC7k8JbtnImEnCWtFM&#10;mi6hpoo6gmRsnSyXEsN/LgHZxHFfWgnPKcl3gCFA2d2E0oIwwa2R5bvbMKBoruco27zcYrGNLdZc&#10;asoxydDK1IAmMmlkuVbWNXMbN1VlJilM7qBpZPmJo0L6xk2lD9HYOll+mhoWVN0BaewS7AAjI/JH&#10;H7Igt6hmBn1shBuSwIGTwY2IXKJL1P6nzyRtLKId0MmYSfpNJVaQbhds3HTRYrRunQybi2BZMjbD&#10;hGLhkbNK9KSRiRulsYFWNlQoSFeSBomeNDK4gVBOZtJwoQgWncWSmTQyLHN8nIib6RIu/KP1ZbAD&#10;dJ3oXG68DlW+JzPZlYJuTqK/acKtk6nzBR0dE25dKeAt6jbPhFsnI1KHJxyNrRsYuu6BtgUJt06G&#10;b4qUJGe3um/MBcDLZwkSK8jI8PKpNI3G1pUCrRqwDCMp6WREB1+49jlZt64UdIUAEMdkJjsZ8RJK&#10;e5KxOU6UTitRTlAXZW0LwBeSU4i49XgJEJ0Io8Ntip0ZbR+yDaD+ulNISFDRbSeYR6Oi7pXuf0Hs&#10;DtvYmOkKuIRZpxIzdHkgIgYxpcqEnHHimDoZ8k8wLuFmGgFuUeHC0tdvTj+3O9OVJVFbuitoI8u5&#10;GRncotQxzmHnRhiQHrPJuhkZ3F4jl0MtXbaxLY1cEiXpZPlMmkZQQVcUUDCUKuVclNIlZoKDR3Wd&#10;3WOy3ZyMLUCgMZBJx48CYYqwIGq31xZAPSSjHeAIUppN0kUzkBInozAOuyQZW1cK9COJaiaW/ohN&#10;tp45f5PtZiBSQk70OkhGZiaJLnYHUHfu4KsBzPxGNehJwFY4y42KAmOuIoym0TQCdX8RDv/W0aeY&#10;duQqk6GZRoAbU5JMpJNp1SJurkh0hVPEzclUCZlYW7rofC4bi43pGnFzMnpBJ6WGRCuMG22+kvTe&#10;joxGYTimwbo5oJTQZAQNpY1u/0i48f8Tbt0kyWfS8KtcWPuMvZtw64pElfmZlDgWlSg0t2Un3Ewn&#10;xPvN0ajxfjNgKWcNLdGC7WZUNG6gTXBitqph69wAAF81IecRXqOCmVqFJ/PYVQLMsFsTZp1KzIjw&#10;Jsy6RqC7FgjdhFmnojyX9m6J1jJUKl1Ho1YvvLtN/h12BZmpYGQGMaUqlS5+wciMCmav97fJWWMg&#10;U+xqgTPOBcSo1EaEcEcysq5EgNLQ4jJh1qmEkaSSIGHWdQi5PXy2hFmnAixFl8JEQAxqSoAqqp5H&#10;ZXQBUVufBEzMDDSyB6IjFKcHa9ap8GoWaPW55aPrvzYN8so0RmvWqeQeqjgtYNZ1wYPq56M161SY&#10;xkxJJCBdF5A2lpcXTGOnknNIGi0ZWdcF1PhE6MdbGtZuk597ogY7RRj5v2BkRsU03slYOl8zA57G&#10;a2ZU+ZoZ9BTEBBVxychMg8TSaOBTorlZyt6ohHcj1ZlMY9cF7GlCI8nIOhWxMzX3T5h1XcB1LHTq&#10;TZh1KpgRO0jMAoOgqq96hHwwKpgRg4ymsesCWtsSzU1G1qmuWLOuCyhHIuSfMOtUADOId0bT2HXB&#10;A2v2mBg8Dl+94+LrqAOSQVERYL4xGJlRcZxRhZtofQOjUjGFQZEwc0cmPTwNw0qrBVCsCTPXILRJ&#10;T8oTiO83/U0cne7/CbNOhdPEzdCJgNDncTsslCKINIhR4Wph8ETMui6gSyDuZzKyToV1RSY9EpBu&#10;TdDNBDspYdap6F2P75noRoOlgl3jMxNmpkHIv94kMHGSJG3NQJaTyU6Ydao7UsuISKD1dQfHZsrF&#10;09ip4mmkzKAxu1d5XTCNThULyNKCfo5svUfjfBqdKhb9pUHyxmy5KCRhZhqExtBR7Sqh7z6NoZvr&#10;VLGbi7fTmAHgoNo4WrROhkjfAFI5F8elc/WcR3GL4gVOJm5RQT+ZNxsbahV74tTc35HRBSDKBem+&#10;tm2rkdVPZ7KTEaxcSuZPTXB6hnZuONaRWexk5NkJagcKkqydceMelQQ26GSUS3DwJtwck0p3eRDW&#10;wboZGZlvWgIF5iOXetnY6Hme2CJOlu8Ax6SC2qRxczI2UyXcfQa2K9hvugpu229cNPF8H3EzMjAc&#10;3K+dcOtKgVQcDc8C95rAVf9I4H9RnguLsZNh5kaBzh2ZNjf+5Pl+c0wqLU/UX+FclzgZVr96OQXc&#10;ulIAscDNghE3I9M93AkIn2OwzyR3b1Bbl4ytk7EDmNpISlyXkKBJylBQ3u0j2dncMxWkg7AnGhmY&#10;HYo8k7EZGbsNIQ0CI/zMuHF5GriWcykxMuaDnRNxM6XAiUN/vIRbJ+PEwVhIZNIxqXR3RlMm3Lou&#10;wddY3PPzHeCYVMK/aKGEW9clt7hsURCS06yvG5d7MbiEWydDSrI0NrFR40Zz3ST96mTYMpQSRjvA&#10;lILuAM/WrZNxl58utg40l0FZ8Ym4qio5cYxMY6OnTMKtKwU5RVEIjaOpLQAeOzfcJtx2mFQkOWlG&#10;yfV0xm0BRQZj22FSadoYuVNGpktURHa+3xyTChEbNdgBRsZ+4/LwiFtXCtQlhLrEoKy5LvE2p1RU&#10;cQlkMjbTJVSCYr8mM9mVAj4OBe4Rt05GHpsrvSJurkuo9o90yX0ngxvpgmjdulJgd3OfTjS2Trbe&#10;KBftt25gqAoCEGaybp0MtUVZZ4BTxDVp2xQMuO5RTbh1MiECUF6BlOwwqTqFk/1mZJzdr4T8Em5u&#10;l9ChJZpJw7Kyu0GqJ1LiqFQCwtT0BDNpZHAj+ZLsAAOzIv1wS9bNyBRwBbyWzGRXCkobRDlmxKkJ&#10;F3fL6tbHhFtXCkIuI8zJTHYyLHNs5Ugmu1LgkCSnGnEzshtgSUnhI/u5TQnSfx9dubAnUwelaN26&#10;UuC84UrxIEFKiap9JPiWbCa7UoCb8iLJujkZLfKSRDNmp30kdzwnZZZ7MtpCUplzbik4LJUaCDXK&#10;P/dxdmQYJkmOFNvAxkZpYNICZ0eGGxx1G6f6s3PjLni5RsHYjAwDjw4VyUx2pcA3omCT+KShYEkF&#10;sN0ibl0pCF8t9yEYm5GBuKWvSDI2VwrsG5R5wM3IqJ5ACSXcTJfQdVi5uoCbkd1RrhdZr9YbFddI&#10;HTATbqZLlrxsopUN0MrRARgqmknTJWnRC+iKtgPgdp9dGGNkClipiv1clxgyFQdaF8kGM2lkHML3&#10;FIMm3LougRtXCgX4cYSwTYmO/MyjMmSqLmrOIoZGBghCCNpkbF2XYDxRHJjsAAe03gNCiSJPBk3F&#10;DKVxdLRupkvU7iaB9bEv2wLgrLxGBatOhnlPQDqxFKxfqhppkLZLZNJ0CXc4AghM1q0rhVtCOjo6&#10;zjWXd1rlQlXdIRXst64UiCpTjh5x62QcOFm7FTra93WjgpQ0bTA2I4Mb/T4SH8cAqhiFJBeTHWBk&#10;uOuUkEbculJY3L4EJEmKok2JkoTqU3S+bs/dwAAiSAugZN2MDLOE1k3R2FyXUPwenaYObV162SU7&#10;wKCtIPGx8KOxuS55RitEY3Nd8vIkLOf5fjNIrPIjWa7DuqkS2CcenegSI8OlpWY4sbmsCysnDto8&#10;sRSMjBOHy20jmexKQadp5lE5vpWWMBTRBTvAkKqEbPEXk3UzMs5u7rJL7BKDquY2l5GhgJYbTs53&#10;tyFccdefMh/HyIgy084qyWQaWBXrFXsy0ZNGxnHDDQ7J7uZu5JaBvkGTRLEgJ0vx3aTNjBu3D3Es&#10;nu9uJ+MCImIRiUx2XQJsRE0QE25GhrqDLuFmBgZqi+M74WZkupM1aW1Bt7g+k0CMo9sw9mS0SEh6&#10;ZN45ZBWDUuo1WLeuggizUPybWHg7zOrrS3SZE7cV9SkBy4IrHKybQV0VwyNCFozNyNimKIVkvxnW&#10;NY8YGplc2iw6Y2BX1Cv+czQ2M2fU7CPSJY5bRZUQfEpmsqsgkANKbiXrZrqEuLJ6wpzLpPV75aCi&#10;giCJqnkXVpWARdEZI8sz0AZ4VU9PPIhkbF2XCLfBCiQzaboESG7UtoNkQ9tvcvtIriTcTCnQ6wNl&#10;koytk8l9iFoTEh1pH0mCiku5AylxMvUFI7dyPrZ7a+GqS96UlD+VSScDh/rKFTsJN3NWuDo0Kkq/&#10;986vjyAH7gJ7khBCn8mcWyfDgU65daVAeJ47YoPY673BZSnJvb9LYubYZja2FxEm69bJ4PYQRUOJ&#10;hjk3zMlISjoZ3F7Uy+HUemWfGDcwT0kEw8nUZRNbIeHWlQLRSuI6we7m0sv2kXCTL5xw60pB3B6T&#10;e9XQ+c4tlBIDsGKFUt2fjM3IGBtRtWTdHPeKUoj6G90bGVLyHPkBtMFoU4LmAvaX7DcjUx7tJsEp&#10;0PLKudEYKahxdjJx08Y53wEOYCVAj5EX7G4jW7glzTuIPPjYZJgk3DoZ3LgrJNkBDmDlMg5q/BNu&#10;pkuwJnXkBzPpuoSgToJEBUXdpoTcLvieaGxdKdDwBj0Zja2T0V/wPsIYUpvfPlLtdbheLJnJTsZ+&#10;4/qkIIJB7MG4gUKK1s3Icl1iAFaSr+Ank7EZWX52WwtXNqni2MFMGpnMhKjFBWFkm0kw3EnM3Mn4&#10;RE7lZAc47pVYHIZQMrZuztCFgmBEorl2uFfSMUmFKfWrbUooL6UoO9lvO9wrGghRPrdejYzCSOKT&#10;0Q7oSoGDg/0WzWQnwzKnRCbwFqmbalOiY0qA8WBsnQwpIayT+AEGYGUHICURN9MlT5gYSaSX9KqN&#10;jUBIJCVGlnsdBmDF4GJsiS4xstzCMwArWpmDMZESI0Mr05snkRIDsOqCaS6mDqTEyDhxKKxK9pvj&#10;XrETiCwn3EyX0AcrqsdhCkxKcE6TNt5Oxky+RjVi9wZgZd2eiJsnYzO7BOwesa7ALvFerIBeucw1&#10;4ea6hFLwJPLEJUY2k5qUSCY7GZprgZSe21yOe328vY+QqMT62kdy4uiCwWAmDcCKnmTdkrEZmZq6&#10;EXxNuBnule4VFD8E6+a4V91nGPmmBmAlFsQZkEiJkcXIb1KCbQFiLLaT0UIR1zixSwzAKsxZlOug&#10;eLl9JC4fp3C0bqZLqJHHWEvWrZPF1QjkINtHon6yqi0nU6SXVlqJTHalQCqZjsGRTHYytBbhyWjd&#10;ulIgJQnDSCaNjKvrVTJxrkt27ViZyaSOirhWX4AbNnc0k4571c01STUC14l0blhcHKjB2BzAiu1E&#10;NC6QSScDv0qHlISbxUu43iJqv44ZYmML0dH3jntFTKJrYXZkaR8/XNj+kSROQbklM2lkKJMsZu4d&#10;WcHbZNFQJ1OHyMjm2ndkJScfSYmpoLQhKEmpPpMkQIGHJjNpZGmPZtrmGjewwJGP42R3ZPsSxD6o&#10;F+MGWDNpabYjA3ClKTnXXA5gRUSizl8o0/6RcFNbrYCb2SX0pKTvQ7BujnvF6iVrkXBzpfAIVXLi&#10;OO4VGJIuZg/GZnYJrqmunz33hB33SjL/MYopOIAVeAMWTcJtp0sItkdj6wYG1d6ohWhsRobRxT0o&#10;yUy6UsATjuxJg8uqKJ9q2oSbKwUyMkmdMA1c+g64xVWJIr0OYOUT75K6DvppGTclSaKxmS4BThQ1&#10;vL7fdXPVtevJ7nYAK/lQNRw/3wFOdkMMG6Vwvt8cwKrLUaNYkJMBAIjQ0TRj6QvA6keXdTkZrvpz&#10;dL0IyaXOTd5DtN+MjOgk3KKZNKVAJAiQW7JunSyuWwQLbWMDhRftACPDD6aDT2K9OoCVoA5CmYyt&#10;qyAUF63REs3lAFbO+5ekDwaVom1K8IS5RTTab6YUMLgI9SZj62RoZN38l+w30yW0gHyNYniGeyWC&#10;weGdrJsDWOm7xCkQjM3IqMbhOqVkBziANc6IGRkRbAzzZCYdwPpINXl04hgZwTHOqYib6ZI4k2m4&#10;V3KLZPuidetKgXw3WyfJQBvuFRuI+4iTqJoDWEkGZDlhI4MbKapkd3uf1hiFZGRkoJ9eotP0pSsF&#10;DnyqYhNv0cgIxNEdPRpbVwrggrhoM6gRI5XbNZfWLdvdrkvELRpbJ1ukJOLmANZlJpPzzcjWmQxw&#10;5vcGYMWUoX1GormMDHOS+U/2mwFY4cZ6J5a5kTE2in8SXeK4Vzqd61bJcwvPyNTzhCtUghPHca8x&#10;LsjIkBJuGUx2gAFY2QEhLsjISP8/s3eSsXUD4wpunUzodEpkEm6mS3Ip6WRXzGRXCkKPZVg1x70u&#10;MhmNrSsF7beobpHjrGuuexX/BLVGmBONjJgO+c8g8uRkt0QCo06eQOaNGwi3pGmuk93izkXVdrgZ&#10;zg18SaC5nAzNxWka7G5sXOeGTxVoLie7BcL9hPF06i1yDjo3TJNAczkZ3MiABrqE6z+dG3ZJcOI4&#10;GTNJpjzQyjRSdm7c0Bn4AU4WnwHsS+eW5budDCvoJooF0aLbuNGGJDlxnEzcbkg2BVLSlQKzDxI1&#10;kslOprxWdG0L/Up2Y4ti5k6GlHAdXGAr0xbWuYWay8hyzWUAVsWPOOPOLQVsnvaRpORfdPvc+bo5&#10;7pVA+22Cn2ShnBvFRtFMmi7hDrMohkczd+P29BpdyPTguNd8bF0FISXPoEWTmTRd8sTlu4n1+mBw&#10;2VtuBeJ6+YSb6RLgBtTYJ1LSySi/pblsYClwcWJbADrSIl3J+WZkugCKvszJ2LpSgBsqKBpbJyO1&#10;SGozWTcDsJKhAj6ZaC4j48I8IhgRN9MlqYVHVrYtgDrUPSSdqukW0MgUU4i6SjkZuCCS+YFHBT7Z&#10;uBGNS/DKTsbYOLyjmexKAR1J9DWREoPLouzgFo2tKwUlEaJKCwoC2pQQ5wIaGnFzXULj4qQijQCJ&#10;c6OjS2IF3XWloH5NIbdOxtjgluxux73Sh4RzONBcRpbrEse90h1KoOpTvxtZ6jNJ9xgKXAPNZQBW&#10;NBc1SokuMTJp8udIJg3ACjciH4mtbGTYXMRLorGZLolPHMe9gqjG6kpm0nQJbSkUjj5fN8e9gnag&#10;jCjhZrokPrsNLkvPExJ30Ux2pZBbeAaXzS08w73ykeydZCK7KlFzqCTK9WCoV3gBGE94dUUCL5U6&#10;nluuhnkVr8gJNip4RWheejN1dUDFaGSQGBWBOzV/Ph/XDrhKS8FkUxsVyCP0asLLzArVXCWq2MCu&#10;9GiKbocHJ9/nkNLUpBDZqWRRZOPq2mO5eTRIpWCxty98waNK4pG0/W1U4pU02XAqeGVy+NA1B4ms&#10;cL06leYwwcnQRauPi+5wmRx2qmfqPiKbwDq70oco219G9Uy9YCYb3Zch1R8VVnMmt9mAl9rGB3vZ&#10;9QYJrEgOOxW8Mq/JQaoUSkXhVaNSc4AE2Uq2qs0GbR3U1eH8cDYqWEXIAOIfndcTvBJDwKjQ8tGN&#10;FVSddl7PD9IAwbg6lUYVyYZhWukH95DAKwh+ty+EF35uIIcGTaUgLtvLRpXPYdcAQB2ia0PB7rVx&#10;5bLRLQegJqC0kvXqVDQfeAa0c76XHZRK5CRJF5JD6+OS+ZXYAI5kRQUkQFbK+I0X1lgyLgek0qo0&#10;clmMCkdHZWnnc+hwVDVyS+xDo6I+QNf/BLxMbxBViPaXQVhj28agqBRlAigK5NCoFL+IzmXDr7L9&#10;idYkvLreUF/+BAcM6KtJFPdsC+1xrg+NiooO3SwdrFfXALd4wZlsGJUSplHY2zCot2Q+E1w6Lkaf&#10;DjTbS4KRosWPkdG3JpJ6p5IPFk1jVwIK5URmtuFWb8EQqQXS+ZoZABWzLYp4GxH3ISOKyX42+Cmz&#10;EZk3RqTLzaLryoEfthXj3trI5DCiWxrDRvd6cGR1XtjLyXY2Ilrm0b0hWq+uBQSUSQTRurTeUmmS&#10;xTANdgoELgoFGBE1XaSoE6E3rCqlGM9JE0eyH23mEXpAp4nT7JhTwB1Jh1a8XWPGpZ0ktoMdZlpA&#10;vY0TD8IatHK5A6mooKUc1a79G9GlkYnjVLTSV3vQ85E54JSeQFGAz6kAbSnPHDAzhwULgiTb+UFm&#10;KFVwLlQqJLy68sDvoPlFwqtTKb0QCb5jTemiH2kqo+KyF7qXJuPqyoPdQmloMi6jwkTPrDcHmpJd&#10;ixKOToUHHMHlCIh0uedISrqf7ajY0GCakmncKYLowkdSAv0Tb4QfjJiZ+ri5xYZL1syoYmvAerLS&#10;GUkVUsEmM6Vzk9o5jjFNVf6OKrXgHGKqjEkyMqeKbVNHmKZ72qhio9vxpY/AARJdZVSxM+HoUrXc&#10;inh1/RE7SY4tfQFAEC1Yd3di5886qt4xrkw4us6JnVpvw5oGIYyKG4qyIIShSmly85jcakH/qaao&#10;CFygTAOlaJjShVckG111pLxoodO+ENCAgBunasqpqD2kF9X5uB4dhhrz6taKeCUwNXoStHHhPeNZ&#10;JePqVMA06W2QjKs7LQ9PrHoQKKXxXftCeOH6Jby6BoCX2tkF69WpSDvLCju1E8nRtS8kKMksJrw6&#10;FekwpbYCXl0DENglCJHw6lT33GpN5VrAq5sPhLkx7RNenQp4AfmchFfXAADa6OGS8DIqbgdK9AZo&#10;0bZemPXRbfVOpVtC+cLzOTTQKWY99XjBuIzqAdmI5tCwo4IxJP3TqCFqs8FfD0nhGfmlRkXdpcAn&#10;5/vLqAT+SXwjekU1XhQ5RxhJpyIYo6r2YL1MAwgyl+h5w5qyWFQLJrxcA9DZKpF5A6gCvcXKT3h1&#10;DSCwEKscrJdR6Z6RiFfXALGOsu6qsY4ytGis540q1vPWWhWX9D5Bz5L17dKrhmkBVJduFo2KlrHc&#10;6xasl1HRCla9Fc5l3nCiD3i/SacoLIz2hbj1N3S1DXh1vaH+CAlOnRy98boHXJrw6nqDktooSUVV&#10;d+fFrX8JGAF0f6PiNm5Zy+f7y6goY1D/6GAOu94AZk1D6YRXp6LBQQR8oKtHHxexgKS3o1OR84za&#10;VoK8brzic9moqMWKWq4/GjIUXkx+Modub7BeiS1quNB78NTJvbmPRrUUuQQwQe6d6nMIVDySQ6NC&#10;eunzF8ihYUJ1O2bS+Zau5e0LsV/Zlwkv0wBLRV+wXoYj5VZrGgUmvFwDUBSQ+CmGIoUXGM2EV9cb&#10;98RtkjQfODibw1eKbhNepgFoAkzq+FxHGYIUeEB0UShT1r5QRYqRbWNU8V42ACn1kaTsknGZtpGO&#10;imTeNIBaUif2vAFIY91rUFABM7L1MnuDM4XZOD9TDAqKHXWTdD/ApO6rrLMymUODgrJTokwp4dPO&#10;Sw1KonF1vUHB32vkVxrsFDuKZnLJHHa9gX1IY5NADg1AqiulIx3lAFI6Liu0dL6ZnUx+djSJXXEA&#10;i3uObjLD1W0rBsAlahbP4dipXrXOiZpyMl2nm6hEQ4OCScSYiqax6w6ClVGpE+LQR5avmZHFa9bV&#10;AI2A6L+baCrrkYpTn9RfE/3rA3uW6Ce8jIwVi4xfw4PSvIk7IiNeXXuQnOIbgx1tgNB8Eo0snsSu&#10;Pci5SS8GO9rQp6iBKPJggFCBGKJCUGBjbZ2JPGS8TAvcMKyktRSl+J0XjayS7WyAUJKJJFYi4egq&#10;50WA5kQ2TAdwLW10gQAwhzYudaGPxtVVAO3inpL+BrjWndVyPde5IWB40FeC0lFCwKjA0tCYKJhC&#10;w4O+giiIlK9RaStHwVHDg77oxtDkcDYq8uBZcNTxoFShJW3FaUTalos6DUqRkznsakNh8wTNTM72&#10;/3N2drnSNLlx3oowG9Dpv6ouQfIKvAD7ciAbsm9GAkYX0u718HwCzIgG3BGa7+Y9HDCTWRXNymSQ&#10;zD3X3CKS7AMki5TuX+wSAw8lWnB7NEpM1rV//wdpgkmGMckUa10cBHgcyVz7939waI42btoA9XGP&#10;CFKa4i4LKS09o4CKaFF8HHWrekkOKZ08SKxP3td2GzQSn8SW735DkkHn/qhoPypaPMLoRi1K4tYz&#10;hB45owCYaOFCuegzWJckg9KLPcowptvNspBWO1G/ZtrWLK0XmUgRqSJaNPqPuiLCDu25/riv+fv5&#10;QbQI3o4H+I4NSQblIDdpSMFce7fBpyHqCw0RtddFsD1JGFGtOwRpUhVGS8I1F5EbCg2TdW0tehBM&#10;aD94huI3DvJHo7m2FmdmPGIy1/YAFE9FDcXY/qynwe0ufGKTufY5hdwUNqPJM9xa5OlQ6x3MJXmg&#10;55s7EhIcihZbZW7gSObaHoAeJhmhLcmj5AZOO8/v2JBWpW+CHJGfF60bwZuIVNE0UEjwiEgULQ43&#10;FPIm69oegG5BXDwQYEObm865N/FRkgVKu28ui0/m2t6GrWhGdFjqKJuUKIooagcvOfktaw7oBHyS&#10;/ipcgrB+zE8qXZKEEWtPehHLSn7MosZnLwpma94ojNNc2fr9oyJqdGaMfsuaADo0XVIDQX7DeoZs&#10;CaI9tuZ/cuEYnYyCdYkacc7oCCvpnyQghdgQtRQbkv7JNX1DuSXr2tsUnE1SJUCQdz34uYIzSipW&#10;NSoGkw4ndJOWuc4XG7BkXVuNK+yiALMkjZK2TxZ48vsStelanvheSf8s3pf4jfR97Z0D2yECN0lW&#10;m2SN4kSj+KEkjU7W/lzx9t1viNqTEFGw38C9bGz8TMeGYC5Vw28k3+VDkkb5Ep2UFnxfl6oRok/O&#10;RByQZV23I9r4qhoZz8n3i/ez5iLOjonJsrZWGFo+pGnpXDSYcGCq9Ud3vO9bG4oe17LOuRYjeltb&#10;K92K0qN3z8VW9B49wq1FoD06LvMV3nNxrEy8vGpBwwy/9HXbe0iz0oPrbhLWQbWogOR0k8y1DxwU&#10;M5JokcBwa3EnIZubYC7J/qRr3Fw88NVDUcS1njzN5n7OZF2S/Unz+hcZtMFc+3BDEV7U6IwP47Jw&#10;moby0Qvm2lrchPWTtOBm27TngkJMupyp1oMm7UmTB+4n07k4MSfr2lo0Vp7WK98xL9mf5N1mXl60&#10;QDyNlpO5tgcg6DibyuB9bS3uXY1CDodkf3L/zpTwBnNtb0Nn2KnvDp7h3m7cyVzM3tfW4vtPkkQy&#10;1/YA1IJO1l2wrq3FJRv0XwrmkuxPtr0UkwdzidbJE0xqBOnBuzDPXD9JyEG1oJZoCZusa3sAmmVF&#10;O2x6mS0L0wZWEGtLC4ZzrmH5/r5Ei3bgUY4UL0jmuv8k9WaqRYf0W9J8iZ56ey7utcaLBuvaWnMT&#10;5k9Qy3xIzii3Dkb1xarFeWjuvPv+W5bsT0Lf5LUm69p+gzggm4dkru0BODpEt4SB8fXk4b7IeU7m&#10;2h4gLYuF09hzsVWOfl+S/Tm9ThPIixIYzHqoEN9dFpJsE22xRQl2mV7SyTOU7E+uRkoCRAy9DCTt&#10;nm6PCTYk+5NAZfT5EiWuYLpHFAc/3WUi4c1o2ytKZANxC1by+5LsT34nSaMR9vzLQN4X5TDRM9w7&#10;h4uuFREOtxI4pDYzwsb2ABNaDrIB+MHLutimcDvCdx8l2Z/joRIXJUqzLtpzJnOJB+AZBgw9Xcl0&#10;Xff5WX5fl2R//jZQSR6iaF34+cj3SvYnCb4cSAM/L1r8vCjbTdYlLgCu4pV8KyVnlE8KSaPJXLLf&#10;wK9FL0xyRpnrTMK9FMHu10wufJJ6oFp0AY0aFHEDxZ5rOs8noBeteB+lqZ+cUxI2hdPCsjDeH2rC&#10;KGUk9yBJj1skdC6Ovgk29s6B7QYteRLMb614jy15nzecb5I4Rwn3WhexOXKCgnVJ3idtqAiLBOsS&#10;La6WnnYa332UpIsS+qaEMZlr71J4ezQ4TObafuNODkwUI5JkUQ5SdCVJ5tp+A/qA/5J1bS3ytygS&#10;TubafoOs1Llw6vvZQZJFIVPg2pK5tt9I023gQRYOf+NRyR5AskUJLJEtlqxr+42JsyUp9PRAXBYe&#10;1AdGMT3R+v2hROvaHoCtzU8U05Ns0YmLJvXS5KGsdU0eYfYMt1Yc75XETy5cmerW7zgUrd84dvIM&#10;JfGTjPaoLuAQrTg+L4mfw8Em9wofohXzDpL4SUifYGDyDLffwLykpIjo7oLGjR0b15cmc221YYmi&#10;17UdwKQEj4kBNrbasF/RXNsBcJKCQ0v2NpIuGmYDYNF+hsTZIDmSdW21lK2UbFFYWCKjSfxQ1MiB&#10;PZOtjeR9cmUiQYdoXdtvkHvEhuj7FkDyPudi2UnE+I4NUUs+XZLzOReykJiazLP3GtNJI1nS3mnA&#10;D3PMi6baakRfo1Xtnz5VGOS+RFOZWvQxkTzRubo8quQk6r9+JFQsJR31+KkvJTLtLvLmkre11dis&#10;RcFXyROdRoFZ2EvUfnusJNDYP30cxvWOItjSaRSWIsmnJLy4nyGRzqi6UtVIWE5uieGGL50ry+lR&#10;tWnNnwQ2NOMzzVWiQmGZSGfS6MtlGZ/kDyX5Xoeopc9QMz7JLo2qlwmOr3WRJ5qUfdELYClRzcKd&#10;44nfELU7Pip6X9sBQBD9ZLs1SRSlYVqSC0iX9r0ust+mV933r4mqTTZF8FuWhM/ZW8/lu8FcskFJ&#10;5xK/QZJztoOSPNHf3XWyLvEbMAcc55N1iVq6LvEb9Fm7ksIvCin3a6bgOflWSsInFZyk5yXfFFGb&#10;m5ITbEjCJ1clw30lOBS11M9LwiekKHm90Vzbb6S7UM0Tpe/JXBLxHfOiRm5J0piFC2H3S2auqWgN&#10;5tpq04ErCSprnigPkLByMtd2N/EzFAeA15hG78G6thqxl4ggsjxR9jbRyUvUqIGJ9lGS8MlelI7t&#10;0bq236BYP2kSSHr9xgZheSpakme41fhYJMEhoosyF9lUSUGbqs12PvBRp+aJwiVGJy9VexMRDb7L&#10;QGGv62CPndzaqWoXR45oXbLfoNVEFC1nJ75NZM+WsL2MvbX485aENkyNENs98PTwhTYZ+XbfkWhq&#10;P68r4b645Ukm42ZdUo++ug5TIySa+ETuJpHJyKhKCnxMbTLMAhb2lGxRWphwE0tA3ZjanZtzone2&#10;3QCTkRIU7HC4MHM/ELYCiQumt8fWOikCTxpxmRoFscn+ly/rnowm2Xw0A4Co2oQdEwciGaP083/C&#10;TCeTid/hnEPa/dc4EUXEsrLZDgQe39QI9Cf5PWwaZDK+ZUmPAFObeHu0MvEg3GYTnVkoWNo2EopN&#10;Nqak9W4tDlVRYZaqwe9fGfTFg/Blj/oussNeNt6BfhIKO6Vr6I2A0U9yHFM1WmVPHlKARnEFTEYa&#10;eAL9rcZknE+DySQHlH0EFdDJJ0bVyBSIACKpozhUCv6SlYka4enXIzlDE8Xer5rZfsjZ+f5BEzWy&#10;wMiYDCogT0kEnbbos9kMZhPXw9Wd3HyUvLbtREh7+O3IE8y21Tg3zkctmW27A2b73XAGs201skHp&#10;Fh+cl0gmkPc2lzgEZzNVGw8elXewEZPZiBIku31VY7ZpHJA8yX0g4XGks201ZuODHc2mLuHino/o&#10;F7DVuDn8Z1KTvvstyQtlbRwjk/cmapMzTHOJZLa9G5ka4FtSEckF7+t1T+Rk+JNgbeJLqFmIqpvY&#10;6vzXZttOgUIqaNfoSW41PNfPfOyDtW2nMGVbs0P7/uvWtNJpAx193SRDlNmIhyZ+UtTyX4C0Fb2T&#10;C49nTta2XRAkJdnAye9NskSZjdTo6L1tF3SjL9jk9QbvbTsFZoN4jNa21SBFf69GDGbbTuE+1E0S&#10;CcQH71/A846jTDApqaLMBoWQbEtE7caBjSTT4ElKsujMNqev778AUWM2nmTyfZN00XmSvLpkNvEl&#10;NBmO7nIm02u9gBwlonZjbz21Ad9RIomm+S9A1PgFkKAaoWRvMJgt/HVLrim/7sfPPfkGSNpo7rlE&#10;Dc+FT4hm204h98qSb8q3m9kSXyINSulf/duCLvgFiC95kCEMFRGgZDsFZiP9Lvq9bbX8SUr6KLMR&#10;oUr8pKjduHxkKNPva9O0UxLsZ4v9/UmKGqTOFOQms22nAErYlyRfHMk85ddNWmKCSek4ymx4vOhJ&#10;bhfEV+q3VCt4krovuRMoSFAi2afckcIXJ1qb+ZLfho/Be9tqEND09Yxm2xsMdq9EWKK1bbUbxwc6&#10;nCQoEV9CA7GopSIp3evTwWykUEeY3E5hKi+m02nwJLcajSVgk6LZtlMgbgrxEs221abFZBYplJRS&#10;ZiNNL/m9iRqzEZJP1iZJpZy7iZckvzdR45pikj0TryxppbMHJYISvDdR45pXjm/RbNspTMr8mbCH&#10;+LeNSfoWkasY/AIkI5W1/SZ8fsekqBVr204hj85IC9PivW2nwJP8bb0TrG2rwVJwcU3iSyQvlZzA&#10;36S7YDbxJcTzp1Pd92+ApJhOBuK0dQ1mE1/CNTmEopPZtlOY2UjxT2bbaiQ748+Tc4CkmTIb6R/J&#10;bKI2zAjcarA2yVEFJUSeki+OqOUokc6k7MvxXNFsezvDhQgE2pNft/QmHWhxEAjem6jB47J5jWaT&#10;fQnJviwumW2rgSz6h0WziS+ZrtwZSrYauxIuJI1m206BRhesLXqSWw0Ch0yrCJPbKXDzEHn4CR8g&#10;Gascn+kRHa1tOwUuceSOz+i9bbUbLdhng/Hdc0nWKvTldDZJULJ9yZ2v24Q1v88mCagcp9jTJ2tT&#10;NXA8gcZgth1EZTbKBZIIhmSu4hJI90hQIkmoU3kd9b6j6n/tFAhOQitGa9sbjPuDU0e0C9LsVY6L&#10;9IpMnuR2CneC38ToA5RY/urkvUazbadQrE3UCJhA4idr206heG+iRkJJxhpJOuqdG2vnBXzfKaga&#10;oadH0vuRDsIbXHxMuXUmmU3UOM9y/1zyJMUpTOuMKD4pmax3NpQc2YPZNCmV4NjUin5/kqrGZplO&#10;d8ls4kugJDkxJrOJ2iTZJP0Luft0vzfcFjuMZDZRY2NCjnSyNvEl1KfAIySzqRqFHNG3W3JaSWq/&#10;5n7Y4L2JC7rz3qJzgGS1zv3mlKkks4kvgcufsrbvXxxpZDodxrlYLplNfAnhi6hLM8mlGyVw61GG&#10;tanRyZTueMna1ClQRhflKUhKLL9RPGVQf3dKditBD1LVE8+lasx2QSV/fW/0tvuvPElTozcGd9kl&#10;s304hQQl8KTbSILY7LKT2dQpzLEj+L3xW96zscG4ktMiGUdbjdZ6D5Ipvv66TY3OH3NXUfDexCnA&#10;/kQ325P8uY2kyIBM12Q2cQrMBpmWrE3UmC2q4uVnso2E/4wa2ZsaVU3h2sSXsA3lTvdkbaJGChKU&#10;QPIkxZfwIN9JSy8qz/cjYS/zw8WnAUpkX/LzfEb7Esp3ZDa8chIzp1Jgq/2QW5vwAabG9TlRyzcC&#10;8jIbbbOSRG9TI5N0EkW+P0lNd734dmdrE19CAC9qncfXc62NjQJfrsSXiBoXEb3xeMnaxCn8TMvY&#10;4NtND/ZlJLNxEUHiSyR1dbpFvZL867eq5e9t+xISQ+ecH/y6JVN2unXivJInuZ3C5A08kp4Ab815&#10;JXH45LASYHI7BRoD/bDrTda21Qgh8YMLIr00zlyvm4AVBGjiJ0WN2YjOJPsSyV9lNp5kgklRYzYe&#10;ZbI2TWCFkbwSroMGU+uR8ECYLkGJJrC+aaaXdHN4ixqzTZ+lACWS9xon6kMK7rVNa4EkE5Vo91Ij&#10;1H5EV0qq2oTaOQgka9sbjBsbNRLog1+AdFwdaivK5yK/YK/t5BOQsOuqRqh92honaxNfcjJd0peI&#10;+OAyktkIqyXfAGmFSvYkvFHiS0SNJ3mfBtvfPZc0QyUSMbcpJe9tu6BJjY64RTZL65EwG5VTCUpE&#10;jbXRaihZmyawUs8Q9ZWGAltGTuo9nFjwJDWBlbrDR8J3Q4HpbOy6otm2U6BTHp/u6EluNchdyiyS&#10;X4AmsEI94PIClIgas805P3mS4kvA8dzO/v38JnmvvDe+OEFMAce4XgC3JFI/HD3JrcZsfLuj2bZT&#10;IM5Ii9nk/Kbpsi9OOAmPw0lI1kYda3IxiKqxNn4AyYlKE1hJKJ2mJcF7U19CEUmSG0pgUdY2BX3J&#10;kxQ1vDI1Q8nvTRNYceVRxgevaRnJbDzJ5Gsqea8cVTgJR2tTXzIH72ht2ynwqsk3SKIzkvc6STBD&#10;Nn3/4mgCK630+XoHKBG1mW1aHgSziS8hcYZLJJLZttqU8UQXarCBXK8bhir0XKJGqhReOUKJ+BK8&#10;chZTkLxXKAQ+OMmvW/JeSYGhHiTC5HZBzMZri2bbToHm+Bc548l722rMxn/JF0cTWAkFRW21GXu9&#10;bmYDysl70wRWSvSeCf/G6XzPNndyJcwKUa2lRj8ImoUkv25Rg1fElSXfN8l7pYccTeui2bYLKmaT&#10;Mw6uJKoieUveK2duqOTovW2nQJCFwtHk+yZ9VyeB9R3tzKXxKsTKbdpJfP+aitqkV3GGDvykJrBS&#10;RxhdP0wjvgWuWdsZnYSljeokqpF7nKxNfAnhErqOJWvbTiHuAkTmqa6NX3fiuTSBlXq06FYlGmTq&#10;bCEmNYGVWwunodp3lIga7w2ePFqb+JLZXyS9Sugnt9f2Isk2yaF/awJr2ilK1fAlc+4LUKIJrGAy&#10;6qnEHSy6tqEtktnUl8yRNvm+Sd4r8OfXney5pK0q8QS+AYkvETWeZLq27RRI9GcDG8221fKvqeS9&#10;0qOSO1Oj2cSX0IPslVRck/i4XjdZKVmXSlWb/eRctvp996oJrERsmTD4dYtavnvVBFbKY8i7TGaT&#10;fQn3CtxuSTRU8l55kuTmJjtzUftjbUlUTRNYp31cNpvuS3Bc0YlKmq3yC6BpT7Q29SWgBiMDlKgv&#10;YacWMWLS3DX3JdJwlRKlrEcbt8+vH858uIl8JGvbToGdwpXFlSXvtVjbdgrkSb2nVcH3r6m0eB0/&#10;ySknWZv4Em5SfET7SU2XfaUokQRWdkHknCVrEzXOpvwEkvcmCayEeTkZRbOpL0mjM5LAenvz3iLP&#10;JWokVRN5St6bJLBOD565nec7SkSNNGdaoiffAElghcnMuve8RQ1OmBszotnEl+B/Mq8snVupYoOB&#10;jlAiTmEqHyI/KS1f6UxEcnQ02/YlXMZICWjilTXvNc6w0rxXvjdRRRp+cftJXNfQCN+/AZrAOndT&#10;Jf0UcMIyG+z6PZlNE1hJlo06igAlmY2fTlLbR4t4UeMXkHRJNrXxCtEp3/JeCVBGzIqqTVFm0tWS&#10;zaqsbcpxknOAqhGLIKErQInmvfKrIQ0p8FyqNt/86Netea8ksB7RGUfVqNvlAJesTXwJkIwq5bkw&#10;br8Aoh7ZzlzzXu/UPkRZEaY2VH7yxdEEVupBpt3n9y+OqXHITCpAYRv0kdAkNMKkqLE1fyZcx6V5&#10;rz+UoCdZSKZG6Jvyyu8ouTSBlS8OVUrfn6SpkTkzSdVfvTJFcutJkj1GYDmabatNTfgUoQezbV/C&#10;TmEy6pK1bTUYWgixIF5CuZusjWh04idVjV3QcxL9g7XJvmQi7UlWBKWDy0h2eJPhkMy2ncKUvHMW&#10;Tp7kVoPt45QfrW3vS9iZZzE8ojF7bRPBSLLH2NEtNSCSxfBUjXNAOtt2CsxGNDTwXOR5LyNxJbzv&#10;5Bcgea83Kpsito/yXp0ti85ckvc6TftwywFKRC1/kpr3it4cxL5+AyCOZW2TT5RgUhJY6R08WE5m&#10;E18yNibxEvK8l5FTSx5FZ1SNJ5LxppcksNIEf9qGJmsTXzKbmWQ/SeMRWRs3RiQMtKrBdxO0DfLM&#10;CXbLbMQUkjOOqsVcPt8zme1BR9rgJKxq5JdQJRlhcjsFPhuUqEW/gK02s0WXH5N3utdGF1uu7glQ&#10;Imp8A4jQJ55LElipbI2aAFyixWRZQiM5vGtpzEUbjGRlW4vMUL4cybdU0lenuj7aAokWKbY8xWR7&#10;J0mvxBwzHyladx79pDh/35NI8up0bI3ciGiRGP0TFVuzB1zv7M29GEl3RtWKI1yXpK4SYOQeqQQg&#10;2/cUK9tOhAvGSNFJJtta1IsSu0t8iOS7EgHKPtmiBUD4XzKZ5K1y4SKlaMnSRC1OwaYceyFk6tDm&#10;EurvGwRRw4cA/uRnLXmrN45tw8UHs6kTwR0k4a3rsfcVuH4SS6LZttp0cuEuz+CHLXmrtxsh9qRc&#10;kSqM9QKYjTNqkJ5AVvhSYzvCXiv5iIoas2UpoewHZDY8ROT8Re2PlNDoSW6XwMaOX2lAYPK7XEYy&#10;G9/6xCFruisH5+nVF2BSXMlvumu0tr2v4Kf9e2oIZttqrG0WF2BS8lY5bBCXTFAiasVs4kuoqYxS&#10;QrmSR98bH7fET2q6K8lH7+i9iVqOEslbnW7wUfE/RR+6thCTkrca06WEN3Q2DhvJL0D7tZIjO9Vy&#10;3zEpasWTFF8ylRKRn7R019QrS94qiR5cNpX8ukWN7xtHouTXremu8J5RkxRIHnlvkHzJFR3cJLHU&#10;oO/hBaK1bTV2CnwDEpRI3iodTdklJzsFUWO230/H922y5K1SqkIwLcGkqM0HP2o9DIGynyTN7CgE&#10;CX4BojYlfaSRBV5Z012JXGfBa1FjtklnT2bbToEnSV1xErjQdFcOYFGLdozaT/JggxHtJ0UNlPzG&#10;cgKUiC9hE4RbTt7bVmO28FAqeats8PigRijRfQnB64TAvDTdlWjmTxRKEDU8V+hLJG+VdvCkA0VP&#10;Un1JGriQvFVSC2lKlDxJUWP3yi8g8cqSt5p/TUVtduaEvYPfm+StTm+bMwo4iVox295gjCeZO7q/&#10;f7slSzbf4Une6txc8kgaZREsWk6B2bLCT06iS429MvGcaG1brZhtOwVmw8hotq2W74KkzWseKhc1&#10;ft3EFJJzgKa7wvJl+xJRKzC5nQLnNwJqQaI+ve3X657ZJmPj+zdA8la51v43dvr9FyBqzMYXJzl1&#10;aLrr72kx8ZOiBkpm+5qsTfYlvyfhaLat9ovJpMyU8tz1Anhvc6NX4EtEbWaLmtuQzy+zsS9JCnZV&#10;jfcGlCOUbKdALIjfTbS2rZb/3iRvlTgXzH80m/qSNDIveatsnYiOJZ5L1NgFEeaKnuQ+rBCfxJVE&#10;a9tq+TlA8lYJFdCILYGkuJInaavRlkvSVideG+0mRYugMu1fkn2CJLtymRrnt2BlokVsnpeWHAIk&#10;aZVS7dnKfPeRosVkrCzxkZKzysPgXJRMtr1PnuMhKasnDz8iAkSLyTgpRu9suwPuy4huhII5XJ6O&#10;T8ZJI6/A+UvCKvcAR01tiILJZLTDSwoHyV9balzNCzOVvLOtRQtaotnRY9y+ADaFaEIy2dYqHuP2&#10;BXhG4lvJZFuLIxtcevI7k2RVoD9+5/vvTLSmreU8/e87H0lxxRFE/TXIJ1tv+j4MQPQBlVRVAhYZ&#10;cyNaJF2zsugxbl/AbSqjFTzGrXWnF+MtqYinXdp6IFxWFV2UoVokEsI2JV9PyVN94a6ivEXRot3U&#10;XCmdAGT7Aq54eyetSMkjWM+DJFU+MtFk2xfQJIb07uSdbS0mu08jlQD62xeQV/aMdjyW2oq7ipgG&#10;SW0lFjztAQI0igfhpUVdhm8/ktr6+rndkswfU5vLIqNSKfS2O+CyEVzd98WZGg2Dswxo9PbR5Mld&#10;VUkw0tT4XhDWDTCJ3nYJDyr2ky+NqdHElx1M8ONGb7uSB8m096BLialxgr3mqXz9EaC3NxYUZ0XN&#10;tk2N6dgzZavbjoHgW5RNy3RbbS67jc716G3X8CBKm+zsTI0IFaVWwW4Lve1SyAKNQpKmFl8ogd52&#10;D3w7uGop+t1ttbnM/Z30F7j9SLbq9HxJ0gVMjevLuVsxiFugt70Kd55HbKmpETh601sz+SFoviqn&#10;lCQ9gem2M+ILztc4m257FS5BjZqlM91Wa6bbXoUAS3SrO9NtNRrx4x2y1W2vwk0PRBkTZGqCLLxP&#10;1LEEM8U9kMqS7PVMjUI5euJFXwTNdSVjNrnIhem2MyJUQjFBNt32Kvd8dVttWiFE+R6YKe6BVolJ&#10;qZapTZNR6Nbkd6d5q7Qt4aF83RmxK5cs2RwqmrnK9j5pAsZ02xmxVaGIM0ixQm+7B063xysIY5sa&#10;ZCscSfQ11+xVIpT0rU8epngVHCbBjOjdbfcwl1vTgCGZbquBTH4J0RdBMli5zmK23sl02xlNS3JO&#10;x9HqtleZ6+STvpq8O1GbdjpJgw/0xD28KOrIoCJqrO0IH6a4B8o/kw7EWClq+AauKo0e5vYq7Gmj&#10;cyTTiRpNxLhGKZlOUlnJpOSQkEBF1bjimtN1NJ24B6ZLMoQgOURtdjhJPQJ626vwQXhwkgl+CKpG&#10;I+6o/RjTiXvgHWS/O1WbjtpJAhTTiXsAKknqpqvB7D+TDCj0xD1QqJc0jHA1ksfp0R9BRdzDXNoe&#10;HZYlD5a+LvG7E/dAUlhCfrA6USum2+6BSF2SccVsW4uLRWh1nT3L7R3YhyUtyJhta1GtTRv7aDZJ&#10;aaXDY7ZRES2KLHkD0bdVUlpJqU/aKkyq/wq8TZEldQ0JKiWllR6bGUpEq5ltO5RpRxJ9xyURlrvl&#10;CVBFp3JJaZ074oMMR56keKEH35CE3B8yc70BDiLZpkG05vN4hijZ3gSnkDSEmT3vspFUsgdNVSOU&#10;bK9wzGV1yWdHEmHJiuEXkP3etlc42LZFe1lJhCUrBsorW9v2ClwZnhQU8iS3FnFW7jSM1iYprbCA&#10;SVu8249o0d6OW8iijbOktOaziS+ZQ8E9W9vencSYlERYniRrizyXpLS+aO0ffU5FiyfJDewRSiSl&#10;ldBzthMSLfZrxFWytW1fQuOmbJsnibBcx00RUeQnpYPreNfsSYovoRnGSVgwCDxLJizH/iSbgF/A&#10;9kCghBKpbLbtS9gasq0PNsySCEvyMuH4bLbtFeg1lJA9rG1rFV5ZUlrj2USLNOQhUpL3JimtRPYy&#10;zyVafLvZl0RPUlJa4/cmWmS04hUiP6kprVzoFv0CRIv9JAeWbG17h0FqapIHy3lhazWzbV/CVzHz&#10;k5o/yz6BFJIIJeIV4tlEC5fMyTaabXuFSeuIft2SCMu+5Ek3gmg28SUE06NdkCTC/v66s525prTG&#10;KFFfwvVlCSc+iX9rZwjFk+SemNbkz0a3PKK3dxjxL0C02JdzmUn03qyD63ig4BsgWnxNH7DrCUo0&#10;pZUIZxSiES362dKyIlvb9grcLZ/tFDR/lltto754vLftS/Dl2bdbtNg6kwQR9Otltu0VQHLGcooW&#10;sxE4jDyXpLQ++HJkKNkeCJN5b9ls25dMd9pstq1FJjKN2aL9pGTC5r9u8SVzyWN2xtGk1t/TevB7&#10;E61ir6xZrVCC0TdAtKaGgruikl+3prXGa9snI744XHOazbbjJXN9WeRLJIf2xrXtVM1Ea9u+JJ9N&#10;tMi1IJcwmm37khiTkg/LLgj/ms22fUn8xZGE2Ga27RViXyJ5tBPqnea0wYlKOrjGflK0uDiFJJLs&#10;SW6vEEfVpO8rGbFkBkSzSXorFmbfN9GiRPO3DWLwJCW/lSB2cs0pGV57N4P/4SAQeWVJcCXukfQp&#10;YjbxJcVs4kt4khkzJo1fiQXhmbMXJ25hmLGIiJOEWnIlSOPJnuX2JiQlcOFEssmT5FhWRx12trrt&#10;TmJKQLJjua0LoGSzbXdCq/EsmU1av7IxJJch+gxIpuuZ3S4/dUrrAAFG6LAWHb0lQZafThYyES1m&#10;I7EpeZKkzi0r0xClauFOJh4ROGZguGabvqPJJk+1JmbIHVrRbNsxwCREQQyY9mXjlCpMI7jvrhI2&#10;bemlG1jV4p4KdibZexNvEoYV2PwvG/mgXhmrT0RO9KZZ4PcNrGsRjoh+3UR21mzEMJLYkyrdSCKc&#10;H07y2rYrmaBStjTR4ka3aS2fzCZOIdy/cmBbD2S+N1OXnsy2dybD22VPUrXScz4JKcvKdP+qWpwX&#10;KeeK3psmxYbnReIIy0YAyrEj+rlJcmsa68W/yWzk8ERnYb7VSw/nGrH5qkV8PvtyE8hZk00CWvQD&#10;EC089HR+TSApia2ztKBYjbcm/odkdsrgo9m2J6FfUZSnzQ9sPREKDk92asGvTbJaU/4Nxm1PdvAL&#10;iL5t0vd1khuSQz400Z7sfvHBj1a2PQJ8cPbZlvTZqTqLqAeCpttGtsmR0xIt0kRpKpasTLJZryNq&#10;MMvPenuRyZXO3pmkwE72TdKvcTZJ64FMVWgUmKG4e6nxK496BzHbVuM7M4mzAfilgeukbSTV3sy2&#10;nQ+uhzZc0WziD6hmSQr/mG2r0XUxunIRte0PuJ88KsYztYPdf0SZkpu+3hspG/TiTjZbokbEaVqz&#10;Je9te4Q7h9mkKwxr22r4OnLHotm2I6FcNktxJ2K3HglHjbnRNlib5LCSs/FKSufnoLxng3iITokQ&#10;x0uNDIV3dL5XNS7ue0a0IomnezYwGdWVqBr7iuhKKh7Jdgp3IjNJPytTo6o0qp5HbTsFyi5IJUp+&#10;AaI29cpR+I7i6/UkaSXDJSHRbFuNXtAUuUWY3L6EFJ3hK4KjlCS9Pv+4VyT5BWxfQq4Bn+5otq2G&#10;UwYm0dq2U3gc7KOy2bbadELnwJesbTuFx5vZsicpalxPknQH4Ge5nQKOi26gyZNUtQtqPdolS/Iq&#10;s7Fxi2bbLujB5QzZe5Pk1cnaiMqIyU7eP5zjODM/Kcmr9G6i0X60tu2C2ANxq3qCEklehbDjjpBo&#10;NnVBxOajX4Akr9JUMtxziRoc/tRGBb8ASV6dGFzEBRD2We+NQFVWDQeYlhpX9T7CX8BWo/dH+gvY&#10;TiHtScDPdKuRlXtc2ZPcToHb7cgvjVCy1Uj2oLgmeW+SvErvV/qlJbOJ2rTIiMhnYorrvVH2zfXA&#10;0WxbjU3QPQtdSPIqP+2oi+4EdJeRtzfR8+i9SfIqgXkOtNHati+hN2eW0E5sdhnJCYdM7Gi2rUYQ&#10;Lty9SvIqkdqsHwEB62UkPZp/KFoNfImkvA41koV4RY0HBEMbzbadwoUvibKHSXBaa8O9UqiXLG37&#10;BMrguSghem1b7XlCI0eTbZdw0cH3HgVmJOOVK7OSG+zZ8exNCUE4ulZE+Bc9WvtElYQce9fThyah&#10;7iSpy1S9iV5En1LNXKWWlHt3k9cmepQLZ3EgzVxlm5bRpZxN1jOh4Uu0J9HE1QdRaH41wSFA9EI6&#10;kV3xsjDuaTu76aVHCDT6XR97a8Fk9+huRybbescBURf8rjVrlW82IbXoMW4vcs9SuPhIrMdB7uMk&#10;o0STbb3zuEVORDJd2a8RA412raoH9qOXJpmubPMu2rUkS1M9LgiMfteas8pjpIlNNJt4n4kdJRjR&#10;nNUnV4ixkQ9+aqJ3cLaJJtvOgBMjry3CiKa6ciSNJpNdRTHZ1rPD6N/++e/+6X/997/+63/7+z//&#10;3Z//D//42/nXP/7bX/5Txr/+5s9/+ad/+NPPn+b/+Jd//uvf/Ns//Okf//kvf/nr//3X//0/+Br9&#10;+//783/+/Al1hkTrP4f5/ynzerfyrVJm97iV75Uyb20rPyplnuZWflbKuNit/KqUcZlb+aiUcYFb&#10;+ayUcWlb+V0psz/aylelPBTz1ubvCmMOsg5lQ+fK7B3OhtUV9Q5pw7iKeoe1oVBFvUPbcKKi3uFt&#10;WE5R7xA3vKWod5gbJlLUO9QNt7jV+btB3bCFot6hbug/Ue9QN3yeqHeoG4JO1DvUDeMm6h3qhnkT&#10;9Q51w4mJeoe6IblEvUPdsFai3qFuaKitzt8N6oaOEvUOdcMviXqHuiGMRL1D3VA5ot6hbigdUe9Q&#10;N2SLqHeom44hot6hblqAiHqHuunpIeod6oaw2Or83aBuiAtR71A3lIKod6gbakHUO9QNVyDqHeom&#10;ii/qHeomLC/qHeomPC/qHeomcC7qHeqm+4Ood6ib0PZW5+8GdRPiFvUOdRN8FvUOdROEFvUOdRNV&#10;FvUOdRPvFfUOdRPAFfUOdRORFfUOddNWQNQ71E3UVNQ71E0YdKvzd4O6iYeKeoe6CVSKeoe6iTyK&#10;eoe6iSWKeoe6iQ6Keoe6ifeJeoe6ifyJeoe6ieWJeoe6ibKJeoe6CZttdf5uUDfxM1HvUDeBLVHv&#10;UDehKlHvUDdl1qLeoW7qpkW9Q90UQot6h7qphxb1DnWnoY6/q/duqKOCuVGfYuJtPH9X6oY6qoUr&#10;dUMdRcOVuqGOet5K3VDHfTWVuqGOittK3VBHCW2lbqijJrZSN9RR5FqpG+qoWm3Up+x0o46/K3VD&#10;HXWllbqhjkLRSt1QR+FnpW6oo5CzUjfUUZhZqRvqqLSs1A11lE5W6oY6aiErdUMdxY2N+m954obd&#10;CLoBDHhTgtgNYNCbqsJuAAPfFAp2Axj8pvavG8AAOOV83QAGwSnR6wYwEFIbUw5gMJxCus4CAyJ5&#10;Sd0AH4RFzVg4Eqlgq5bwQVog6AZwJMJjdAM4EmEyugEciXAZ3QCORNiMbgBHInxGN4AjEUajG8CR&#10;CKdRDeAkxtRZdQM4EuE1ugHcJ8JsdAM4EuE2ugEcibAb3QCORPiNbgBHIgxHN4AjEY6jG8CRCMvR&#10;DeBIhOeoBnBiYwpuugEciXAd3QCORNiObgBHInxHN4AjEcajG8CRCOfRDeBIhPXoBnAkwnt0AzgS&#10;YT66ARyJcB/VAE52TJVHN4AjEf6jG8CRCAPSDeBIhAPpBnAkwoJ0AzgS4UG6ARyJMCHdAI5EuJBu&#10;AEcibEg3gCMRPqQawAkQMsfKARyJcCKdBY5EWJFuAEcivEg3gCMRZqQbwJEIN9IN4EiEHekGcCTC&#10;j3QDOBJhSLoBHIlwJNUATopMknk3gCMRnqQbwJEIU9IN4EiEK+kGcCTClnQDOBLhS7oBHIkwJt0A&#10;jkQ4k24ARyKsSTeAIxHepBrAiRI6dpUDOBLhTjoLHImwJ90AjkT4k24ARyIMSjeAIxEOpRvAkQiL&#10;0g3gSIRH6QZwJJbMCfcZahR6BJUFTp5wi3A5gCOx5E/ooWtLKBkU7uPwAUokQppIKJ8OkuUzcCSW&#10;PAoXYbgFJRKnnaiEhUsuhWs/fYDSJ07TT7WgRKITKjQH6d7CtOYUC0pOhX75PkDpE6d/plpQInE6&#10;YuoAJRKnx6UOUPrEaVupA5RInE6UOkDpE6e5pA5QInH6ReoAHRJpTKMDjKBxqrSD8gG6rzPXQ/sA&#10;HRK5ztoH6JBIs3EfoEMipU8+QIfE+7RK3K9xBN1bMCTSy6ocwJB4LzkWyuZ9CSUSnWPhivluCdMU&#10;UB5iybHQRtYHKJHopSE0lCyX4EgsORYuQfEllEj0ApF7ybHQr8otKJHoRSL3kmPhhjS3oESicyxc&#10;R9C9xo9SkZJjoTOfLaHkWLjZyQcokfhRMFJyLPePkpGSY6Hrhy+h9IkfZSMlx3L/KBwpOZb7R+lI&#10;ybHQfdWeQcmx3L18ZATVh8ULSO4lx3L3EpIRdBa4Tyw5Fi7p9YdY+kQvJLmXHAvXpLsFpU/0YhLq&#10;psuH6D6x5FjuzrGMoHqNXlJCD6FyAPeJJcfCPZ32FkqOhXYSPkC5T/TSknvJsdB70i0ofaKXl9xL&#10;juXuBSYj6HDgSCw5lrtzLCOoLPAyk3vJsdBTx95CybFwJ48PUPpELzbhJpzyGbhPLDmWuxecjKB7&#10;C+4TS46Fjmf+EEsketnJveRY7s6xjKB6Bl56ci85lrsXn4ygs8CRWHIsdy9AGUFngSOx5FhoDmc4&#10;KDkWerz6AOXX2QtRaJtcPgP3iSXHQtN2W0LJsdy9HGUE1Wv0gpR7ybFwJ5EvofSJXpRyLzmWu5el&#10;jKB7Bo7EkmOhO6U/gxKJXpxyLzmWu3MsI6iegXMs95Jjuc8FdhLFKTkWGhz6AKVPdI7lXtap3J1j&#10;GUH3EN0nlhwLrZ39GZRfZ+dY6GZaLsG/zmXFyt05lhFUD9E5FpqUlwM4EkuOhQsK7S2UlSt351hG&#10;0D0DP7GU1Sv0jPYllD7RORYuqyiX4D6xrGHhshZfQvl1do6FbnjVErhgVy0YQfMaH86xjKAbwJDI&#10;PcjlAPZ1fpR1LDQU9WfQ+UTaK/oAHRIfzrGMoHuIhsRHybE85v6n/WkbQWeB7RMfZR0L96yaBSXH&#10;8nCOZQTVEpxj4TricgBHYsmxPLwB1wi6JTgSyzoWeqX7WyiR6BwL1x2US3AklhzLwzmWEVQP0TkW&#10;+keWA9jX+VFyLA/nWEbQLcGRWNaxcG2N4aDkWLjc3AcofaJzLI+yjoUmwG5BiUTnWB4lx/JwjmUE&#10;1Wt0juVRciwP51hG0FngX+eSY6FDrL2FkmOhw6wPUPpE51joal8+A/eJJcdCg2hfQolE51geJcfC&#10;zTFuQYlE51i4jql7iM6xPEqOhVbgtoSSY6EtuA/QnVjoYu4DlEh0joV7GcqH6Egs61gezrGMoPIH&#10;zrFwK2k5gCOx5Fi4z9HeQsmxPJxjGUH1DJxj4V71cgBHYlnHwj0s/gxKJHpLr0fJsTycYxlB9xDd&#10;J5Ycy8M5lhF0FjgSS47l4RzLCCoLnGPhQqtyAPeJJcfy8BZfI+iW4EgsOZaHt/kaQWeB+8SSY6Ff&#10;u/2YyjqWh3MsI+iW4EgsOZaHcywjqCxwjuVRcizcw2APseRYHs6xjKBbgiOx5FgezrGMoLPAkVhy&#10;LA/nWEbQWeBn55JjeTjHMoLKAudYuGimHMDPziXHwq0NhsSyjuXhHMsIumfgSCw5Fi7Q8iWUSHSO&#10;hVt7yiW4Tyw5lofXsYyge4juE0uO5eEcywgqC7yOhdsOywEciSXH8nCOZQTdEhyJJcfCtaiGxLJH&#10;2MM5lhF0S3AklhwLV2D7EkokOsfyKDkWLhNWC0bQPIOncywj6AYwJD5LjuXpdSwj6CwwJHKbTDmA&#10;IZHLmMoB7OvMLaTlAIbEZ8mxcAea46BDIhfX+gDd15kLi22AkmN5OscyggoHzrE8S46FW9N8CSUS&#10;nWPhvtByCY7EkmN5Oscygu4hOhJLjuXpdSwj6CxwJJYcy9M5lhFUFngdy7PkWJ7OsYygs8CRWHIs&#10;3G1oUC45lqdzLCPoluA+seRYns6xjKCzwH1iybFwdbg/xNInOsfCBaPdEpxj4cLpcgD/OpccC3fO&#10;2TMoORbuGvQBSp/oHMuz5FieXscyggpIzrE8y15hXPftz6D0ic6xcJ1rtwTnWLg1tRzAzs7cMVoO&#10;4EgsOZancywjqF6jcyzPslfY0zmWEXQWuE8sOZancywj6CxwJJYcy/PjqpSSY3k6xzKCagnOsTxL&#10;joWrZ+3XWHIs3HjuA5RIdI7lWdaxPJ1jGUH3EB2JJcfy9KtTRtBZ4EgsOZan17GMoLLAOZZnybE8&#10;nWMZQWeBI7HkWLh/1pBYcixczusDlF9n51i4Vr58Bo7EkmN5Oscygu4tOBJLjuXpV6qMoLLAOZZn&#10;ybE8nWMZQWeBI7HkWJ7OsYygs8CRWHIsT+dYRtBZ4EgsOZancywj6CxwJJYcC7df28+55FiezrGM&#10;oFqC17E8S47l6RzLCDoL3CeWHMvT61hG0FngUZyyjuXpHMsIOgs8ilNyLE/nWEbQWeBILDmWp3Ms&#10;I6gscI7lWXIsT69jGUFngSOx5Fie3itsBJ0FjsSSY3k6xzKCzgJHYsmxPJ1jGUFngSOx5FhezrGM&#10;oLHg5RzLCLoB7Ov8KjmWl3MsI+gssK/zq+RYXl7HMoLOAvs6v0qO5QWlImUoI+gssK/zq6xjeTnH&#10;MoLKAudYXiXH8nKOZQSdBY7EkmN5Occygs4CR2LJsby8V9gIOgsciSXH8vI6lhF0FjgSS47l5XUs&#10;I6gscI7lVXIsL+dYRtBZ4EgsOZaX9wobQWeBI7HkWF7OsYygs8CRWHIsL+dYRtBZ4EgsOZaXcywj&#10;qCxwjuVVciwv51hG0FngSCw5lpdzLCPoLHAklr3CXs6xjKCzwJFYciwv51hG0FngSCzrWF7OsYyg&#10;ssA5llfJsby8jmUEnQWOxJJjeTnHMoLOAkdiybG8nGMZQWeBI7HkWF7OsYygs8CRWHIsL+dYRlBZ&#10;4BzLq+RYXs6xjKCzwJFYciwv51hG0FngSCw5lpdzLCPoLHAklhzLyzmWEXQWOBJLjuXlHMsIKguc&#10;Y3mVHMvLOZYRdBY4EkuO5eUcywg6CxyJZR3LyzmWEXQWOBJLjuXlHMsIOgsciSXH8nKOZQSVBc6x&#10;vEqO5eUcywg6CxyJJcfyco5lBJ0FjsSSY3k5xzKCzgJHYsmxvJxjGUFngSOx5FhezrGMoLLAOZZX&#10;ybG8nGMZQWeBI7HkWF5exzKCzgJHYsmxvLyOZQSdBY7EkmN5ea+wEXQWOBJLjuXlvcJGUFngHMur&#10;5FhezrGMoLPAkVhyLC+vYxlBZ4EjseRYXl7HMoLOAkdiybG8/D6WEXQWOBJLjuXldSwjaCw4nGMZ&#10;QTeA5SceJcdy+H0sI+gsMLbvKDmWw3uFjaCzwNi+o+RYDu8VNoLOAuNYjpJjObyOZQSdBcb2HSXH&#10;cjjHMoLKAudYjpJjObyOZQSdBY7EkmM5vI5lBJ0FjsSSYzm8jmUEnQWOxJJjObyOZQSdBY7EkmM5&#10;nGMZQWWBcyxHybEcXscygs4CR2LJsRxexzKCzgJHYsmxHN4rbASdBY7EkmM5vFfYCDoLHIklx3I4&#10;xzKCygLnWI6SYzmgVIS8H0FngSOx5FgOr2MZQWeBI7HkWA6vYxlBZ4EjseRYDq9jGUFngSOx5FgO&#10;51hGUFngHMtRciyH9wobQWeBI7HkWA6vYxlBZ4EjseRYDr+PZQSdBY7EkmM5vFfYCDoLHIklx3I4&#10;xzKCygLnWI6SYzm8jmUEnQWOxJJjObyOZQSdBY7EkmM5vFfYCDoLHIklx3J4r7ARdBY4EkuO5XCO&#10;ZQSVBc6xHCXHckCp6Ne55FgO51hG0C3BojhHybEczrGMoLPAojhHybEczrGMoLPAojhHybEczrGM&#10;oLLAOZaj5FgO51hG0FngSCw5lsM5lhF0FjgSS47lcI5lBJ0FjsSSYzmcYxlBZ4EjseRYDudYRlBZ&#10;4BzLUXIsh3MsI+gscCSWHMvhHMsIOgsciSXHcjjHMoLOAkdiybEczrGMoLPAkVhyLIdzLCOoLHCO&#10;5Sg5lsM5lhF0FjgSS47lcI5lBJ0FjsSSYzmcYxlBZ4EjseRYDudYRtBZ4EgsOZbDOZYRNBaczrGM&#10;oBvAOJaz5FhO51hG0FlgJ5az5FhO51hG0FlgJ5az5FhO51hG0FlgJ5az5FhO51hG0FlgJ5az5FhO&#10;51hGUFngHMtZciyncywj6CxwJJYcy+kcywg6CxyJJcdyOscygs4CR2LJsZzOsYygs8CRWHIsp3Ms&#10;I6gscI7lLDmW0zmWEXQWOBJLjuV0jmUEnQWOxJJjOZ1jGUFngSOx5FhO51hG0FngSCw5ltM5lhFU&#10;FjjHcpYcy+kcywg6CxyJJcdyOscygs4CR2LJsZzOsYygs8CRWHIsp3MsI+gscCSWHMvpHMsIKguc&#10;YzlLjuV0jmUEnQWOxJJjOZ1jGUFngSOx5FhO51hG0FngSCw5ltM5lhF0FjgSS47ldI5lBJUFzrGc&#10;JcdyOscygs4CR2LJsZzOsYygs8CRWHIsp3MsI+gscCSWHMvpHMsIOgsciSXHcjrHMoLKAudYzpJj&#10;OZ1jGUFngSOx5FhO7xU2gs4CR2LJsZxQKsIzjaCzwJFYciwnlIpZUCLROZaz5FhO51hGUD0D51jO&#10;kmM5oVT0GZQcy+kcywi6JVg88Sw5ltM5lhF0FjgSS47ldI5lBJ0FjsSSYzmdYxlBZYFzLGfJsZzO&#10;sYygs8CRWHIsp3MsI+gscCSWHMvpHMsIOgsciSXHcjrHMoLOAkdiybGczrGMoLLAOZaz5FhO51hG&#10;0FngSCw5ltM5lhF0FjgSS47ldI5lBJ0FjsSSYzmdYxlBZ4EjseRYTudYRtBY8HaOZQTdAMaxvEuO&#10;5e0cywg6C2yf+C45lrdzLCPoLLB94rvkWN7OsYygs8D2ie+SY3k7xzKCzgI7sbxLjuXtHMsIKguc&#10;Y3mXHMvbOZYRdBY4EkuO5e0cywg6CxyJJcfydo5lBJ0FjsSSY3k7xzKCzgJHYsmxvJ1jGUFlgXMs&#10;75JjeTvHMoLOAkdiybG8nWMZQWeBI7HkWN7OsYygs8CRWHIsb+dYRtBZ4EgsOZa3cywjqCxwjuVd&#10;cixv51hG0FngSCw5lrdzLCPoLHAklhzL2zmWEXQWOBJLjuXtHMsIOgsciSXH8naOZQSVBc6xvEuO&#10;5e0cywg6CxyJJcfydo5lBJ0FjsSSY3k7xzKCzgJHYsmxvJ1jGUFngSOx5FjezrGMoLLAOZZ3ybG8&#10;nWMZQWeBI7HkWN7OsYygs8CRWHIsb+dYRtBZ4EgsOZa3cywj6CxwJJYcy9s5lhFUFjjH8i45lrdz&#10;LCPoLHAklhzL2zmWEXQWOBJLjuXtHMsIOgsciSXH8naOZQSdBY7EkmN5O8cygsoC51jeJcfydo5l&#10;BJ0FjsSSY3lDqQjLM4LOAkdiybG8oVTMghKJzrG8S47lDaViFpRIdI7lXXIsb+dYRlC9BedY3iXH&#10;8oZS0WdQcixv51hG0C3BkVhyLG/nWEbQWeBILDmWt3MsI+gscCSWHMvbOZYRVBY4x/IuOZa3cywj&#10;6CxwJJYcy9s5lhF0FjgSS47l7RzLCDoLHIklx/J2jmUEnQWOxJJjeTvHMoLGgss5lhF0AxjHcpUc&#10;y+Ucywg6C+zrfJUcy+Ucywg6C+zrfJUcy+Ucywg6C2yfeJUcy+Ucywg6C2yfeJUcy+UcywgqC5xj&#10;uUqO5XKOZQSdBY7EkmO5nGMZQWeBI7HkWC7nWEbQWeBILDmWyzmWEXQWOBJLjuVyjmUElQXOsVwl&#10;x3I5xzKCzgJHYsmxXM6xjKCzwJFYciyXcywj6CxwJJYcy+Ucywg6CxyJJcdyOccygsoC51iukmO5&#10;nGMZQWeBI7HkWC7nWEbQWeBILDmWyzmWEXQWOBJLjuVyjmUEnQWOxJJjuZxjGUFlgXMsV8mxXM6x&#10;jKCzwJFYciyXcywj6CxwJJYcy+Ucywg6CxyJJcdyOccygs4CR2LJsVzOsYygssA5lqvkWC7nWEbQ&#10;WeBILDmWyzmWEXQWOBJLjuVyjmUEnQWOxJJjuZxjGUFngSOx5Fgu51hGUFngHMtVciyXcywj6Cxw&#10;JJYcy+Ucywg6CxyJJcdyOccygs4CR2LJsVzOsYygs8CRWHIsl3MsI6gscI7lKjmWyzmWEXQWOBJL&#10;juVyjmUEnQWOxJJjuZxjGUFngSOx5Fgu51hG0FngSCw5lss5lhFUFjjHcpUcy+Ucywg6CxyJJcdy&#10;QakIyzOCzgJHYsmxXFAqZkGJROdYrpJjuaBUzIISic6xXCXHcjnHMoLqLTjHcpUcywWlos+g5Fgu&#10;51hG0C3BkVhyLJdzLCPoLHAklhzL5RzLCDoLHIklx3I5xzKCxoLbj5Msv5JyCKNZGKJj/FAwOP5K&#10;SivMNTJEh0gUDJK/ktIKc48M0aESBYPlr6S0wj7WDNEhEwWD5q+ktMI+2AzRotOJl9tPybyg8IHO&#10;knthiA90luwLQ3ygs+RfGOIDnSUDwxAf6Cw5GIb4QGfJwjDEBzpLHoYhPtBZMjEM8YHOkou5/TgZ&#10;8yvpfiNOxzBE6zudkGGIbleJwgc6S06GIT7QWbIyDPGBzpKXYYgPdJbMDEN8oLPkZhjiA50lO8MQ&#10;H+gs+ZnbjxM0v5IOnU7RMESLTidpGKJFJ6yM7FUZov2yO1HDEN25B4UPdJZcDUN8oLNkaxjiA50l&#10;X8MQH+gsGRuG+EBnydncfpy0+ZV06HTahiFadDpxwxAtOmFqDJ0ld8OcH76zZG8Y4gOdJX/DEB/o&#10;LBkchvhAZ8nhMMQHOksWhyE+0FnyOLcfJ3J+JR06ncphiBadTuYwRItO2BtDZ8nnMOcHOktGhyE+&#10;0FlyOgzxgc6S1WGID3SWvA5DfKCzZHYY4gOdJbdz+3Fy51fSodPpHYZo0ekED0O06ITRMXSWHA9z&#10;fqCzZHkY4gOdJc/DEB/oLJkehvhAZ8n1MMQHOku2hyE+0FnyPbcfJ3x+JR06nfJhiBadTvowRItO&#10;b1/GEO2+04kfhmj3nd7CjCHaiJKTPwzRxdxR+EBnyf8wxAc6SwaIIT7QWXJAtx8ngX4lHTqdBmKI&#10;Fp1OBDFEi04vt2GIFp1OBjFEi04vuWGIFp1OCDFEi06nhBiijXc6KcQQHSuEwgc6S17o9uPE0K+k&#10;Q6dTQwzRotPJIYZo0en0EEO06IQPss1ByRAx58eXveSIGOLjy16yRAzx4TtLnoghPnxnyRQxxAc6&#10;W66I+L29kZFU6CTs+jFEiU5iYx9DlOgkgPExRIlOTpkfQ5S+k6PAxxCl72S/9jFE6Tv5qH4MUfpO&#10;PN/HEKXvBJ4fQ5Rc0e2DKxpJh84PrujWckW3D65oJKUVH+hsuaLbf5B2bjvWI0d2fpVGv4BnH2pX&#10;leD2xVz70i8gNQSMAXk00LTtwTy9v8WIFcxIkrtIWBBQvX8mmZmRcT7lJlakf7m4ig12Xo0V3Tax&#10;Iv3LxVVssPNqrOi2iRXpXy6uYoOdV2NFt02sSP9ybRWbWNHtaqzotokV6V8urmKDnVdjRbdNrEj/&#10;cnEVG+y8Giu6bWJF+peLq9hg59VY0W0TK9K/XFzFBjuvxopum1iR/uXaKjaxotvVWNFtEyvSv1xc&#10;xQY7r8aKbptYkf7l4io22Hk1VnTbxIr0LxdXscHOq7Gi2yZWpH+5uIoNdl6NFd02sSL9y7VVbGJF&#10;t6uxotsmVqR/ubiKDXZejRXdNrEi/cvFVWyw82qs6LaJFelfLq5ig51XY0W3TaxI/3JxFRvsvBor&#10;um1iRfqXa6vYxIpuV2NFt02sSP9ycRUb7LwaK7ptYkX6l4ur2GDn1VjRbRMr0r9cXMUGO6/Gim6b&#10;WJH+5eIqNth5NVZ028SK9C/XVrGJFd2uxopum1iR/uXiKjbYeTVWdNvEivQvF1exwc6rsaLbJlak&#10;f7m4ig12Xo0V3TaxIv3LxVVssPNqrOi2iRXpX66tYhMrul2NFd02sSL9y8VVbLDzaqzotokV6V+G&#10;VfyXP//p9//41//+73/8t//65z/946+///HL33779W+//vLHb7/+8esv//jt13/8+stffvv1L3rn&#10;z3/6tz//8S85Vv/5y//97df768m9aBzav+i/b/cP/Kka+r/+/n/++j/+vrz0xy//8duvt+eDIu7Y&#10;EINoGGu31Dryb//a37hzR3R4B+8vsifK/e5x/vtvOcOdm3jCFajxz0qS9rjf//b3f//rspF1znz3&#10;43m/Z+D4/vEgJuSzWkf+/r//8j9//+e//mdb4wdrzERH3nu+opcPkIolfdxeH5lFw2Pa7C6fXR+T&#10;VZkc/c56H6sbos21O/OTdnCJ6bx75395RgkMLmbO3EcefyjKFUeYj3kjdQwec19IuedOzNze3fk0&#10;eXDB0fg0e1oQrvYsPEhHPo8v7hlwp207vLt++vVhh90etJ9fGKDGwMeLhZsSTuz5m4Osd3fO+eOj&#10;NvV4vELfq4UdYlc/2Tf4+Xq+HunhuH/cOVo7uFf8NJYn6r2eDzcA5A10P7/hcf5b4z9umRSp8fdi&#10;/h53vDqacOmmEQVWQCoAa7/3uri+0ZiSlkswDL8GDjYMpgXMLQOBdxaft3gapDRDuGWAjqefz1WR&#10;+vEsv0H3dPfzKr2zG2VQWf5RZLV9CoGvi/K7YqI/T8s9Y+kRAb6vrNKr/dBjI/1ooO4H/2vkCh/8&#10;zFyOoCkzz5/nVWr8M/NMeRcWtKC9Jyby8VIhRxweiN1PgagGC6vHh4zCSJLIRGKrM6OYE75noeNx&#10;/uvxT5KTR57h/Xlc32e99XJFOLMgIBYxv+7s4/EqiD+B+ARTzjKjaFrj0JLwx7MkRMLMXq844PRp&#10;bv5Nv9P9Q+g5gZxbcTLsxWM4kYVN36X3nru93ShSNgt63derODzOfz3+zixeI8hVAtfj+mx+C96d&#10;odr7x+uZLruCKWaobx3jMTDtO0PrdMY9j5HyPsc+V//lmbm4u2b+BKbTpwFacYvPW97mui4McVgg&#10;B/yrfffzad6+oTczIq7KDcFQnwaO1ubuH58fH2HrDI/ZZ6op6+NTPAFHOZ/2Ge18+sFqamFIt8Yh&#10;UbaWtQbpwl5Wq+HnPd8Fwvq031039c3jWhgE3A/jcQMM5gqfXthmz8a0POHHDbllDB7f8jj/9fg7&#10;jKMgC6RsTHjcLh49RBoRPOS4NojyeLCMMDJ4DLtb5GJt/AHI60RecIV92tyfGcUonZtgv99dP/38&#10;dGWkHqNQNB7/+KhE5eHxBqb7M398OKlgeHed+eNrlT07C4Prl4QQ1Zpb97kMdZ8OPKjeOnOaEgN7&#10;OOPv9tk8C9ftpJOU40JP7Tz+wT+VQOZClUkEPKCKTM5C0WabCxqfhCl7Ksn39cpy6hWm0EchCswn&#10;/LbD48er9Ag0nTWp4WfaZJO+/wpTCQujS5cHTLZ0dzoiRUR6nRmlqlQjpNQaYT0xMzvOej5m9rvr&#10;p0cM3nmMhVMQq8cnoX1HAJsfwY/DlbPOjCpW5szOY/KkSqIWSM7NfNfZ1sxIjs7q7kAbtAkmi5Y2&#10;P5beUW/7rE7OfJcd7E8v/Hi00eCV6NJ+bBQqkKAOSO2NhX3Bba7IWpminnmLvDeYQJE2d3pMmhPM&#10;H5vRM5vozu2ZEAkKp99FGe24zT981zlvyf0GSOowRp7TeUf/lZyEfLNXndSn7PbGfslS9lVfkguz&#10;+kEBiO8ig8My9gInQc/8uhlepYnVQVJN/JmRfNTBReKPaIDMuGcKH4+ta26gbS7q3VJsXQ4NLLLK&#10;afU4/43xqJYr4ctGsMfMw/ZASu8jZ8NhtICNkyWFUmUcw4qIAIZ3/c3o0r5FB56wT9R/5Vqxjwpe&#10;W0sKxlWmBApEqL01Ld7ZYstS7M4TDU2OVz6BX6dz5S+AURoRWNpVfprGuz8HFjLEdR57vmBP5Xmg&#10;SqObb7A9tekIJoBU6OR0aJh3sB5b9kTgQPw8xCcCtDKKV9PeGJKI9+Rgs5TvjlUljwvYDLp6nP/m&#10;eOyNu10nz++HpPn78Z/oMl6RWKCVFX+3782zYD2YcTwRTRPx45nECAgw7j5Gc6vHML9KI/tZpD6p&#10;XbB9DShl4ozU/ZSrMnnDky7Wk0H15ADMLoGmLlQI6PRd9l91EnCsVLd59xk9tk0JtyeGaSZTcVCL&#10;67QtDFaU2fU8XkTk7sxvfKpgeuZJ3Z+fd9TyXPsh7nzQj8CqO14aOTBjTp+t/+YO5b6xhETPe1Qr&#10;CI/bhcsHqoa9iJolkjkKLhjkn5k+zrIRR4vVsT5+4gFK8wJLYbhyu+PCMVw+Hzc4WCKbkMNmzTFc&#10;PnEn2HCSDJxx3vtNuGBa+I74OzS1XprhcccU/wkftyYlt3Eh3Lq4PaCCt77s4/7EwujuZvBQ/sSF&#10;Sz3RJyISYpBycZr8z/F0pOg+Uf8VO4WtPkoU4Ey/Nd2Ne2/kB0jmuGGd/x88+S2z3wiKZud9oz2x&#10;zFiUJJDPsu+v/4rdohmplDhfRbT1D8NJDeQdByOHWV555O2aL9PRtv3KaUeX6Ma5/f1iC17UVglA&#10;kyoPhlS/85yTroJf5ozbAAddD92XFDeINJaRrYrDl4YKCw2n5kZn2gUyeFIWpShgUmoG9/B2WpRE&#10;8/o19HFuWtwbDnbt6FLQfDm/6vSKgDCIymqTR2lfSJj4k3QAbyGEDsZ46GF7wEEDIAJjikIcNQwU&#10;ZRfUpYz0p7jsy2Cm/U0xsT5R/5VrxVFbWkhxiNr+jUtASyOYJSzXd5dj8KIE/YTMzT/kxI78XE8L&#10;5//OCjYEpIVPPf3kXS8KV0Hog6dQ4RPUthn9RC8PZbE+DMszjj0Z2YGMTw+lPA6IkNGQi9AIew/I&#10;0t99tk8cRl1F+oTEjJ/oXPIRD9rCodToE70RO3gGM3sAdw+7sjnwXuzgVoHF53YVdmvW5BesttQ2&#10;SBnuOKyZu2sVZgmxg9C/YIFw8a7MmXx1BgY6L7D0U46+L+qOpLT+gLUXZtEpxIC3+Dqq+xPNpZs2&#10;KC3un39/woi7BbIglaeVkb3PI/p5BfV9IkZtgeDfyVcLH4Xo1jK3T4/OtU90jBgfAMt4pxBZ+dHe&#10;I8YLjcNS6QH54c0Yjv7Fadu/8UBXuTXEeDHaTsOHJKW10GnNjaICVHiHHrbVFdvuziJRa1EYDDB0&#10;KwPyxWNzceIur1jyKcRAy0GtSoxDYkUVQH0YHCuOsV3UCAu4CVALnfvEbkFlM96HvCvNN9uOYAtk&#10;dGBLA1lfUOLpaXGYWBpI4ehghD1+GMho8gLpcPKH6DTt9lB7V7qHvatYlJ+VO7fiowVoUg8vZL3f&#10;HesWOZEb9TD/9fCPl2Mkjyf7nMXyZvi3lb6Hgqg+PQ87pqw71ZMKfi9cDD/cvTLSj7ZC3gGuleR7&#10;vCH3ThxazbZDE3cq3LGTch7IuRPFnf4jX/b84i3ALh0PDA2Zxzmn5Fkg2SmyuKNlyI+37PAhJ1z7&#10;9A3PSflfV+CZbPCvKpqZb2OjrDmObZcdc+IUb2gO8Kp8FwnQSQNfA5XASbArV1tnxltW60aDBp/P&#10;EgcYw61s3rPi0I0oeYyC6IURHQmpt86Mx8cMDGRVgPz8zHg67FtbSbo+De5I2MVhoEhOwUxu9ENw&#10;+vHiiz09Mz6ym1nng1nCh7TOjE+1oE1P2S4Zb1yTC47GzE/aPQGe8zOjq3vVT840TmqdGXZaGsiG&#10;44N9D3JBcmZwu6i341T/lRiG2wIndr4LlXR1jUgrn05wEjlRPxI2tS4MyjCXxKHxFX7DU1R1Ay0q&#10;WeOJPdj10xsst7zdz41ORhCX0hcvDBkZbtRzM+ONKbkNZKWQjpuCG78cPJDjrIvBGxuuJJonpsDa&#10;bOJnev5EuNVBYtl0mXNDB1r9h5j3Xd3A7GHdPudrqibJI1Jy85zJyAiKrINUqkMdZKmT62Pci+XY&#10;lGhc0OAktKnBLQWZDd6alkSM6FX+Brl8Jhb3QkmuPSu14wJVoQn5rklccKja/ZyZV/HBUL+RqBMa&#10;vLDLWUw+5rAucE/YZVnFzy+Uv042L/z+FmU7zlyYGtZ3ziw79QK0FZ4238Y9PbmyKDbgwtHcM9Sc&#10;bebrnJXDWW+rp8kFaOO0kLGwwIscwCl0gUdW2Vx+rDy1RnR4dosDokMcOR92eZis21r1JlZDtsD4&#10;mIPsCEggZ01xBc9Ls+pzWTdJvvkkSzcrjZRptza+8Tj/rfEfH5W3XJl5UJDH+a/Ho+tkcQO8HceM&#10;T8Lj/LfG4601eEf4eVzfjd/CHeG4gLzgEwkQ8CtrfedI5YG0DcoCL2GLUmqsIewhIoFom1Y7aEyw&#10;w9WpeKavUQgGxaN8BNtIyouDLXa1Q7pQiNe9+qDPccIXKnkJFlIzJhJ4oeBmuwJFDOT3GcXSixvg&#10;y36+yAkJDzwqCrNlsiQEVk4gaD2z6M87W7ZdeJX7Y4P6IPF5pp+iGA72Aow5Wd2OWFK6sr0CxxLP&#10;OJ5YTejhZaOQaCp6hAB5TGs4pdY1yro2v/V3d2kHiYrDNJeOS2FSRD/xfZX42NvZh2sE75w0h5tr&#10;7HP1X94fYTQoNSTTjhYBHtloeMKVJ9WdcNzTnGh1/2ww2Hv3nMqiyAgxb2ER/wDTL3zJXiNOv7DW&#10;hjPY3xn3YVVMbeN8QhyTpWSQb1XGL8Rq7Qw7LZz5m53tzszgNUK6o+hiezonDwc0DLnR5hdCxGkS&#10;JDkSvD5/mkITWx2rw6YoBDu3GDt2dgYz18dolBUdxVkePOXknsGE0urgEJN+BAuuJBq8V5gofc+c&#10;lSUO3iq05vN75q7pSt/Zes5uYHcVHRDJ18GMnBDLQLrcgv8P+Ch4FvTdT3bCYAw2FOx8iyMKnWzA&#10;yHn8EzGavAeB8RVu32F8ny3pREllWft7f2A7dFcyBj2GY2LwA7IPoNVpcrzkQeUa4ZVXND/yYFAx&#10;8l1qY7pJjhMDs8ZAw5/RRT0yUQSbb+M8OTrNQ48WhlIREJJtRcQjNxBxhZfPAz/4GmPwOfhvQBa5&#10;pJupl0NnOOwoD93D3rqoUHRT673DxsodcbQ2nFrUdyQ4eAMjcZrNs8bi5vHbMNg0XvdNOH2Y76+X&#10;dnuc/+b3Kb/Aj5K731vPm93TzWV9F5u7WPfh7unIA7LkbMimirF5Vf7r1aE/2JK6480t+Hqc/9Z4&#10;dNtEVQoKntUTxOOOd/Mgu86OUzBaNm3Q/tFmMOIoKMy9yKR2moTn8t9Y24PFO4sAT9LtwtJUSlTJ&#10;fQiBjKnBMY7Wpjdk5C9IvezmvZtW40sAoj8raaFrNns8CRuQ60Y9i/LAGjvl8atqc2C9U0Yjj3Ft&#10;+W1lLJzn8wrGucEyfkxyRZsI4THuVNMl1mgEDcwNqTYDrdKiZKwS437m87zFZo1c1HJXXycftP8a&#10;Gdv+0AU9i8cdwBSvRUEFhtQUggnkUETT5fs5wpou+BZ49+vuSACGLf8XVFagEU2vhSERJj5/iKN9&#10;l8cEyMcfzmvigLBNfyJAOczykInPKDu246zhHOeB5YNcSJIgsopLtQ8/XtrjgbqbEhsPysqEV/rr&#10;u0ySx/dqVRWrMrMqDVDMQbk1g0QxE6IzYT0lgm1kg2niDczV9on6FtELnsTb45OsuBp2eZj/5vo4&#10;Y+JDMRwrfYPQfS6/xDuGhdKBG34i7Mnby08S3+90+YAF2j3F1OTf7W5qb1o0VKyv/DCZDQEPQwuN&#10;So6S2ImyTRpV4NtEh4indy5hWBu+/uhYxYurDN3lwyo67bEh7JUqrYIN4bLWfmpR7Skujwu7lefC&#10;DArM6fW6MutWrQO+2qdFT3Quzh2H0G0fc3aBDEZab8d4RFVp+yFwa3rDTlFV/bhbPB6OUgCn4Vq4&#10;n4GMaDSd4IhVitL4YXZvwayqsOlsVbLlswUZDxK4OuLjXZfiFaeK2hZxt0EDn4fLs1HDf9LZOHal&#10;ycbXqQcvueav+m/ypaMdeNjuSQkoXtIOUDhHP2XtvZJLjmG7gy6eFIXX6C65NUyz7mgCJV42VhUx&#10;78SPBV2uflWxVTi376//ChCR6VuK5gMLJCjJdEZ8oZQ+TDFST0b0kYfEsHhQ7n8hNxpBXAEGknF0&#10;KcSAl6qgMxjVWaFjLW7Il5UbAnrfgbWgWN9f/5W7RbUwq1tfrd3CYO2EeRAlChW6niKoTMHr03PT&#10;kiJhS2Bnt0iodT8bIKObm4Kvni0OLmuq1D6+etKoYlXZkp5oDbttjJ26exwzgY4KJ4Zj89Ru5b5y&#10;yjLWOG628WzhD777CMkC0rSTx+9PDo6pAI60PD037VIvl6+in/UERYKCK6PZ0u1yKvku1BTS5ty0&#10;8iJ6xUTQe4QZvyw5UvnhkhhGKdKtUX3zKUC+IMYU6y7Be8OqaGAk71vZ6Slb0V2aPKFWrzqXkNiB&#10;7qkDOrVbzF44XH6Y04vsWu9HSpl3qxq1W5M2OGQ+zeFWm+XctIhsYzIlvFOF1rgoFXR3MSaXpLkU&#10;4ZK1jqUziP4rFbIvUUHsdmdabcfq2nZafEZ2Kq1m1KndPslycrQDp8xkYlFVUhV6O3oTfiBXfmDR&#10;EJs+fbajpkdLnO+JMpcMnDz5LSaDUWadqDfDtVdNRbHcTfH8vKsyJbAU0gl0AUQe5r85/GhrHrZ3&#10;hB1aKHSNTt5DutFYWcKnjhAH6TvcQC+xL2UHr3Aem+NfRdiRxMoKKPIkVcZKBCI0O//UU3LpLd9o&#10;LUcw+DTmIEq/HAJAC4BHjBwfxaEClkjfbC9T0x4ZgP00jy1Igk1k7QdPuslnWOxsNSGNIYFIesP2&#10;qt7YFpLN4+/K6gpEJRdkq6W+Wx2+L6+OOD9+8ATr4eow5axECjm29ZsdMrknqRjJe2/fVO51m5fM&#10;Rfz3wcrgvWh1TSLwmIw+P8bcuiCJeJe73oIPkmOm3Pjx9PGUoq35MXK2q648Zt1+DKZUMULfZf/l&#10;Pb/U0WE5F/g+n55mxheV9jTnR8Jqo32SHnnbex7xps/Vf3lmUL5WDafvSUHoU9hSKRpAGCHPoN4q&#10;1I+ZnfgEzNabExq33J8ZN7fDwkrS64YxKhWGqT8NsXXFGk/yE30/Z8ZPE/J7w9Im/Mfhh0rnt4SU&#10;icMe578JnTsYZnNW5IIuHwqGx/lvjSfSnXIWTTPTygZBcAAJuInfwpnQI05Agq4Cfozwmo8IDmhd&#10;BS1MuXpnlSDl1+HSS3ggjqNkwRyNXF/wzgwJvOwOFfAO7mOMRxJcUK05W6jFn1ZOeXcLo2yTFLYs&#10;DIJYMt0b3uE2rYVhsEXwcHP6+9AmuSUVTtRNPt14/MQE4GDNd8Vjyge8ZzRmIH8e2jIG/S5vhvdy&#10;hXZjfCSbTTNTLpYhfzbP2Aszg15w7wAnarKq6EZwqqmJORs4oCKu9ph8W+8Z64p4y/6eD8NzwjJ4&#10;VM6PjEWOBNRW2bF7VjgcnWFPHACO0M+KLAYncCg4QSShrRvfoZuM4LdGkhysu/GqpGR0T6dlLLIL&#10;q7eBhMNIzVYBY/UdaI9ZTXFV7KEKFPVd9l85M44ActAS9WF8U1wCwxIBaMqgbGVaGA1fSjziYgte&#10;co4yCLy+So7gToHC2qaAZxoCKBt8ukObvAMYRi7s+/Y6MD0njqlE5wKksiR9Rh63D6MX9ZrH7IGa&#10;MrdPQgwvBR5tI8TBU2rBAZSErH2ehJG8TElJGKuTTwCVDaeOgYAvoltwPAafzfWwGYoO+i77L+MF&#10;4fn0vcjoJBbZT4f88WKJ6KkRryrmQl2+GzcxDDibAvtc/ZdnBkiZ8gMtAK9p5oEWiDW9bgs4a2bm&#10;YttJ+6DNlT0j2MVhZVhB4HiXpk+P9I9NECxxnfmI6/RdvtN5KWEwzBWoLDpe+Zbx1LCis1H6FW5k&#10;DK29tzzOf9fxRa+qjQs5OGgM83gAmPapQqdrzMfj3u3mk7r2xL4XkRI4VOD98W7wNqX+o5gy2dL5&#10;Rs22xzslIfNOFuVZKtegkR/pOun7VrlE+r7r1AjwWSeB52O8L29vqNMrSDji6VrhTowy+PUxHDU+&#10;dS5YBSrWgtPD+I4jNQsKkfFxi+qcPQpxssAisnVn8NeMyQwUvNnZ/swQcMYwpGdv1BJEuEmUPP1U&#10;iNaZsV1K58G+CKFxcmaAkzozxgef7tT/QDkwUlF7q2D+eNj4RR2TQ2jwtjGo77L/MrShfuO6Mpcm&#10;jkfKGCJngTYllfTd6Asj+6nKgMhxA36Ju32u/itnVh2g48D/RJx5koRsuZpfAg9kXdszWF3FJcip&#10;K+nkDMayroA1oZcug/Fn6PAWTxMukCl2Cr9DMDp+TSj7ANoT7UiWlj+TNh2hzAy0sBlPl790d5EB&#10;gK6TkPU4/01oKmOx9oTwqaiOx/mvxxMIT2TGF4cmtoB3WM/umRH8tWxFLydrqkMOdymHFpBDF04V&#10;tCiEbqjSa9OFh9N9H1umlXLv9RcO63xLMvY9JMiFkkYW40kn3eSRzd+Xx9tByJcw+qfv42fzLnCM&#10;laz1d/chh5Jk7/BaErmChoo4SC8WjfEAAxwonApEddTLxygmhT19rv4rThqOIBeC3yVoN316TFjE&#10;f9zzXDAM8QzmwlRzCesNedbn8t4958dKvFjTKvyItzzOfz0eZLT/G5sgK/AHbNyMxz+V6Q2olqum&#10;5XH+6+9DxPYZYFGv+YEe13fjtyhC8JkRWUw932eGmobub9AQIOuhKyQeKcMJd7QqJWidgBzN2EDg&#10;OC1Vd1Zqhlfqv7nGL9kLoQzjh8P3ckbGotXAUEKIUk5DysaC87UzREyBiy4L/L9hIyVbeHxjjbRp&#10;J/fizM5kzKSeh4qkNMX3OIF2TY5IzjKW4RkCu2emaoCU/9H7oDnTQEXKpvPM0LvUyGKkM0QSeeCe&#10;kzKtfb1of2a6d5pStn0VoFkWluigRJgecQR7cDPXY7S3CzOjCVZ25rbxgth0ZVQuJZ4dJNI5a2G0&#10;fy7rsO+y/0rsw5aVZbewLVWVdJ8qxUOEGg1OkocjQLuiGQ7gtNSw0/BPXtgzBmL19F5KefumyKJX&#10;q4BlYcQ30XHbOVMIhU/WjxHGpzCYqt1qCgjT+S6t2Rjpv6bNsdxYIn+mzXk8BXZO/EMfwuX8nkLo&#10;WQBt5i4IW95+oCj6PZTmAj8j7feH7+MvdyAVsbFqtF73Lk7Q1a+64cDKleA5khjsSoZDnEzlChRO&#10;NHmDLXigUXoF5tRfr9JmqBSWC+W9vFEqfZ4/aEde4TR+b2cowMjhUQo3nGOx0HAeBy5wdbsaNk6O&#10;NsiTKHk/zpDanxmuhCso1INNQgK5dArH+jHawzQzXQQqiw28qpTnPlf/FZBFNWRmrxqrpp8mAWdm&#10;9sJAwR4x5bE6QeTC8FBcoHDiAHza7+JD7iRM2SJxYx9hpUMYjwiZ0n3Vjyth8Jw1RgcjeX4WaKN6&#10;6VDHg7yB4MZgZdtO0CamWSXg5HLSljpxq8O3/0poc7lVdQ1RPmFEJ9dNEd8zwySCQdi9Lwx+Ywm0&#10;RlbP7ZkYvrrQxJ5R86cwBMVTVSpEjRblEG1mfAHV6RcPsm5UDvrru+xUyzhC6nHCgBkKNqQ8zn8T&#10;Os3Ohcmco9pmPMs67lSroGCqhire+ZxgSo6be0NFkMRr7Dvrv7zeMXZDpKqn3RDaQbGymxMFp0tH&#10;HmOZGzrK39mfeYYRWXh5jvhdsSN+sBsxfspfxQmvXnR/d39nWP3lr9gJEI/hHz4ZxmWh8RIDDvpC&#10;iZYDYhdb9mdGQNi/Q4w2c0fq02Rw+CZXZBfk0klX3ReMcWjOqD7nZ6YzPji3UAiKDUHAJtdQNvHZ&#10;BgHhn1JWS6OQ0e+Prnel2YAygOHwOTM2WFjA6551tVakj5MSTwRmmhl5kfodcU1WfrDnN5El3H5E&#10;GsQb8I2gM/u8Dn2atLdyocztgzhFwOrQngNjfxj/xuOq4EYm21OuoGB6nunx6vDvGHthIj9a/Dgg&#10;sJFy/yw0eOOwm11Mle2WkhP9koqrZnfTfZovJREsyTTzY/SzEOm8TTMUw7zP1X8l3yFdQK1t4ryE&#10;PB1T8VLKUZePpXg3TFUI0P5XFrZyhD6X+UPOyVsf5IHkR4dT8Dj/fbvGn2FK9UjtzGsrSgDVlDKT&#10;i8B66zsDd13BqMqjVevrO3uHa5TjYLgtE8iUqkjCMa7hRcaK9BvCo3eaKZTwgZhbxwcxD3CZ4Qir&#10;tZSgzC5ru4bxfW+G/vgWeBhenRWO42OCA5MmS7EJkctcI57bC96oRulqyTZlpLAZVPn8NLGgSQ2B&#10;9+Me92PCRleogvwfx4tVkR3+mHXPGAQOCZOZPyu6JGZwx1XMrNzb8l50+PZfhjYeY8dCAZbU1lGf&#10;VC6SBQv/pXa1/TExSSM1aaLlS+tzzXhBnMRnxATJA37ECzrPWT7iKJG12JYihcJLQch1VyIZCEQS&#10;/Xjk+n2l/ZdhpESYfBeVRBc6tpmxccwOUVSndmQY+/IWxekgbNYStD5X/+WZ8YQ7uIJCkbk9K15g&#10;aPjgVcQ875msD+fYUHSR/bOAc5+r//LMQ/4DIUAOqe8Zaz2tOgQ34eaOF1hbiM3cM4ytpFKfq//K&#10;mXEzVGoF3lOUmTYzFE+IIj4NxaFGTY9BAz+GycbCNnueMJJUz4qu8VHZ65zwgJHTeLrC4GbM/Sm1&#10;0fqvx+3ubMwpoYeFdOGGR+Nx4Z/tXjhx9IqFE6xAd8k19rn6L58mVo9zh9R+q/vCQNE1j4acNbmf&#10;2sKGLByak63pzX2u/ssz43iwvMeATLtoxWAI04wPMT0bQCRCEi4KODftrs/Vf3lmsmmNKEiF5xQ9&#10;ZCV4mvPT8qZ2zZQ6U/ri5+PTmgbE74sgpO+xtwmP9leKNUWkJlQD9O8Z/CN7B4STyU+JJPek5Nuw&#10;iFAsNhi/PzMRaeeF4fsC9fvBk0xkpomeR+OG/rgJRJ1P7rbP1X/5dOQUS20JjW+TujUIRLBTFasN&#10;I4d1o9pdyvKlKrGEKY4r/Gb90xjGJdIIOqOMt5kHeYmyim/gwp7VqCD3/FJng2lmYsoGCYD/mPWL&#10;UczgvT5ncyPTfVUtjHrJrGA7bzgbJqrVVJVZxhqH8funiVsqI8KqTMBf04EGXYM7C4KTXJh99FYm&#10;gNfG6c3osLhBzsMUdcgF90sZGNJyPC5u/aisKJyFU48xXOZrrh0JIaqJDej0XfZficFjqhcRqakI&#10;gU+veXpqwh6KaO1ZraEsm1ueUJ+r//LMQ44fxtd016MCWO63pS6WRAM6SIYMIsKveTHWOX6Bj9XV&#10;m3S2wHafP437JBFcrcnnPSuZ34/RZg60xf09k+BiFZiCS8U62jkPpRM7maDU56B5BQLiUVvj4n2u&#10;/svQJiKZ2Qg6UQRpnxnktfb3jYCGwMeF0Te5snbV9P52gUe2Ugc54aZPj54sHLKTXOC2BSJJsWdF&#10;0WJh58558O8Rl+HdrhDgoSDMunya0ME2I31NCYJnLRl0p6mKSrxq6ydn7qRrE0CpQkOWlQ3vi6ro&#10;TVFt3km1zl5y5/aM66RqmUjMAEnaQSpI73gh7IzJ+2OYmuvG0M3ycqaTM6POpaai/H2SfqZPE2uI&#10;g+QxM0+PCSklVfHYHSROzkzDqNTOiCvgb+1UhXK2lkNRfjgdBvZgtf+6mueE1qdrtSQSJDqAd98z&#10;QSXXrnPvN77v6TELC04COgx9OjoFWxtPSibkQ4JFzknns/I2epz/1niEleMOFUwBsh7XZ8u35IpP&#10;jyQBaxo+9J3h0a/Lstaa1cLgsV3Om7Yz+zPjYa3sIiIYE0yxGKQELyAnxSEdFOvMcGdHWRAga21Y&#10;n8t7926R9SYLHBN0UtVBDTCax5Mcg2ITi8AOCRvo3XiU0jxpSnFUL//++4RMCgYQbMQE33xflwAn&#10;HkJmaycMr7vv3ruW4ywZ4E4yGU726s9D1gKismEv5pTugAgYAL0DG3V/ZvQd85ltSS0IRwTQZEW+&#10;5SQmxSBczsUqrtwAyTbauyrCGwVdf+zq5MIu1YmmF0TwyMZBnEvfZf9lOoQ3GQfI40D76TMTJU9L&#10;DorZ5ETK/nRknBBkZlSenLlxKVXO9JkbA4QzT1wKNaXqqjmWkN8nZ8bZmo5wdg+Hm6AN1RmF6G0C&#10;tfaFAaPUWTgXznlZ98mZlfuauI385aj6p9HQXbaH3yf7Q6/njP8VzAi+jm4akYWTMxNVN+3upNUu&#10;xXuJ21T2zJ6fVjAIcwtL4NzMigo7SQHzBFO37VkXK1pYkfKJCd4fkzuWnn/0HS4+Wh6fnBnstHAn&#10;63TqsAlHqjI5WIbLAwraFP9ClQu04UcUuixndXJmgrpgpE6K4DJF69Om8LPZKUFsMRl1zSz1PekZ&#10;LxszX8AwAk666Tdm3ilVwd1qM5l0hTlCi4eFvId4u2Xud97RfyUneQJtx73w5ctYGXkYfgZyHPLT&#10;8tt2cgfXVRq3rHsN4J6DtiDoXHYU06lJVLfZINiJnknPdb4JzJNkngvnTL8Q5RnHqpE20zmDr1UM&#10;ReLa1JECMxb7Os+KDJrk+if3jEltXwL1y8pqatAGAY288mcEk1oxDCnpwyCkg5ant0/OPHoFiAJN&#10;BCtNxxiGtzOV9ZqZljHkSwbE8MypyOD0zBxyBQN2vNdjQaOKdyZGg28PDI2Z6U8qFn9+5sHfiZCb&#10;y4RxA7lyAG+9Lohth9FiSKRlQ5/nZx69nvjyJo2Xcy8nI11g4aV9ZijDdYNL5PPKzNCFHZT0iN+4&#10;RjkBE6yydCcEbLHCF3Gz/XO2Jpg8BLewUowWeoKa1nwij/PfGj9EQTmXjca7y6mAma0I3J+YSp12&#10;2mNdX9I5VXusfN4DmL7JqyDbyHkIZLKkdwvqO44mU8j1jLx3cZmfMkrxbzI+kwxOjdeKko8tK5rz&#10;KN/ExrmAWLGz5cygg9XPt+5m9xSI9rnQBxUUwd5l5JiOoOjcxMHGZAYphwc0NeOLrnQyHMlgPlfD&#10;obu5MwsTfOF+3b7S/hhPfsual4ZYWRlr5HvDa+eVDjkL9AbgQJNneJz/mhLG8WSgbKJm0/gGv4rH&#10;syqPOzgzEUzSp/IHeuigfbSSEor39yPVZT27fNAryJ2BX646AE/kdJ0g8QY3UUiQsombBJAq33vF&#10;zWm2DyyDbDdEVzIyp60NeJz/Gu5KNy3shwNZqnic/9Z49MrUc3DoiupCFnic/9Z4QpmJsQA841fD&#10;OW3GrxEYgjerZPe43XOV07dWRcj1NnHE4fEOLaJkf1kXeUOLBzOv68UHxnkJHoUyeBAKvGjUs6d/&#10;FH8UpR1Zvt67YUrtXnEBVH88uT+cARScZ4bbd22b6u8e7AzZax4sDtVpBUQbHiOEpo3DHq2tgPWZ&#10;8rvhGvszE6Rwohc9NZIXrDBV/C8XBopTBtxBfkQzfa43VIdh6t658Epqy01DK9X1b+W5kOtty5r3&#10;8Dv0GN6Pj+lSkbxpffscxPCtre/CpCfVsc1M7detk0d7XAA9O/OwZ7KTJtd3WxhaVm+3hgtgWHfR&#10;7dmZyS1JzrVidWHJ+GnVsE45dVyipavZQlODeVyJ1Y74QTY3MeiGgEQZ7JPHew1lzGiADEoLQukq&#10;lSnXcar/MoZhAZgydpRWknzsVCJpwMleK0iEzLlnjA28B8k3+lz9V82MKZ/YSeYFAcq+Z9wg9RhO&#10;NvnkgYKjAbjk0cVNUX2u/sszY/Lb2bCTq0FFHvwlDnJN2V33THVAJSOx5yt5CCrCdRrITuoLsVXS&#10;imNmLmyjoLCDBO+EPRkk+pKbdB7aHHLl4BKEyVtSa1Njvij5UGBvmxkrxDXbxN+U0nNh5v4uFtn0&#10;abh+ohC+Axk7TdzhBnCCxJrFdI6eEWlKj1sokkgdrKR/GodBHaR6/E1WDf5BowFHQXTqwp4H3XPN&#10;YRqgvSbvauIITQ+PV/2YliASTSGNOzZb1hqrSc8z9+K00y4GUh7nv0fjjU0e12ert1ibiQOhNuu7&#10;A3GsKdO1s0ZaV/kFQTynH8rhMLVoI9nR7RKp+MHWm9gJuV32xVEmnI3Ez+ER56Pr1YOzE9me2tJh&#10;uRYTpIKEbTU0IwpYXV1g01wDtnua+9Amd9U6D5W0c/0VLORlp9WeRJLxadtEqqJPuM/Vf/mcZfRa&#10;mpVFvh4kH7PIoQgMf2Pf8/gYaAdITkJ7mFn7m5I9yW1ZZwY6k6uCKjyHKtBL0duvQHsQs0gUmnhM&#10;m1qlMGc6F4aN8p/0alppXTjnQXcg+TfzSAdoD+ojquqURDZqD0277Cd7rJ9SAkzYe0Fw1eqX52DV&#10;Ts0TAjsY79QyxquC5J21oNFJPoxec9j8zTfrInU6zSgcE+q3EfOs6+o7zNVJBQoWRYkEZzaeIsay&#10;PeN41uYeD+TBpsJMMWN22zqFtYSmVGorFoHjJXt8+fzgS8qx10P0WXJK2oKk7sWblNyvtyP1nRlW&#10;uUOlk4YRL/FYESCP8l+PxsMTLkSqvUlTfX9arCbLRRm9Pa3528PqSX+bMaHvwutBsQu2tAOOt4Ac&#10;zodU3Qt6bjt2XeHWjgCHfyoCqAQw8/ZwxEHcjN5h39kEFW0w7MlPQvdoEW/pg7zxvCCL0asO7W8e&#10;0wfpUHJ/CLHkv60akB/oA9ciXHN5izrsrvaQmUwkLh/qGrkGC5JuYajxJhlgy8Nz9KEM0vwslNVT&#10;e1REiITQZ9XAZII/AdL0qsM7jrpBGlbmAIR6oi2HVvkT/FGlUwNltJolvD2tAQfH9XgFHS+8HiAe&#10;u9/ZoLSRYACgwdRzntCQklB+gLjnjtmI2BEVj3dQ5YnG9f28wSc4ZxqDZM9nAhbnu+LTNBP4muk1&#10;ZAign0wzzaM521Cj0ImURT6ta6+7m2wRv6NeFXrHfFW9WZJ1Ktc2HIfrQxKQE3IEYtlWzNbPp/9K&#10;+KnrTs6JnRRR7vosqmBq2SoN69oH6VQ+5ze8fG9OFcpmjJBLj3RT2LBPOqa4UyYia+p5RtzYzVZk&#10;sBQH7rP0X4mVSkePfRKnTjvW+yR9y+0MyBxXcGZcEN5RGKGwcrmh6wIfwJWEVas3ueJQEZnxs0Sq&#10;k9QJSRN37g+XYNbyJswumMQ53kP8Mb17CjxMR4aXAT6mz6qPAgpKmxRd01aDjO9499ysMij9YVQ6&#10;TnfcqiyKgKAUgilMjte3mpJD/5n4vJm2kxcEoHh57ERqnE/Fw3ZxQHEkr0PH3LfPjQq2kEmRUTp1&#10;28PiXl4mJDApFOXpZpV702LUOj2BCaYensTuHUbFkuOsx0mRxnaykacpOj095+JKj9USNuhamKpR&#10;ghRQeajfba4AgOmQCe9lB8lT+xw+i2CZWtwOW6E1Bi1s2j5XIGD3Zvx8M6ePNgiarBl7sXFhZfke&#10;73iU/3p0JeQoka2cDB61e266yDRQTLpHV6Ow8vALJYCl6Lf9QGaJnGS4p4K82c/enNwHuiIhTrGI&#10;4xWfwja1jwflILWn9SmerFywmjId2KHecvJFAsrZfEjxdnWkDxzzMP/N4TQ8oG4l6E4uYFfde5j/&#10;ejjiPlGNbPZMUzk8JfKky56FPynq8nYxSDqsQy2GwCBJgD+Mhg7jVFbOOCxl9zgovE3apUmTGoaw&#10;noI31lZKR9JB1cizPVzZez08hwJKKohjJPkyMxtrTtJQ7SPBuiKk2iZF809RBQej6szw63vrv4wH&#10;w6t1UjXt+GHstp6NSc6ZUrETKTBDr0yLp8aCA7EcK16nBcJm2BDSJFZGoaOmWOdZ8q29in3ZWKD4&#10;uxOzVHg+yYn2VHdWJ9p1sPZfCeRB1O2JmIG6Gdkz6BpnuCaAmKrk3t60gyjd7hYzPbVeXd69Ctq+&#10;v4nsFe+sUx1Euof1l42BA9S3WgK5thhvgWNbDUMOP094UXUhfTrN1z2daCDGrTo1qHAXtTRQOVNK&#10;dpQ/0gozYgM/lmNy5CsIhaS1q9ro4JjZKrm4fVOc7qjHaKCph1zVut8q83JdxaGR1qFeCOM+1aoh&#10;Hx57ivbwiBiy1ChhytZooTDujbkjEyveJAh5hXsSn1eNmOZkT3MuE0BIrVsCfUoSPbBC+87eWLEo&#10;kNmUE/NUQQGAiJw5tGI1Pnh1G2/K9N+gSWJCMpW0L7LeFReIr3uU/+6O3ta3HubEYXeg4C7zQNuk&#10;5P+wC10anz4POZBRYN6ti9GoKvn1JQH67WhyTtI/jKST6/H9aKg1GrcQGlAvi/ejaSyW+0SBLfls&#10;OPZTD6iSwPeRBcCw4qlSkQRbSomXral5BiEjprf4HO7HJbv4Sh45HiXfToOlPvVypADFdYTMMKWk&#10;QjY0dYoFQdNR1XFK7xluHNSFnV3dxsdNFnN8VuVlTe3BF+P6QSwLNTmKM+jQ7L8Ctij4fDc+iwrZ&#10;k1jJ/UQKLw9p6zWVDyjcksUFJGRSKr07p8816UM3rgSXUMzyB32VYi6nWGAiqs6mY9b+fpSflUum&#10;pWAHE+6lNH8V1O7qxXIDYlA6ACRZeHc/u3MSx04ljVijKpEGFFTCRfI+dbMKd6PxExPRbeRJZMkr&#10;kE7hynAd9XKNQtsnjiGbhjvIyzQcljgaoFr74/Sd9XMjb/AKjf/AbY55OQo7l8Yua1Plb/HPlZf3&#10;VSZ/wGmYcRzeotpkhD83qbp3LdV7GKP94U3t7AQL8k+U+rJHNxMs0O6z9BlTIxkOZ+ZR/ptrU3FB&#10;7oj0++q751G7+0GWGgo4PTsfQFDQQC2WrJ7tLe6tbKH0udJV6EpmkNKQUuOHQdM2tYEJCzlFJqFO&#10;+R8HBH/SojQdOKTZ5KXcGxz2fhMqasQQPmuyy9coi0f5b45eb/pkaef6niw3vSeYaHMbnoCV7JZe&#10;gsux40Lt+VUj/5ZAOcPXeMcpRpjvSPLEI+/Df2M/sHLLsyXvzJFjj9rDCc6SKxeCaqny7VFykhhB&#10;s3goYbWI4Nrs0vomHup2431jzXPnCsX343wgfJDq/X4QPhnt0X1/kaJ3SBH4DKyvMZoMvh++jbMq&#10;t0aP/vLoeL27sCKQmZYSiKtOMAO6KtKPfFzY31Z2Kz0neSPXsqP47fGD3TkHGaASmEYiZAe7n75u&#10;OMB6GRc0yIBjfNudk3yPlKa4DNWNq3126U8VOD4TAIzfl58sFHUGJ2ghquYBywdP0CwqSUJSXAGR&#10;HJB8d24IMjnklxlI+ujnhgiiSVU+xDXWAIx+67asC9/b388eDIn3YNHFZ+XMa95nJZcawFtGTCtr&#10;8z0VVnmHfZb+K/mZmsEkJPH29ksG6MdE6UosaGleMB4qGdF2f6pstGinz2IY52yUQ1qa0MNxQ53H&#10;0pjMAHm0l7UQGVFaUxzie3Gs1rZI5HhtaVQ1bkEhTrXO0ClDpVLWBqzV1UXk2udTYiHnKRD0ZLX5&#10;Kor35BiEQateeJkWPYwVtGl1gIEGiCZd4xk77YDtvwK8TEvloj+MlTV9GEy1A28pumvTfuE8S+0b&#10;WFzJs8Q1oNB9All+6P5hCqlTsUGtFMMbd3t0rn1/bxCDEL0LN9HnWUZA6we8gKG6c3m9ZSmFexWG&#10;G2DkeHoTYW5yAInjIacToYaNitFXn6ejLqT2JWPC9MPB9KkGlGQidL/EDY6uSsUFY1hQqEQnZ6Xx&#10;fEogthxiZN2pCnSDqmozw8NdyPa9vTkZgiKwpWXREG8ZMT+cjNqzZHkdnreg81oSGjKcPz6J+tUU&#10;aNzI6n63PMSAqfmm9e6E+nExq5Is3sQp1Pi5HK1kmsVDI1gtiI4ELiijLW1oo+fORU1/0rFIlBXu&#10;PVKF+oEnQ+dcJr6EeHEdzhfONWP8iX2qW33iAuGTrojii8a/GThGq+sJPWmD6TaBROcPDOy+gsR6&#10;QnVKLRPqbvFPiJ55omgNnU1S/I4+HC9Chfvb7PKFUn71jl/IhIT2iGsean9ckuHkK2FAeSr8zb3t&#10;wGF9gQ7oNvkoVMTv7lu67qXhEc4i/i3Whnv3AgjVzc6flfrWP8sleP5syUWjJ3d20Ush5izpdwo9&#10;1Zg9VdOtZFSbN4dk4B/oxAPuosPQsiLmhAwv6CLEqtRWPcSiVPP2WWxNh7U2MhPXMkpXvAlLRtqE&#10;EOgn2H8Feqoq3onKMJSoQzf4aJLgjHPq2dQ4Y9gnjSSIpSxzinAO8HNvTjpCEsLON4UV7bNqcBZU&#10;SNh66ndCowaXgRNlX7Ok+iz9V+xTzVCT0UO+UwMX1Ri4mQ5kHmaZgaD0HLdJgf0F9p3CIRJo5YLV&#10;eXJDuFTbAXyqLvCdWfC/jkOUT6CbxZsYmBdgS9xRTe80p7pMhhDwVtQ/y2oyR9bZKk6Hcs4A5FO2&#10;Ng5O34ILr8qm/4f8RrUBtlrQvypC+o7fcGxuP6Jm0j0LDXRFfY/Nkn3e+Q1eUvs36ZB31OfAcweW&#10;EN9V2f4CPRKtwoF9uB+ifE4uho+e6yhFDamzzeQC6xkVFNc65XCJDDV/EtkvEGjgBL79oJpzeKhm&#10;hrErenzkfRPGCUQMjpX4rC7ea1oZ5n51EgMnL/AVGKQlrboO9yIF4tmuJ4370UbCAAJKpVuoBm5/&#10;IZdfOn0mpOhal2kraN6JfKT8kGPe5gTLUr2kaVVypFOwRY+m3iBWK2RsR0YjvaohZU+9zA43adle&#10;X7y5cIdzc4Imlk1lIPk8kQ1unKg7ebsDlkiJL9NCV0z76NScBEBVaapTge3jRh/BJ1e6zS4lcTcc&#10;UvvQPBWyIrLI7NycOqZATfWt7rwMzc/mNx2yKBxuC2KFfhMnRHl6u2Tov4IDSAZ6tYif3j+b9DTH&#10;pZFg001ymIC+whNdmiwOLWizz85vqEhURckCVdka9nl7lP/m2mDKma2Ourb1vfbRxIFAyGAYtP6p&#10;LsIe9cZwkXshK81w2eMyj538YLgwlBy1ZTMkJ4XuaawkJoUKF2eJGOiaBA8VGFjeXGJbu5DbOy1K&#10;Z5TBHm/i+GmIhzVCi+N8SHfg+SFiNRaE5+OChOWzSOuAK8Z819JYkPxfsSCU9kYmlPGqXUo8RHde&#10;1KkNhuzuE5jZU8qVCNNWFIH0gkC8pqWxHFL4EvAw/32s3J8TNp1hbTUmb52eoUclVS5b2Xu4iz99&#10;ljf4h9LpGMfioz2Hf+iG3BAWS0J7agyB9DdUj8AFFSj0cyEhwmlFhFQu1OpRe/S8Ga0N3cJ5BJnz&#10;9baHhgWLVrKsFpZ54D3sEAsuIDeoFZvC3HVO2mWkrKcZVhdHAIEjTToztZzDP6xx39+L5O4Mnnx1&#10;rslLwMuNr+OqBR2cZd/ZG1zgSNH041TRXpdTZc0/8CKKgF4ZEC8MqiXpirVsubHFBaw99SUXS+Z2&#10;ylApz8EIY6kC/9QyNU1A2ax2AqrbWYcR4GPAMicq4AVphVeAXKU8UXhRn5M7KLHuOooVENSoPXkR&#10;Ydor9Vz/hH8qsz5pAd8vr4DjgZOxIGy33s0DHsKbgfPlVzwH28VPEm9iLHXahnQVOdeJYft2JQs3&#10;LpuLZ5eclerwncKTZSO8RqRGu6gkeg6zH7Va6TuFr7SWU7ukuaKbU6JQoX2McyLKy/6Xz6Ed9aea&#10;UcZJX9TrRhUVpO2+lcU5EFDf0SXVxDJAe1uusUsuPVH2jruR2h05cRatZ6u/4n1OBkbMQ9V5Azeh&#10;BM4RSHWWPNCx+gqCa1LyIWfVMic9AbsAGF0ZIFdnb/TXU6aI3iRLhcWd3icFrQp4Lm8Sh+w4REsT&#10;F0nt+Dmg24xFkCOITnR+Trw/9hxs/RwLv4gFUTHatRNag6lgd1ktHP3C3c8kK6gd9PIm59mFDmax&#10;LkDUw63BSzsg59Gitxx1BrDGGiepQGAZ/Xg4DBuP8t8cTSgp/VsPyoM3FXmb0YTvY7HwmcIvj9rD&#10;LC4RIYdgeYdqkUnlQx2Tp1O7p4fL5BHFGDcLFkFfOGU1XCi2z5uNU8CBpSFqTlTcTUcl+Eo+hK1d&#10;sK5RJtQbdvksONllDf4/tXuMh3y2L4j4M8bb8pAYb0G1Q7P/itNDgVeEfnkT66jXtXBbrAM7UNrc&#10;E4h0IAOBAOQF/QoeiN0XcyJSO6cYyn4/CSt1twauAKXPaLW4MPMa4g3nNy7FDpWfkHr0J5Cp9H2P&#10;8t8a7brBtVyaGTxqD4a0tbHHHte0IDYwVDibywl3iudJnkk+rVr3gMRmP7tzEj5JnonlMOuLpBY4&#10;8EOYatKFgEYSDAWmR1kf3m9CBS2brwjuhIqSAgeoTKNRDWEay2i0kbBrhtG7+0HcewbwsDuI0Yxd&#10;Owl0PyaFaHwIVC7YfMObcIfuPaZIwCn7aD9TGAZnpy/51q3zlafTd9Z/JSSHek2yAW6NjHEAuTYB&#10;7UilUSMikRqUxhfhhwyJnMOVtZbiG49+QGhVU6t2A69BNuhdH1Y1iGoVA5FOzakOn8FWSNxWnGfY&#10;CWpF6sU7FRg41NKKBM0uFaXiFXMAGx/S5O8nFml3FUo76tS4ILISrE/CzrPs6NQ2cdo5ZKQmnB20&#10;BJKTWRE4xjPXzhqnSp4mmhoFheedk4rPBS3qqyqpGGA7bAX4TUWtag6Yb+qe70C+zT47MeMzSz5D&#10;mNp+Jd7xKP8N9IYWICNRPnjG2rwrj9ojiaGOFNrOxgvGwKGOFK+haiWHzeIQhGXGbLqGYz8RynPH&#10;CuUQzHil+qFjpfLBw/2IzAONgSauwfepjlpPxggZLZzq397b/Uooyr7kyMYNDmXPOyWHqrqKrRAt&#10;zSaGm9PcmxO8eWV2vS7KDnXBEAen8LgsUNXdxd1ewSkr2hHIQSCKRXKHfZYOcblqM8cLXvnTNcwL&#10;3w0gMvozsHs4nz5TMlWCKITaFoHziWLQfU9w9owuQmaZ6V6bHR4SXquAWZ+l//Kc62eJ73Z3PY6K&#10;WhD/gedhwFo4u28YfyOAd+d8L9dXjQBv/VQ7ibGbxvYbRWM6N11ZlI2TyF55vcd9NXpLM+C84oQU&#10;y3Pjig5a2DcwwcrStyI/R/hy69yUDhaEif8hu5Gfwn3lr6W3VvplV9YWzTSQT6HASTNdDMUFy7jn&#10;JrvHnJuTnI1M/iH2Nt8LgE2Y6RW0RZxCrPJ9pNzCnFUZf3CUjh39V+AncXTf0qvm913gkYXjjBlV&#10;HE/WDXHqNI0JJmUg/9w+yXVMvRP+woLH82RnbquL15YLstpDBIdrbwibhWPm1JxAz+nYW/tvzG5X&#10;qnrL9yBzTP2bxTVwXAkpzsIWt6W1CSqKMsxu1MTrd8/sFJam9J+B9scAvczxfYm1d56UGjjzZ7Hy&#10;21bwObsrmK6T69qz0k7Teaxk8MCEU7DFNnF+lOpSO/hwt9gg3cv3oKIy6HOhmvP7HNNIMBM7TwDU&#10;TlqjrcPs78FFnqlnciNFlObcPjEr08EAwk/eKTyw1G4taMJ+J7+W0o8StlfdZch6qxaKtDY0gVSQ&#10;szHn1n9HVDlbjCGL5bI8i7ckqTt9kaCeYuMDagJqeHjMufVTol8kT7jq/sRsSI0B37RCieOcQ7R8&#10;449VhCuTe9bg9KnzlOPNCWLioI1W0CidhbP1O5NgAyktQGDuSN85NeX3FwGPfBGvT5sR3kKyRBzn&#10;TiKmUrDjoVz2508TjRTDNOZcJOQIWTRH2lAEd1MMYVoQ8eAUvApNXJkTnmAWT1Bt+iwIlpgJo+ns&#10;AusBr1mwBEIwIc5PgVbGkxF+G9nhliEn5hEL6Eet8hanalwNNVF6m/4IeDhoOGAtTVPghXFkNOzs&#10;rbmwzbD6Mm6LEWStqfP0SdNCGroDBWY/alRQtEe9Cd4x2iLX8uuHwB3KvTKXFxV+0pSpZlL1kx4R&#10;3u1nC+NQjEbPlOKUK+y76r9ST1att1PiwO8GSJLgXEkmnOjPvllMTMi5enN9iv4rJ6RhvwsyWGjj&#10;NyQPIBxzh5xcX42aUNzSPiaye2VKQrcpQAS46bMESlGFFshBMtNDtJCkRHKmrtgfYKBTZOtN6yAK&#10;bkkALicpGdUg+0FwdhV3B2mI+6DFPM9gH+0ButqoOzGtTyG4AeRIMkoFSR+L0GdZ0DnqH/IKMAi6&#10;Hiv6lsasfS6lUH1OXALp6UTFDk3i5Jw7bxZssRPrs2SKdNiSaeCkKXIiL+h3bGX9LDjU8Xb47Dba&#10;PiZXOPPi5D6HnA2kVkfNMdtDdXwNti3pQHetB8fqWNN/mTwJxfvINvvEQqhCOunkfU4SOtJ0uwhb&#10;KlDUGm9BE2NCnSeOOSRpPMTQnOYEw9JwLgQ7B1vVfRr7YDX9PEljKLJHqZxgOzAMWN/y5sk50QjS&#10;LN6SIBaEysQWPqS0zw5b5HOy/qLsk3Pi6sqoFQGhSejjcCQUscy5ZYxkNuCHiodSZHdxyDLQ0oQE&#10;51H5zXc8ahfjcNTYMFgU5rZxZCG6bV9EoQYSwnpSvXkOKuyMcoijz5KlVsUEufGaE5+3r9E9ntP7&#10;TagQFaUeMGajonBBYdbpUf7r0USOZiwZRv8/zs6t548jt9NfRfDlAhPrfDDi3CRI9mKxCBBgkb3U&#10;ynJsQLIESTue/fb7/KpIFlndr5o9mQCv/u6uZhWLxTNZpzhkTpiRA8LIcC44VIcwEwuw6Hq9AvoZ&#10;0ZK5yze5MP5eNQsdp/bAKVRoaO7+Y4oRMS/PU35Y79uwQnG62rYKGgHwi6J23QfvWhRvR0KRf/MU&#10;h8+fgsXJaJSaUHq3SI1UddIAD+fbcgFRcc0X9vB6zmGyHca/juox+oPbvcecM86ZeoaMCSW/f4VS&#10;f/kZXecaN+jmGaXcAFfC+OwxZQ9PVPQzAQl3OB/nzTB0TNkjZqw7bLWUs4fBMylKnepZ74yTnum1&#10;sETHn2xMnPCK8ZUwseKM09SLLPg5Ia9AbMJcMvBo1nEdOIUI47NHg5B8bbUYFhKkTzuPqDtYf9l+&#10;EnvFZJgjOYd1nTiIPNKn3LBNG8KgMCcHPQ4jGlSh+JlxaGinHtZAI/d5+lv+199myTY3ufAijOav&#10;+V97nZfpJzGWoqj5FLyJ9x1fR93y18n72cTN/voTuOQMfIMyKvC21+u6fUq4KtzoYk5zUFAK2VBc&#10;QDVnoJTgWo9KVlpktyvXxINZFdA+S3pIvbRPcg/EJQ7UN8wkGYJ+2kwJZRWWL4ocT5f7sOkpkdai&#10;yJY3k5DgkCzAbCpw+QSNheaSUQanldE7HXDVEKx4Pzb3BN3CSYybH1Z/h6oBEcqFpdtT1nmD+eCp&#10;opGiDWW124dhTb4emZV1teQ2EimcY3H/Tx28t1plnfjO4G+p8WVVxtETdn4YS2TzjMCivfcQ07uV&#10;TYDZuS5yoqxmWw9+AvPkU0Mjnpz3lm46bO+clOxSP92ViOovIyldN+1HlxOzKZpsvHsSiMiL2xew&#10;6jdnmmY4PptIfi0H9pzxwU+Lz5dQnn344ByWhaxsC7FcgoBW3dkDS29291xxaf0WLVFnAe8opGuO&#10;MW3yahFi3qMIjYNAtJ42wRLY8JpJjkitmSRXiLSiuXvUL27ZjdyajvE2KRnPtrIbzsBuzEhutjUI&#10;qrRB/pr/nUSA2CLjeTJkeumsGJy/dkY5CCj86V5JQYfZwkPhgHgV5rRpVET1YMZlfopnD4nfsVI0&#10;6rFfOUlABhvo+8uiuMtr+XRHhrEmtuy761JSqOeQqCasKt7sAXJ+qpt8VHkPdWXjVoNJ2ChpxrVa&#10;ZKLMKHcuozU/g7a3TytgOz/N4dnK1Rg99A8dCzK7cM+7nKy7V38ZAeBY8oxOMgVY1AYZCrX8d04N&#10;knNbs/qZGkpgfw+lGjvWHSbWlUdjqHQzWz7tznffR4C5KPH3/G98n+QqE8jSuadl8L3vo4/7KtQw&#10;yr0v/t1TzHFcvQJTCUfW38ZlMhwTY9c4GXnnJv/SY/yzTkzImslyetSCTKaZvVGaCLHIhKfQodI8&#10;BjkMOt0fk5JlxIQheQ8yVSrOnvGMKZs+MUpieaPXgUF+uukLJMITAoqJUVpxztHOsU0ymIe9YFkq&#10;viuQ0+PRfazIK6XgawPmCYGBP8BLH4C8Zr0uzFobmS50U+y8uvmBjD/CyIA2JYt2K6z6y+gYD6ZQ&#10;OGfN6aqaAdhGffVPw7uq+5jHaPs+mkSCG34vxkK8ji9B2dCZyEBRvZoyx2hOhu0zPMPi3Afa9tMV&#10;qyWRx+arFqlzh9OpfQBHozHHwJEue9tSTGCMns2Oi2HkUBaywaMMVudoZZKeU+Q+U6V4mRWDuk+u&#10;mGgxzfT4flwCqs6wBzvm8L5Kr31WXJWx86P9fdhyYE7d1S/4Y90fefO2+T+A6XX2FQutkeeNZOAS&#10;G9cp1Ahxncv9ByBnQvdr+tYJzMcEW6yqyNsJhDDvQC6HG8jbOchcB7ZTDZWN6wDZ97Gusv7y04C5&#10;Z14+ZfAp5F8IFyUrNAKZABu28X5BBcbvKB70Ha6w6i+HnMeSzlcjJ2iJ6dPSCHbIwyIznnUT2zrA&#10;zjdO+F1+TE7VdGctMsgoQWmZxuqB65yvWZdfOr7wKdagBRuZNgPpuTOZPFo5wX/vPivfddvnBFnr&#10;q5YJExtNBoz7jftWJieqq6y/fJ+TTKSR5pbkxKeXwMX9qwsqCgGmk0H+pbL3b0BeMpFibwzN7dP4&#10;nYwMqNJSnmWBnMQeEQ8aSN2AnLgQtwVtud5FcOE6fX2QqEuYKH3sns4GDk26kWC3xXXQ2YYnaGwk&#10;ga4tgoUyiWJlcopMQ5khfWwnRVSNeGvkjE+zqPg0CXbj03GqaEHiPZMISJM8eWOf6bmh8pGxKLbZ&#10;GsGuTyt92FDyEgKcSll6jBZhZxKniHzn7TUTjoFwDLIS64oHaVQ6WTKKKvOkoGUKGxdYO2R1Zr3B&#10;PakcipQP1WFu7BET0kMW6W7stebyGPzdWrOylOeaX6nncT02HCPSGuwxKVubfCYS7CXSRJOJKdxZ&#10;M0EP182RkbsAznYzWjhFwRXbPPeyjuGHugNZvdZtnwk77nwbnq5irUGAqGm7ysI5o427PVa/Rteb&#10;Kr+sv4x7KhPVNcezT9PoCe4xIZ9MDJPdIoZKxcJdcYO2r7CNMetkcLIZyUtxf59HVGYuipst941U&#10;7pZvBhUUO+ljCbnFS5fa5Wuq+K2/HNvwbZfP2BtbTQtpRiPmPyYm9+KmDamHp9tRuIftkqSDZrBp&#10;1eQuyaSaHyUfaQqDh7V83icZ2N+Hr7oXxr97vjJ8B27EkTCgcEdhRQr3mjcbGayLrepj/DcOk5VN&#10;781hZeeQMY381A6kbZCRSa5hnqGc0laXSLd3E93B3fvoaST41EVps33NMP5awsPDNG9SDW5ENSGU&#10;hE7kwi7s6PBpXfXokItbvjrDoBxMatth9Ta7wS+Q+ErIm9SEFK7dn9g6sgB8I4lQbb5FYgAseo6G&#10;4zGNPr+ArcMFbSwJ6Pui6B7jYQ31E65tGhAZr/xWbcU8lLPQlsI0aH/ltM2SthQZPs2aDSW09STD&#10;vJABDSK8XoVNYbyfp0rN9ZfxC3XOcVbEVdvWICfELEqnt7SDxulqWE8VfTT8Zm8ar9Bq4XzNfq4d&#10;JhIhEMkORxGrv3c+U3oEGo5wxmNgblOh5ND7PBKb2kp14YkooRYi4KBYVW3v/MOfveZWNeJb4zCs&#10;OKJwc3dU4oM/u+4OvcSM8+g8mifwANnX7jjSaZ6eDUaRm+B76u/5X3tfdx1ELhThxgMPPsWp4nQm&#10;LfBNPdtavz2l1CjCObRD3GJBim7IV6aTCoMYbeLOKH6fKcE5uweSbSBa7Zqbv+d/fWUFCirT2Pck&#10;Xc5XlqeOHJxNAoKu68IJfVdiKtiEb96JE3Bpml96ij4M5HEmFmREifmcVfNFJ9pCLYQOvN0eOOWm&#10;yUFMB2o5XzMhDSdEsv7JiK+fhjKJMc3tYrfmrUBrYvAOD8Dhx6SASaMPkPfdIbc2svfQTq8iCPiz&#10;4F82CZL2w1bx7/pf233iQxgh9j4CPpoZ+Xv+N94HB1NTJc+Fo+kcyd87xRx+IdH+RA1sZOq3gRpW&#10;5ZHYcZP5pq/Bn2U3jdEqBr7D+YmmqnPIHEtAd3OMURhDwo49Jo6yuRKfEAQ2tR1Nj9RUPxt1lb52&#10;wxHRVOSJfZSQ9VxOOlH7++DdDF+WR4DVadLfq9Acio657QQeP5OHgVOq0lUzMRY+GnpWrqm8VYdJ&#10;jzAK1jrUqKoHi35CZvBlr4HwmfpfnyOl4tZKTO+/IRY2ad7f87/+fpkVB7VFXdjuajZmS1WAupxL&#10;Nfw09ZmjdERUwb5qMU8xcb4HFOeZX4FPUydUeRGOBk9zFB2SulgnJjXOziq83truHTjCOWQoxhKS&#10;CIFQLVTSCmFt2AzGi5AyNO+pkFFrLW6OEILle9ygwtp3h+wi68nPbqoSzzDl7/lf302UWJd+vL+q&#10;kfy9Cs1GqZWR57BKFds0Y5oxuCpHCgRNeOpmE67xTqI8hoJ8jhWWz8BhviJtaaZ3Mco36uETy8L8&#10;9nolaZDZvmGiQnMoL1SkYnSqLp81IQHvl9/ILH8TaknZs8e0MXFJgBCzcvcetZBjGhoWCaemnQWv&#10;IAYSGhaWJn3qK2TybpzT0JX3TlMUJcegAs81w2W2ij0eMzFTGylrthy0NTHSrywziKpnBK7rMhW/&#10;dTdh2sA0zohxb+68B3eT98kTtdQTVMlVu+vf9b++jyLR+D49Xp3G/L06Ox/FfpuRoU7ohsW11Iwo&#10;+OwWyaRoFJPR8PgwJh6ArNooGwsjAjdwYYfM8vm0Lwf3QnXLkvwj3d5GozEFT66w6q+5ZgQhJoWP&#10;5bKBqquplyTfs09D+zOdYk1M/bX9sbzgXj1XYdVfDplqAnMaUBJPUXzhzOAaL0p8GgN7QwkRjkiH&#10;Uq30uVfM99thYjxbdyS6ZmEifV/aKQjs7TJ5XxnSDS4CfRJqMKkhb1KNiMtb4HUZM5OrOF8hBGx6&#10;32zyxx/QpbaV0Z1Yzo8hYQGORNlmur+/Uh9H5d3UutIJPN0zfPqejcMorhvZpo6M9D3jLGxNCGQ+&#10;eco7own1u+5QYdVftnPkN3tVwVM6JMABywlRor0rvdR+gLXtsdqZTezgyX0oy+AUMpKbViE+lgrs&#10;uuaU2Iq7ifzpfWL0hHPIeI3vJATSH9xrjOXmwlaqi4IpWIKNICv7PDMNIpPuYuUx0xyjW9KIO+eZ&#10;tXGFF+jz08Mfx562e+7QO90M3YQUGAMnzn0rfusv22e00Wh7sHZqQcbR5ozyBdpaVefgjIy2s4ND&#10;/yEv/XYWFIeIPVJJks/X3/O/PkdluZo2S0qIWgdXnfl8ZfgPXMmly4/laK6Vofe6AUbAQK2tym7q&#10;tgvjKcQE1YVqwqyw6i+bL3fdKfI5eIOY7vQ3BGS6aChuOh/D47ZDLY3SRcBILXUeWGFtOMJogwv5&#10;R2W/bDja3yfjYe2cZrG9X6H5Tsj29qkLaUUhww9P16wDOcTCSYJW/xDDi9hZH6cEg54FwwkaWJ+G&#10;wblifUaneCjhfhNykHHzbMKD8RnYrJ36FmTMGNcV1hFIj1XE5KMdY03I+fCdrBnaclML3Xe7FYMq&#10;NVk5vmaEwx1s4/h3O4xGmVwEpp1ai1ITVt/nE+GgogbHNr7lON+Vpuovp7B1cdspe8fVEocal3fV&#10;CWkrzMQCMhO/IfHUyibQeSZYskg7okSywyFLHt7gF7jxvYsqDjOnkYVtbOagbdy5NQ2YmUCfTmES&#10;teeQt/OP+x+TwKgD1xy6XeWp+/v5/EmFHRRxpb/gpcJTbVDEFjdhvSqUqLaBB42px8IRZItHUb/0&#10;gGZ2SkeYrHgBDDL43QQX3hFvKQpk5NoGGZS7ZTluqvHVVlj1l3N/UldiPyiLm02C16LYausQJ8iH&#10;x0TNLVNAqRAUo53yyG13CBx5oIhR/O+K+6P1LihQgp8T/+7pyshQkW4xOSH/npQWK8O9FhYE6Shw&#10;n8I0UgWhlCdy4U9Xdg6ZuLE7JVWqX8OONLqLlhR8GhlV2RX+RkUnbN4+sR4PVt+sUIBOFoWFHqzu&#10;5DFKRnD/eNyDnK4xYVEoIJVEYQRYS3NRqoGpsUGcCMTlbM3MAROnj20sQc+HArJuIy0bmYplecw0&#10;tonBgtzXux4317wqeE8/jRD0zUB7w3KrE4MM3Ou5Hh8gO43beaVKwu/dEkxa2Bum/D3/6+9zSaX7&#10;rNQgCG9M5ZynFExpI3lUtl1SRivSRlW5MUrlg0/3YxwtIuPhm147cljZOeTTsenTXGBljHIRysXj&#10;LmRCYr4oOsVMPSB9GieLaRGLIaTHBLVMf1mHugkZ6ncapBYYpaAQCvfRIhJ2hrAgI76tKlfhMrQs&#10;2+GK3/rLqIOqd+UPGq+RcbVBJrboAvHIQonkrW4FNBq4Y7E/I1fFIwvkIdrYtSgs9hBpx8c4Ob0j&#10;AGvm0N/QFpGenp/GceBYVtomDT8a2Z09Xk0p0ujDPu+nkBgF+oDhOc3X3/O/ti/qdhSMWjcsOz/0&#10;9053MwsW4vtqWJ31YPQmvwANWS7pWB+jRbvUYlu5c6lPR7BQ+R/m+o6qkW6fCzI7Kla5AxFiWdcR&#10;TR5VV1l/GaYI6YXzUyJ9Eyzkt6rd9JzYyWNdweCyNh5f7SYqE4kz/lH26oIHi7t7rG7M0X0t399N&#10;nNShowdW4oSkjgIkNkPG1SOgNk8BE6YwOfhhZac4Tf1xztRNepGrPmHi9DWqUfUsYdqq8tgeI8td&#10;u6uw6i+n+3VJGKfL6T7WrGTnWJRMi7rm1LXme2fzFHLWIs6OfVITzh4nUY+ItYn1sJ062TBrH7vW&#10;jCmzsH1kV9BWCIfgZj3ISHlPahUXRX8vDIHeh8uPd/IYQyT4RTxuQsaFGP6R45pJL1mfPpIB4dIl&#10;L8meu0NhWTc54ZHytoQzDFVk87MNqeWkLzeon+RKU/WX0XbWcckUUyypcOfMQqG2zVxBUPtlFXga&#10;QNkNHgmul5TXjeYVMjltnklOxAFfQBUb3PDiBUJEYvDM3DjPSBQ1MBi8gDD13giBqHcYSnijVTiT&#10;UUKWlnqnz9Fou09urJkAn+fc4o5AONU14/iLVCAaQqmyr0BOdfq6l2FaMz3aLkEx9MhNpyL9Jdg6&#10;teiq7C2QOUnO4mhiI9uExy3I6mbu7e8U1bZqP+ckJHkhUQyd0ilrwEC5d6BsYpu8o1v1GWpbQpx/&#10;7BShastzXJCVmOSPoaBpTK/HOSUAN9kNPZKdVQWpQWb+1bwjdedx8DDK/eV1TdimTTH5QTYa5mtV&#10;PD1sE6lTT9ixZvy5uly6fJp2+r5mNfWusopID6klhhKyBQiN9feZtDlUYoP8jEveKmTyurwIHd8D&#10;kOuayUFT/sCcNzltkwx6a4asvMqVFXC37Zh1bCTxU6+3olXdSZoYORAGGeyZf60JmTxcd1zLcToj&#10;ZQuyskZsM9gKJRjmzaDlZvAhVaxMleUA2fWxybGVywVRTEwRV1J/zXkW/T3/u94nxcPfB4qfXX/P&#10;//r7pGV4dgShdQvqMCt/70yOkMcm3BkUPFw7YXEULSWeL+IfKIxPm68+N2P3oZM7ujaWN5kWPhZL&#10;c/LjtQfwK88wpmLfjJb1mIn7DjIz3cIwsVlXWX85pvAYOldkGpttTs4hKLGJ4QmVr7TsPlmDHugh&#10;y1lytA1ZadtuiHILmG6gyp8mmh/WIuh5PdM1Y81PYKmWMc9JJOJ9BzLJRr6RtBNSRmKBjFgLdk1l&#10;2XbKHxPT83wTvMNSatprxp/mfa/4B9ll9ZQPZm8EiClgjdlizcgRjv6kMHIolBnZh4zEd8sK+1Qd&#10;HvOaqUWLRBiKINWVLz2G4/DYIb8hQ6cPmSwZMhJcjuhGl4JtEmH4tFGYYlubdkZipLKJx6mCOu2u&#10;uwN/OaNtol7KLLSxsJnN76TWcCsZijh9QQn8m9E2bwjC6hObkOW587G6GazsM6RNJopP7Jj8I73c&#10;/WWE/sRfu/tMDJJWKo5ONrIyqRkkMsgoUFbi7xRGuSPRbpv3SqrorZlbnUlEmtiWnTt1jfg0OpAw&#10;PDZSJvSGbcyl8PLJR/JAXtHpPherJcYGZMIwkKBD9k+vx9nLF6N7a0bjWmkREZlKnxZLdciHuJb6&#10;VMVjmSE3TpXKTHyfl+djQVY1km/k0cVBrv+Kosfj5prhJCuWd3CPUHMW13Ko2eDGSThUXtaDB8Q3&#10;oweZnjJwA0fnIZanSJ6zCmp491Af4CLfcj1uQoYzRaA7Zh3YVqfNFWR0l9B6rBQHPxk3PUbkEq9T&#10;dbRtlYPoov8E2+rG5tJ9Pe6tGe6HtufYPhxY/gNuT398oG1YCU3O7HE4Jg+QXR+b2ghCCN3XP/qC&#10;K+D37OH9fTlb43037YHi7/lf/77adrmXAWda2EP+nv/198nfcuV3ZfCk75/yI1QZb/hHHF9BniJM&#10;xXaDHCIpLqgFSqJHk2EucsAOmDuHLFPUsX7MXSBlImy2Y2IbkanlOlIOV58dkdqkGwAmc4cBVMsc&#10;hRa3jD/Vj4wPoFJ07E9hxn1ph4APVQxf9VZaDotbnEjHqCgeKpR0lUYh1htuXJwriJQ5Y/TyrZae&#10;OKg08KmxIMrh0kmVek06jmtDEonTtm3tLjZFMCGMrq2TDWxVZs4EC0uvq1XDOT+O8CeFwbsqhSqe&#10;Pdiq5snVHY6XiS0zsIds4tfouB6euOnhIjGBDfQPqwFEQSPqr3XcxAXA7hV9Fc+l3xJI+vC91cLW&#10;XMaszGM/nKpkXkiGw9W95RTElGODenvL7vgROaYu4/WRK8JIalfqkLchUpUWNH1ALbBQiVdLcxwG&#10;v0+0SlSWTGNnRbjDNzVW7jbXU+/mFVPSIRvEOMbOE3D/YCgEyxgyrkwMAvdTRGqQcuG75AybQDv1&#10;ReHlmr4H32FVhfrVV7iDQUmhLPxDkFuMhqn0DxI2OlaEL+rInalLWjGYcETHxPC0PnaSH7l452ve&#10;JRhqufukyLy5zO/S3cyREZQzJP27p3JHjqHQZGXFlcOKWOejzuKPAhGRHBUJKwW3RcD0c4ARmufr&#10;JO3y1mOX1D3I8tJhUU4Kjpzn2C68EkuVOXkMeUdGUKQdNyHrc4FOkF0EG2cSlhePhe7MOfVYvimb&#10;tz9uQpbhFvrTWGA+lkNBj8f+6UAJM5Wf5u+CrAYsoY0S76icl0RpfGCx5uNjIvARjRZ6+t4iulEQ&#10;B4xZHz6N+q02+A+RAVlF3Ojqj+9RGJE675B0pkdynySZ+vunA9vjko+/G3LcJQHkw0birYv8K9Ri&#10;Q+eCXB4T6+wrkgTMcF67XDjmzKsD8+Ikh4mRv6oqLNuMe9gu0XWdznqqkJOoffZpHk4NKtaseoTF&#10;ZyH0c+58yj3VqdIDGic1NmhQ6sc0FxUGwYJMjmpM7Ga9CYEUPKv+abkFC6uQyehxreUOWpDJYA0n&#10;g0zgG/uMEI0CtxMxq7xR13gIT+xCmvw8tB6bNx6FG1o0Ai7ltZDVWR3LRAv4uJMQ5FjjHQQA0Ar9&#10;0DGv6c3scU/aMqor0tzIg7nCVJ4oUWA+xpjZkoyURBPcM1x3B8gup82CJWUo8lbRoe0GFkb5e/7X&#10;3yee6DqKkkKmmy69f0rBMjf81C5jKgiluBVJYd2OFu3dcDb4wjnUN7gzm0GrZR97dGiqiNbVNQns&#10;eqhpGhnW2DIgDzg9XzNHcamoTglrzSQbO0rEWnY6gjkt3dmpsAmZLjORPHiwtmkByKedRI9nhzz2&#10;qB1dToAeZPnNIrcQBafGL/Ddp9Sok8e6dMw34y6/4KY9t7nPWNG6eSYV3cVmSIaF7hwstLlmOc19&#10;1li71RDlGiREZTyWYCgslIi8d3imZE+svG+pqKwnlBqMvOkTj0VRvOvXgvHpg8AqQjoe99ac7pI6&#10;/TQLiQMbn14Ty3pLPG5CJibjFvaJ74zq/1VxdFRMSkJvPO5B1ua4Cb6skFgUfdFXaUUo7OsxVmj4&#10;40Pd70FWK8el28rzVkiI07xY3BGygqNx3O9CRvNYdtsRshRtZ8xStiptEydNdog/bq5ZxkAcmwNt&#10;Exih6Z6x9WNdsbhanMkwlZuQJVqdPR7PM7k+xDcdsh/Y2Gei1kvneZi2N6nKKLzN/lGie+418Pf8&#10;r0lhLhWMoOjSCFmfv3cqkXAMaYumAiFyrvUaZF1EEHfwi+2xVuMLF5mNx02c5u2KsYE0OnwtlAeJ&#10;xuNhpAdkbe0pj/S1u28eyg2JgAZ46DSyv4+WEQI5FPgrnNInjN5zjtMDeyflg3CYP3a1f60M2oyY&#10;6E06VUQ+1MGQluvT4NRTYpYYj8fy1q0Twjm9oZsPx4Yf+/CurU+zmXF0j+oHBQSpGYF79np0REof&#10;8Ayd0algQSasHEz2qFPRihC/oY92jawJGX08qB+3Z/Uv4E6OXDjZmLWKUNnkzlHGFUF9GZ8uZseV&#10;yocLh6V7ZSjGNGpUanxyt8jV6/uA/LD+8q3lEprjqpiJKeqS92AB/UScj6i9RV0t16RgIdlYYqph&#10;IVSeVH/NM4sfheoLH3oIJaBPxnoiHdY3n0wOTp+PZbV9I0GtUX1vaRVkvaLjw0pn9Q8fcjXAKlaT&#10;gb2XBUJvcjWlG+x4JZA4WIp9iYj4U1y7ZW+pQA62oxSr+bS1t1i3K7mEMzSzCgIsjpsIe0Hn1fvN&#10;HQ5+S4WuBwFZp5z4bG+xGsMxriq26nUkiTBCokr1riSlPsXOmslLUPpm151/PjRWC524Trc+vJ4S&#10;K7GdVw7JDZ8NNzLR22ru3sl6CJn58TrBBZE6p4u7SMaEcJsTybMlS0FR6pQzCS5ypWK1xD1cnpC7&#10;aHTRIymQ40b2ajYVH6aFehwvfGQ14MkBooulTwoPU5850iKJlrI+lPhH0YtZTthlZ0jm3MYGoR7c&#10;ICkiCs6H6KhmbUlitcgVl7vHXO9yCuRP64vdl0Qt3aonU0o9CBKzfwlPdi3/5CknPg4Qds8Mh7b2&#10;FoM+ErXlZK+7h8vKL5dU01VlD+RJQecBlhMx44M9sHRldMuDAr4tyRIBEylbeFFU85rAqkWA+6hI&#10;d1DnmS67UHKcHyAuPlCOVP4wiaROqzS8JHumPOWyDefY8rDMDWqtVm1eXTNZQ52kiDh7L+PUS3M9&#10;VVr5PAUYv+qc0l8tSqQdIGVHVcMS56/3dgYsjt4SJyI5K5oNyqt8I2SCu5qKAJsx8UR0o4eQjJif&#10;sdtYrRInjYfJYLlBycr2jN1DyldnNuUKXGVokyLSWlNUXigB1sEiNG64dalwCX1IdzXWaByVcxGM&#10;k65cwwaE+pVGPjj2zZxxaXzOzpk6lJGRTNpF+M9lldSUG65mi2wQet6ZXd+iZN2N5RlldEpVbWra&#10;WxYDLFsPjLK6sHWtrws+AumI5lNKrnbbMzKAvWCe7oKa9yR/f83/ThUTYRxdeJWHFSzJXzvTXcTl&#10;XZoTWWQ/86JQOyMJjAg8+TDlKZh2acE1hsu0r4DqL5sr0tx1MfIhttsJdZWj4xJRv3VF1JWebpc+&#10;xnK/cU6IYLx2hRen1ZYWzX3AEWEDE1vHyzIpztikqwPlOLJtnVT/+OEi/w5/6fe3kEIDD7g+lt64&#10;v36KS91dM8M2ZKsjtkoJtiSMxX+Bz7TLYdFdhRYRx1GD5DmnyzOwumDRwrukm5NPWMDqqkULR1Jm&#10;Qa5C8bjA6VQKpsMvbRLfuaGlAqq45Co774hcB/lrdfDcAKwfb2nEjRAYFnX5NJowlovE0w0gmb4V&#10;/zVmjizhbJ3P8hQsAtO4G1UkIKccHMS/96WiHAP2W8FCmKb74QchKHwD7Ci5nXgd13XUDyMXTCaS&#10;lkJ6fcUFZGQaDaEM5MmY8oG+T1fLETYBoxYDuOIyGkV2VhGgjlz8qk8JS05BLbeoJTK2wELtcXWE&#10;WolXg470Yc8DB6wSMTNYqnvWamPKLbAY8u4RUamfOgUkOUDpoOeDIpsoc61g1e50imI2A857Y2/F&#10;MWOooo4FLO4hRzLur61VDmjy5infIyk/SHZ0UKatPxYUiu64d3nZXkeUWFcntBEiAt+XVk8hRe6g&#10;GSwAtoOhr+WwAf5V/2uT4e49WiKM10EqZ+q7r1NbI7Vtvo5oat12Awvw5nxsMbUnhaOxqLjwg8Id&#10;mEXGPyTm1ai6aoFzaPOr56UuinvV8Y7MWTLHl1eLIhHDGq6KimiAseGgwpqI01UiZm0QHh1X1yVq&#10;1a3J1vNbPkd8Y2VRcE8/16QikO7TWRSKkLlfdeEputo2yw0HvP5kZgbwOtJ5kHWig9NF5UGoElWR&#10;hqevTxLYqoqapKW5CvCjSjE7XdQ52HHR4KAqLAT8aRVb9GOeijQ9f8Dc9pQESKNItdudlkGL4WBG&#10;iFEMsGTi2IUDb3+yDSYKZpkqSFz85oUdKaJjSYL0CIOD+DGr66u//MPk+ZmQJu78uirSBBRiteB/&#10;M6HkCwE7c8ooaTdkWNk9nMT73rLbjkZkTXVWQ6KeonJ7b/GfW31EGhpIVh9239sgmvWUDTJM3SUp&#10;bg5EIE6SOlIythk7Np+i2FWrHElqWTEccnrv+kGrm1l/za3lbklX3UjYp6I30zHxKvN4cRENenh9&#10;iNHkKwUnN+QXeowZbVxsQf/b8lmUNNcHSTrcEg3o5md2FxmJYLpPwq9Zm80W6bTVZnCAnZLwZm1Z&#10;KriHwedAPEaQJc+0TqvuZ7UNXSOdUrit0sno5CH49NnehDmwYrNlzYUFqJmaf5aTOskkJsTbPtt7&#10;93+jcLm6iKjFY5JpSBfcOvp4rU4oP+S032DAaSQt65QynmRZmhDXsmzdN1D2LM9QHNEctb39XLjF&#10;hFdWSoLJf/DzSVX/5qaFT/jRJpVEteZTw6knsopDunKayU+2Mh8fWE3ScHsb1cZ0KPkRJ+tPb1dI&#10;8+yLsmxrwAkGYFkPTUPtg6qOrxeIJMpG/1F33Ov16GAZfaEi2U1naYZ1PeVtZTMZBH/rdD3rpMr4&#10;qM040nlTgV0VyWl/MMNkr52t5xTmoiZpgpsrdR0MzCz190sEgzoCnHFS1anxAZo4g4lwcM5LzQE+&#10;yvJZ3ddin4Whw2MSTFxernmwG6raPVun43hSCVcuu5KEOCQb1sb4W/7X3/Y4IpUchPf2t8/Wo7Jy&#10;p4yYlbMlLJgnvh7OcpXyGDMWDpXprAz1s/WcwUSpd5Yvq7TaZmhH7ijRxbgbzPSQ+OAdmGyN7bga&#10;H0zPX6yTTTUkcNxV2JP2Da7qzok2/0hj6M/Azm/7doqVBYe+sdiOD0wCq5cGSOXhmj4hmjvlV7pg&#10;KIQS12IUYyrtBPcPbrVX+eEr9tMNwbqy+mtSKScvZDqcoroLEuKI82Hu5nUiMlwyY6ZhtBlWK5T6&#10;a8JU9zXb4DXSd//7Dzm1rvrdg4kkcB6DT0DcPhFVfghD3zppp5FcQH5DMufPCs+FTKQBGBJIvtjq&#10;GdNI2KH1i2hJZhidKxlElvi/vM4EE6f2Fi5WhN9lIGfkicuZuoOVx0nHmd1rUac4x85F/S3/a/u+&#10;dm8d7CT3KiQbg682OAXLKUwcGzAeBgMKQkoPuVBtyoYeDtdIXJL7VaMLTUfRCqdw+gS7xEb6ZyKP&#10;RMoXppfOxBIlsc51mojAmKnbW+c6wZxudYBIZwLjyVUiaYfTYxEw8TXZOcSNjTe3vc7EUlTVWZUP&#10;/HVW5aEGa1u7LfzDLn3JzeI7pzArxcF/XSpydymN/2yMv+V/J60hbMDB0EMozZQJOmWov3VGn7IP&#10;jD5ps6vqgYTDJLEfkzhQPelJ7pK7Z+HJ1r4hc1xAqhnXPKmxNYNFTWWK9k2bIzbRCszgAa3nbJ2Z&#10;sp+yNWWdiXVgjdL5KSMhHVLULPOYtNaZR5LztMULFv/ES7fHMNLD0KN6MNPIg6KKCuTm3VFVypxX&#10;3NCpp2Kz/jIel3g2R21b54IJYi0XKjZ7zZY6TmoLjGIrlPrrCPNgwUGMFnEjbIFdOD7rMPFiuSuE&#10;OxutlWQPt2udiMOtSD99Fke5UpPSQcoPw1xvwcwj5b8odJsfyttS1pmoT33QIke7YrP+OsisNdLR&#10;l87KycMlBdbD1jqRNc6RMVO2CEtius8PHrPEh/DTqTPl5Hp1ZfXXXGeyOY6e32TKHB2/idOS2nQn&#10;iKgoh6lNR8duMgfJaFdCUaKh5CeBXyw7uq6s/prrXD1KZQHpRq70WcXnTAUi/qASsPSQlbnMUjkf&#10;0f0z3Lp8mdBwYNrdeGhyKLku5/wt/2tvs9cWADt9+2w9eBqdjeHQI8krT5n8Lr9JEpOaBNByKAib&#10;eysNfGQ87kt+edxcusNTTJH2Y4GN7KV3nErlFJdJKXoRAVFi8o6Uurz6ayKIpuGej6PMly0HBd+4&#10;V8sAVgmTBWxyNb9CAk6fcOs8Ev13e0NJgNUTiErvIST8v3tC9fLsch8vfrlTmjlbKvLKY+TKD6we&#10;mORq5rL0PXccvuPojQkd1lkpj3RMu+MWKiCa7zanv+V/5zZAyW63o4qvtBh/62w9ybfGZVl2X70T&#10;THLZoSgiB/PGJS+WiuJv8LTEQsga2XoKy5w3ZY/UddSODDMxPFQOyyk54PBsnUntpRpTyReJhSTe&#10;TZLa5jlLNvjIO+rz7mQK0sNWsfsEMz/EFN30uaVDrhhXa51J9CHfzWrw/Uy6FUlyuigvTSjZwzQB&#10;WOHTis36y47/0lbIdLc7OxwmUU/3ECKRVIydYeKNcS8FM79xDmEqLqOOwSJsLv8qbvKpJfp8MC3d&#10;/yMW0d/Nv8DazHKBXrY+RH9R5t00a1Q6UEGmuVKhvCz4isv6yxmr382ACYhiWuXECH5sLl1fZlK7&#10;YB26cgW0tyhIWqNhCH8KVFE2bGiNEyaUOd2zAZP3feQ9K1mOL7d1D4Ywp9U/e7RYkwZJKYu6gHXX&#10;mU4K+sae1rKURPjTFv9MrgLMayPpFm6TwU87D0mvdBgw+UD2NI2xDmqQP9uj6mU3dqUFc9n0FM9v&#10;99QuTQ/njcg7TWdxabzOd8TyUgJRfORtTR/FgILTzTXCnqoLZs3miaKDM3h3WKNLs3lCNEs7eGq1&#10;R8Xn3H9/y//a2yMWK/C0z9NtQPXlsyOYVzOagqTVkAlDLsz4HNnkNWi1Ai5k09o1BIe1nAFEsJnT&#10;kkDYphqusB+5jah3GbVLWL+BkmYyZgvgUhu4dp5Yf/4oR8r0SVrybAoAtpwFUlQJccMfrjLJySfw&#10;HJlB7TxkqVAIKOguT2bpe+R50WvHdq8isW44XhRT15RYeBFNSmq5SpPCu+CfrICMQy9lHd8XTbfy&#10;hJNeDINhzvVhaOOwZ+WkTWKsUOovlwqRDkTT9afznkJH4EjamXomZhN9PgpMma3+kBDsDZhoeGbQ&#10;UBDxqiZnkAZC9cg4CLpGYINJ2rSVjuAasAsCW4SJJag8G50vnKN2H2Oskwi0LQXFde95S0DXTAOa&#10;Iuu+xTZuyQi0yirO0CGjlM/OddJ5fkvrIAqu6hXNlnCPwohdmDgJPY0VgWu3oPs6UUcJRc3PwrOm&#10;ihQP0ehwMA6Y8NoZJGvhFqnl5T5wNbVZSnxNt1DYsaFSyXhJwMQl4esk6+uGdarEArPJ6KbH9hWY&#10;K3MZzzwWcHmo/2RIwBc+T1lvndCQaWY0mUT5K58Fs+a7VhvJqs1A5X4ZOslvltbRg7lyv8lowktS&#10;YMJuTQPFLbOVGNBRzfkVQfc7N7WkJHWICY2lwJTFM6Uk2qdl98d+Kp9+4hYP051C0CFm7LO43uul&#10;o2TX46UepCmTYNNmsApMp1Pp3DQsW7gl/RWePj8LEc1ogy+FJGfPOFAbjSo9yPwicdtGwozPeZ/z&#10;+slpAeC5t+qDTSXNPNP+lv+1t3F9mESkB53dNMCq/K0zXq7AvPE4rtuwnIJYD9aUo0mzL6oUZVwQ&#10;y1wPBQQ3Ym/k4OG5sJGc5XImaEav+nKxFKUbVJ2QC6fomWUPyWo5typ8vYYVJf9PvMtfGH4Cf8v/&#10;xtskVxgEBeI2jJ/iEEPOONLgTYWvoGu4L51+PlZT5whWaNwqLQj447MxaBVK/TXnqSb0pniSRKDr&#10;7BP/ZCc9YkVOo12UETChUhNc6BgWnWvRPuaNNOaxNfjvZ9Z2fBZCMkaHjLUivnioDGvDKl6TwGpd&#10;Wf1l61w1bzDvzUrKlXbQSrXtoVz3NuI4V4p+Vx5ydKMr2ytqdAp9UlGJtTiQAIferjyQH8qcwRhp&#10;Jr0PuK0Uh/jDpTw/yK5e0Gep0aRY2lfl3zzDIQE5hYy1b3h9aGyRaYWUBZ2j8ZCtqboTXnEv6mAg&#10;+e1tHMKtxBLGZxFtVfXUsXa/C7ZtlXu02/PbSlVf3Mq2Uw2I8QXEM3W8Nk/Hiv+dNKUwrVuBr9Xe&#10;d3v7DIfQD6Qw1kM+H6c245BbgjBA7CFrK4cRFyrm0HyIp3+e1ANNnMLEb+91WIjlSoe0ccQMt8+i&#10;wI2aCD9vaNkvX1jEAu7wgI60YYVqRA+N48RHdn5P1sin7Vuo7PoODhHICiaIJsC6rtVKPGs08J4P&#10;if5U3YxSDa9qGcqFzazirK6Goj4Ie8CijUoIW3/J/06C4D4xxYo0MTIk4v5bf6nCmUNQGiQR5xjd&#10;wZ7XwkMyPo3fcfZKvAjfAnJ2EgQ+mF5tCdvhFTMyDHep5DP1ueENNLMZPh2Gqr91vh71/pgIY2E1&#10;pwihixSbD1+x2LJWRKrn6lPb7Cevwqi/bJbEn19BN8I67UDLgeIIwxPnjvhHnbYBhrU6x6WQRAVR&#10;fxlA8CYRK4DUNBdlRg5A2cfnz5ABrqaDmgb10VETFXjuMZ4ZV1N8A/yvzQtmGB0XVu6Ev3S6FFx3&#10;StQc0zWkB34ofELrn3i16a5npK+Y6uUb2WJFSqlULEQAUe8rtavNv3MOUnDKsSaJloHGp6DFFvbG&#10;7Z7mioTPXVA7KyLDeUwN58OB95/j77tT5oRZ8g3bUZg5Vjfa6yTMl2hsp7RwDpFOQsYwDxSN2Ocs&#10;jBWg4RYvKCnNjJs7jXnvlFRB1F9BVYeBiwzWR9nNcpwTvAd82R8+fX0/RcPnt99+G159/eN/fP1m&#10;Hv6v3/7t/aeP//SPb3/6+unD77/86+8fPowf7357//H9P3/48uivbz/8/MPbd+/e//Ht6Q969PbD&#10;59/ezv+MsjzzQqDLrz5ifLh87MMfj/4cpMjGv3v7+ecffv3w9tv41h+fBHBKli9fv/3L26+/zS+P&#10;8XOtH3//9v6Lizc+/ufnrz99/fzvX/7pH/Wv//Ppl//3718effn24Z8/MVGQ//aPd799+vLzD+++&#10;fRk7rrf+/Pp5vs4/Hv3t44c/+E+fv/78w2/fvn3+6ccfx9zffv2Hj7+/+/Lp66dfv/3Du08ff/z0&#10;66+/v3v/45+fvvzyIyrD4/Gvz18+vXv/9evvf/zXf/z29vN7VqHvv/uff2USv/8iO+iHR3+8/fj+&#10;5x/+9cv7979++vLxp0fjzUfQitD3/m/fwL7WEwPjG//BsniiB3OFb3/6269fPj768umbxDCK7tAN&#10;f/3w++f/zn/44ZH+9b/0L32Z+T76288/EF4iQdU0ir/gm9F9chOVwH70jlewFHV3z6N34q7K/fCT&#10;Lmj61Lv/u+ji7V/nfN/+9F+/DLrRP2yN7z798cdX9uc/wfuvHz+8/fmH//bjIzmG0SIf/fkIDZV2&#10;VyaCDoP+dx5EBJyU5RePfmOQwuHGtQ6D/lOrXpCQSk8eX0PKg8i0xWh4dQ0JplYgsZRrSHmQICEv&#10;riEhfBYklWy+bGAvDyK9Tf0GryEhNROkx/QHfX29pjyIOCLdLhrY46wvSGrr9qKxT3mQIpao/tdr&#10;gpATJGjvTQN7eVB7TbD9BAmf6OMGpDyIfSKM3FgTQnhB6lJEHtSmCPjVgkQbVBwC1xSRB2Fa4D57&#10;cr1PylLMoLhmvUESZRSwcON1YOUTjw9F/tzrZal4P2YoWHgNGuvKZ54rQCnobIDKg0YHQWjpmvnl&#10;Q09FNTkbDVB5kNKTKcNqgMqnHgsFJbwBKg8CFIWkbxqg8rHH5MLV3VlWHsURhis1WK3EXmwxmjyB&#10;mQ6sPKrNmJ7kow8suekbOMyjgMX1Cc8bOMyHn54YxP07+5VH9XGYjz8hJ3WEbKwrj9K6KJi+Xpfi&#10;iGm/6MH6uME0yigqx+C6DeH4NB9/4rHcfdtgGmUUAUG6Cr1urCuff6WUYylf41ARg8CGYCFWG7Ay&#10;A8A/wIZ1YOVRwEI/68DKHADvPCL8aWNdeRThO/arAytzAFDIDDu0kUcBS5ecNnCYOQAKKqkODZpX&#10;mXTaL6JpLzvryhxAt0HQCrCBwzyKdemG1ca6MgfQvRV4zBuw8qg+rMwBaDQCY+vsVx4l2qDM63pd&#10;cpwE5hH+1As0aL6MUnCfdhsNWIVvqDPF84ZWTRubNUPBwm3dgJU5gC7Ixut+vV9KcQxszLPcgZU5&#10;ALAwJTuw8qg2bcifFzPE6QptNGi+jOrDyhwA9x+5Lw06lE81ZojdpPt+GvuVOQCw8Eh1YOVRWMMy&#10;/RuwMgdgv/DMdnCYRwELvtHgUUpPD2xwvjDeO7DyqD6szAEwulAcOjjMo+RRILXuGoeE9NK6qL7H&#10;trk+X2UUsHBLNHD4PHMAqRtSzC+9JmWU0kupY2ysK3MAMjxIT+/AyqOAhXzo4DBzAPQociE6sPKo&#10;9lkm+JH2i9ga6YUNHOZR8EOUm8ZZVshl0TyuOPIhGrDyKHUxoItQY78yB5CblTBUA1YeJVj0TW/A&#10;yhwApZfOHQ1QeRD6EAH0DmlkBkDQj6ZbDVB5EGb50PMubWU1nYndmhc5NEDlQfJsoH1dI1A+/wBF&#10;SQpx8mtQZRAeAKJ2DRpUic8C1XQ2lEFtZ4MiIAGKqAeHq8EKyyiSSyj2aqhQyjhLsFQX9qaBwjwK&#10;WGq81ditfPipsYCgGkdLbSNjhqq+Jo2hASsffsQ/xYEdHOZRqnOjVKYBKx9+VCjC/o1zrEBBXheC&#10;ocEyVKYTo1QqiBegsV95lPaLZPDGuvLxJ5WKZLmGeq04ZsxQdEg/wwasfP6Rko9pBNBYVx71lBwu&#10;fADXsBT1jxkSNyQLoQGrjAIWAq9Bhy8z28CFii3f2K8yChzipGjQhhIN07oUvu+sK49iXeTwdtaV&#10;OYDqmKievd4vZXTEDIFFUmnDpCTdao2inglXeYNvlFG4RNGGGmdZKQwxQ9IoidQ3BGUZJR4FR2zQ&#10;YeYA1PqSqN1AYR4kNZmEoQaozADIe1J851LhVRpS4KLNDZWmHKO6MrkMastkamsWKJLycbE3VpUH&#10;TU2jQRdKWIxVoT+RcXwNqgwa+hPC9VJ/UgbdAkVq58uG5CqDhlb4sgMqn33d4NexTUj2WPMbDjlE&#10;6/Wq8tGnqIWOAA0E5kGAwgXV2avMLzDSZFdfEjuJunlVTwHVWVVmF2Toy1V7DSoPgjORiNZZVT74&#10;WP2KulyDyoM4V8DqgMoHn0YPLVeyEn6CbNs6hgpGYtS4+6tD7HmQRJZs6msKzAefJGmaHDQQmAdR&#10;pKS88GtQSvRaq2py9jKozdlfZ24xkkcbMr8MoiumSskbq8oHX9cudUQ+qWYLFaxKvSUaoPLBp5AO&#10;hfV6r5QGHFgHFNp7B1Q++PNqrQaoPAgEqsyysap88Nt7lQf19yoffPmqOtk6r/Ogp/idKZdrrCof&#10;fHWZ6Dh1KZFLe6X6j45zRvWLscOkFiLzG3uVBxH7wCvWUHBVbbBAQbUdF3wZpNp18m+uEaiymAVq&#10;1ARcr6oMIqNT0aoGqMwtumTxJg9qk4XK5GNVlH5iFzdWlQdR4UhFbkONURJxAfXmZQNUHgQoGVkN&#10;BOaDj7OZEo4GqDyIJHX6NTSEiIrK0qoIEHQQmAcBCldphwLLwec2D6WPXCoXKquPCVJY9AJ4DQyW&#10;k09M4U3HIlaee4FFiVEDVjn6NBlROOd6XWXUqATrUEZmGMQUFO1vwMqjwJ9qEq7XhV86oUP3p1HN&#10;fA2sDqOdDXXxDSySGVSg4ZLs+FnrMM7/SFe5VNN0SePa6ievcQRxMC83rQ4DGv6Z1toyG6DTt/pY&#10;dqDlYVQz0fSotW+ZE6gPGlZhB1oehgijrL61tswMaDdOaUcLWh6GxkGT4IZoIR8p75sq1zsKdh2m&#10;0lMl5DSoJDMEdUvv5a5RR7uIC2isrWE66HKbNQzL603LnVyHtZVf6r4KNNKZWzllZRjQuDCig8mS&#10;6Ml9enjXOlRShmGEYUR0TkBJ9YSQaWfXOd1lGNYlfq/OCVAlU4gN9bfHrG+ctzJser5amMxMgRZN&#10;VOW0oOVh+AMIVLYwmZmCCphpJthZWx4G++k5OohcZ0ziupX7+5orl2FAI3mjtbbCS54jF583VDpS&#10;7NIkycSGSlr7lpkCVRS666qztjxM0GQQX3Mu1XgvmpTD/WUnb7kMA5O4tVqYLLyEqirqCDpry8P6&#10;VFLyP4dDtmO4j2bCgZL+CSgZoJxuXGkNN8GTMqx/uksOKJzrVSvaPO6xWGtrcy615YhhcGWqQDs0&#10;WYb1ubIumlvQVJfZCWFyC00a1pc4KqVP0FT60FpbHtaXpiUXVP0Bae3SOAFlGJ4/OpE1YotqZ5DX&#10;hruh4ziow4CGR67DS9QAKGOSRhatE5CHgUk6TnW0IN0vmKDpqsXWvuVh6Fw4yzprKzmhaHjErDp8&#10;sgwTNIpjG1y5ZIWS6UrQoMMnyzCgkaHcwWTJC4Ww6C3WwWQZhmaOjdOCVngJV/7R/LJxAnShaGw3&#10;Vodq3zuYzExBdyfR4bQDLQ9T7wt6OnagZaaAtaj7PDvQ8jA8dVjCrbVlBUMXPtC4oAMtD8M2hUo6&#10;slv9N2IDsPLZgo4WVIZh5VNp2lpbZgo0a0AzbFFJHoZ38DUXP3f2LTMFXSJAimMHk3kY/hJKezpr&#10;q3mi9FppxQR1VdbaAGZITKEFLftLSNFp5ehwn2IGRuOH3gFQh90gEgJU9Ntp4LGMou6V/n8N3x26&#10;cQGmS+A6wPIoAYOXN0ikpJhSZULMuGOY1mHQP864DrTCEYDWKlwYnf0C/dzvTF+WDtvSbUFrWB9a&#10;GQa0VugY4zBDww1Il9nOvpVhQHvTMjnU1GWtbbRy6TDJOqyPycIRVNDVciiULFXKuSil66gJNXlU&#10;F9q96By3OowjgKOxQZM1f5QUplYuiBrupQ1QF8nWCagZpLSbpI9mg0rqMArj0Es6a8tMgY4krZqJ&#10;0SEx0dYr5G/nuJUkUlxO9DrorKyoJLranYS6awNfLWBijmrR00m2wlhOoygw5jLCFhoLR6Dur5WH&#10;/6Rmn6LaEavsLK1wBKCBkg4i6zDtWgtaZSS6xKkFrQ5TJWRH29JV57FtbDaqawtaHUY36E6pId6K&#10;Ao1GX53w3jaMVmEYpo19qwmluCZbqaE00s2TBBr/34GWVZI+Jkv+KlfWvkLf7UDLjESV+T0qqbmo&#10;eKG5L7sDrfCE9nmr2ajt81YSS5E1NEVrHLcyisYNNAruqK1q2RoHgMRXIeTaw1tGAUzNwjt4zCwB&#10;YOitHWB5lIDh4e0AyxyB/lpk6HaA5VGU59LgrcO1SlYqfUdbrV74dkL+U/QKIlONlZUUU6pS6ePX&#10;WFkZBbA3z550ZE1JMkWvVnLGNYGUUWojgrujs7LMREilocllB1gepRxJKgk6wDIPIbaHzdYBlkeR&#10;LEWfwg6BlFRTHFSt6nlYRiYQtfXpJBODgTTsOd4RitMbe5ZHYdWM1OprzUcXgC0O8gY0tvYsj5J5&#10;qOK0BrDMC56rfr61Z3kUqjEoaRFI5gWEjWXlNdCYR8k4JIzWWVnmBdT4tLIfn9CydiG/b4mWtFOI&#10;kf81VlZGgcanUpau96wknrb3rIzq71lJPSVjgoq4zsoKB2lTY0k+xZvbC9mXUcp3I9TZQWPmBZxp&#10;XCOdleVR+M7U3r8DLPMCLmShV28HWB4FMHwHHbWgpKCqs3or86GMAhg+yBYaMy+guS3e3M7K8qgb&#10;e5Z5AeVIuPw7wPIoEjPwd7bQmHnBc/bsRUfhqemrT7n6utUBqaSiQsDMsbGyMgpxRhVuh+uXZFQq&#10;plAoOsCqIdMVniWHlVYLZLF2gFUOQqP0TnkC/v3Ev/Gj0/+/AyyPwmjibugOgdDncQkLhQhaHKSM&#10;wtRC4WkBy7yALoGYn52V5VFoV0TSWwSStQm6maAndYDlUXSvx/bs8MaSlkruGtPsACschPjr406a&#10;OEGStGdklhPJ7gDLo54SWoZEGlxft3AsVa6NxjyqjUbKDBKwZyqva6CxjmoTyGhCHyubN2lco7GO&#10;apP+aJG8gI2rQjrACgehNXSrdhXXd0Zj08yto9pmLtZOAkYCB9XGrU3LwyDpxySpXJPj6F0deBS0&#10;lr+gDhO0VkE/kbeyNtgq+sSlur8NowtAKxakG9vWUSOq38VkHoazcpTMX6rg9AzN0DCsW2pxHUac&#10;Had2g0EStSvQuEmlkzZYh1EugeDtQKs5qfSXJ8O6sW9lGJFvWgI11Eeu9Spro+t5Rxepw/onoOak&#10;krVJ4+bO2gor4fYzcrsa502Xwa3zxlUTr561oJVh5HBww3YHWmYKhOJoeNYwr3Fc5UmS/teKc6Ex&#10;5mGouS1H5zZMhxt78vq81ZxUWp6ov8I1L6nD0PrVy6kBLTMFMha4W7AFrQzTTdydJHzEYMYkt29Q&#10;W9dZWx7GCQC1LSqpvIQATacMBeadJsnJVvP8BiZLKis5OxR5dtZWhnHaINKGY4TX0iRhdhjZnX0r&#10;w8AHJ6cFrTAFJA798Rr7VjNguQeNgHQHk4Up0N0ZTtmBlodhawzz/PoE1JxU3L9woQ60zEueYLK1&#10;nJBIs7xvXO/F4jrQ8jCopBfGxjdaoNFctxN+rcPQZSglbJ2AwhR0C3hv3/IwbvPT1dYdKslMAZuI&#10;y6o6EqdmwKqHRScihIypmHzTcqHVYVjs3HHbWduWkwold5pRckFdmiRUoqTIBia3nFSaNrbMqTJM&#10;16ho2PV5qzmpDOKgNk5AGcZ54/rwFrTMFKhLaPKSksra5yW1zSkVVVwD2Vlb4SVUgqK/djCZmQI2&#10;DgXuLWh5GHFsLvVqQau8hGr/Fi95locBjXBBa98yU+B0c6NOa2152LxTrnXeKi95hdejBS0Pg21R&#10;1tnIU0Rap2NKDrhuUu1QSR6mjACYV4NKtpxUSeHOeSvDsBbf4PLrQKt6CR1aWpgsuaycbjLVO1RS&#10;s1JxCFPT08BkGQY0gi+dE1CSWaF+oHX2rQyTw5XktQ4mM1NQ2KAVY4acEnFxu6zufexAy0xBmcsQ&#10;cweTeRiaObpyiyYzU0BIElNtQSvDHpOW1Cl8xGGUUAL1P2tdubAPUwel1r5lpoC84VLxRoCUEtUy&#10;SfJbepjMTAFoiot09q0Oo0VeJ9CM2lkmyS3PnTLLfRhtIanMudYUaloqNRBqlH9tCW/DUEw6MVJ0&#10;g7I2SgM7LXC2YZjBrW7jVH9maNwGL9OosbYyDAWPDhUdTGamwBxhsB3/ZMmCJRTAcWtBy0xB+dUy&#10;HxprK8PIuKWvSGdtlSlwbmDmDWhlGNUTMKEOtMJL6DqsWF0DWhnGxW897bX0RsU0UgfMDrTCS0Zc&#10;tsOVS0IrooNkqBYmCy/pFr2QXZFOANCe9S6MKcPksFIV+zUvKZmpmEa6SraByTIMIfyMYtAOtMxL&#10;gMaVQo38cYgwoUQiv2dRlcxUXdXc8xiWYSRBKIO2s7bMS1CeKA7snICa0PqMJJSW56mkpqKG0ji6&#10;tW+Fl6jdTSetj3OZNgBj5U2rYLUOQ73HId3RFEq/VDXSIGzXocnCS7jDkYTAzr5lpvAEl45ExzXn&#10;qp1WuVJVd0g1zltmCniVKUdvQcvDEDi9dit0tM/7RgUpYdrG2sowoNHvo2PjlARVlEKCi50TUIZh&#10;rlNC2oKWmcIw+zpJkoQoEkoUJFSfout9e5UVDFIEaQHU2bcyDLWE1k2ttVVeQvF7S5rW1NbRy65z&#10;AkpqK5n4aPittVVe8gqu0Fpb5SWvXyqX8/9zdna5siw5FZ4K6glQlVm7fhAwAgYAj60GAS8NUvcD&#10;zJ7PdVvCy0ciP0O/3LPRSldEOh0Oe9m+/t6CElv5EZfriG6qBPaJRxtbEjCutNQMG58rurBy4mDN&#10;jacQME4chtsqnexGoU5Td6NKfistYSiiE19AMFUJ2XJfNO8tYJzdzLIzfklQVb3PFTAM0HfCyfXX&#10;HQxXrutPd8cJGFFm2lmZTGaQVfFe8SeNnQwYxw0THMzXzWzkloG+YUlULChhlt9N2iykMX2IY/H6&#10;604YA4iIRRid7LYE2kg1QTTSAoa5A2ekhYOB2eL4NtICVjNZTWsLusX1nYRirKZhTBgtEkyPzCMp&#10;qziUZV7Fe+smiDALxb/Gwxuc1c9bDXNiWlHfErgsXIXFewuqa8XwiJCJtQWMzxSjYL634Lr6iGHA&#10;6krrojNBdsW8cn9Wawt3ppp9KFuSvFVMCcEns5PdBMEcqOSWeW9hS4grV0+Ya52Mfq8cVFQQmKha&#10;dmGtEjAVnQkYhzBrU19AGAVK7blBmLV1WPE2eANmJ8OWQMlVbTtINrTvra59JFeMtDAK9PrAmJi1&#10;dVhdH1RrQqIj7UeSoGIot9CShFVfMHIr12s7o4VrDXmrpPylTiYMHuqHETtGWlxWGB2qitLP7Pz6&#10;A3PgEP4kIYS+k15ah3GBttK6USA8z4xYEXs9gy5LSe55mJg5vlms7V1A8946DGkPFQ0lGpbScCeV&#10;lnQY0t7Vy+HSe+U7CWlwnkwEI2HVZRNfwUjrRoFoJXEd8XUz9LL9SKTVXdhI60ahpP2YuWrY/JQm&#10;tSQIrHihVPebtQWMtRFVM+8tea8YBdXf6AwYWvJS9wDaYLQtwXJB+zPfW8Aqj3YzPAVaXqU0GiOJ&#10;GueElbT6cK6/gCSwEqDHyRNfd8C+0kzzDiIPubZyTIy0DkMas0LMF5AEVoZxUONvpIUtwZusI1/s&#10;ZNoSgjqGiQqLum0JuV34PWpt3SjQ8AY7qdbWYfQXPBXHkNr89iOrvQ7jxcxOdhjfG+OTRASD2ENI&#10;g4Wk3lvAvC0JAivJV/iTZm0B82d3EFj5SCuOLXYyYOUmqBYXhJFjJ+Fwm5h5wviJnMrmC0jeK7E4&#10;HCGztu7O0IWCYISxXIP3SjrGVJhSv9q2hPJSirLN9zZ4r1ggVPnaew0YhZHEJ9UX0I0CBwffm9rJ&#10;DsMzp0RG3Bapm2pbUsdUEcbF2joMLSGsY+4ByXulYqI6GgppYUueuBgm0kt6NdZGIERpScD8rSMI&#10;rDhcrM3YkoB5Dy8IrFhlDkajJQHDKtObx2hJEFhrwDSDqcV7CxgnDoVV5ntL3it+ApFlIy1sCX2w&#10;VD0OWxBawuXUtPFOGDv5waMXnkIQWHlvT+LmZm3hl8DdI9ZlpHWjwPl2Y5irkdZhcCKgNCot6UaB&#10;841NUTrZYViuL6X02udK3uvP/VRMVGJ97XVz4tSAQbGTQWDFTvLezNoCVk3dCL4aacF7pXsFxQ/i&#10;vSXvteYZqrtpEFiJBXEGGC0JmGZ+kxJsL0BzsRNGC0WuxsYvCQJrcc5UroPi5fYjufJxCqv3FraE&#10;GnmcNfPeOkxXI5CDbD8S8+OqthJWkV5aaRmd7EaBVDIdg5VOdhhWi/Ckem/dKJCSRKDSyYAxur5K&#10;Jq5tyWjHyk6aOiriWv0F3Pi41U4m77Um15hqBMaJdGl4XByoYm1JYMV3IhondDJh8FfpkGKkRbyE&#10;8Raq/TpuSKxNsqPP5L2iJmoszIDZPn5cYfuPJHEKy83sZMAwJi5mnh1Z4du4aGjCqkOk8rlmR1Zy&#10;8kpLwgTZhqAkpfpOkgCFHmp2MmC2RzNtc0MaXGB1x0nYQbbPMPZhvYQ0yJqmpdmAQbiqLbm2XElg&#10;RUVU5y+Maf+RSKu2WkJa+CX0pKTvg3hvyXvF6yVrYaSlUfgBZU6c5L1CQ6rB7GJt4ZdwNa3xs9d3&#10;0+S9ksz/UTGFJLBCb8CjMdKGLSHYrtbWHQyqvTELam0Bw+liDorZyTQK3ISVPxl02SrKp5rWSEuj&#10;QEbG1AnTwKV/AXeuKirSmwRWfuJh6jropxXSKkmi1ha2BDqRanh9jm6uNXbdfN1JYCUfWg3Hr7+A&#10;hN2IYWMUrr+3JLDWcFQVC0oYBADFjqYZS38BvH01rCthXNVfarwIyaUurW4P6nsLGNFJpKmdDKNA&#10;JAiSm3lvHabrFuFCx9pg4akvIGDcg+ngY7zXJLAS1EEpzdq6CcJw0RrNWK4ksHLev00fDCpF25Zw&#10;E2aKqPrewijgcBHqNWvrMCxyTf4z31vYElpAflQML3ivRDA4vM17SwIrfZc4BcTaAkbkiXFK5gtI&#10;AqvOiAWMCDaOudnJJLD+UE2uTpyAERzjnFLSwpboTGbwXsktku1T760bBfLdfDomAx28V3wg5hGb&#10;qFoSWEkGuJxwwJBGisp83dmnVbOQAkYG+vlWp+m7GwUOfKpizW0xYATi6I6u1taNArwgBm2KGjFS&#10;ud1y1XtzX3fakpKm1tZhXy1R0pLA+t1Jc74F7LedFDzzMwisuDK0zzCWK2C4k+y/+d6CwIo03rfx&#10;zAPG2ij+MbYkea90Oq+pktceXsCq5wkjVMSJk7xXzQsKGFrClEHzBQSBlS9A8oICRvr/xbdj1tYd&#10;jIW0Dit2OiUyRlrYEq8lHbbYyW4Uij3muGrJe/3qpFpbNwr1vam6RY6zbrnOKv4RtUa4Ew1GTIf8&#10;p4g8JexOJFB18oQyH9JguJmmuQm7c51T1XZcM1Ia/BJhuRKG5eI0FV83Pm5K404lLFfC7lC4nzhP&#10;l7dFzsGUhmsiLFfCkEYGVNgSOl2lNPwSceIkjJ0kUy6sMo2UUxoTOsU9IGH6DOC7TGku350wvKCb&#10;igXRojuk0YbEnDgJK2k3kk1CS7pRYPdhoiqd7LDKa6mxLfQrGWtTMfOEoSWMgxO+Mm1hU5q0XAHz&#10;lisIrBU/4oy79hTwedqPJCX/rulz1+8tea8E2u+GP8mLSmkUG6mdDFvCDDMVw6OZe0h7ftRApkfy&#10;Xv3auglCS16wRc1Ohi15MnzXeK+PoMvemQrEeHkjLWwJdANq7I2WdBjltzSXFZ4CgxPbC6AjLdpl&#10;zreA1QAo+jKbtXWjgDRMkFpbh5FaJLVp3lsQWMlQQZ80litgDMwjgqGkhS2xHh5Z2fYCqkPdw3Sq&#10;pltAg1VMQXWVShi8IJL54kYFPzmkEY0zfOWEsTYOb7WT3ShgI4m+Gi0JuizGDmlqbd0oVBJBVVpQ&#10;ENC2hDgX1FAlLW0JjYtNRRoBkpRGRxfjBR3dKFS/Jimtw1gb0szXnbxX+pBwDgvLFTBvS5L3Sneo&#10;IlVf3rvRpb6TdI+hwFVYriCwYrmoUTK2JGBlyV9KJ4PAijQiH8ZXDhg+F/EStbawJfrESd4rjGq8&#10;LrOTYUtoS1Hh6Ov3lrxX2A6UERlpYUv02R10WXqekLhTO9mNgvfwgi7rPbzgvfIj+XbMRnZTUs2h&#10;TJTrcYZJgO9mCo0Shawqdbz2XM/uk7AudwkOFLIUm5feTN0cUDGqHJJAEbir5s/X6xrEVVoKmo86&#10;UDCPsKtGVrgVVXNlTHGQXenRpKbDw5Pve0hpqilETlR5FG5d3Xp8J4+KVAoee/uFb25UJh5J29+G&#10;KlmmyUaikOX08NEtB4ks+b46qvbQ8GTootXXRXc4p4cd9aLuQ/kE0dmVPkTu+wrUC9a7042wGxQP&#10;mOQQZ3LbDWRV23jxLafdIIGl9LCjkOVuTUlSpVBKhVcDVc0BDLOVbFXbDdo6VFeH68M5UIhSzADi&#10;H13WE1nGEQgUVl5NrKDqtMt6PcoCiHV1VK1K6UZwWukH9zD0CoLf7Rcii3uu0MOgplIQ577lQPk9&#10;7BYAqoMaGwp3r63L60b3N6CawNIy76ujaD7wgrRz/S0nKZXIiUkXkkPr6yr3y/gAyWTFBBgiK2X8&#10;IQu/yqwrCam0KlVXlkBx0amytOs9TDpqNXIzl7FAUR9Q43+ErLAbRBXU9xUUVu3bBBWVokwIRUIP&#10;A1XxC3UuB3+Vz59ojZHV7Ub15Tc8YEhfTaOYs11sj2t7GCgqOmqytHhf3QLcuQU73QhUJUxV2Ds4&#10;qHcyn4aXzhWjbweW7W04UrT4CRh9a5TWJ6ruYGobuxGoUI5ys4O3eodDVC2Qrt9ZEFBx21TEO0DM&#10;Q0YVzfcc9FN2Q7k3AarhZmpcOfTD9saYW6tcjgDdaQyr5npwZHVZ+Mvmcw4QLfPo3qDeV7cCRZQx&#10;ihhdWu9UmrgYZtBOocCpUECAqOkiRW2UPriqlGK8TBNHsh9t51F6SKfm0pycU8gdpkMrt90QxtBO&#10;EtviCwsrUL2NzQ0iGrQy3IFUlGgpR7Vr/43YUuXiJIpW+tUe9HplSTilJ5AK8CUK0lblmYWwuLDg&#10;QZBkuz7IgqUKz4VKBSOrGw/uHTS/MLI6qtILSvGTa0oXfWWpAsWwF7qXmnV148HXQmmoWVegcNGd&#10;95ZEU7JrKuGYKG7Aii5HQKTrPUeS6X42UHzQcJrMNg5DoAY+khLoP/FW/EElLMzH7Y4PZ95ZoLQ3&#10;ED1Z6YxUFVLiIwujc7N+TnJMrckfKOvBJcW0MiZmZYnSvmkyTO03HSjtdCe/9Ac6gLFVgdKXiWSX&#10;VsstJavbD31JSm7pGwKBemH9uqMvf9FR9WBdTjm6zdGX2k83A4cNQgSKCUUuCBGsUprc/JipFvSf&#10;aoaKwAXGVBjF4JR+ZSnd6KbDyqKFTvuFkAaKuHFpphJF7SG9qK7X9ZM0VC2reysly9DU6EnQ1sXt&#10;mZuVWVdHQdOkt4FZV7+0PJ68dREopfFd+4XI4upnZHULgKxqZyfeV0eRdi4v7NJPJEfXfiFBSXbR&#10;yOoo0mGV2hKyugUgsEsQwsjqqJOp1lSuCVndbhDmxrU3sjoKegH5HCOrWwAIbfRwMbICxXQgYzdg&#10;i7b3hVuvptUniss+zV3FuoJ0iltPPZ5YV6Ae6Ibaw+COFo3B9E+jhqjtBv96mMIz8ksNRd1lkU+u&#10;v69AFfnH3I3oFdVkUeSsOJKJIhhTVe3XOh+sUXiOsNjMurrd4GVRLWhkpQWgs5XR+SCoQr3Fyzey&#10;ugUoshBvWbyvQNWcESWrWwBto6K7qrZRwRbVdj5Q2s5Ha1WupKdhz5L17dpbDdMEVZduFg1Fy1jm&#10;uon3FShawVZvhWudD57og9uv6RSFh9F+Idf6G11thaxuN6o/guGpk6MPWSfkUiOr2w1KalWSiqru&#10;Loupf4aMALu/oZjGXd7y9fcVKMoYqn+02MNuN6BZ01DayOooGhwo4gNdPfq6iAWY3o6JIuep2lbC&#10;vG6y9LkcKGqxVMv1n2CGIovNN3uY/gbvy/iiwQs94VObubk/gfoWuQiaIHOn+h5CFVd6GCi0lz5/&#10;Qg+DE1rTMU3nW7qWt1+I/8p3aWSFBfhW9In3FTxSplrTKNDISgtAUYC5pwSLFFlwNI2sbjdO4jYm&#10;zQcPLvbwQ9GtkRUWgCbApI6vbVQwSKEHqEGhbFn7hVWkqHybQOlvOQik1EeSsjPrCmtTNkrpfFiA&#10;aklt/PkgkGrbG1TQIma49xX+BmcKu3F9pgQVFD/qZghuuNT9LddZafYwqKB8KSpTSvi0y6oGJWpd&#10;3W5Q8PdR98qgneJH0UzO7GG3G/iHNDYRehgE0hoprWxUEkjpuFyhpeuPOWF1z1ab2A0HtLiXmmTG&#10;Vbe9MQguqlk8h2NHfeo9GzOVsBqna0xisEHhJOJMqW3stoNgpSp1Qh36yvw7C5h+Z90M0AiI/rvG&#10;UkWPVC71pv6a6F9f2KtU38gKGG9MOb/BB6V5EzMilaxuPUhO8RvFFx2EUL+JAdOb2K0HObeyi+KL&#10;DvYpZkBFHoIQWiQGVQgKbay9ZyIPTlZYgRvLMq2lKMXvsmhkZT7nIISSTCSxopSjm5x3EZqNboQN&#10;YCytGiAAzaGtq7rQq3V1E0C7uKfpb8DVuov6jue6dgSCD/ohKK0SAoGCS0NjIrGFwQf9wChQxjdQ&#10;9Smr4GjwQd81MdQczoEiD+6Co8kHpQrNtBWnEWl7XdRpUIps9rCbjQqbGzYzOdsuq6aIGD8gWKR0&#10;/8JLFBYqUOT2aJRo1tW//yc0QcMwhkzR1sVFgO0wsvr3/+TSrBy3bIB6HipBSlPc9gspLX2pgEqg&#10;KD5W3ap+gkNKJw+I9eZ9dbNBI/EitlzbjSCD1vwo5Y8Gii1UE7UoiWt7SHrkpQJggcKEMuhTrCvI&#10;oPRiVwxjut20X0irHdWvmbY1DfUDE0klVQJFo3/VFZHsUJf127zm6/tDoAjelgW41o0gg3KRKxqS&#10;kNW9DY4G1ReaRFRfF8F2QxhJ1EGC1FSF0ZKwySJyQ6GhWVdH0YOgQvtiD8NuPOGPKlkdxZ0Zi2hk&#10;dQtA8ZRqKIb703aD6S4csUZWv6fATcEZNXvYUfB0qPUWsoIH+nozI8HoYaBwlZnAYWR1C0APE5fQ&#10;DvIo3MBq53mtG9Gq9E2QQ9n5QN0J3qikStJASYKrRGKguNxQyGvW1S0A3YIYPCB0I5ub1r3X2Khg&#10;gdLum2HxRla3NriiLtExqKM4KSqKGLAnL9l8y8kBrYCP6a/CEIT2MT+odDGEkdGe9EMsy3zMAePY&#10;U8Hs5I2ScaqRrdeHSsDozKi+5SSAVprO1EDAb2h7iEugfOzkfzJwjE5GYl0BI86prrBB/4SAJHUj&#10;YFY3gv7JmL5KuZl1dTcFY2OqBAjyto2vEZyKVJwwKgZNhxO6SYes1w8OmFlXhzHCTgWYgzQKbR8W&#10;uPm+AlZdy43tDfrn4n2F3bDvq3sOuEMEbgyrLVijGFEVPwzSaLH2a8Tbtd0I2IMQkfA3MC9dN27V&#10;sUHIShh2w5zLzyCNchK9KC24XlfCCNGbOxEX5FjX/akc34TBeDbnF++nySLOzk80y+ooGVp+RtPS&#10;GjRocmCJ+q073rVrQ9FjW9arxmKot9VR1hWlR2+XhSt6qC3sKALt6rrMKdxlca00Vj5RpGEqv3Tp&#10;9j6jWemTcTcm65AoKiC53RhZ/cJBMSNEC6OGHcVMQpwbISvYn3SNq8EDlxaKIq628zSbu73MuoL9&#10;SfP6Hxi0Qla/3FCEpxqdcTC2X1hNQzn0hKyOYhLWzbTgxm3qskghmi5niTpp0m6aPDCfLGVxYzbr&#10;6igaK1frlWudD/YnvFtn5QOFxtNo2cjqFoCgYzmV4n11FHNXVcjhGexP5u9UCa+Q1a0NnWGrvlvs&#10;YXc3DpiL7n11FOc/JAkjq1sAakGLdSfW1VEM2aD/kpAV7E/cXorJhaxAvdhBUyNID96m88i6mZBD&#10;okgt0RLWrKtbAJplKQ+bXmbtF9oGViTWGooMZ41huX5fgaIduOJI8YJC1nEz9WaJokP63TRfoqde&#10;l3WeHGFmXR1VkzBvopb5GZxRpg6q+uJEcR+qmXfX33KwPwl9w2s16+p2gzggzoOR1S0AVwc1JQwd&#10;bztP7gvOs5HVLYAtiyWn0WXhKqvvK9if1evUqHyA0EHXQ4X4bvuFkG2Uix0gssv0kjZ7GOxPRiOZ&#10;ABGPbj8Q2j3dHo1uBPuTQKU6vgLECCaGsBt7GOxPwpvK7Q0QbCCmYJnvK9iffCem0Qg+f99DBgWq&#10;4XHPYH9+6Fqh9LC7G+ghtZlKN7oFqNCyYAPwwce6cFOYjnBto4L9WRbKmKgA1bpoz2lkhQVgD0WG&#10;nq5kua6jPsvrdQX789tAxWxioD7YeWV7g/0JwZcLqbDzgeLzomzXrCtMALmKH3NWBmeUIwXSqJEV&#10;/gZ2Tb2w4Iwi62XCvRTB9tcMF95QDxJFF1DVoIgJFF1WdZ43Sh8o7Ucl9ZN7ismmcFtov1D7h0kY&#10;pYzkECQ9pkikLK6+Rje654C7QUseo/MdpX3s4H3eMb6GOEcJd1sXsTk4QWJdwfukDRVhEbGuQDFa&#10;utppXNuooIsS+qaE0cjqXgpvjwaHRla3GwccGBUjCrIoFym6khhZ3W6QPuB/Zl0dBX+LImEjq9sN&#10;WKk1cOr6ThRkUZIp5NqMrG43LN2GPEjTw288yvgAwRYlsARbzKyr242KsxkKPT0Q2y/E01GNWxP1&#10;/VDUuroFwLW5qZhesEUrLmrqpeGhtHUVj9DtYUfpeG8QPxm4UtWt13oYqG8c2+xhED9htKu6gGeg&#10;dHw+iJ+VgzVzhZ+B0nmHIH4S0icYaPaw2w1+nikpIrrbVOOOx8b4UiOrwypLpF5XNwBFCa6fKHSj&#10;wyr7pWR1A8BNihya8W2CLirZAPyivofE2UhymHV1mM1WBluULCyRURM/DBgc2JdxbYL3ychEgg5q&#10;Xd1uwD3CIbp2AYL3WYNli4hxrRsBM0dXcD5rIAvEVCOn+xrVScMsqXsa5Ie55ilRHUb0Va2qf/pU&#10;YcB9UaIGTB0mwROt0eWqkpOof/tIqFgyHfX41BsIpt0H3px5Wx2Gs6aCr8ETrUaBLuwVsG+PFaMa&#10;/dPHYHzeKoIdnUbJUhg+JeHFvodEOlV1ZcIgLJspMUz4SlmO05Owas1vAhvJ+LRcJSoU2k+kM6k6&#10;uQbjE/6Q4Xs9A2b3MBmfsEtV9TLB8bYueKKm7IteAA1ENQszx43dCBi96gyHGBc3ZHEmq5tXwGiY&#10;ZriAdGnvsmC/Va+669MkYcWmEN9yED7Lt67hu0JWOChWVtgNSM7Ogwqe6Ne7NusKu0HmgOu8WVfA&#10;7LrCbtBn7WMKvyik7K+ZgmdzVgbhkwpO6HnmTAlYTUo2uhGET0Ylk/syehgwa+eD8ElSFF6vktXt&#10;hvVCkydK35MaEnGt8wGDW2IaszAQtr9kZFVFq5DVYdWBywSVkyfKBhJWNrK6udF7GAYAq1GN3sW6&#10;OozYi0oQDZ4ovo26eQWMGhjlRwXhE1+Uju1qXd1uUKxvmgRCr++6QVieihazhx3GYWGCQ0QXQxZs&#10;KlPQlrBy54WNeiVPFBqAunkl7E1EVPhRqEJf1xMf20ztTNiHK4daV/gbtJpQ0XI88f4T8dlMtpdn&#10;dxT/vJvQxoARYjuEpSdfOITBt7vWxAG7/XxM7ospTyGMybpQjy5Nx4AREjU2kdkkIQxGlSnwGbBi&#10;mIks7CvYorQwYRKLSN0M2MHkHPXOuhlAGJQg4eEwMLNvCK6AMcH09uioF0XgphHXgFEQa/xfTtYu&#10;jCbZHJpCQRJWYUdjQIIxSj//B5lpIyzsDvccaPeXcSKKiGNl5Q4Iiz9ghOwNvwenIYRxlpkeAQNW&#10;8Xa1srAgTLNRdxYKlvpvJBRrHFNovR3FpUoVZiWM/P7HqX5YEE521XcRD7v9xgPVN6GwV3QNvRMw&#10;upnrWMJolV08JKGNYQoQBg3cqH6HIYz7qRAWHFD8CCqgzRGTMJgCSkGCOopBpeDPrCxghKd/TnOH&#10;JordXzXSbnB2rg+0gMECgzEpKiBfQQSttujlbAppYXoY3cnkI/PauhGB9vDtyCOkdRj3xjrUjLRu&#10;DpD2dTiFtA6DDUq3eHFfgkwQ762GOIi7WcLKgqvyDhyxkEaUwHj7CUNaNQ4wO9kvJGyHldZhSOPA&#10;VtLSJHyY86G+gA5jcvitqEnXdit4oayNa6R5bwErzjDNJYy07o1UDfDdVEQy4L297oqcVP5ErC1s&#10;CTULqroJV+f/J60bBQqpSLuqnewwLNetDnuxtm4UqmyrPLTrrztppdUGWp1uwRBFGvFQYycD5r+A&#10;IJYecOGxzGZt3QSRpIQNbL63YIkiDWq0em/dBN3pC1a8XvHeulFAGolHtbYOIyn6HY0opHWjcFTq&#10;xkQCscH9C3gcGEqjk0EVRRopBOOWBOzOhQ2SqdjJIIuWtLp9XX8BAUMaO2nOt6CL1k7y6oy0sCU0&#10;GVaznGF6tRfgtSRgd3zrqg241pIgmvovIGB8ARBUlZZ0BwNp8usOrilf93k7zBkQtFFvuQKG5cIm&#10;KGndKHirHHxTzm6kGVsSDUrpX/1tQSe+gLAlJwxhUhFCS7pRQBr0O/W9dZjfyaCPIo0IlbGTAbsz&#10;fKRSptdrS9opBPtysa93MmAkdaog10jrRgEtwS8xJ04wT/m6oSUanYyOo0jD4qmd7CaIU+pbqiV2&#10;Mv2Sg0CB0ZJgnzIjhRNHrW3Ykm/DR/HeOowKRfp6KmndwcB7JcKi1tZhd64PdDgxWhK2hAZiqqUi&#10;lO52dCANCrXSyW4UqvKiOp2KnewwGkuQTVLSulEgbkriRUnrsGox6SKFQSlFGjQ9870FDGmE5M3a&#10;glTKvZt4ifneAsaYYsiexioHrbR8UCIo4r0FjDGvXN+UtG4UijL/MtlD7FvXSfoWwVUUX0AwUlnb&#10;l/B5rZMBW6ytGwUfnYkWpov31o0CO/ltvSPW1mFkKRhcY2xJ8FLhBH5Jd0Ja2BLi+dWp7voMCIpp&#10;MRCrrauQFraEMTmEoo20bhRKGhR/I63DIDtjz809IGimSIP+YaQFrDIj5FbF2oKjipYQeTInTsC8&#10;lkRnUvxyLJeS1t0ZBiIQaDdfd/QmLdXiIiDeW8DI4+K8Kmnhl0D2ZXFGWoehWfQPU9LCllRXbqcl&#10;HYZXwkBSJa0bBRpdsDa1kx1GAgemldLJbhSYPAQP3+QDgrHK9Zke0Wpt3SgwxJEZn+q9ddidFuzl&#10;YFxbrmCtkr6sziZGS7otOTjdKqx5LS0IqFyn8OnN2hKGHlegUUjrQVSkUS5gIhjBXMUkQPcwWhIk&#10;1Kq8Vr3vqPpvngLBSdKKam3dwThObh3KC0r2KtdFekWanexG4SD4TYxeaMngrzJGx5S+s3N9S/za&#10;AkbAhCS+WVs3Cov3FjAIJS5rFHTUg4m19QKuPYWEEXo6Te9HOgjHTmLyVCYzYdxnmT9ndjKMQrXO&#10;UPHJYLIeOJRc2YW0JKUSHKta0eudTBjOMp3ujLSwJaQkuTEaaQErko3pX8js0/7eMFt4GEZawHBM&#10;4EibtYUtoT6FPIKRljAKOdTZHZxWSO2fmg8r3luYoIP3pu4BwWqt+eaUqRhpYUvI5VdZ2/WJE41M&#10;q8M4g+WMtLAlhC9Ul2bIpV1LyK0rhvWA0cmU7nhmbWFLqoxO8RSCEss3iqUU9XevYLcS9ICqbvyS&#10;hCHtQyr58r3R2+7/s5MDRm8MZtkZab8YBaMl5En7jySIjZdtpKVRqGuH+N74lrs0DuGPuS3COOow&#10;WuudkCkuv+4Bo/NHzSoS7y2MAtkfNdke8mf/kRQZwHQ10sIoII1kmllbwJCmqnj5TPqPJP+pGtkP&#10;GFVNcm1hS3BDmelu1hYwKEikBMxOhi1hI9+mpReV531L8GVuDD4VWhJ+ye3xUH4J5TshDatsYuZU&#10;CnTYDW6tyQcMGONzVMs3AvIhjbZZhug9YDBJiyhyvZNJd/1wdru1hS0hgKda53F6trXhKHByGVsS&#10;MAYRvbF4Zm1hFG7VMlac3fRgbz8SaQwiMLYkqKvVLerH8K/fCfPvrdsSiKF1zxdfdzBlq1snxsvs&#10;ZDcKxRs4TU+Ad3JeIQ6/uKwInexGgcZAN7xes7YOI4TEBycivTTObK+bgBUJUGMnA4Y0ojPGLwn+&#10;KtLYSaOTAUMaW2nWlgRWMpIfk+ugwVTbEjYEcUZLksD6ppme6ebwDhjSqs+S0JLgvWqiPknBvrZq&#10;LWCYqES7G4xQ+1ONlExYhdq5CJi1dQfjjqMGgV58AdFxtVJbis8Fv6Cv7cURYLLrCSPUXm2NzdrC&#10;lrwQx0F17U8OuizeqzrfohUq7EnyRsaWBIydPKrB9rXlimaoRCJqmpJZWzdBRY1WuUWcpXhvBPHU&#10;ewsYa6PVkFlbElipZ1B9pUmBtR9Z1HtyYmInk8BK3eFp8t2kwFIaXpeS1o0CnfI4uo1ORjNVkruU&#10;WZgvIAmspB4weUJLAoa0uuebnQxbgh7XdPbr7y14r7w3ThwRU8AwthfAlETqh9VOdhjSOLuVtLQl&#10;JH/UrSPpsj/ccEweh5tQrI06VjMYJGGsjQ/A3KiSwAqhtJqWiPeWtoQiEsMNJbAYa6uCPnMTDhhn&#10;ADVD5ntLAiumXDE+eE3tRyKNnTSnafBeuapwE1ZrS1tSF2+1trAlMHOrycf1ewvea5FgKtl0feIk&#10;gZVW+pzeRlp3Z0patTwQ0sKWQJxhiISR1mFVxqMGauBAttdNhkparoBBlcIqKy0JW4JVdjGF4L2S&#10;QuDAMV938F6hwFAPonSymyCk8dqUtG4UaI7/gTNu3luHIY3/mRMnCayEglRbbZ7dXjfSUGXz3pLA&#10;Sonew+TfuJ13aTWTy2RWiGo1GP0gaBZivu6AkVfElJnzLXiv9JCjaZ2S1k3QQlo3CvCroFMoaR3G&#10;nZtUsnpv3SgQZKFw1Jxv0Xe1CKxv5ZlH41USK/dqJ3FtlQNW9Cru0MJOJoGVOkI1fphGfE25am0v&#10;dROONqpFVIN7bNYWtoRwCV3HzNq6UdBdgGCe5tr4uo3lSgIr9WhqqhINMlOa1MkksDK1sBqqXWtJ&#10;wHhv5MnV2sKWlH9hepXQT66v7QeSreHQv5PAajtFJQxbUvc+oSVJYEUnVU8lZrDk2iptYaSlLakr&#10;rTnfgveK+vN1G58r2qoST+AMMLYkYOykXVs3ChD9cWCVtA7zp2nwXulRycxUJS1sCT3IfkzFNcTH&#10;9rphpbgulQkrf7KGrV57r0lgJWKLQPF1B8x7r0lgpTwG3qWRFn4JcwXudxMNDd4rOwk313jmAftt&#10;bSazkgTWah/npKVfguFSN6potsoXQNMetba0JWgNP1JoSdoSPDWVEYvmrt6WRMNVSpRcjzamz7cP&#10;pw5uIh9mbd0o4Cl8XFw5eK+LtXWjAE/qXa0Krk/TaPFadpJbjllb2BImKZ7Kn0y67I/VkiCw4gXB&#10;OTNrCxh3Uz4B896CwEqYl5uRkpa2xEZngsB6f/PelOUKGKRqIk/mvQWBtXrw1HSeay0JGDRnWqKb&#10;MyAIrGQyXfeed8DICTMxQ0kLW4L9cVZ50GUZZGNYttQRdKNQlQ/KTiYM9qSqtiPQF9KI4Sk7mTDN&#10;sBoEVr4A9XUnDNNVaYTrMyAJrDWbSt2EB4zs+mGkJYEVsqzqKIIq9RcAE1KNqKNFfMD4AkyX5AEr&#10;q6Bu+YP3SoBSZVYSVkWZpqslzmqsrcpxzD0gYcQiIHQJLUneK18NNCRhuRJWZ776upP3CoH1qe44&#10;CaNulwucWVvYElRSVcozMK6/AKIezjNP3utB7YNiRQxYpfLNiZMEVupBqt3n9YkzYFwyTQUo2Ybc&#10;EpqEKp0MGK75w+Q6Psl7vVGCblhIA0bom/DftZZ8ksDKiUOV0vVODhjMmSJVX1pliuTaTsIeI7Cs&#10;pHVY1YRXEbqQ1m0JnkIx6szaOowMLeekiJdQ7hZrIxpt7GTC8IIeRfQXawu/pCLthhVB6WD7kXh4&#10;xXAw0rpRqJJ37sJmJzuMbB+3fLW27pfgmbsYHtGYvraKYBj2GB5dg6EiLoaXMO4BVlo3CkgjGios&#10;Fzzv9iMxJbxv8wUE7/VOZZPK9lHem9JcdOYTvNdq2odZFloSML+TyXsFVxexyzOAxHGsrfhERieD&#10;wErv4NJlIy1sSf1GEy+B591+ZNWSq+hMwtgRlzf9BIGVJvjVNtSsLWxJOTPGn6TxSKyNiREmA50w&#10;8t0EbQXPnGB3SCOmYO44CdO5fM6zkHbSkVbchBMGv4QqSaWT3ShwbFCipr6ADitpavgxvNO+NrrY&#10;MrpHaEnAOAOI0BvLFQRWKltVE4BPoBDmCI1weNvSkEUbDLOyjoIZyslhztKgr1Z1vXKBAgXFll00&#10;7l2QXok5OhsZqIOtL4rztU8S5NXq2KrMSKAgRt9UsTU+YHtnb+ZimO6MidIRrk9QVwkwMkfKKEi3&#10;PYuVdSPCgDEoOkZYR1EvSuzO2JDguxIBckd2oFAQ/s8IC94qAxcpRTNLC5imYFOO3TSk6tBqCPW1&#10;gxAwbAjKbz7r4K3eubZVLl5ISyOCOTDhrU/wVjH9EEuUtHRHiseo1pbuCCF2U65IFUZ7AdCUuaMK&#10;egKs8AbDHcHXModowJDmKKH4AyENC6GMf8B+o4SqnewmAceOr1QkMPku249EGme9MchJd+XiXL36&#10;hE6GKfnSXdXaul/Bp/29NQhpHcbaanHisAneKpcN4pJGSwK2kBa2hJpKRQllJE++Nw43YyeT7gr5&#10;6K3eW8C8lgRvtbrBq+J/ij5ybVInk+5q06WEN1Ialw3zBWS/VjiyVS13rZMBW+xk2JKqlFB2ctBd&#10;rVUO3ipED4ZNma87YJxvXInM1510V/KeqkkKSZ54byT5zIgOJkk0GOl78gJqbR2Gp8AZYLQkeKt0&#10;NMVLNp5CwJD2PTqu3eTgrVKqQjDN6GTA6sBXrYdJoPSdpJkdhSDiCwhYlfRBIxNWOemuRK5d8Dpg&#10;SCs6u5HWjQI7SV2xCVxEm9e6gKkW7fyovpNPHAzlTwYMLfnGcoSWhC3BCcIsm/fWYUiTl9Lgrd7h&#10;wKvyYLpWtC3BlrCTxpYk3ZVo5k2FEgKGNGlLgrdKO3joQGon05bYwEXwVqEW0pTIfG8Bw3vlCzA7&#10;GbxVTT4iFRLvrRxDJS1sCVyglwo4DbqrltYdjLIkNaP7+uwOlqz38IK3WpNLTtMoi2BR7KQs/OQm&#10;2mD4ysRz1No6jLW5MlPaHKY0YEpah3kvKNq8+lB5wPi6iSmYe0DSXcnyOb8kYHU3lV9ANwrc3wio&#10;CaI+ve3bCyhpxdi4PgOCt8pY+2/s9PoLCBjSOHHMrSPprt/borGTAUNLyn01awtb8r0JK2kd9tVJ&#10;U2ZKeW57Aby3muglbEnASppqbgOfP6Thl5iC3YTx3lBlpSXdKBAL4rtRa+sw/70Fb5U4F5l/JS1t&#10;iY3MB28V14nomLFcAcMLIsyldrJfVohPYkrU2jrM3wOCt0qogEZsRiXDlDygrSqXK2irFa9V3mSg&#10;CCrT/sX4CUF2ZZga9zexskARm+elmUtAkFYp1S5Dfm0jA4UwVmZsZHBW2QzuRUZYtz6e4xGU1Reb&#10;rxIBgUIYN0X1zro5YF6GmghF5rBZOo6MF428hPEPwipzgFVTG6JgIYx2eKZwEP5agzGal8yUeWcd&#10;RQtaotlqG7stIJtCNMEI66jFNnZbgGUkvmWEdRRXNnLp5jsLsiqqX3bn+jsLVLW1rN2/9nyC4ooh&#10;UP014JO1N31UBkAdoEFVJWDhMjeBYhwsK1Pb2G0B01QKJbaxow56Md5NRTzt0tqGMKxKDcpIFERC&#10;sk3m9Aye6g/mSvEWA0W7qRopbRSk2wJGvL1NK1J4BG0/IKlyyChh3RbQJAZ6t3lnHYWwoxqpCNXv&#10;tgBe2UN5PIPairlSmYagthILrvYAQhvDgvDSVJfh+y2orT+3+90wfwashkWqUilw3RwwbARTd724&#10;AaNhsGNAg+tXkwezqkwwcsA4LwjrCp0E103CScW+OWkGjCa+eDDi4wbXTclJBOkQXUoGjBvsp3bl&#10;8iMA1x0LirNUs+0BQxw+k1tdNwwE3xSbFnEdVsNu1b0eXDcNJ1Fa49kNGBEqSq2EtwWumxRYoCok&#10;OWB6oAS4bh44Oxi1pL67Dqth7m/TX+B+C7Zq9XwxdIEBY3w5sxVF3AJctyrMPFfZ0gEjcPSmt6b5&#10;EJKvyi3F0BMQ140RJzinsRPXrQpDUFWzdMR12EZctyoEWNRUd8R1GI34sQ5udd2qMOmBKKPRzCTI&#10;kvdRHUv4mWEeoLIYX2/AKMymJ546EZLrCmPWDHJBXDdGhEooJnDiulU5/Oo6rFohKL4HPzPMA60S&#10;TanWgFWTUdKt5rtL3iptS9iUS88IrzxYsl5VkrmKe2+agCGuGyNclRsMf7W6bh643T5/RBgbcR1G&#10;spUciTrNk71KhJK+9WYzw6pgMAlmqNV181DDrWnAYMR1GJrJl6BOhGCwMs6iXG8jrhujaknO7Vit&#10;rluVGidv+mry7gJW7XRMgw9wYR5+KOpwqhIw1vaUmxnmgfJP04GYXxkwbAOjStVmdquCT6vukYgL&#10;GE3EGKNkxAWV9U4y2gTPyTqEVWHENbdrJS7MA+IMQwhxASsPx9QjgAvzgFfLTUZ8CAmjEbdqP4a4&#10;MA+8A/fdJaw6ahsCFOLCPKAqhro5YWT2H4YBBS7MA4V6pmHEhEEep0e/UpUwDzW0XV2WgwdLXxf9&#10;7sI8oOAm+cHqArYQ180DkTrDuEJaRzFYhFbXbi+7dcAPMy3IkNZRVGvTxl5JC0orHR6doxIoiix5&#10;A+psDUorlHrTVqGo/i3wVkWW1DUYrQxKKz02nZYEaiOtG5RqR6LO8SDCMlueAJW6lQeltWbEC4Yj&#10;OxlW6OQMMcn9Sma2N8BFxDkNgarj8SW1pFsTjIJpCFM+b/uNUMlOmqoqLelW4VnD6syxE0TYmook&#10;bwZBaX3itilfNlCwYkh5ubV1q8DIcFNQyE52FHFWZhoqWxKUVrKApi3e/RYo2tsxhUw5zkFp9dLC&#10;ltSl4HBr696J1skgwrKTrE1ZrqC0/rwUn5Kd7BaInWQCu9KSoLQSenaeUKC4wBNXcWvrtoTGTc7N&#10;CyIs47gpIlJ2Mjq4lnVVjkmgkMb0Yyet2xKu/YZNwHvrKLSEEiknrXsYuIa49cJhDiIs5GXC8U5a&#10;twr0GjLJHtbWUQurHJRWLS1Q0JArkWLOgKC0EtlzlitQnN34JWong9Kq31ugYLRiFZSdTEorA93U&#10;FxAo/EkuLG5t3cOAmmp4sNwXOmojrdsSTkWXo0v+LH4CFBKlJeFhaGmBwiRzs1XSulUoWof6uoMI&#10;i1/yoBuBkha2hGC68oKCCPv9up1nnpRWrSVpSxhfZnLiRfxrniEpHsM9Gajiz6opj+C6h6G/gEDh&#10;lzPWVr230cG1LJA4AwLF+XaSXTdakpRWIpwqRBMo+tnSssKtrVsFZss7TyH5s0y1VX3xeG/dlmDL&#10;3dkdKFxnSBCiXy/SulVAk12WM1BII3CoLFdQWk9ODqcl3QLxk3lvTlq3JdWd1knrKJjINGZT/mQw&#10;Yf3XHbakhjy6O06SWr+3dfG9BWrhKyerlZSgOgMCVTUUzIoyX3fSWvXa+s2oKrepWlLS4raCTipb&#10;EhzaO2PbqWNR0rotIR4qpQUKrgVcQiWt2xKtk8GHxQvCvjpp3ZboEycIsRtp3SpoWxI82gr1VnNa&#10;QeWJDq7aTgaKwSmQSNxOdqugo2rR9xVGLMwAJS3orfxCd74FihLNbxtEsZPBbyWIbcacwvDq3gz2&#10;h4uAsspBcCXuYfoUIS1syUJa2BJ20mXGovErsSAss3txYRYqM6aYIEGohSsBjcftZbcmkBIYOGGc&#10;vCDHsjrqsN3qujnRKYFgxzKtC0Vx0ro5odW4I7NF61ccQ7gM6hgIpuvLTZevOqV2gUBH6LCmrt5B&#10;kOXTcSGTQCENYpPZSahz7VfaEGWiMCcVjxCGGTVs0qrvqHHyElUxQ2ZoKWndMJBJUEEMMu3tN1ap&#10;QjWCuzaVZNMazjqwiWJOBZ6Je29hTWRYAee//UYO1I/L6hORC1w1C7x2YCeKcIT6uonsNGnEMEzs&#10;KUF3SIT14ZjX1k1JBZXc0gLFRLdqLW+khVGQHiUXtrYhdd5UXbqR1j2Tytu5nUyUvedDSGm/0vqv&#10;ieK+SDmXem9JipX3ReII7TeioFw71OcW5FYb68W+hTQ4POouzFndcBhXlc1PFPF5d3ITyGnCioCm&#10;PoBAYaGr86tRySC21tJEsRpvLewPZHbK4JW0bknoV6R42nxgbUcoOHzhqYmvLVitNv9Gxq0Le/IF&#10;qLMt+r4WucFc8kkTdWHHhwNfraxbBPLB7tgO+mxVnanUA0HT/htxk5XRChQ0UZqKmZUFm5WuFYqd&#10;TXSk/cTiSrt3llxW2DemX2M5SU1aVYWqwAzF3Q3GV656ByGtwzhnijgrlD8auBZtw1R7I60bH0wP&#10;bbiUtLAHVLOYwj+kdRhdF9XIRWDdHjCfXBXjDdgT71+lTOGmt/cGZYNe3MbZChgRp2rNZt5btwgH&#10;l1nTFYa1dRi2Du6YktYNCeWyjuJOxK5tCVeNmmgr1hYcVjgbP6Z0vi7KXRqJB3VLJHHcYDAU3up+&#10;nzAG9z1UWhHiaZeGTjrLFTD8CjWSii3pRuEgMmP6WQ0YVaWqeh5YNwqUXUAlMl9AwKpeWYXvKL5u&#10;O0krGYaEKGkdRi9oityUTnZbAkWn8hXiKhWk18dvc0XMF9BtCVwDjm4lrcMwyqiJWls3CucTP8pJ&#10;67DqhM6Fz6ytG4XzjTS3kwFjPInpDsBn2Y0ChotuoGYnE/Yhta685CCvIg3HTUnrJuhkOIN7b0Fe&#10;LdaGKiOGndw/nOfz5exkkFfp3USjfbW2boLwgZiqbrQkyKsk7JgRoqSlCSI2r76AIK/SVFL6XAEj&#10;h1+1UeILCPJqxeBULoCwT3tvBKpcNRzK1GCM6j3lF9Bh9P6wX0A3CrYnAZ9ph8HKfX7cTnajwHQ7&#10;+KVKSzoMsgfFNea9BXmV3q/0SzPSAlYtMlTymZhie2+UfTMeWEnrMJygw4UugrzKp6266FZAt/3I&#10;+5vouXpvQV4lMM+FVq2t2xJ6czpCO7HZ9iO54cDEVtI6jCCc9F6DvEqk1vUjIGDdfiQ9mm8UrQpb&#10;EuTVSo24EG/A2CAytEpaNwofbIliD0NwamvDvFKoZ5bWbQJl8AxKUK+twx4v0shKWDcJHzr4Hiow&#10;E4xXRmaZCfZ4PN0pIQhH1wql/4GjtY+qJOTa23afNAl1J6YuM3EVvVBHaTJXqSVl7q55bYGjXNjF&#10;gZK5ipvm0qXcTdqe0PBF+SRJXD2JQvPViEtA4GQ6Ea+4/ULd07a86YYjBKq+62z7SpdxNdsRYd0l&#10;eT5J1InvOlmrnNkk09Q2dityOAoXh0TbDriPRUZRwjru9bwrIxJMV/w1YqDKa00cuq9eWjBdcfM+&#10;tGsxS0scAwLVd52cVbaRJjZKWlifih0ZHUnO6oMRYjjy4lML3JO7jRLWjQE3Rl6b0pGkunIlVcLC&#10;q1gI67hxGf3r3//Nv/7zP/zpz3//t7//m9//G//x1/Vff/ivP/7lb/zXX/3+j//6d7+7/a7+H//5&#10;H3/6q//6u9/94T/++Mc//fuf/+UfOY3++3//+U+33wHnkaD+8pj/C8zr7eD7Coz32MHHCsxb6+Bz&#10;BWY3O/ixAmNiO/hnBcZkdvBzBcYEdvBrBcakdfB7BcY/6uDPClwp5o7m3ysdm0q207JK54b0nZ5V&#10;VjfgO02rjGvAd7pWKdSA77StcqIB3+lbZTkDvtO4ylsGfKdzlYkM+E7rKrfY4fx7o3WVLQz4Tusq&#10;/RfwndZVPi/gO62rBF3Ad1pXGbeA77SuMm8B32ld5cQCvtO6SnIFfKd1lbUK+E7rKg3V4fx7o3WV&#10;jgr4TusqURTwndZVwijgO62rVE7Ad1pXKZ2A77Suki0B32lddQwJ+E7rqgVIwHdaVz09Ar7TukpY&#10;dDj/3mhdJS4CvtO6SikEfKd1lVoI+E7rKlcQ8J3WVRQ/4Dutq7B8wHdaV+H5gO+0rgLnAd9pXXV/&#10;CPhO6yq03eH8e6N1FeIO+E7rKvgc8J3WVRA64Dutq6hywHdaV/HegO+0rgK4Ad9pXUVkA77Tumor&#10;EPCd1lXUNOA7raswaIfz743WVTw04Dutq0BlwHdaV5HHgO+0rmKJAd9pXUUHA77Tuor3BXyndRX5&#10;C/hO6yqWF/Cd1lWULeA7rauwWYfz743WVfws4Dutq8BWwHdaV6GqgO+0rsqsA77TuqqbDvhO66oQ&#10;OuA7rat66IDvtO41tI5/r9770DoqmDfwKibuP55/r+BD66gWXsGH1lE0vIIPraOedwUfWse8mhV8&#10;aB0Vtyv40DpKaFfwoXXUxK7gQ+socl3Bh9ZRtbqBV9lp1zr+vYIPraOudAUfWkeh6Ao+tI7CzxV8&#10;aB2FnCv40DoKM1fwoXVUWq7gQ+sonVzBh9ZRC7mCD62juHED/5YndrWrP+weMBSvShB3DxiqV1WF&#10;uwcM5atCwd0DhvpV7d/uAUMBq5xv94ChglWit3vAUEJqY5YPGGpYhXS7XzAUEV7S7gG/JCzWGYup&#10;iVSwrZbwS9KCP+weMDWRPMbuAVMTyWTsHjA1kVzG7gFTE8lm7B4wNZF8xu4BUxPJaOweMDWRnMbq&#10;ATOJUXVWuwdMTSSvsXvAtIlkNnYPmJpIbmP3gKmJZDd2D5iaSH5j94CpiWQ4dg+YmkiOY/eAqYlk&#10;OXYPmJpInmP1gJnYqIKb3QOmJpLr2D1gaiLZjt0DpiaS79g9YGoiGY/dA6YmkvPYPWBqIlmP3QOm&#10;JpL32D1gaiKZj90DpiaS+1g9YCY7qspj94CpieQ/dg+YmkgGZPeAqYnkQHYPmJpIFmT3gKmJ5EF2&#10;D5iaSCZk94CpieRCdg+Ymkg2ZPeAqYnkQ1YPmAkQmGPLB0xNJCey+wVTE8mK7B4wNZG8yO4BUxPJ&#10;jOweMDWR3MjuAVMTyY7sHjA1kfzI7gFTE8mQ7B4wNZEcyeoBMylSJPPdA6YmkifZPWBqIpmS3QOm&#10;JpIr2T1gaiLZkt0DpiaSL9k9YGoiGZPdA6YmkjPZPWBqIlmT3QOmJpI3WT1gJkro2LV8wNREcie7&#10;XzA1kezJ7gFTE8mf7B4wNZEMyu4BUxPJoeweMDWRLMruAVMTyaPsHjA1cZk5YZ5hRqHrD6tfMJMn&#10;TBFePmBq4jJ/Qg/dsYRlBoV5HPMBS00kaRKhfDpILvdgauIyj8IgjPkLlppY7UQjLLzMpTD2cz5g&#10;aROr6Wf+gqUmzoQKzUF2b6Fac8YvWOZU6Jc/H7C0idU/M3/BUhOrI2Y+YKmJ1eMyH7C0idW2Mh+w&#10;1MTqRJkPWNrEai6ZD1hqYvWLzAfsNJHGNPmA+sPGqNIOaj5gdzozHno+YKeJjLOeD9hpIs3G5wN2&#10;mkjp03zAThOPapXYX2P9YfcWhibSy2r5gKGJxzLHQtn8XMJSE2eOhRHzuyVUU8DYxGWOhTay8wFL&#10;TZylITSUXC5hauIyx8IQlLmEpSbOApFjmWOhX9X8BUtNnEUixzLHwoS0+QuWmjhzLIwj2L3GX0pF&#10;ljkWOvONJSxzLEx2mg9YauIvBSPLHMvxS8nIMsdC14+5hKVN/KVsZJljOX4pHFnmWI5fSkeWORa6&#10;r449WOZYjlk+Un9YHSyzgORY5liOWUJSf9j9gmkTlzkWhvTOTVzaxFlIcixzLIxJn79gaRNnMQl1&#10;08tNnDZxmWM5Zo6l/rB6jbOkhB5CywdMm7jMsTCnc7yFZY6FdhLzAUs/cZaWHMscC70n5y9Y2sRZ&#10;XnIscyzHLDCpP+z0YGriMsdyzBxL/WH1C2aZybHMsdBTZ7yFZY6FmTzzAUubOItNmISz3INpE5c5&#10;lmMWnNQfdm9h2sRljoWOZ3MTl5o4y06OZY7lmDmW+sNqD2bpybHMsRyz+KT+sPsFUxOXOZZjFqDU&#10;H3a/YGriMsdCc7ihB8scCz1e5wOWp/MsRKFt8nIPpk1c5lho2j6WsMyxHLMcpf6weo2zIOVY5liY&#10;STSXsLSJsyjlWOZYjlmWUn/Y7cHUxGWOhe6Ucw+WmjiLU45ljuWYOZb6w2oPZo7lWOZYjhpgF1Gc&#10;ZY6FBofzAUubOHMsx7JO5Zg5lvrDbhOnTVzmWGjtPPdgeTrPHAvdTJdLmKfzsmLlmDmW+sNqE2eO&#10;hSblywdMTVzmWBhQON7CsnLlmDmW+sNuD+aNZVm9Qs/ouYSlTZw5FoZVLJcwbeKyhoVhLXMJy9N5&#10;5ljohrdaAgN28xfUHzav8Zw5lvrD7gFDE5mDvHzAOJ3PZR0LDUXnHuxsIu0V5wN2mnjOHEv9YbeJ&#10;QxPPZY7lrPlP/WirP+x+wfATz2UdC5NPxy9Y5ljOmWOpP6yWMHMsjCNePmBq4jLHcs4GXPWH3RKm&#10;Ji7rWOiVPt/CUhNnjoVxB8slTE1c5ljOmWOpP6w2ceZY6B+5fMA4nc9ljuWcOZb6w24JUxOXdSyM&#10;rRl6sMyxMNx8PmBpE2eO5VzWsdAEeP6CpSbOHMu5zLGcM8dSf1i9xpljOZc5lnPmWOoPu18wT+dl&#10;joUOseMtLHMsdJidD1jaxJljoav9cg+mTVzmWGgQPZew1MSZYzmXORYmx8xfsNTEmWNhHNNuE2eO&#10;5VzmWGgFPpawzLHQFnw+YHdjoYv5fMBSE2eOhbkMy02cmrisYzlnjqX+sLIHM8fCVNLlA6YmLnMs&#10;zHMcb2GZYzlnjqX+sNqDmWNhrvryAVMTl3UszGGZe7DUxNnS61zmWM6ZY6k/7DZx2sRljuWcOZb6&#10;w+4XTE1c5ljOmWOpP6x+wcyxMNBq+YBpE5c5lnO2+Ko/7JYwNXGZYzlnm6/6w+4XTJu4zLHQr318&#10;TMs6lnPmWOoPuyVMTVzmWM6ZY6k/rH7BzLGcyxwLcxjGJi5zLOfMsdQfdkuYmrjMsZwzx1J/2P2C&#10;qYnLHMs5cyz1h90vmHfnZY7lnDmW+sPqF8wcC4Nmlg+Yd+dljoWpDUMTl3Us58yx1B92ezA1cZlj&#10;YYDWXMJSE2eOhak9yyVMm7jMsZyzjqX+sNvEaROXOZZz5ljqD6tfMOtYmHa4fMDUxGWO5Zw5lvrD&#10;bglTE5c5FsaiDk1c9gg7Z46l/rBbwtTEZY6FEdhzCUtNnDmWc5ljYZhw/oL6w2YPHjPHUn/YPWBo&#10;4mOZY3nMOpb6w+4XDE1kmszyAUMTGca0fMA4nZlCunzA0MTHMsfCDLSpBztNZHDtfMDudGZg8XjA&#10;MsfymDmW+sNKD2aO5bHMsTA1bS5hqYkzx8K80OUSpiYucyyPmWOpP+w2cWriMsfymHUs9YfdL5ia&#10;uMyxPGaOpf6w+gWzjuWxzLE8Zo6l/rD7BVMTlzkWZhsOVV7mWB4zx1J/2C1h2sRljuUxcyz1h90v&#10;mDZxmWNhdPjcxKVNnDkWBozuljBzLAycXj5gns7LHAsz58YeLHMszBqcD1jaxJljeSxzLI9Zx1J/&#10;WCnSzLE8lr3CGPc992BpE2eOhXGuuyXMHAtTU5cPGHdnZowuHzA1cZljecwcS/3hf0g7o513chy7&#10;v0qjXyBdtqtsD9K5yHUu8wIzgwE2wGRnMdtJFnn6/I4lqopU2Z8P0mjg+5ulkiiJokgeSmVNY8VY&#10;buZdYbeKsYjgcVB1oomx3CrGIoLHQZVEE2O5TZ9KMTGWW8VYRLC6UDGWm4mx8OnZshpNjIUvntcK&#10;TEmsGMvNPMdyqxiLCN4gVkk0MZZb/XSKCB4HVRJNjOVWz7GIYHFQMZabibHcKsYigsdBlUQTY+H7&#10;s0USTYyFj/PWCszduWIsfFbeHIMqiSbGcqsYiwjeLFRJNDGWW/2kiggWBxVjuZkYy61iLCJ4HFRJ&#10;NDGWW8VYRPA4qJJoYiy3irGI4HFQJdHEWG4VYxHB46BKoomx8PXrspxNjOVWMRYRrC7Ucyw3E2O5&#10;VYxFBI+DqhNNjOVWz7GI4HFQozjmOZZbxVhE8DioURwTY7lVjEUEj4MqiSbGcqsYiwgWBxVjuZkY&#10;y62eYxHB46BKoomx3OpdYSJ4HFRJNDGWW8VYRPA4qJJoYiy3irGI4HFQJdHEWNaKsYjgcLBWjEUE&#10;r4KyO68mxrJWjEUEj4OyO68mxrLWcywieByU3Xk1MZYVSCUdQxHB46Dszqt5jmWtGIsIFgcVY1lN&#10;jGWtGIsIHgdVEk2MZa0YiwgeB1USTYxlrXeFieBxUCXRxFjWeo5FBI+DKokmxrLWcywiWBxUjGU1&#10;MZa1YiwieBxUSTQxlrXeFSaCx0GVRBNjWSvGIoLHQZVEE2NZK8YigsdBlUQTY1krxiKCxUHFWFYT&#10;Y1krxiKCx0GVRBNjWSvGIoLHQZVE866wtWIsIngcVEk0MZa1YiwieBxUSTTPsawVYxHB4qBiLKuJ&#10;saz1HIsIHgdVEk2MZa0YiwgeB1USTYxlrRiLCB4HVRJNjGWtGIsIHgdVEk2MZa0YiwgWBxVjWU2M&#10;Za0YiwgeB1USTYxlrRiLCB4HVRJNjGWtGIsIHgdVEk2MZa0YiwgeB1USTYxlrRiLCBYHFWNZTYxl&#10;rRiLCB4HVRJNjGWtGIsIHgdVEs1zLGvFWETwOKiSaGIsa8VYRPA4qJJoYixrxVhEsDioGMtqYixr&#10;xVhE8DiokmhiLGvFWETwOKiSaGIsa8VYRPA4qJJoYixrxVhE8DiokmhiLGvFWESwOKgYy2piLGvF&#10;WETwOKiSaGIsaz3HIoLHQZVEE2NZ6zkWETwOqiSaGMta7woTweOgSqKJsaz1rjARLA4qxrKaGMta&#10;MRYRPA6qJJoYy1rPsYjgcVAl0cRY1nqORQSPgyqJJsay1u+xiOBxUCXRxFjWeo5FBIeDrWIsIngV&#10;lPzEzcRYtvo9FhE8Dgrat5kYy1bvChPB46CgfZuJsWz1rjARPA4KxrKZGMtWz7GI4HFQ0L7NxFi2&#10;irGIYHFQMZbNxFi2eo5FBI+DKokmxrLVcywieBxUSTQxlq2eYxHB46BKoomxbPUciwgeB1USTYxl&#10;qxiLCBYHFWPZTIxlq+dYRPA4qJJoYixbPccigsdBlUQTY9nqXWEieBxUSTQxlq3eFSaCx0GVRBNj&#10;2SrGIoLFQcVYNhNj2YBUEngvgsdBlUQTY9nqORYRPA6qJJoYy1bPsYjgcVAl0cRYtnqORQSPgyqJ&#10;JsayVYxFBIuDirFsJsay1bvCRPA4qJJoYixbPccigsdBlUQTY9nq91hE8DiokmhiLFu9K0wEj4Mq&#10;iSbGslWMRQSLg4qxbCbGstVzLCJ4HFRJNDGWrZ5jEcHjoEqiibFs9a4wETwOqiSaGMtW7woTweOg&#10;SqKJsWwVYxHB4qBiLJuJsWxAKnl3NjGWrWIsInhdKFGczcRYtoqxiOBxUKI4m4mxbBVjEcHjoERx&#10;NhNj2SrGIoLFQcVYNhNj2SrGIoLHQZVEE2PZKsYigsdBlUQTY9kqxiKCx0GVRBNj2SrGIoLHQZVE&#10;E2PZKsYigsVBxVg2E2PZKsYigsdBlUQTY9kqxiKCx0GVRBNj2SrGIoLHQZVEE2PZKsYigsdBlUQT&#10;Y9kqxiKCxUHFWDYTY9kqxiKCx0GVRBNj2SrGIoLHQZVEE2PZKsYigsdBlUQTY9kqxiKCx0GVRBNj&#10;2SrGIoLDwb1iLCJ4FRSM5W5iLPeKsYjgcVA8lruJsdwrxiKCx0HxWO4mxnKvGIsIHgfFY7mbGMu9&#10;YiwieBwUj+VuYiz3irGIYHFQMZa7ibHcK8YigsdBlUQTY7lXjEUEj4MqiSbGcq8YiwgeB1USTYzl&#10;XjEWETwOqiSaGMu9YiwiWBxUjOVuYiz3irGI4HFQJdHEWO4VYxHB46BKoomx3CvGIoLHQZVEE2O5&#10;V4xFBI+DKokmxnKvGIsIFgcVY7mbGMu9YiwieBxUSTQxlnvFWETwOKiSaGIs94qxiOBxUCXRxFju&#10;FWMRweOgSqKJsdwrxiKCxUHFWO4mxnKvGIsIHgdVEk2M5V4xFhE8DqokmhjLvWIsIngcVEk0MZZ7&#10;xVhE8DiokmhiLPeKsYhgcVAxlruJsdwrxiKCx0GVRBNjuVeMRQSPgyqJJsZyrxiLCB4HVRJNjOVe&#10;MRYRPA6qJJoYy71iLCJYHFSM5W5iLPeKsYjgcVAl0cRY7vWuMBE8DqokmhjLHUgl4UwieBxUSTQx&#10;ljuQSuHAlMSKsdxNjOVeMRYRrDGoGMvdxFjuQCp5DEyM5V4xFhG8LpR44t3EWO4VYxHB46BKoomx&#10;3CvGIoLHQZVEE2O5V4xFBIuDirHcTYzlXjEWETwOqiSaGMu9YiwieBxUSTQxlnvFWETwOKiSaGIs&#10;94qxiOBxUCXRxFjuFWMRweKgYix3E2O5V4xFBI+DKokmxnKvGIsIHgdVEk2M5V4xFhE8DqokmhjL&#10;vWIsIngcVEk0MZZ7xVhEcDh4VIxFBK+CgrE8TIzlUTEWETwOip34MDGWR8VYRPA4KHbiw8RYHhVj&#10;EcHjoNiJDxNjeVSMRQSPg+KxPEyM5VExFhEsDirG8jAxlkfFWETwOKiSaGIsj4qxiOBxUCXRxFge&#10;FWMRweOgSqKJsTwqxiKCx0GVRBNjeVSMRQSLg4qxPEyM5VExFhE8DqokmhjLo2IsIngcVEk0MZZH&#10;xVhE8DiokmhiLI+KsYjgcVAl0cRYHhVjEcHioGIsDxNjeVSMRQSPgyqJJsbyqBiLCB4HVRJNjOVR&#10;MRYRPA6qJJoYy6NiLCJ4HFRJNDGWR8VYRLA4qBjLw8RYHhVjEcHjoEqiibE8KsYigsdBlUQTY3lU&#10;jEUEj4MqiSbG8qgYiwgeB1USTYzlUTEWESwOKsbyMDGWR8VYRPA4qJJoYiyPirGI4HFQJdHEWB4V&#10;YxHB46BKoomxPCrGIoLHQZVEE2N5VIxFBIuDirE8TIzlUTEWETwOqiSaGMujYiwieBxUSTQxlkfF&#10;WETwOKiSaGIsj4qxiOBxUCXRxFgeFWMRweKgYiwPE2N5VIxFBI+DKokmxvIAUkkojwgeB1USTYzl&#10;AaRSODAlsWIsDxNjeQCpFA5MSawYy8PEWB4VYxHBmoWKsTxMjOUBpJLHwMRYHhVjEcHrQpVEE2N5&#10;VIxFBI+DKokmxvKoGIsIHgdVEk2M5VExFhEsDirG8jAxlkfFWETwOKiSaGIsj4qxiOBxUCXRxFge&#10;FWMRweOgSqKJsTwqxiKCx0GVRBNjeVSMRQSHg2fFWETwKigYy9PEWJ4VYxHB46Dszk8TY3lWjEUE&#10;j4OyOz9NjOVZMRYRPA6Knfg0MZZnxVhE8DgoduLTxFieFWMRweKgYixPE2N5VoxFBI+DKokmxvKs&#10;GIsIHgdVEk2M5VkxFhE8DqokmhjLs2IsIngcVEk0MZZnxVhEsDioGMvTxFieFWMRweOgSqKJsTwr&#10;xiKCx0GVRBNjeVaMRQSPgyqJJsbyrBiLCB4HVRJNjOVZMRYRLA4qxvI0MZZnxVhE8DiokmhiLM+K&#10;sYjgcVAl0cRYnhVjEcHjoEqiibE8K8YigsdBlUQTY3lWjEUEi4OKsTxNjOVZMRYRPA6qJJoYy7Ni&#10;LCJ4HFRJNDGWZ8VYRPA4qJJoYizPirGI4HFQJdHEWJ4VYxHB4qBiLE8TY3lWjEUEj4MqiSbG8qwY&#10;iwgeB1USTYzlWTEWETwOqiSaGMuzYiwieBxUSTQxlmfFWESwOKgYy9PEWJ4VYxHB46BKoomxPCvG&#10;IoLHQZVEE2N5VoxFBI+DKokmxvKsGIsIHgdVEk2M5VkxFhEsDirG8jQxlmfFWETwOKiSaGIsz4qx&#10;iOBxUCXRxFieFWMRweOgSqKJsTwrxiKCx0GVRBNjeVaMRQSLg4qxPE2M5VkxFhE8DqokmhjLE0gl&#10;oTwieBxUSTQxlieQSuHAlMSKsTxNjOUJpFI4MCWxYixPE2N5VoxFBGsWKsbyNDGWJ5BKHgMTY3lW&#10;jEUErwtVEk2M5VkxFhE8DqokmhjLs2IsIngcVEk0MZZnxVhEcDhYfqsgy4tiVlFgFqrwED9eKOL4&#10;ophcFNVIFZ5E8kIRyRfF5KKoR6rwpJIXili+KCYXZbOmCk8yeaGI5oticlE2bKpwpbMCL8tvJvLC&#10;C5N0mtgLVUzSaaIvVDFJp4m/UMUknSYCQxWTdJoYDFVM0mmiMFQxSaeJw1DFJJ0mEkMVk3SaWMzy&#10;WwVjXhRvjVQ4hipc3VkBGarwrEpemKTTxGSoYpJOE5Whikk6TVyGKibpNJEZqpik08RmqGKSThOd&#10;oYpJOk18ZvmtAjQviiedFaKhClc6K0hDFa50gsokW5Uq3J29AjVU4fk9vDBJp4nVUMUknSZaQxWT&#10;dJp4DVVM0mkiNlQxSaeJ2Sy/VdDmRfGks8I2VOFKZwVuqMKVTpCaIp0mdkObk+400RuqmKTTxG+o&#10;YpJOE8Ghikk6TQyHKibpNFEcqpik08Rxlt8qkPOieNJZoRyqcKWzgjlU4Uon6E2RThPPoc1JOk1E&#10;hyom6TQxHaqYpNNEdahikk4T16GKSTpNZIcqJuk0sZ3ltwruvCiedFZ4hypc6awAD1W40gmiU6TT&#10;xHhoc5JOE+Whikk6TZyHKibpNJEeqpik08R6qGKSThPtoYpJOk28Z/mtAj4viiedFfKhClc6K+hD&#10;Fa501uvLqMK1OyvwQxWu3VmvMKMKN6JUwR+q8GLuvDBJp4n/UMUknSYCRBWTdJoY0PJbBYFeFE86&#10;KwxEFa50ViCIKlzprMdtqMKVzgoGUYUrnfXIDVW40lkBIapwpbNCQlThxjsrKEQVHirEC5N0mrjQ&#10;8lsFhl4UTzorNEQVrnRWcIgqXOms8BBVuNIJHlSMAxMhos1pZzcxIqqYdnYTJaKKSXeaOBFVTLrT&#10;RIqoYpJOFysifl9mRBRLOgm7TlWY0klsbKrClE4CGFMVpnTiZU5VmLoTV2CqwtSd2GtTFabuZFOd&#10;qjB1J5pvqsLUnYjnVIWJFS0TViSKJ50TVrS4WNEyYUWimFxM0uliRcuEFYlicjFJp4sVLRNWJIrJ&#10;xSSdLla0TFiRKCYXk3S6WNEyYUWieFxMWNHiYkXLhBWJYnIxSaeLFS0TViSKycUknS5WtExYkSgm&#10;F5N0uljRMmFFophcTNLpYkXLhBWJ4nExYUWLixUtE1YkisnFJJ0uVrRMWJEoJheTdLpY0TJhRaKY&#10;XEzS6WJFy4QViWJyMUmnixUtE1YkisfFhBUtLla0TFiRKCYXk3S6WNEyYUWimFxM0uliRcuEFYli&#10;cjFJp4sVLRNWJIrJxSSdLla0TFiRKB4XE1a0uFjRMmFFophcTNLpYkXLhBWJYnIxSaeLFS0TViSK&#10;ycUknS5WtExYkSgmF5N0uljRMmFFonhcTFjR4mJFy4QViWJyMUmnixUtE1YkisnFJJ0uVrRMWJEo&#10;JheTdLpY0TJhRaKYXEzS6WJFy4QVieJxMWFFi4sVLRNWJIrJxSSdLla0TFiRKAcu/tOf//TX//jX&#10;//bvf/yX//znP/3zb3/945e///7r33/95Y/ff/3j11/++fuv//z1l7/8/utf9M6f//Rvf/7jX3pZ&#10;/fOX//P7r5ftxnfRmLR/0b+Xy0o8VUX/5z/+99/++z9eL/3xy3/8/utyu3KIu3WIQlwYG2GpveTf&#10;/zW/ceEb0S06eNnInhjh9ygXf/+tt3DhSzwtFKjyt5EkHeX++vd//PvfXh3Z2+zvrrfLpQPHl/UK&#10;JhRztZf86//6y//463/92/9NPK7w2BMdee+2tbt8GKnG0rpsa8+i4THX7L6q3R+TVdk1+gV+r3sY&#10;IrV12vKN6+C6pPPuhf/6HPXB4MPMPfeRx6tQrjaF/TFvdBuDx3wvZITnvmg5vXtSNXlwTaNRNX16&#10;Cdzos+SgB/J5bPaZ4e6+7eHdveptjYDd2WjfHjigIYHXDcZjJXzR5ycTOd49med1HZ26Xrdm7w3G&#10;3kpXntkP8rndtmuPcFzWC1MbAe5dPkPKu+htt2tcAMgb2H7xRpSLv6P8uvSkSJW/DOUf5d5zxyVc&#10;+tKIgBWEioGNuPfOXO5oa5Irl1AY8RoymCSYK2CWDgReYL5/xTOGlMsQlg7Q8fR+2w2pH+fyibj3&#10;cD+vcnd2WhmcLF/HspqfssB3puJdKdGfm+U7Yz0iwvhu/ZTe6A93bPQ4GqK78l9arujBe8/laGsq&#10;lOfP7So1/tbzTHkXFfQS+2gY5GPTQY42eQh2ngVQDRgbj98qihCSLkwktkZmFG2i92LTiXLxN8rf&#10;SE4+6ozoX5TL/RxvbXEinFbYIF7b/N6z9bqNEb8x4mVMmcuOoonHw5WEP84lEAktB7/SgKVqvvzb&#10;406XVeJZhpyv4nTYi8doothsci+j7723y8Ih5VBB22X/FEeUi79R/kIrwSPCNTbcKJdbi7fQ3R2q&#10;vazbrYfsxpjihsZXx3jMmOaeYXVGxj2P2eVjHnNb+Ve0zIe7R8t3xrRUzaANbXFf+tdcd8bYDseQ&#10;M/y7f/fzbC5P1lsoIj6V2zaGUTXjGNbcZb2va/N1Do/pZzdT9sdf6QQC5VQdc3RS9RVuBmPsbklD&#10;Ymy9eG1LF/Wyew0/9/miIRxVx7t7p548HoyxgPNkXBeGIbTCPRib+hyS1mf4urBvhQQf34py8TfK&#10;X1AcY2QZqXAmotypHF21NBp4yHRNgnK9wkZzMniMunvti6PjV4Z8zMiGVjhfm+ctYxj14CbSH+/u&#10;Vd/ucTJSjzEoko6/riNR+fB4GtPzltc1kgoO7+4tr4997zlhDK0/dgit2tDWua0Y9ZgddNB465vZ&#10;1DZwJjNRb24tWuFzOz1IynRhp2Ydf4U0NmQ+qFK2gCuroidnYWjTzZcYfzmm9GnsfI+tH6fex5T1&#10;MQQF5dPitofH123YEVg6e1LDz2uTTsb3r3CV8DDy7nJFyQ7bnRuRGiK9t4xRNUwjdqkdYf2iZXrc&#10;z/PRcry7V32U4JPHeDhjxMbjL0f7wgYc+gh93EI5e8uYYsOdOXlMntTYUceQfNfyRXM7WmbnyKru&#10;wmgjNk3JYqXVx7I7xtsxV1+2fJEfHFW/9PHRR0NXYkvH4xChMSSYAzJ7G2MPtI2z18oVjZZn4V1Q&#10;AmNp802PYjmh/PEZo+VYdN/1GYgEgzPexRjNsg3hOeZ5Xu4LQzIm46hzsu7Iv7omId9sGzN1l9+e&#10;1C9ZyvGpL+0L1fzgAEh8iwwNS1lDk2BnPpYYr2GJjYnkNPG9I/mYg68d/ygG7BmXnsLH47A1p9EO&#10;LRq95bD1CGjgkY2c1igXf1t5TMt94ctHiIhZFDsbUu4+imw4nBaksXhSGFUhY3gRDcCIXj8pPaxv&#10;rYNoMDeUf3Ve8Y/GeM2eFIpruBIYEM3sHc0SnR1qWYbd94uGS453PUFcJ2vlB4MxLCKkNJv8XBof&#10;93PgIbO4vpeeB+ppRB44pZHdN9SeruloSoBdIS+nt455Htb3nj0IHILfJ/HGBjoyinfXPiSkC96N&#10;ie1H+S54VYq4IM2Ia5SLv708/sYlQie351W7+efyd2yZ4EgqMIyVqDf3LVrBewjFcWNrKoufyCRO&#10;QBvG08dYbuMxym+kkf28pd44uxD+NUMpF+e4um8KVXbdcOMW6+JQ3ZiAUJeMpj6o0EYn9zL/GjOB&#10;xurmNu/e2h3bsRKWG45pT6Ziol6h08QYqqhn1/P4tUWetvwhpoqk9zypy+1+wSzvvL+VnZX7CMJ0&#10;J0qjAGZrM+Y2/vYeKnwTOyR23nVcBRHlTsdlxdSIKKJaackcY1xwyO89fRy22Y5eXsf++EYEqLsX&#10;eAqHT25nWXg/LvfrggbrwibhCLfm/bjcCSeE46Q9sMp89LePC65FfCP+wpraP5oR5d6v+Dt6PCwp&#10;hY2HwO3MnQ0qchsf+7jc8DByuBk5VDzxpaVu2BMNCYkh5cNpij+3p8cVnRvKv1pPUavXsRUQTF+S&#10;7cZ3bxQH6MpxUp3/Hzr5o7KfNork5z2xnmCzMaUdKOYy9y//ar3FMtJR4v4qW1uuGE0ag3wSYGQy&#10;R1Se/XbPl8lim371Zo8h0Sm4/dzoQjA1GwFYUiOCIdPve83JrYKP0IwzwMGth3EvKWEQWSxHtSoN&#10;PyxUVGgLak420+kgIyfDo9QKKEbNITw8N4uRGLp+hz6+a5bwRoBdJ7YUa34Ev8bsjQWEQzS8NkWU&#10;zjeJWPx96TC8QyA0MSGHUexscLAAQGBiRbEdJQnUyh6jLmMkPyVkPxxmrr8ZSiw3lH91XgnUDitk&#10;aIjR/YWPgA6LoO6wfL57BAbNHfTOMg/9oSB2y8+NZtH8z36CjQ0yNp/x9M67wRShgmYPfiUKd0Q7&#10;3OgbdnkzFkfFqLyQsRsl8yAT08MobxMEZHTIRUgL+2yQZb/H3N4IGGUT6c4SC/nE5lKM+GAtvN01&#10;ckMfth0igz17gHAPvQp34PO2Q1gFFd+7K9gteZMPVO0w21jKaMcDz3y7VjBL23bY9A0PhA/vyp3p&#10;r9bBwOZlLOMpU5+ZurBThv2At9fcoq8EA90Sn6O63LBcsmuD0RL3519uKOLsgbyEKpqVk32uI/J8&#10;tdV3ZxsND4T4Tn91yKMEPazM+em7ec0NvReMlcEKuRNENuJonwVjw+KIXenK8iOacZj6jdmO+MYV&#10;W2VJgrFROoKGV+2UYYUWntOKakNFdOgavrqw7Rws0modKwwF2GyrGMiNx6HFwV22xvJXgoGVg1nV&#10;JY4dq50CGBUjY0NjzEwdxwJtwqg1m/uL3iLKoXiviq6k2GyagnmQsYFjN5D3xUr8ulkCJrEbyODI&#10;w4h6XGOQseQ1pIeZfytOpbdvrXele0R0FY/yPnLndnmMDbSvHl7o5/0ueLfsE72jUSz+RvF1C4zk&#10;eqOfdVueij/D6LsKRI3Zi2LvV9aF05MCv19ajDjcZWSkv+sKeQeEVrre4w2Fd9qkjdZO1sSFE+74&#10;Sb0dlnNeFBfuH3lE5JdoAX7pccKwkHnc29R+1oTsq2VxwcpQHO/Vw6uCcKnqhcjJiL/ugxfLhviq&#10;0Mz+Nj7KnuOYepklp83iguWArurvsgPkpUGsgZPAfcHuWm1vmWjZ4BsLGnn+dnEgMXyVLfosHDot&#10;Sh5jIAZjoCNt19tbJuITCgxhFUD+fctEOiK2ti/pUTWyo82uTQaGZAEz+aIfG2c8fsViv26ZGNkS&#10;qvNKKy2GtLdMTHWMNnfK5p1x4TO5yGhr+cZ1TwzP9y1jqwfXN+a0zdTeMup0WCCTxkf6ruSC9JaR&#10;7bF6s0zlX13CCFsQxO7vskqyuQbSStV9OEFOdB8JndoZY2WEliSg8Whxw69W1YJYjGSNG/5gtk8X&#10;VO6Idt8mmwwQl6MvwRh7ZAujftcy0ZixbzOyMkiPnUIbbwEeKHCWt8GFDo8kmhuuwH7ZxM/r+c7m&#10;NiYSzybvOQs20B4/xL3P5gZuD3zHPHumJskjMnL7PJOR0VbkmEilOoyJHObk/pjw4ghsamt8icGX&#10;o80Z3GEg08ElWUlgRNuINyjkU1TchpE8+qzUDmNVYQnFtyYJwWFq53mmXeGDzfxmRy1isOGXw0x/&#10;zGQZ2hN1Obzi2wPjLy+bjbh/bGUnwVyUGt53b1l+qjHagqdDbxOeLqEsDhvwwdHeZ1Zzv2Z+zLNy&#10;OMfbutPEGG2CFnIWXuNFDmCBLojIKpsrHitPLS06IrtDA2JDvAs+nOowebeD6wmrIVvg+JiJzAII&#10;kLOnuCLnw7LKbYVt0vXmjSzdftJImXb7xTdRLv6O8us68pZHZh4rKMrF3yiPrdMPN6DbCczETES5&#10;+DvKE62N4T2OX5TLvYm3CEcELqAoeFkCAH7DWz+ZUkUgwweFQUtalFITFsKZIAJEh2t1IsaAHXE6&#10;lci0t0JwKK4jRjAjKRsTO9TVydJlhQTfewz6O024YZKPjYXUjLIENgzcfl2BEAPFfY7b0sYX4If/&#10;bGpC4IHrQGFmJUtC4MgJRKyrir5f6HL4ha72xweNiSTm2eMUQ+HgL6CYu6o72ZaUrhxRgfc7Xsh4&#10;l2qghy2cQtBU7AgN5Pu1RlBq51HedejbqPd07bCjEjDtrBNSKIbondjX2D7OerbGGcELM83kdh5z&#10;W/lX9A8YjZXadqYTKwI5CqfhhlYupjtw3C000R7+mSQ4+h5tKouiI8S8hUf8w5g+iCUHjwT9mrd2&#10;mIPznvE9rIGpTcEntmOylGLIZ5PxwbY6eoaf1oL5U89OW6bwjpCeGLr4npGTRwAahZzW5oNNJNIk&#10;SHIEvP5+NiUm4XXsAZuxQvBzh2LHz+5g5v4Yi3KgowTLm075ss9IwrDq0BDFPkIFjyQaole4KLnP&#10;zFXsOESrsJq/7zPfmh7pO3PkbEG6x6EDkHxNzFET4hnIlnvJ/xU9ipy19Z1ntkgwDhsGdn+LKWo2&#10;2UEia/kb22jXPWwYjxb2PZTPrfV1oqSyfvb3csV3yKFkHHocxy7BV5Z9G7Qxm0wveVCdR3SlY/mR&#10;B4OJ0d/lbEx2yQli4NbEoBHPyFs9e6IWbH+b4Mm72Xwb0cJRGguInW0XxHdhIHCFLeaDOPiOMcQ8&#10;xN82suxL+jL1a9Ipjjrqkx7FPoaoMHS71XtBjY1wxDveCGpxvqMPB2/gJJbWotXGXC0/w2ClvL43&#10;EenD1L9/tDvKxd9eP8cviKP03p/x86H33Oayv4vPPVT3295zIw/C0ltjbxoYW3AVf4M77IfwpC5E&#10;c8f4Rrn4O8pj23ZR5UDBbdwJEuXe9+ZKdl0ETpFo+bRt7b/rDE4cBwp7X+RSR5pEtBV/G29XmI8s&#10;AiJJi8GajhKN5D42gY6poTHe8aY35OS/hPrVm89hWpUfGyD2s5IWsmVzppPwAfncaLSiPLCkTnm8&#10;jbM5qN6S0chjQlvxtjIWvtfzAuPigmXimOSKpi2Ex4RTY13ijTbQILQhp80Qq+5RUlaJcT/red6i&#10;syFcnOUe9zrFRMffEMbUP2zBaCXKvRlTohZjVFBIySAoQ86KSLZ8nkdUkxFb4N3HJZAAHFv+16js&#10;gwaaPhhjRyh6/q2M5l6+X4BUfo28JiYI3/SnBaiAWZ9k8Bllx2aZjXFu84Hnw77QlwTIKiHVXPw9&#10;a9cr5m7fsYmg7Ep4X3+5l33JE3sNUxWvsmdVxoDiDiqs2ZYobkK7mXA8BcEOYUNpEg3s3OaGchex&#10;C27g7a1KOB4XdkWx+Nv5Y47Bh1pxvPRJoHNb8RLvxFgoHTjJJ5s9eXu9SvD9vC6vqMAIT9E0+Xen&#10;nTprFgsV76tXTGZDG48YLSwqBUpaT5RtklYFsU1siPb0wkcY9gtffwysEsVVhu6rYh06zdgQ/so4&#10;WoUaImSt/gym0lNCHkZvFbkIBYXk5PO6cut2qwO9mpvFToxcnAsBoeVcck4HGYkMux3nEVMl9Qfg&#10;NtYbfopO1R97S8QjUArG6fBZuJ8Hma0x1gmBWKUoHSum97Ex61RYmVsd2Yq5RRjfJHBlwSe6LsOr&#10;zSpmW8PdDhZ4La7Ixij+k83GtCtNttXOefCxr0Wt8bfrpXc9iGKnM6VBCZZOBoV5jKfwnk9yKTAc&#10;4SBzpjh4je3Su4ZrlgNNiMQWzqoQ87z48aBHqF+n2Aacm/uXf7UhItN3GJpXPJC2kmKdgS8Mow9X&#10;jNSTo/goQhJjceW4v5EbzUY8AAaScfRRiINc6gRdDKNuVshSSxhyC+MGQO/ZpBYRy/3Lv3pvMS1C&#10;1e2vjt6iYCMIcwUlaib0eMpGFSt4f/pds6RIhCdw0lt2qL0/0yBjm8cKdueWAFdYqpx93HLSqLCq&#10;fiU9aA29TYqdc/cEZpo4Ck5sgc2veqvwVaQs440TZjvOLfohvn3EzoLQpJkn7k8OTqwCNNLr6XfN&#10;vs7L9Vexz3KCIqDgrmjmdfualf4uq6ntNt81qyhicAyCnhFm4rLkSPWKx44RIkW6NaZvf8ogG9uY&#10;sO6x8S54FWkYyftWdnrfW7Fd0n7CWb1xcwmJHdiemqCveovbi4brFTN7Lbs2+iOjLHqrM2pL2m0I&#10;yNxDw+0+y3fNsmWHJHOEt5zQOjKlA915G1NIMrQUcMl+jiUriPyrG2QPrYLW25Nm1Z0w1+ZmiRlF&#10;UGl3o77q7Y0sp0A7CMoUF4tTJeOE3ondRBwoTn7g0YBNfz23R0uPK3GeZWW+MnD6zM+SjESF6sS8&#10;OXz2Kpkose/27fl20cmUJqUsnSYuDFEUi7+9+LuuRbGzKcyjhUGX1snnkU5rbHjCX00hAdJPsoFd&#10;ErGUE7kieBwa3xXY4xIbXsBYnqTKhBHBFtpv/hlPyaWP/Y2r5QCDv5YcttJHQABYAeiIo8bHcBiA&#10;Jbtvv15mNPvOAcyz+d6DBGwia7/ppEUxw6HOdhcyJKQJkt4If1VvzAfJavmLsrqaoJILMlupn7gj&#10;9hXcgfMTB+/D+pY7XLkwIiUc8/nNPDK9TzIxuu5dnpzcyz4vmYvE75sqQ/di1aUdgcdk9MVj3C1j&#10;J+JdvvXW9CA5ZsqNP84+kVKstXjMPptNVx7DdzxGUsZhhNzL/Cv6vOlGh9e8oPepurRMLKr708wf&#10;Catp7ZP0yNvR56Pc5Lbyr2gZkR9co+lzUhD2FL5U3xoQGAnPwbwV1I+b3eWJMdu/nJC05XnLhLkD&#10;FlaSXnaMMalwTKNqFls2rIkk37D3e8vEadr+Pam0Iv8E/DDp4i0JZZfhKBd/++hckLBwZ7VcsOWb&#10;gRHl4u8oD9Ld91kszZ5WdtgI3owE2iTeIpiQESdGglsF4jGbV50iNGDYKlhhytX71ghSfh0hvT4e&#10;bMftyEJoNHJ9kbtQSMhlDqggd2ifkHh2AsO0Zm5ZLVG1cspzWBhjm6SwF2MsiFeme5I7wqaDMRy2&#10;Bh5Os38+2iS3dIMTc5Oqk44vSgANlmJXPOb4QPQZi5mR/3605QzGu7zZopf7aCfFR7JZaZnjYh3y&#10;p/OUNVpGvNDebTgxk3WK7jicutQkNBsyoENc6TH5ttFnvCvwlvM+v4XnJGXoqN4+eyz7SBu1fe84&#10;nSsCjpFhDw6ARshzRRZDJHAInABJSHwTO4xLRohbs5O84Tvpqr6SsT0jLeO1d+H1piFhMrplK8BY&#10;9w6kx3AztCr+0ACKci/zr94ygQBy0Lroo/gKLoFjyQYYK4NjK4UxLnwZ2yMhtqZLvlsZAK/b2EcI&#10;p7DCUqcYz+4IYGxQdR5t8g5QGJ2x57K9cT2LxlSi8xhIZUnGHEW58zHaOK/5Xj1wpiyuT2Ibfh3w&#10;SB0BB++7FhpAScjq55djpChTX0k4qyUmgMlGUCcGgVhE9uB4jDyH1sNnGOsg9zL/CrkAnu+xFzmd&#10;YJF5dsgfHyoRO7XhVUO5cC4/Lm6iGOMcKzC3lX9FywxST/lhLTBepeXDWgBr2pbXcI6WaYtu97WP&#10;2Dh9ZmOXhpVjxQInulSqPq5/fIKmEveW32md3MtPNi9HGGLMBVSOdbzrrZDTGCtuNupxhYWMof3u&#10;rSgXf/fyY73qbFzbBw8WQy3PAHb/VNDpjvlEuU+9uXOuvUvfBlKChmpy/743RJu6/SNMmWzp/sZo&#10;7Ux3aofs32RRnqVyDdLyI12nx751XKLHvsesAfCFTYLOx3l/vT2tzuCgjyORrn3cwSibvn4/jirf&#10;bS5UBSbWS6YP5bOMjFYwiEIeZ1Fn7jGIuwoci2zvGfq1YzKHFTz17LxlFnDHMGRnT2YJW3gsUfL0&#10;u0G0t4zvMmwe/Iu2aXzZMoPTbWacD6rOq/+KcRBCxdlbgfnHySYuGpgcmwZvhwTlXuZfMdqs/pB1&#10;ZS4VjUfKGFvOa7Q5Usm9G5kxsp/GMSBy3Bi/Lru5rfyrt6xzgIED/wbOXHZCujwuv2Q82OtSn5Hq&#10;cbiEfcpJJ6cwnvUArIFe8h5MPEOT94o0EQIp2Cn6jo0x8Gug7DejXdaO9tIRz+SajmbMHNbCVJ5b&#10;/nq4iwwAbJ0+slEu/vbRVMbi6BObz0B1olz8jfIA4V2YicVhib2G98DP6ZwB/sbeil1O1lQeOcKl&#10;TFobOWzhboKOFcJtqLJrewiPoPu5tBRO+e71g4B1f0t77OeRIBdKFlkrTzrplEdW61fEO0DITRL9&#10;U/3E2aIXBMbGXhv1no8cRlJEh/cjkfvQcCKOpdeYxnlAAR5WOCcQdaNef4xhMqQnt5V/tZlGIyiE&#10;EO8C2pWqjwmLxI9znguOIZHBzpjOXKJ6236W24q+R5vrvnjxpnXwo70V5eJvlEcYI/6NT9BP4B+k&#10;cSpPfKqnN2Ba7pZWlIu/UT+LOGIGeNR7fmCUy72JtziEEHMGstjt/JgzzDRs/xgaALIMXbHjkTLc&#10;xx2rSglaX4wcl7EhwG22dLpzpGYEp/G38/iQv9CMYeJwxF6+2WOxalAobRPlOA0pGy+ZHz1jixnD&#10;xS0L/J+kkSNbRHwbj1zTTu7FNz2TM9PtPEwkpSl+lgmsa3JEeivHY3gxAqdzptMAff9vdx+kYBqi&#10;yLHpPmfYXbrI4rjO2JLIA482OaZ1bhedt8ztnbFS5nsVWLMw1sVBiTAZcUR6CDOPx1hvRstYgiM7&#10;c754QWp6ZFS+jnjmIZHNORjj+ufhHeZe5l9d+vBl5dm91JZOleSYKoeHgBpjOEkebgDtLmYEgLun&#10;hp9GfNLoMw7iuNP7dZQ3d4osel0V8GIMfBMbN80zB6GIycZjNuOvJJhTu+NSQJTOc1jNIZHxN9bm&#10;8bixtvy6Nmt5DthF4h/2ECHnzyuEOwtYm70XwJbLDyuK+x6G5YI+I+33h/qJlweQyraxW7TB96lM&#10;cKvfuA0HVa4Ez+MSQ13JcWgzM3IFhkyk/QZf8I1FGRyEpn5sw5rhpLBCKJ/3G6XS9/lH7MgrLOXP&#10;eoYBzD583IWTzMEsa7hPByFw3XZ16Dg52ghPF8nL+wyp85bRSoSCmnkwJSSQSyc4Nh5jPZSWuUVg&#10;ZLEhVyPlObeVf7WRxTSk5eAarybPJoAzLQdjiGBGTHmsmyA6Y0QojBUODkDV8S4x5LyEObYIbhxT&#10;ONIhQo6ATLl9NR6PhMHvvDFuMFLk5zXamF6a1ONELgh4SLCybctog2mOI+DkcnItdZetPL75Vx9t&#10;Pm41bg1RPmFDJ/dOge+FwgTBAHbPjKFvYgfakdXv+gyGr1toWp8x8wsMweGpcVSIM1och0gtEwsY&#10;N/0SQdYXldv6y73Mq5ZyQOpthhlmVnCMVJSLv310kp+Lkvlu1SbnWd5xXrUCBbtpqMM79zKm5LjF&#10;3VANJAkec8/yr+D3iN2AVOW0G6AdDKsIc2Lg5N2Rx3jmMTrK3zlvuY4RWXh9Hom74kf84Dfi/Ix4&#10;FTO8R9Gj3vOe4fWPeMUJQHyEf6iyOZdDjF8YcFtfGNEKQJxKy3nLbBAR3wGj7bkjo2oyOOJLruxd&#10;LJe8dHX7QkgcljOmz/ctczM+MvdaIRg2gIBpX8PYJGbbFhDxKWW1pBVyjPtj6zmXDSgDGA3fW8YH&#10;ax7w3md9Wqulj5MSDwJTWma/6PYduCacv+nzB2SJsB9Ig3QDsRFs5pivtzFNrreKgzLLCk7Rxuqt&#10;P4fE/lD+Q8RV4EZPtue4gsD0PqfvuSO+E9KLEvnR4ycAgY/U+w+jTTceenMqqfLd+s6JfcmJq+R3&#10;c/s0NfVF8EqmqY+xz9qWzttchhJjntvKv7reIV1AV9u0+ZLwZEklSqlAXX8swztJqiDAiL/C2K4R&#10;cluhH3qbvLWSB9IrPcxClIu/H3n8eUw5PTJ6FryNlYCoKWWmM4H3lnuG7MYJRp082q2+3LNPssZx&#10;HBy3VwNypQaS8F7WiCLjRcYbkqNPlikrYWWb28u3xXwYlzqOqNrYJThm1892HcrnvsXoH99CDltU&#10;Zx/H42PAgWLJctgE5LLzSOTWiEalla4r2UpGCp3BlO9VgwUVMwTdT3g8HgMbOauC/J/Ai3Uiu8Vj&#10;9j7jEAQkTGZ+NXRJzOAbV61l5d6O6EUe3/wrRpuIcWChDJbM1qM9qVyk2Fj4l66rzY/BJEOoSRMd&#10;sbTcVpULcJKYIxroOuBHueDmudgfCZTIW0ysyKAIVtjkciiRDASQxHh81PqZ0/wrxkiJMP1dTBJ9&#10;0DG1jI8T6hBDtVxHhrOvaFGbHTab/Qhabiv/ipaJhAe4gkHRc3t2ucDRiInXIebaZ7I+IseGQxf9&#10;/izGObeVf0XLh/wHIEAmKfcZb717dWzcwM1ZLvC22DZ7n1FsY1fKbeVfvWXCDCO1gugpxkxqmRUP&#10;RNGqZsVhRpXHiEE8Rsk2xqY+F4kk1XOga1Qqf50ZPkhkKc+tMIQZe/+U2hj2b5Q77dkxp4Q7LGQL&#10;Jzk6Thfx2RyFk0YfWDhgBbZL5zG3lX/FbOL1RO6Qrt/KsTBEdM+jIWdN4afE2CELh8vJ9vTm3Fb+&#10;FS0TeIj9Hgey+0W7BLMwQ/GxTVcHiERI4KI2zsm6y23lX9Ey2bQhKOwKt4IewgmR5l61oqnZMuWc&#10;Kffi98dfWxos/vgQhOw9+lbk6JxTvCmQmmYaYH/X4T+qd4awuPwckeQ7Kf1tVEQzLCaJP28ZRDry&#10;woh9Ifp54kkmCqWJncfFDflx2hA1P723ua38K2ZHQbFuLWHxTalbhw0R6dSJ1SSRB74x7awsX04l&#10;js2UwBVxs1w1jvHY0gCdMcZTy4f9EmOV2IDRZ11U0Pu86WaD0jKYcgwJA79W++K4zRC9/s7nZk+P&#10;T9WiqF+ZFXTng2bDRQ0zVccsG4+H8uezSViqI8I6mUC8Jg8a6xrZeQk4yYX9Hr1dCRC1ifRmbFjC&#10;IN+PKeZQHLh/HQNjtzxOF1/9GFlRBAvLHWOEzPdcOxJCdCa2jU7uZf7VJfiY6gUiVQ4hUPWep6dL&#10;2JshOvqsq6Fib055Qrmt/CtaPuT44XyVbz0KwIr7tnSLJWhAHpJDBhHwa/8w1nf6ghhrnN7kZgt8&#10;91o14ZMu4LqavPZZyfzxGGvmjbV43mcSXMIE5sClsI40z4ejEyeZoJzPwfJqAkhEbcfFc1v5V4w2&#10;iGTPRtCMspHmlhHesP6ebNAs8CNj3Js8snZ16f1i6Mh01EFBuFL1MZJFQLbsC3xtASSp9VkoWmPs&#10;u3k+xPfAZXg3GwREKIBZX1UDHcwZ6XtKEDrrlUH39ariJN641k/B3GJrA6CMg4aw1S+8H6uKuynG&#10;Ne+kWve75L7rM6GTcZaJxAyEJE2kQPrAC1FnNJ4fo9Ti3Bi2Wf8405ctY851S0X5+yT9lKrBGtpE&#10;8piWy2Mgpb6qeBw3SHzZMhdGdesMXIF4a15VGGf7cSiOH5bJwB8c13+5eU5YffqslrYEbR2Md+4z&#10;oFKcXee738S+y2MYa5oEcTjc05FXcFjjfSUD+ZBg0dvk5rMRbYxy8XeUZ7MK3GGAKYxslMut9bcU&#10;iu8RSQBrLnzIPSOiPz6WtZ9ZHRJ8vC7nw7Uz5y0TYR3ZRSAYZUzxGGQEv4acFIceoNhbRjsHysIG&#10;sp8Ny21F36O37PWxLAhMcJOqJuowRrU8yTEYNo0J/JDmA30qj1HaZ5qjODov/7l+IJMxBizYhgl+&#10;qF8fAe5yyDLbb8IIvnPvo9cKnHUFeJJMRpB93M9D1gJbZZJe3Cl9A6KNAaP3xkc9bxl7J/TMfKQW&#10;gQMBjGVFvmXZJqUg4jgXXDhfgKQb6V0dwjtudPlxnE4e0qVzoj0KovHoFwcxL7mX+VesQ3RTyAB5&#10;HFg/uWVQ8u7JsWKmnEj5n4GMA0H2jMovW05aSidncstJAaKZi5bCTBnnqpmWtn9/2TLB1h4Ip/do&#10;uDLarLoQIe42YbVmxhijbrMwL8zzi+8vW1bua5dt9l+mKleNhR7H9oj79Puh93km/opkNL2ObdqQ&#10;hS9bBlWPtXuSVvs6vNdlm5M9NfKTDgyi3Jon8F3LQoUjSQH3BFc39VkfVozNipRPXPD8mNyxHvnH&#10;3uHDR6/HX7aMdMbmTtZpuWETjTSOyaEy4njAGG0O/7IqX6ONPuKgy2uuvmwZUBeJ1EwBLnNovXSK&#10;OFsEJcAWu6IeLct87+uZKBstGxIG4KQv/baWT46qEG4NN5l0hYrQEmEh76G9nTL3s+7Iv7omuTHa&#10;gXsRy5ezctRhxBnIcehVK26blzuyrqNxL753APe70dYIRi47hmm5JCr7bCzYsp5Jz418E5QnyTzG&#10;PHNfiPKMG9fsNmWekddxGIrEtXIjBW4s/nWfKzJoutb/ss+41BFL4PyysprSaCOAIbyKZzQltUsY&#10;u2RMBpAOVp7e/rLlY1QAFKgsWFk6IWFEO7uxPlrmyhjyJduIEZnTIYOvW2aSBxhwEr0+HmjU4Z2i&#10;aIjtIaGtZe4nlYr/vuVDvJNNrh4TJgwUJweI1usDsWkyEoZEWjbr8/uWj1FPYnnF4mXeR5CRW2DR&#10;pbllVkacG3whn07LrIsIUHJH/BQaZQZiwSpLtwhgwgo3cLPzeQ5LsOsQwsJKMXqtJ1bTnk8U5eLv&#10;KH9AQZmXyeI91VSMWXgRhD9xlfLaSY/1+ZKsqdJj5fO+GdMPeRVkG0UeApksPbrF6nuPJnOQ69by&#10;3qVlfsooJb5J+Z5k8FV5cdT12Iujmkf5ARvnA8TCzl5zxjrY43x7b05nAbQvDvpggrKx5z3ymI4g&#10;dK5osGMyg4zDN2uqyos+6RTjSAbzd2c49G3unoWJvPB93cxpfkwkP2XNy0IcWRk78j3p2srpIWeB&#10;uwGY0K4zolz8jZVwLE8GyoSalfJp/AYeD1dR7s2cacH09an8gQwdpEpHUsLQ/XlK9bGeUz0YHPSe&#10;IV9x6gA5UdC1jMQH2cQgYZftsgmANPK9d9ksra14Bv26IW4lI3M6rIEoF39j3JVuOqQfDRS7SpSL&#10;v6M8dmW3cwjoatW1vSDKxd9RHiizSywD3vGrwzxN5XcEBvBm39mj3Om8Kug7uAJyXYpGPDw+WYsY&#10;2Y+wRT6sxTct7/wSA2O+NB5DZIggjOHFoq6R/uP2x6G0d55v9D3GlLN7Qwtg+hPJ/WEOWMF9zgj7&#10;7temRr1vesbeGzpYGiqvFQTt8JhNqHQc9RjWClLfU34nrXHeMiBFJHpxp0bXBfuYCv/rjCHiHAPO&#10;Q/5uzeS2Pqw6HNO4OxddydnyWEP7qst19Xkh1zs8a94j7pAxvB8fc0tF103729+NGLG1/V2UdDEd&#10;U8uc/Vry8kiPx4B+2/Khz2QnldB3YgwrK1+3RgjgwPdYt9+2TG5J11y7VA8pOVatM6wlp46PaOnT&#10;bM1SQ3k4WO1RPsjmBoNOAgjKEDF5otesjCoG7EHdg1C6ysiUyzKVf4WE4QHEyjgxWknyiaASSQOR&#10;7LUPiYS59xlng+hB1xu5rfxrtIwr36WTzAsAytxnwiDjMZqsxOQZhUADCMlji8eKym3lX9EyLn8E&#10;G05yNTiRh35pE7mn7O595nTASEaiz04egg7hRhrISeoL2Cppxa1lPtjGgcI8JEQnIpJBoi+5Sd+P&#10;NpM8cnABYfpXUkenjvmi5EMhvallvJA4sw3+ppQeo+X8Lh5ZqRqt30WI2IGcnbTdEQaIBIk9i+m7&#10;9cyWpvS414oEqUOV5KoJGIyJ1B1/xashPhhiwFSAThl9Ptieew7TYbT35F013KDpw+PdPuZKEG1N&#10;bTfO0hx7bUg16XmhvZjt7hczUlEu/r4rH9IU5XJr4y14i8XBplbt3cPi2FOmR8/S0nL1BSBepB8q&#10;4FCuaCPZMa5L5MQPvl5RJ+R2RSyOY8L9IvHv5Ij50efVm2YH2S7X0uG5DiXICRK6lcQMFHDc6oKa&#10;5jNgp7N5PtrkrobNw0naev4KFbJF0OpsR5LzGb6JTMWY4dxW/hXzLKc3drPhke8TSWWx5XAIjHhj&#10;7vPxMaPdhuTL0T60rP6VZE9yW/aWGZ0SquAUXkAV2KXY7c5oH7ZZdhQu8Sid2ndh5rQeDDvu/6RX&#10;c5WWMc8H24Hk355Hehjtg/mIqVqSyI7WQ7Iu88y+t085Agzs/RJwndUfkYPdOg2d0KSD8pFaRnmd&#10;IPnkLah0Xz6U3nPYos4PfJE63d0oAhO6b6O1s/OVe9i5kwnUVBRHJJiz4yziLEdknMhaveOBPNhu&#10;MHOYsd+29ZXUAk3pqK1UBIGXfsdXzB96STn2eog9S05JYkjmXnuTI/f715Fyz2Kseg+VTtqceG2P&#10;AwGKUvE3ShPhaSFETnuTpvp5tuCmHxel9Dxbte4D96S/VUnIvQh+MOyaWjoZjo8DeZgfUnUNOzdN&#10;uz7hlqaAgH83BDAJUObp4VEGCTNGD3PPyqiog82fvAPdY0V8XB/kjfcPZFF6t6Gjzvfrg3QohT8k&#10;WIrfjjMgP6wPQotozddbnMPOZg+ZySBx/aE+I5fGgqRbFGp7kwyw18Pv1ocySHu1rKyc2qNDhOwQ&#10;qlYXmJTxByDtUXV0x7vbIGOsQgMA9bRrOcTlT+OPKd0tUErrsoSPs3WQwSM/wUGWi+CHEW+9P+mg&#10;rJGmABCDcuc80JCSUH4Y8Wi7tQZiByre3sGUB43L/fkgT2jO7gySPd8TsJjfXZ5KS8hrT68hQwD7&#10;pLRUSzO3zYzCJlIWeeHr7HY3+SLxju6q0DuhV3U3S1edyrVtgcP9IQnIfeQAYulWay3PT/7Vx0+3&#10;7vQ28ZMayj2qxRTsVraOhmXrg3SqmOcPuvysTR2U7RghHz3Sl8IO/eTGlLgpky2r3HkGbhyXrchh&#10;GRo4t5J/dalUOnrrJzh192Ojn6RvxXUGZI4LnDkyRHQURSipfH2hy9ADhJLwavUmnzgUInOsFqS6&#10;L3UgaXDn/PAFZr3eRNk1JfGd7gF/7NE9AQ9lyogyoMdUre5RwEBJjWJrhtcg57u9+12rciijYkw6&#10;ZvfYVXkUbQRlEBSYnKjvuJSc9d8Tn6dm8/JiAQgvbz2RGRezEsVOZUA4UvChac7d54sK4SGTIqN0&#10;6tSHV3j51SDApESUpxOXZ83i1EZ6Ag2UOzzB7gNGxZNjro+NshtHkI08Ta3Tr9t8hdIbt8AG2QrT&#10;aZS2FDB5OL+bQgEMZkAmvNdvkPyqn4dq2VjKFbeHrnA1BlfYpH7ug4Df2/Hzqc2Y2ragyZqJKDYh&#10;rH58j3eiVPyN0iMhR4lsI8gQpU7nTR8ybSIm2yObUXh5xIX6AMvQT/1hmXXhJMO9G8hTf87a5Hug&#10;uxASFGs43tBT+KYR48E46NbT/pRIVmdYlzK98UOjy10vAij3y4eEt+tG+iZjUSz+9uJceMC5lbbu&#10;FAKOU/dRLP5Gcbb7Lmpks/c0lbezRJ708GfRT0JdPjLDTod3KGYABkkC/KE067DNyq4ZD6ycTgcH&#10;b/va5ZImXRgCP2O88bb67kg6qC7yTA939T4eficCSipo00jyZc9sHG2ShhoxErwrINXUKJZ/36rQ&#10;YJw6i/HLfcu/Qg4Or46ZGs0eK8Zvy9mY5JwpFbsLBW6o0yyRmtg42JYbx3uzjHAobBZS2VaOm44u&#10;xfpeJS/pVfzLpAKl3yMxSwfPyz6Rnuqb1V3s8rDmX32QD1vd2RZzWN2UzBl0STN4GxBNjX3vrNnD&#10;Vjr3Fje9W736ePe+0eb+lWUvvHPM6mFLj2L55ZDAw6jPVgK5tjhvTcZmC0MBv2jQNF1In+7u65lN&#10;dFiMszl1MOFMKw1R7iklJ8YfaYUdsUEfKzB51CtsCn2tudboITAzG7mEfft2emIeY4F2O8S1uj8a&#10;8wpdtUkjrUN3IRz7qasa+sP3kaIzOQJDlhklSZmdFg7GfXB35GK1NwEhHe0JPq8zYmqTPtVcJgah&#10;W93a0EuS6BsvNPfsgxeLAdkv5cQ9FSjAILLPvPViVb7p6lQ+Vmb8bWsSTEiukvpF1rtwgVZ7lIq/&#10;p6Xn861vc+LwOzBwX+2wtknJ/6EX+mh8j3kogIwB84kvSmOq/D/Ozq9XjxtJ719F8GWAXUv22JKN&#10;9d5ssMlFECywQLC5VDTy2oBsGZIyM/n2+T2sekgWm+857Jm5OHrN7i6yWKz/VcyvtwToJ58m5yT9&#10;w0g6uR6ffprTGo1bCA2ol8XTT9NYLNeJAtvls/FYdz2wSgLfd1kADCteKhVJsKWUuC1NzTMIGQHe&#10;4nO6H5fs4jt55HiUfDsNlvrSy5ECFNcRAmFJSeXY0NQpJsSZjqqOI71nunFQF3ZWdRsfN1nM8VmV&#10;lxW1B1+M6wexLNTkKPagYrP+Ctyi4PPd+CwqZE1iJfcTKdwGaeu1lA8o3JLFBSRkUiq9hel9zfOh&#10;G1eCSyhm+Yy+SjGXUywwEVVnUylrvx7lZ+WUaSlY0YR7Kc1fBbWretFuQIyTDgJJFt6uZwuTOHYq&#10;acQaVYk0kaASLpL3qZtVuBtNn5iIbiNPIktegXREK9N11O0ahbJOHEM2DTfECxg2SxwNVI3+OHVl&#10;dd/IG7xzxp/hNo95OQo7l8a2uanyt/PPwcvrLJM/4DTMOA5vUW0y45+bVN27luo9jNE6+Ert7IQL&#10;8k+U+rI7Nwsu0O6z9BlTIxkOe+an/DfnpuKCXBHp973vnp/argdZaizg9Kx8AEFBA7WYsnq2l7i3&#10;soXS50pXoTuZQUpDSo0fBk3b1IImLOQUmYQ65X+cCPxPtChNBw5pNnkp94WGvd7EihoxhM+a7PIR&#10;ZfFT/ptPj5s+mdpZ35N203uiiTa34QkYx671Emzbjgu15lfN/FsC5YSv8Y5TjDDfkeRJR16H/8Z6&#10;YOWWZy3vzJFjP7WjCfaSKxfi1FLlW6PkJDFCZjEoYdVEcF9sa30Tg7rdeG+sGXbOUHw/9oeDD1E9&#10;vR6ET0Z7dN9fpOg9PBH4DKyv8TQZfM98G2dVLo0e/d2j4/lucUUgMy0lCFedYCZyVaQf+djY31V2&#10;Kz0neSPXsqP47fjBFuYkA1QCU44I2cHup68bDrBe5glNMuAxvW1hku+R0hSXobpxlc+2/lRB4+sB&#10;gPH78pN2ok5oghaiah7QPnhwZlFJEpPiCojkwORT+4Ygk0O+QSDpo+4bIogmVTmIa6wgGP3WbVkb&#10;39uvZ4dD4j1YdPFZOfOK91nJpUbwlRHTytp8T4VVXmGFUn8lP1MzmMQk3t56yQD9mChdiQm15gXz&#10;ppIRbfenykb72alQjOOERjmkpQk9HC+n87E0JjNAHu02FyIjSmuKTXxaHKu1LRI5XmuNquYlKMSp&#10;1hnaZU6plLWJanV1Ebn2OUos5PwEQp7MNl9F8V4cgzBo1Qs3sOhhzKCA1QYGGSCadI1nrLQitv4K&#10;9AKWykV/GCtr+TCUagdeK7orYN/gPEvtG1zcybPENaDQfSJZfuj6YQqpU7FBrRTDm1f7aF/r+p4g&#10;DEL0LtxEn2caga1n6AKG6s7l/S1LKdyrMNxAI9tTmwhzkwNEHIPsToQaLipGnX3ujrqQ2peMCVM3&#10;B9OnN6AkE6H6JV7B0VWp2CiGCYVKdAiVxvMpgVhyiJGxUhXoxqnqi5kGt5ita3tiZwiKwJbapDm8&#10;3Yh5ZmfUniXL6/C8xTnvU0JDhvPHJ1G/igKNG1nd79ogBkyHt8x3E+rHxaxKsngTp1Dh53K0kmkW&#10;gyawPiE6ErigjLa0oY2e7Yua/qRjkSgr3Hs+FeoHngydfVn4EuLFdThvcK6Z4g/WqW71SQuET6oi&#10;ii8a/2bQGK2uF/KkDabbBBKdf2Bg1xkk1ROqU2qZSPdKfyL0zBNFa6hskuJ39OF4kVO4X2aVL5Ty&#10;q3d8OyYktEdc86H2xyUZTr4SBXRPhb+5Ww4c1hfoQG6Lj0JF/O6+peteCh3hLOK/xdxw795AobrZ&#10;+bNS3+pnuQTPn+1y0eTJnV30UgiYXfodkacas6dqepWMavPmkAz8A514ol10GFpWBEyO4Q1dhFiV&#10;2qqHWJRqXj6Lremw1kVm4lpG6Yo3YclImxACdQfrryBPVcU7URmGEnXoRh9NEpxxTj2bGmdM66SR&#10;BLGUBlMH5wF97mDSEZIQdr4pqiifVYOzOIWErZd+JzRqcBk4UfaRJVWh1F+xTjVDTUbP8V0auKjG&#10;wM10OOZhlhkJSs9xmxTYX1DfEQ2RQCsXrPaTG8Kl2k7oU3WB78yC/1UaonwC3SzexMC8gVvijmp6&#10;J5jqMhlCwEtR/yyryWxZZas4HbpzBiQf2do4OH0LLrwqm/4/5DeqDbDVgv7VI6RP8Ru2ze1H1Ey6&#10;ZqFBrqjvsViyzyu/wUtq/yYd8h71OTDsoBLiuyrbb9gj0Soc2A/XQ5TPycXw0bOOUtSQOttMLrCa&#10;UUFxrVMOW2So+JPIfuGABk3g249Tc0aHamYYq6LHR943YZpAxOBYic/q4r2ilWHu905i0OQNvgKD&#10;tKRV1+FapEA82/WkcT/afDDAgFLp2qmB29/I5ZdOnwkputZlWQqadxIfKT/kmBeYUFmqlzStSo50&#10;hFv0aOoNYrYixrJlNNLrNaSsqZbZ4Sbtttcb3mzc4QwmZGLZ1A0k7yeywY0TdSdvdcASKfFlWuiK&#10;aR8dwSQAqkpT7QpsHzf6jD650m12KYm70JDah+aukBWRRWZnMLVNQZrqW115GZqfzW86ZFE4XCbE&#10;DP0mToju6a2Sof4KDiAZ6Nkifmr/bNLTHJdGgi03yWEC+gpPdGmyODShyzorv6EiURUlDauyNezz&#10;9lP+m3ODKWe2Oura1fdanyYOBEEGw6D1T+8i7KeeMFzkXshKM1z2uMxjJc8YLjxKjlpbDMlJoXua&#10;KolJocLFXiIGqibBoAID7c0W29pibrdblM4ogz3exPFTCA9rhBbHOUh34HUQsRoTwvNxQ8LyWaR1&#10;4BVjvmppTEj+r5gQSns5JpTxql1KDKI7N3XqQiHbdYIze0q5EmFZiiKQnhCEV7Q0pkMKXyIe5r+n&#10;yj1M2HSGtdWYvHR65jwqqbItZTe4pZ8K5Qn6Q+l0jKP5aM/oD92QG8JiSmhPhSGQ/obqEbSgAoW6&#10;LyREOK2IkMqNWj1qj/70ymRt7HaaR5A5X++6aViwaCVttrDMB97DirHgAnKDWrHplDtg0i4jZT3N&#10;sKo4AglsaZ4zn5Yz+sMa9/29SO7K4MlX55q8RLzc+NquPqEHe1lX9gQtsKVo+rGraK9tV5nzM7yI&#10;IqDvMyDeKahPSVesZcuNKy1g7akvuVgyt1OGSnmGI4ylHvinlqloAspmtRNQ3c4qjkAfDzSYqIA3&#10;pBVeAXKVckfhRRUmd1Bi3VUS60hQo/bkRYRp79RzvcQ/lVmftICvl1fA8aDJmBC2W+3mAQ/hzaD5&#10;7lc8w23zk8SbGEv1bHN0FTnXjmH7ViULNy6Li7Fbzkp1+E7hybQRXjNRo130JHo2s261Wuk7ha9r&#10;LUerpLmim1OiUKF9zDAR5d3+l8+hbPVrNaOMnb6p180qKkRbfSvNORBY3+iSamIZqH3VrrFLLr2c&#10;7I27kdodOXGa1nPVX/E+JwMj5qHqvImbUALnCKQ6Sz7QseoMgmtS8iFnVYNJT8AqAGZXBsRV2Rv9&#10;9ZQpojfJUmFyx+ukoFUBz/YmcchKQ7Q0cZHUxs/Buc1YBDmC6ETnMPH+2HNw9XM0fhETomK0aie0&#10;BlPBbpstHP3G3c8kK6gddHuT/axCB7NYFyBq8Grw0g7IebToLY86A1hjjZ1UILAb/Xg4jBs/5b/5&#10;NKGk9G99S3nwpSLv8jTh+5gsfKbTl5/aURaXiJBD0N6hWmRR+VDH5OnU6unhsnhEMcbNgnWgb+yy&#10;Gi50ts+bhVPAgaUhCiYq7qWjEnwlB2FrN6xrlAn1hm2fhSarrMH/p3aPMchn64SIP2O8tUFivB2r&#10;FZv1V+weCrwi9O1NrKNa18JtsQ7scNLWnkCkAxkJBCBv6FfwQOy+gIlIrZxiKvt9TVipujVwBSh9&#10;RrPFhZnXEF84v2kpVqj8hNSjX4OZnr7vp/y3P+26wVEuDQQ/tcMhbW3sscc1LYxNDBXO5nLCTfE8&#10;yTPJp1XrHpi4rGcLk/BJ8kwsh1VfJLXAgR/CVIsuBDbywFBg+ijrw+tNrKBl8xXhnVBRnsAJK8vT&#10;qIYwjfY02kjYNdPT2/Ug7g0BOqwOYjRj106C3e8WhWgeBCs3bL7pTbhD9R5TJOCUfbSfJQyDs9OX&#10;fOvW+Z6nU1dWfyUmp3pNsgFelWOMA8i1CWhHKo2aCYnUoDS+CD9kSOSMVkYtxQ949ANDQ03ttRt4&#10;DbJB7xjs1SCqVQxCOoKpDp/BVkjcVpxnWglqRerFmwoMHGppRUJmt4pS8Yo5gI0PafH3E4u0uwql&#10;HXVqnhBZCdYnYedZdnS0TJx2DhmpCWdFLYHkZFYEjvHMlb3GqZK7iaZGQeG5c1LxuTiL+qpKKibc&#10;TksBf0tRq5oD5pu65zuI77LOepjxmSWfIUxtvxLv+Cn/DfLmLHCMdPKhM+bmVfmp3ZGY6kg529l4&#10;wRQ41ZHiNVSt5LRYHIKwzICmazj2iVCGHTOUQzDjleqHjpXKBx+uR8c8yBhs4hp8OtVR88kYIU+L&#10;puq3d6sfB0XZl2zZvMCp7HlTcqiqq1gK0dJsYnjZzR1M6Ob7zK7XRdmhLhjj0BQel4ZV3V1c7RWc&#10;sjo7QjkERLFIrrBCqRiXqzZzvOCVz13D3PhuIJGnXwd1T/tTISVTJYhCqK0JnNcoBtX3BGfP6CLH&#10;LDPd+2KnQcJrPWBWodRfhjk+S3y3uutxVPQJ8Q88DxPVwtl9w/gTAngL82m5PjQCvPVL7STGbhrb&#10;Tygay77pyqJsnET2yvdP074avaUZcK44IcVy37iigxb2BU2wsvStyM8Rvty+b0oHi4OJ/yG7kR/R&#10;vvLX0lsr/bIqa00zDeJTKHDRTJuh2KiMe26ye8wZTHI2MvmH2Nt6LwA2YaZX0BZxCbHK95FyC3NW&#10;ZfzBUSp11F9Bn8TRfUuvmt9XgUcWjjNmVHG8WDfEqdM0JpiUgfyzdZLrmHon/IUJz/vJytxWF68t&#10;F2SVQQSHa28Im4Vj5ggm2HM69tX+m7Pblape8j3IHFP/ZnENHFciilPc4ra0NkFFUYbZTZp4/b7J&#10;7BSmpvSf6ezPAXqZ43uJtdtPSg2c+dOs/LIUfM7uCqbr5Kr2rLTTdB4rGTwo4Qi32CbOj1JdakUf&#10;7hYbpLt8Dyoq43y2U3O+zjmNBDOx8gRQ7aQ12jqs/h5c5Jl6JjdSRGnO1olZmQ4GCH7xTuGBpXar&#10;kQnrXfxaSj9K3N51lyHrrVoo0lrIhKOCnA2YV/8dUeVsMYYslsvylG5JUnf6IkE9xcYn0gTV8PCA&#10;efVTol8kT7jr/sRsSI0B37RCiTPMKVp+8ccqwpXJPSM4fbSfcrw5QUwctJwVNEpn4Vz9ziTYcJQa&#10;EoAd6TtHIH94Q8AjX8TrUyDCW0iWiO3cJGIqBTsG5bI/3000UgzTgNkk5IxZNEfaUAR3UwxhmRDx&#10;4BS8Ck3cgQlPMIsnqLZ8FgJLyoTRVHaB9YDXLFgCIZgQ50eolfFkgr9GdrhlyIl5xALqVqu8xaka&#10;d0NNlN6mPwIeDhlOVEvTFHhhbBkNO2trLmwzrL6M22IEWWuqPH3RtJCG7kCB2Y8aFSfaTz0RvONp&#10;i1zLr2cCdyj3ylxuKvyiKVPNpOonDRHerXsL41CMRmNKccoZ1lXVX6knq9bbKXHQd0EkSXCuJBNN&#10;1LEfmEwAZF+9uAqi/kqANOx3QQYTLfyG5AGEY66QnauzUROKV2kfE9m9A5LQbQoQIW75LIFSVKGG&#10;OY7MMogWkieRnKk79gcU6BTZ/qZ1EAW3JADbTkpGFcx+R3B2iLsHaYh71GKeZ7CP9gBVbdSdmNan&#10;ENwgcj4ySgVJH4vIp03o7PRPeQUYBFWP1fmWxqx1tlKoChOXQHo6UbFDkziEuXmz4xY7sX+WTJGK&#10;WzINnDRFTuQN/Y6ljM9CQ5Vup89eo+1zcoUzLw7XOeVsILUqac7ZHqrjK7gtSQe6az04VqWa+svH&#10;k1C8t+yyTiyEXkgnnbzCJKEjTbebuKUCRa3xGpmYEvp+4phDksYghuYCEwpLw7kT2BluVfdp6oPV&#10;1P0kjaEfe5TKBbcTw4D1tTcPYaIRpFl8PYJYECoTa3xIaZ8Vt8jnZP39ZB/CxNWVUSsCQovQx+FI&#10;KKLBvDJGMhvwQ8WgFNktDVkGWpqQ4Dwrv/mOn9pSHI4aGwZNYS4LRxai29ZJdNJAQlhP6m+eYYWV&#10;UQ7x6LNkqfViglx4h4nP29foPobp9SZWiIpSDxjQqChsJMw8/ZT/+mkiRyuVTE9vccicMCMbhJbh&#10;XHCoDmEpFmDR9XoF9DOiJbHLN7kw/l41C22n9sIpVGiY7v5rihExL+cpP9b7FqxQnK62rYJGAPyZ&#10;onbdB28tiqd7QpG/ucXhn74Bi8FolJpQerdIjVR1UgMP51tyAVFx0xf2eD17mGxH8q+reoz+YLv3&#10;mnPGOVPPkDahye9fodRfPqPjXOMGXTyjlBvgSmifvabs4Ynq/UxAwh3Ox3lLDF1T9ogZ6w5bLWU3&#10;2HkmRamhnp2dcdIzXQtLdPzVwsQJryRf6SZWP+M09SILPibkCsRDmEMGXs06rgOnEKF99moQkq+t&#10;FsNCgvRp84i6g/VX7iexV0yGeJNzWNeJg8iRPuWGLdoQBkU6Oehx2KNBFYrPjKGhnTqsgUbuefop&#10;//XTLDnnJhdeD6P5Mf/Nx3mYfhJtKYqah+CdeN/1cdQtP07ezyJu1sdfwSUj8A3KqMBbHq/r9pRw&#10;VdjoYk7xUqcUsqG4gCpmoJTgWo9KVlrPbleuiYNZFdA6S3pIfZ+f5B6IZ3GgvmEpyRD0YTNNKKuw&#10;vChyPC33YdMhkcaiyJZPk5DgkCzA2VTg8gkaC8WSUQbDyjg7HXDVLljxfizuCbqFkxgXH1Z/h6oB&#10;EcqFpeco67zBfPBU0UgxX2W1y4dhTV6PzMq6WnIbiRTGu7j/Qwc/W62yTrwz+FtqfFmVcfSEjQ9j&#10;iSyeEVi0ew8xvVvZBJid4yInymqW9eAnSE8+NTTiyfPe0k2H7Y1JyS716a5EVH8lSem6aR9dTsyi&#10;aLLx9iQQkRe3L2DVby41ze74PETyGzmwY8YXPy0+X0J5+eGLc1gWsrItxHIJAmZ15xlYerPbc8Wl&#10;9Uu0RJ0F3FFI1xxj2syrRYi5RxEaB4FojR6CJbDhmkmOSK2ZJFeItKLYPeoXl+xGbk3HeAtKxrOt&#10;7IYd2IUZyc02XoIq8yU/5r9BBIgtMp6DIdNLZ8Tg/NiOchBQ+NNdSUGH2cJD4YB4FWLaNCqienDG&#10;5TyKZw+Jf2Kl6K2XvnKSgAw20NPLorjLtXy6IyNZE1v25LqUFOocEtWEVcWbPUDOh7rJR5X3UFfW&#10;bjUIwkZJS651RCbKjLJzGa35W2h7+bQCtvFpDs9SrsbbTf/QsSCzC/e85WTdvforCQDHkjM6yRRg&#10;UQtkKDTz3zk1SM5lzepnmiiB/T1KNTbWDRPrytEYKt3Slp9258nnEWAWJX7Of/v3Sa5KgSydOyyD&#10;p76PPu5VqGGUvS/+7hZzHFdXYCrhKPvbWCbDMTF2k5ORd57ybxrGP2tiQtYEyzmjFmQyzeyT0kSI&#10;RSZ8Ax0qzaORQ6PTdZiUrCQmDMl7kKlSMXvGM6Zs+olREstrvQ4S8jeLvkAiPCGgPjFKK/YcbY9t&#10;ksEc9oJlqfiuQJ6GW/exIq+Ugq8NiBMCA3/ASx9AHrMeF2aNjZwudFPsvLr5gYw/IsmANiWDdius&#10;+ivpGA+mUBiz5nRVzQBso7760/Cu6j5mGG3fb5NIcMPvxbsQr/ElKAs6JzJQVK+mzPE2JyP3GZ6R&#10;ce4Lbft09dWSyJPzVYvU2OHp1D7AUWvM0XCky96WFBMYo7PZcTG0HMpCNniUwWq8rUzSPUWuM1WK&#10;V1oxqPvkiokWp5len++XgKoz7MWOuTyv0mvPiqsyVn60Pg9b7phTd/Vn+GPdH3nzlvk/wPQ4+4qF&#10;1sjzQjJwiYXrFGqEuPZy/wHkmdB9Td84gfMxwRarKvJyAiHMO5DL4Qbycg5mrgPbqYbKwnWA7H2s&#10;q6y/fBow99LLpww+hfwL4aJkdY1AJsCCbbxfUEHyO4oHvcMVVv1lyPO7pPPVyAla4vRpaQQr5GaR&#10;Jc+6iW0dYPONDb+bh8mpCnfWIIMZJSgtYaxeuM5+zbr80vjCp1iDFmzktBlIz5XJzG8rJ/jv3Wfl&#10;uy77PEHW+qplwsRak4Hkfu2+leBEdZX1l/d5kok00lySnPj0ELi4f3VBRSHA6WSQf6ns/RuQh0yk&#10;2BtDc/k0fqckA6q0lGdZIE9ij4gHDaRuQJ64ELcFLbneRXDhOn1zkahDmCh97J7OBg5TupFgt8R1&#10;0NmaJ6htJIGuJYKFMolilXKKTEOZIefYnhRRNeKtkTM+zaL6p0mwa5/up4oWJO6ZRECa5Mkb+0zP&#10;DZWPtEWxzdkIdnxa6cOJku8hwFDKpmG0iDyTOEXkOz9eM+EYCCchK7GueJBapVMmo6gyTwraTGHt&#10;AmtDVmfWG9yTyqGe8qE6zIU9YkI6ZDHdjT3WXIbB3601K0s51vxaPY/rseEYkdaQw6RsLfKZSLBL&#10;pIkmE1O4s2aCHtbNkZGrAJ7tZrRwioIrthl3WUfzQ92BrF7ruc+EHVe+DU9XsVYjQNS0VWXhnNHG&#10;PYfVr9F6U+WX9VdyT2WiWnPcfZpGT3CPgLyZGCZ7RgyVioW74gZtP4dtjFmTwWYzJi/F/X1uUZlY&#10;FDdbrhup3C1vBhUUK+ljCdnipUvt8DVV/NZfxjZ82/IZe2OpaSHNqMX828TkXly0IfXwtB2Fezgv&#10;SbpoBotWTe6STKr4KPlIIQwea/k8TzKwn4ev2gvj7+5Xhu/ARhwJAwp3FFakcG96s5HButiqDuO/&#10;MUxWFt6by8r2kDGNfGob0hbIyCRrmDuUU9pqiXR7N9Ed7N5HTyPBpy5Km+01w/hrCQ+D07xJNbgR&#10;1YRQJnQiF1ZhR4fP7KpHh1zc8tUZBuVgUucOq7fZDX6BxFdCXlATUrh2f2LryALwRhKhWnyLxABY&#10;dLwNx2Ma5/wCtg4XzHdJQF8XRfcYhzXUT7i2aUBkvPat2op5KGfhWArToP21aZslLSkyfJo1J0po&#10;60mGeSEDGkS4XoVN4X2fp0rN9VfyC3XOMSviqu1skNPFLEqnW9pB43Q1rKeKPhq+2ZvGK7Ra2K/Z&#10;59owkQgdkexwL2L1c/uZ0iMwcYQzHgNzmQolh+7zSGxqKdWFJ6KEZoiAg5JVtWfnH/7smlvViC+N&#10;w7DiiMLF7qjEB3923R16iSXn0XlMT+AFstduHOk0h2eDt8hN8J76Of/N53XXQc+FItx44cFbnCpO&#10;l9IC39S3S+u3byg16uEc2iEusSBFN+Qr00mFQbQ2cTuKX2dKcC7vgWQbiFZbc/Nz/uuVFSioTG3f&#10;J+myX9k8deRgNAnodF0XTui7ElPBJnzzTpyAS9N86Sn6MJDbmRiQESXpc1bNF51oC7UQOnC7PXDK&#10;TZONmC7Usl8zIQ0TIln/ZMTXT0OZxJhiu9ituBVoTAze4QAcfkwKmPT2BfK6O+TW9uw9tNPnIgj4&#10;s+BfOQmS9rut4u/6b+4+8SGMkHweAd+bGfk5/+3Pg4PQVMlz4WiaI/m5LebwC4n2AzWwkdBvO2pY&#10;lSOx7SbzRV+DP8tuam+rGPgO5yeaqs4h8S4B3cUxRmEMCTs5TBxlcSW+IgicajuaHqmpPht1lV57&#10;4ohoKvIkP0rIOpYznaj1efCehi/LI8BqmvRzFZqh6JjnTuDxS3nYcUpVumom2sJbQ8/KNZW3apj0&#10;CKNg7YQaVfWQ0U/IDL7sGgjP1H89R0rFs5WYnv+BWFjQvJ/zXz9fZsVBPaIubHc1G8ulKkBdzqUa&#10;fqb6zFG6IqpgX7WYW0zs94DivPQr8GnqhCovwtHgNEfRIamLdWJS4/Kswuuz7d6FI+whQzGZkEQI&#10;hGqhklYIa8NmSF6ElKF5T4WMWptxc4QQLN9xgwpr3R2yi7InP7upSrzElJ/zX+8mSqylH8+PaiQ/&#10;V6HlW2pl5BxWqWKLZkwzBqtypEDQhKduNuEadxJlGAryHCssz8AwX5O2FOldvOWNenxiWZhvr1eS&#10;BpntCyYqNEP5TkUqSafq8lkTEvB++UZm+ZtQS8qevaSNiSUBQizL3c+ohRzTrmGRcJraWecVxEC6&#10;hoWlSZ/6Cpm8G3MauvLeaYqi5BhU4FgzXGap2GOYiaXaSFlz5qCNiZF+lZlBVD0jcK3LVPzW3YRp&#10;AzM5I8Z9uvMe7ibPkyeaqSeokqN219/1X++jSLR/nx6vpjE/V2fnt9jvNDLUCT2xOJY6Iwo+u0Qy&#10;KRrFZEw8PsbEA8iqjcp3YUTgBi5syCyfT3s5uBeqW5bkH+n2+TYaU+fJFVb9FWtGEGJS+F0uG6i6&#10;mnpJ8r38NLQf6RRjYuqv7WF5wV09V2HVX4ZMNUE6DSiJpyi+cGZwjRelfxoDe0EJEY6eDqVa6b1X&#10;zPttmBjP2R2JrlmYSE9LOwWB3S6T55UhfcBFoE9CDSk15E2qEXF5C1yXEZlcxfkKIWDTe7PJH3+g&#10;Sy0rozuxnB9NwgIcibLMdH1+pD62yrvQuqYTuN0zfPrOxuEtrhtZpo6M9J5xFpYmBDKfnPLO24T6&#10;rTtUWPVX7hz5za4q+IYOCXDAckKUaG+ll9oPsLYMq51ZYAdP7qMsgy1kJDetQvwuFdh1zVNiK+4m&#10;8qfXidETzpDxGt9JCKQ/uGuM5ebCVqqLgilkgo0gK/t8ZhpEJu1iZZhptrePpBF3zjPr5Arfoc+H&#10;h78fe9ru2aG33QzdhNQxBk7MfSt+66/cZ7TR3vZg7NSAjKPNjPI7tLWqzsEZeTvPDg79R1765Swo&#10;DtH3SCVJnq+f81/PUVmuqc2SEqLWwVVn3q8M/4GVXLr8ZI7mWBl6rw0wAgZqbVV2U7ddJE8hJqgu&#10;VAGzwqq/cr7cdafIZ+MNYrrhb+iQ6aKhuGkMw+OWQy2N0iKgpZaaB1ZYC44w2uBC/qjslwVH6/Nk&#10;PIyd0yyW5ys074Rsb09dSCsKGX54umZdyKEvnCRo9Q9JvIidneOUYNC3neF0GhifhsFZsd7RKR5K&#10;uF9A7mR8eDbhwfgMctamvgEZM8a6wjgC07CKmPy2MXYIeT58mzVDWza10H2XWzGoUpOV4zUjHO5g&#10;G8e/7TAaZXIRmHZqLEpNWL3PG+GgogZjG99yP9+VpuovU9i4uG3L3nG19EONy7vqhLQVZmIdMhO/&#10;IfHUyqajcydYZpF2RYlkhyFLHt7gF7jx3UUVh5lpZGAbm7nTNu7cmgbMTKBPU5hE7R7ycv5x/2MS&#10;JHXgmkO3qzx1fX4+f1JhG0U8p7/gpcJTnVDEFhdhPSqUqLaBB7Wp94UjyAaPon7pgWa2pSNMVrwA&#10;CRn8LoIL74hbigIZubZABuW2LNtNNV5thVV/mfuTutL3g7K4aBI8FsVWZ4c4Qb4MEzXPTAGlQlCM&#10;tuWRy+4QOHKgiLf4/3PcH613QIESfE783e3KyFCRbhGckH8HpfWV4V7rFgTpKHCfwjSmCkIpT+TC&#10;b1e2h0zc2E5JlerXsCON7npLCj6NjKrsCn+johM5b0/sjAerb1ZXgDaLwkLvrG4zjJLRuX8fPoM8&#10;XWPColBAKonCCLCWYlGqgamxQZwIxOVyzcwBE+cc21iCzocCsm4jLRs5FcsyzDSWicGC7Osdw4dr&#10;HhW8208jBL0ZaG9YbnVikIG9nmP4Atk0nueVKgnfuyWYtLBPTPk5//XzXFJpn5UaBOGNqZxzS8GU&#10;NpJHldslZbQirVWVJ6NUPni4H/vRIjLefdNjRy4r20Pevjt9mgusklEOQnlm+BQyITEvik4xoQdM&#10;n8bJklrEYAjTMEGt1F/GoT6EDPWbBqkFRikohMJ9tIiElSEMyIjvrMpVuAwtK3e44rf+Suqg6l35&#10;g8lrZFwtkIktWiBeWSiRvNGtgEYDdyz2b8lVcWSBPMR8dywKi72LtOswTk53BGDNHPob2iLS0/lp&#10;HAeOZaVt0vB7I7vd8GhKMb192ef1FBKjQB9IPE/z9XP+m/uibkedUeuGZfNDP7fdzVmwEN9Xw+pZ&#10;D0Zv8gVoyHJJxzqMFm2pxbZy59I5HcFC5X+I9V1VI90+18nsqljNHYgQy7qOKHhUXWX9lZgipNed&#10;nxLpi2Ahv1XtpmNim2FdwWBZ24ef201UJhJn/FH26hkeLO7uWF2bo30tT+8mTuquo3es9BMydRQg&#10;sRkyrh4BtXnqMGEKwcEvK9vidOqPs1M36UWu+oTA6RtUo+pZwrRV5XEOI8ut3VVY9ZfpflwSxuky&#10;3fc1K9m5L0qmRV3z1LXmqbO5hTxrEbtjP6kJu+FJ1CNic2Jn2J462TBrvzvWjCkzsH1lV9BWFw6d&#10;m51BRso7qVVcFP29MAR6Hw4/3mYYQ6Tziz58CBkXYvePXNdMesn49JUMCJcOeUn23B0Km3WTDY+U&#10;t6U7w1BFFj9bk1omfblBfZIrTdVfSduzjkummGJJhTvPLBRqW8wVBLUvq8DTAMpu8EhwPaS8bjSv&#10;kMlpcyY5EQd8AVVscMOLC4SIxOCZuXGekShqYNB4AWHqtRECUe9uKOGNVuHMjBKytNQ7Pd5G2311&#10;Y80E+JxzizsC4VTXjOOvpwLREEqVfQXyVKevexnCmjmj7RIUQ49cdCrSXzpbpxZdlb0FMifJLI4m&#10;NrJNGD6CrG7mbn+nqHZW+5mTkOSFREl0SqesAQPl3oGywDZ5R7fqM9S2hDh/2ylC1ZnnOCArMcnD&#10;UFAY02N4TgnATXZDj2RnVUGakJl/Ne9I3XnZeRjl/vK6TtimTTH5Qfk2zDereM6wTaROPWHbmvHn&#10;6nLp8mna6XvNaupdZRWRHlJLEiVkCxAaO99n0uZQiRPyt1zyViGT1+UidHwPQK5rJgdN+QMxb3La&#10;ggzO1gxZucqVFXC3bZt130jip663olXdJk2MHIiEDPbSv3YImTxcO67lOI1I2YCsrJHcDLZCCYbz&#10;ZtBys/MhVayEynKBbH0sOLZyuSCKwBRxJfXXjLPo5/x3PE+Kh58His+un/NfP09ahrMjCK1nUIdZ&#10;+bmdHCGPTbhLKHi4VsLiKGZKPF/EP1AYnzZffW7a7kMnd3RtLG8yLfwulmbw47EH8CtnGFOxn0bL&#10;GGbi3kFmplsYApt1lfWXMYXH0FyRaSy2OTmHoCQnhidUvtKy+2QNOtBDlrPk6DFkpW3bEOUWMN1A&#10;NX+aaH63FkHPm0jX7Gt+BUvNjHlOIhHvO5BJNvJG0k5IGYkFMmKts2sqy5ZT/pKYnvNN8A5LqTle&#10;M/40973iH2SX1VPemH0SIKZANmbra0aOcPSDwsihUGbkOWQkvi0r7FN1eJzXTC1aT4ShCFJd+aZh&#10;OA7DhvwDGTrnkMmSISPBckQ3uhRskwjDp5PCFNtatDMSI5VN3E4V1Jl33V34y462iXopszDfhc0s&#10;fie1hhvJUMTpC0rg37yd84Ygsj7xELI8d35XN4OVfYa0yUTxxK7JP9LL7S8j9Cf+errPxCBppWJ0&#10;spGVSUWQKCGjQGWJvymMckei3TnvkVRxtmZudSYRKbAtOzd0jf5pdCBhuG2kTOgF25hL3csnH8mD&#10;vKLtPherpb/bIROGgQQN2Z8ew7OXr799tmY0rpEW0SNT06fFUg35EtdSn6o+LDPkxqlSmYn3eXg+&#10;BmRVI3kjry4Ocv1HFL0PH64ZTjJieRf3CDVn/VoONRtcOAmHymU9eEC8GWeQ6SkDNzA6L7E8RfLM&#10;KqjhXUN9gOv5lmP4EDKcqQe6+6w7ttVpcwQZ7RIaw0px8Mm46TEil3icqqttqxxEi/4NttWNzdJ9&#10;DJ+tGe6HtmdsXw4s/wG3p4cvtA0roclZDnfH5AWy9bHQRhBC6L7+6HdcAb9mD6/Py9nan7dpDxQ/&#10;57/+vtp22cuAM63bQ37Of/08+VtWfkcGz/T9LT9ClXHDP+L4CvIUYSq228mhJ8V1aoGS6NGUmOs5&#10;YBfM7SHLFDXWr7kLpEx0m+2a2EZkariOlMN1zo5IbdINAMHcYQDVMkehxS3jUf2Y8QFUio49CjM+&#10;l3YI+K6K4ateSsthcYMT6RgVxUOFklZpFGK94cbFuYJIiRmjly+19MRBpYGHxoIoh0tPqtQb0nGs&#10;DUkkhm17tLvYFJ0JYXQtnWxgqzJzAiwsva5WDed8HOFPCoOfqhSqeHawVc2TqzscLxNblmAv2cRv&#10;0HEdnrjp4SIxgQ30h9UAoqAR9Tc7buICYPeKvorn0rcEkj58b7WwNcuYkXnsw6lK5oFkOFzdW05B&#10;n3LfoLO9ZXd8RK6py3h95IpIklqVOuRtF6lKCwof0BFYqMTV0hyHxu8nWiUqS6axWRHu8EWNlbvN&#10;eurdvGJKOmSDJMdYeQLuHwyFzjKajCsTg8B9ikgNUi78KTnDJtBOvSi8XOF78A6rKtRXX+EOBiWF&#10;svAPQW79bZjK+UHCRseK8KKu3Jm6pBGD6Y7oPjE8rS9N8i0Xb7/mVYKhltsnRebNs/ldupu5ZwTN&#10;GZL+7lbuyDHUNVlZceWwItb5qFn8VSAikntFwkjBPSJg+jnACNPztUm7vDVsSX0GWV46LMqg4J7z&#10;3LcLr8RQZTbDkHfPCOppx4eQ9bmOTpBdBBtnEpbXh4XumXNqWL6pnLeHDyHLcOv6U1vgfCybgt6H&#10;/emOEmYqP83fBVkNWLo2Sryjcl4SpfGB9TVfh4nA92i00HPuLaIbBXHAPuvLp1G/1Qb/ERmQVcSN&#10;rh6+R2FE6twhaadHcp8kmfrrpzu22yUffzfkfpcEkC8bibeu51+hFic6B+QyTKzzXJEkYIbz2nLh&#10;mjOvDsyDk1wmRv6qqrByM+5hu0TXdTrrqUJOovblpxkMDaqvWfUIg89C6HvuvOWe6lTpgMamxgYN&#10;Sv2YYlHdIBiQyVHtE7tZb0IgBc+qPy23YGEVMhkd1xruoAGZDNbuZJAJfGOfEaK9wG0jZpU3ao2H&#10;8MQqpMnPQ+vJeeNRuKFFI+CmvBayOqtjmWgBHzcJQY413kEAAK3Qh455hTfzjHvSllFdkWIjL+YK&#10;U3mlRIEYxphZkoyURNO5Z3fdXSBbTqcFS8pQz1tFh84bWHjLz/mvnyeeaB1FSSHhppue31KwzA2f&#10;2mFMdUIpbkVSWJejRXs3nA1eOIf6BndmM2i17HevDk0V0Vpdk8Cuh5qmkd0aGwbkBaf7NXMUh4pq&#10;ShhrJtnYKBFrWekI5jR0Z1PhIWS6zPTkwYu1TQtAPm0SvZ4d8th77ehwApxBlt+s5xai4NT4Bb77&#10;KTVqM6xLx7wZd/kFN+3Z5t6xonHzzFR01zdDMqzrzp2FHq5ZTnPPGmu3GqJcg4So7MMSDIWFEpF3&#10;h2dK9sTKzy0VlfV0pQYjL3zifVEU7/paMD59EVhFSPfhszVPd0ltP81C+oHtnx4Tm/WWPnwImZiM&#10;LeyN74zq/1FxdFVMSkJvHz6DrM2xCT6skL4o+qKP0oqusI9hrNDuj+/q/hlktXIcuq08b4WEOM2D&#10;xV0hKzjaj/tdyGgew267QpaibcYsZavSNnHSyQ7x8OGaZQz0Y3OhbQIjNN1Ltn6tKxZX62eym8qH&#10;kCVazR6v55lcH+KbhuwD2/eZqPXQeR7T9iJVeQtvsz9KdM9eAz/nvymFuVSwB0WHRsj6/NxWIuEY&#10;0haFAiFyrvUaZF30IG7jF8uwVuOFi8za8CFO5+3q73ak0eFroLyTaB9uRnqHrK3d8kiv3b55KLdL&#10;BDTAS6eR9Xm0jC6QuwL/HE7pE0bvOeP0wt5J+SAc5mGr/WNl0GaPid6kU0XkuzrYpeX4NDh1SswQ&#10;431Y3rpxQjinN3Tz5tjwse/etfFpNrMf3av6QQHB1IzAnr0zOiKlD3iJzt6pYEAmrNyZ7FWnohUh&#10;fkO/bY3sEDL6eKd+3J7Vv4A7uefCycasVYTKJjdHaVcEncv46WJ2XKl8uHBYuld2xZhGjUqNn9wt&#10;cvV6H5Af2V/+aLmE5rgqJjBFXfIaLKCfiPmI2lvU1XJNChZSvktMtVsIlSfVX3Fm8aNQfeFXL6EE&#10;9Mm+np4O680nk4PT53dZ7bmRoNao3ltaBWWv6P5hpbP6w5dcDbCK1ZRg72WB0JtcTekaOx4JJAZL&#10;sS8REY/i2i17SwVyZztKsYrRo73Fuh3JJZyhyCroYHHc9LAXdF6939zh4FsqdD0IyNpy4t3eYjV2&#10;x7iq2KrXkSTCHhJVqnclKfUpNmsmL0Hpm6fu/P2rfbXQiXW68eExSqwkd145JDd8NtzIRG+r2L3N&#10;egiZ+XhtcEGkznRxF8mYELY5kTxLshQUpU45QXA9V6qvlriH5Qm5i0kXZyQFcmxkj2ZT/cO0UO/H&#10;Cx9ZDXhygOhi6UnhYTpnjrRIoqWsXyX+UfRiltPtsh2SObd9g1APbpAUEQXzITqqZVuSvlrkiuXu&#10;Nde7nAL5087F7vdELW3VkymlHgQTs/8enmwtfzPKie8HCLsnwqFHe4tB3xO15WSvu4fLypdLqumq&#10;sgfmSUHnHSwnIuKDZ2DpymjLgwK+JckSAdNTtvCiqOZ1AqsWAfZRke6gzjOn7ELJcT5AXHygHKn5&#10;wySSmlZpeEn2TBnlsg1zbHlYYoOOVqs2r9ZMxqsmKSLO7mU89dIco0orj1OA8avOKeerRYnMA6Ts&#10;qGpY4vx1b2fA4ugtcSKSs3qzQXmVb4RMcFdTEZAzJp6IbvQIyYj5iN321SpxMnmYDJYblKxsz757&#10;SPnqzKZcgasMc1JEWmuKyndKgDVYhMYNty4VLl0f0l2NNRpH5VwPxklXrmEDQv1KI28c+2bOuDQ+&#10;s3OmDmXMSCbtovvPZZXUlBuuZuvZIPS8S7v+iJJ1N5YzyuiUqtrUaW9ZDLByPTDK6sLWtb4WfATS&#10;Ec1bSq5227dkALtgnu6CmneQvx/z31AxEca9C6/ysDpL8mM73UVc3tKcyCL7OS8KtbMngRGBJx+m&#10;jIJpSwuuMRymfQVUf+VckebWxciHWG4n1FWOxiWifumKqCs9bZe+xHK/cU6IYLyxwovTakmL5j7g&#10;HmEDE0vHyzIpzljQ1YVyjOxcJ9U/Plzk3+EvfXoLKTRwwPWl9Mb18S0udXdNhG3IVkdslRJsSZiM&#10;/wKfaZfDorsKMyKOowbJs6fLHVhdsJjhXdLNyScsYHXVYoYjKbMgV6F4XOB0KgXT4Zc2ie880VIB&#10;VVxylZ07IteX/Fh9OTYA68ctjbgRAsOiLp9GE8lykXi6AWSmb8V/k5kjSzhb+1luwSIwk7tRRQJy&#10;ysFB/LsvFeUYsN8KFsJM3Q8/CEHhG2BbyW3gtV3XUT+MXEiZSFoK6fUVF5BRajSEMpAnbcoX+t6u&#10;liOcAkYtBnDFzWgU2WVFgDpy8auOEpYMQS23aCYyHoGF2vvVEWolXg060oedBw5YJWLOYKnuGavt&#10;Uz4CiyFvj4hK/dQpYJIDlA46HxTZRJlrBat2pyGK2Qw47429FcfsryrqWMDiHjKScX8trXJAk5un&#10;PEVSPkh5dFCmsz8WFIruuHZ5WR5HlGRXJ7QRIgJPS6tvIEXuoGksALaDoa/lsAH+qv/mZLh7j5YI&#10;7XGQypl68nFqa6S2xeOIpqPbbmABbs7HFlN7Ujgai+oXflC4A7OY8Q+JuRpVVy1wDnN+9bzURXGv&#10;Ot6RmCVz/P65RZGIkQ1XRUU0wFhwUGEF4nSVSFobhEfb1XUTterW5Oz5LZ8jvrGyKLinzzWpCKT7&#10;nCwKRSjdr7rwFF1tmeWCAx5/FZkBPI50bmQ90cF2UfNLqBJVkYanj08S2KqKmqRlugrwo0ox2y5q&#10;D7ZdNNioCgsBf1rFFv2YQ5Gm5w+YW0ZJgEyKVLvdsAyOGA5mhBhFA0smTl448PbH3GCiYJmpgsTF&#10;b17YkSI6mSRIjzA4iI9ZXV/95Q+T55dCmrjzm6pIE1DoqwX/iwklXwjYiSmjpN2QYWX3cBKve8tu&#10;G43ImuqshkSdonJ7b/GfZ33E9GpHsvqwe2870YxRNigxdZekuDkQgRgkdaVkbDN2LEZR7KpVjiTN&#10;rBgOOb13fdDqZtZfsbXcLWnVjYR9KnpnOiZelR4vLqJBD6+DGE1eKTi5Ib/QY9Jo42IL+t+Wz6Kk&#10;WR8k6XBJNKCbX9pdZCSC6XMSfsPacrZIp6U2gwNsSsKbtWSp4B4Gnw3xGEGZPHN0WnU/a27oeNOU&#10;wm2VJqPNIPj0bG/CbFjJ2bLmwgLUTM2f5aQGmfQJ8bRne+/+bxQuq4uIWjwmMw3pglujj8fqhOZB&#10;TvsNBjy9Scs6pYxPsmyaENeyLN03UPYyz1AcMR21Z/s5cIsJr6yUCSb/weeTqv7FTQuf8NEmlUS1&#10;5qHh1BNZxSFdOdPkJ1uZjzesTtJweRrVJnUo+RGD9U9PV0hx9kVZuTXgBAOwrIemoflBVcfXC0Qm&#10;ykb/UXfc59ejg5X0hYqUN51NM6zrKU8rmykh+KntesZJlfFRm3FM500FdlUkT/uDGSZ7bbeeLcxB&#10;TdIEF1fqOBiYWervNxEM6ghw2klVp8YHNLGDiXAw56XmAB9l+azua8nPwtDhMRNMXF7WPNgNVe3u&#10;1mkcB5Vw5bKVJMQh2bD5jp/yXz/tOCKVHIT31qd361FZuSmjz8psCQvmldfDWa5SHmMmw6EynZWh&#10;vlvPDiZKvVm+rNJqm6Ed2VGii3EXmNMg8cE7MNma3HE1PgjPX18nm5pI4LirsGfaN7iqnRPH/GN6&#10;h/4M7Pyyb1usDDj0jcV2fDAJrF4aIJXBMX1CNHfKr3TBUBdKXItRjKlpJ7h/cKm9mgdfs582BOvK&#10;6q+gUk5el+lwiuoumBBHnA9zd14nIsOSGTMNoy2xWqHUXwFT3ddyg8eb3v2nBzm1Vv3uwUQSmMfg&#10;ExC3n4hqHoShL520pze5gPyGZJ4/KzwXMpEGkEgg+WKpZ5zehB1mv4gjyQyjs5JBZIn/zeucYOLU&#10;XsLFivBbBnJGXlnO1B2sPE46TnSvRZ3iHJuL+in/zX0fuzcO9iT3KqR8B19t5xQspzBxbMA+2BlQ&#10;J6RpkAvVQjac4XC8iUtyvWp0oOkqWuEUpk+wS2zk/EzMbyLlC9ObzsQQJX2d4zQRgUlT92yd4wRz&#10;utUBYjoTGE9WiaQdhseiw8TXlOcQNzbe3ON1TixFVZ1V+cBfl1UearC2tNvCP2zpS24W39nCrBQH&#10;/7VU5O5SGv/lO37Kf4PWEDbgoOkhlGbKBA0Z6qd29Cn7IOmTNruqHphwOEnslyQOVE/6JHfJ3cvw&#10;5NG+IXMsINWMK05q35rGokKZon3T4oidaAVm8EDr2a1zpuxv2Jqyzol1YI3S+WlGwnRIUbPSY3K0&#10;zvlNcp6WeMHgn3jp1hjGNNj1qDOY05sXRRUVyObdVVWaOa+4oamnYrP+Sh438WyO2rLOARPEZi5U&#10;3+wxW+o4qS1Iiq1Q6q8rzIsFBzFmxI2wBXZh+6xh4sWyK4Q7G7OV5BluxzoRh0uR/vRZHOVKTZoO&#10;0jzYzfUjmPOb8l8Uup0H5W0p65yoT33Qeo52xWb9dZFZ402jbzorm8EhBcbg0TqRNebImClLhGVi&#10;un+6eMwmPoSfTp0pg+vVldVfsc7J5rh6fidT5ur4nTgtqU13goiKcqTadHXsTuYgGe1KKJpoaPKT&#10;wC+GHV1XVn/FOkePUllAupFr+qzic6kCEX9QCdg0yMoss1TOR3R/h1vLl4CGAzPvxkOTQ8m1nPNT&#10;/ptPs9cZANs+vVsPnkazMRx6JHnNUya/yzdJYlKTAFoOBWFzt9LAR8bwueSXx83SHZ6SirSPBTay&#10;S+84lcopLpNS9KIHRInJGyl1efVXIIim4c7HUebLkoOCb9zVMoBVwmQBO7maXyMBwyd8dB6J/tve&#10;UBJg9QSi0juEhP93Tagenl3u48Uvt6WZ3VKRV46RKz+wemAmVzOXpa+54/Ado7dP6LLOSnmkY+Yd&#10;t1AB0XzbnH7Kf2MboGTb7ajiIy3GT+3WM/nWuCwr76s3wUwuOxRF5OC8cZMXS0XxN3jaxELIGll6&#10;CsucT2WP1HXUjhnmxPBQOTKn5ILD3TontZdqTCVfTCxk4t0kqS2es8kGb3lH57x7MgXpYavY/QRz&#10;HsQUXfS5oUOOGNfROifRh3xPq8H7OelWJMnporxpQpM9TBOAET6t2Ky/8vgPbYVM97yzwzCJetpD&#10;iERSMfYME2+MvRTM/MY5hKlYRl2DRdhc/ipu8tASPR9MS/t/xCLOd/MfYG1puUAvSx+if1DmXZg1&#10;Kh2oIKe5UqE8LPiKy/rLjNV3M2ACophWOdGCH4tL18uc1C5Yh65cAe1HFCStMTGEPwWqKBvWtMaA&#10;CWWGe7bD5Hm/ec9KluPLtu7FEOa0+rNXi3XSICllURew03VOJwV9Y01rGUoi/GmJf06uAszrJOkj&#10;3E4GP+08JL2mw4DJB7LDNMY6qEH+2R5VL7u2K0cwh01P8fxyT+3Q9HDeiLyn6Qwujdf5jlgeSiCK&#10;j7yt00cxoOB0sUbYU3XBjNm8UnQwgneXNVqaxQnRLPPgqdUeFZ+x/37Kf/PpFosVeNrn6Tag+vDu&#10;CM6raU1BptWQCUMuTPsc2eQ1aDUCLmTT5jUEl7XsACLY0mlJIGxRDUfYj9xG1LsZtUNY/wAlRTLm&#10;EcChNnDtPLH++aMcqdQnacmzKADYchlIUSXEDX+4yiSDT+A5SoPaPGSoUAgo6G6ezND3yPOi107u&#10;XkVi3XC8KKmuKbHwmWjSpJarNKl7F/zJCig59FDW8X3RdGue8KQXw2CYcx3s2jjsWTlpQYwVSv1l&#10;qdDTgWi6/k3cU2gEtqSd0DMxm+jzUWDKbPUgIdgbMNHw0qChIOJ1Tc4gDYTqkXYQdI3AApO06Swd&#10;wTWQFwQeESaWoPJsdL5wjuZ9jH2dRKBzKSiua89bArppGtAUWfctHuOWjMCsrOIMXTJK+Wysk87z&#10;S1oHUXBVr2i2hHsURjyFiZPQaawI3LwF3etEHSUUFZ+FZ4WK1AfR6HAwNpjw2giSHeEWqeVyH7ia&#10;2ixNfE23UOSxoVIpeUmHiUvC6yTr64Z1qsSCtMnopsf2FZgjcxnPPBZwGdR/SiTgC49TdrZOaCg1&#10;M5pMovyVz4LZ9F2rjWTVZqByX4ZO8lumdZzBHLnfZDThJSkwYbepgeKWWUoM6KhmfkXQ/c5NLVOS&#10;OsSExlJgyuIJKYn2mdn9fT+VTx+4xcN0pxC0iZn8LK73euko2fV4qRtpyiRYtBmsgtTpVDoXhuUR&#10;bkl/hafHZyGiiDZ4KSQ5O+NAbTSq9CDzi8TtfBNmvOd95vXBaQHg3Fv1waaSJs60n/LffBrXR0pE&#10;etDlTQOsyk/teLkC88njuG4jcwr6erCmjCbNvqhSlHFBLLEeCghuxN7IwcNzkW9ylsuZoBm96svF&#10;UpRuUHVCLpyiZ1YOktWytyq83sSKkv8D7/IXdj+Bn/Lf/jTJFQlBgbgF41scYsglR2q8qfAVdA37&#10;0unnkzV1RrBC41lpQcAfn01Cq1Dqr5inmtCn4kkSga6zn/gnO+mIFTmNeVFGhwmVpuBCx8jo3BHt&#10;Y95IY25bg/8+srb7ZyGkZHTI2Czi64PKsE6s4jXpWK0rq79ynaPmDea9WElzpR20Um17KNfeRhzn&#10;StE/lYcc3d6V7TU1OoU+qajEWmxIgEMvVx7ID5XOYIy0lN4X3FaKQ/zhUo4PsqvP0Gep0aRY2qvy&#10;N3c4JCCnkLH2Da8PjS1mWiFlQeeoDbI1VXfCK+6iDl4kv/0Yh3ArsYT2WURbVT11rO13wbatco92&#10;e76tVPXFR9l2qgFJvoB4po4352ms+G/QlMK0tgLfqL3v8vQOh9APpNDWQz4fp3bGIbcEYYDkIGsr&#10;hxEXKuZQDOLpj5N6oYktTPz2rsNCLFc6pI0jZnh+FgWu1UT4vKFlf/9dRizgDg90pAUrVCM6NI4T&#10;H9n5lKyRT9tbqOz6ExwikBVMEE2AdV2rNfGs1sA7Bon+VN2MUg1XtTTlImdWcVZXQ1EfhN1g0Ual&#10;C1s/5L9BENwnpliRJkaGRL//1g9VOPEKSoMkYryjO9jntTBIxmfyO85eiRfhW0DOBkHggzmrLWE7&#10;XDEjw3CVSp6p54Y3MM1m+HQ3VP3Ufj3q/REIY2E1pwihixSLwdcstqwVkepcfWqbffIqjPorZ0n8&#10;+TV0I6zTDrQcKI4wPDF2xB81bQMMazXem0ISFUT9lQDBm0SsAFLTXJQZOQBlH+/HkAFW00HNAfXR&#10;URMVOPYYz4zVFG+A/+a8YIa948LInfBD26XgulOiZptuIr3jh8IntP7Aa053jJG+kqqXN/KIFSml&#10;UrEQAUS9r9SuNv/mHKTglGNNEi0vJp+CFo+w1273TFckfO4ZamdFZDi3qeF8uPD+Pf6enDInLJNv&#10;2I7CzLG60V6DML9HY9vSwh4inYSSYV4oGrHPWWgrQMMtXlBSmnkvdhrz3pRUQdRfnaouLw4yGB9l&#10;N8txnuA98GV/+Pj5fYiGP95++aV59fWP//H5S3r4P3/5b+8//vbP//T2x88fP/z653/99cOH9uPd&#10;L+9/e/8vHz69+MvbDz999fbdu/e/f/nmKw29/fDHL2/jPxMVjrwQ6PKz32gfLh/78PuLvzZSZOPf&#10;vf3jp69+/vD2S/vW7x8FMCTLp89f/uvbz7/El9v7sdbffv3y/pPFGx//6x+ff/z8x799+ud/0r/+&#10;z8c//79/+/Ti05cP//KRiYL8t7+/++Xjp5++evflU9txPfXXz3/E4/zjxd9++/A7/+mPzz999cuX&#10;L3/8+PXXbe5vP//jb7+++/Tx88efv/zju4+/ff3x559/fff+679+/PTnr1EZXrZ//fHp47v3nz//&#10;+vt//vsvb/94zyr0/Xf/8y9M4tc/w6xQLX5/+9v7n77610/v3//88dNvP75oT76AVoS+93/7Ava1&#10;nv5i/8a/syxGNBArfPvj337+9NuLTx+/SAyj6Dbd8OcPv/7x3/kPX73Qv/6X/qUvM98Xf5NDCZUn&#10;bVduRIycsgb3xTuG8ZK12op3cAd4LKpvw1JA0mfe/d9BE2//EnN9++N//rnRjP6R63v38fffP7M3&#10;/wHOf/7tw9ufvvovX7+QUxgN8sVfX6Cd0uoqxc/lpf89v0T0m3Tl7178wksKhSfHurz0H1rxgIRE&#10;evXyeUjzS2TZYjC8fh4SDK1AYinPQ5pfEiRkxfOQEDwDkso1vz/A3vwSqW3qNfg8JCTmBOklvUHf&#10;PL+m+SViiHS6OMAe53xAUku37w72aX5J0UrU/ufXhN48QYL2/j9n55bkWK7r0Cn5kZm25z+xu+CO&#10;yAR8P7TqdPVPRzSKlrYEURRIvsTsNUiPCcovS8RDL8JSg/hOPCGLMXEA/1myK6JBekXAEn+WKIFK&#10;MOC8IhrEtYLQ2fX8naJQbFO0WBdLYlDYIoRnbPWODwESyz0PK4n7v78wtogYiHH1nqf9J8mcwlSD&#10;3tUDWUtn8utNTzY1eg1hqkGRJpOCJUz1rud2ggMuTDUIUySRvoSp3vZctwhzm2E1ii0MKwmqpV3d&#10;3yfGi+dRxthqlCama299bCVEL+awUdiidcKXmMPe/NTD4M3ffK9G+Tns7c9zU6pBinE1KuMiWfo8&#10;rrwh/m7JuD9kU5xtDYqsMVhXHI633v68xdL3VpDGoHgMpKLQU4yr93/k5NySxbgaFVscq8JWEwCx&#10;AT6YsdUobOGfGVvNAETmOcJvYlyN4umO72VsNQMwhfxCszYaha00OBVz2AyAg4rMQaz5pEj/rt68&#10;UhLmE7aaAdIJgjKAYg4bha10VxW2mgHSs4JoubDVKG+rGYAiIxCb+V6NwhY8L/ZXgia/M8/hT66A&#10;WPODysM+pTbOc0gxmrZFNOdLeNWDii1C1sJWM0CaYxNxP3+vyBt/Z+O/vWxsNQNgiyCfsdUovTYS&#10;y/v9hQRcWRtizQ/K22oGIPSH7kWsw8RTf38h96b0+hHfqxkAW0SjjK1GcRvOtV/YagbgexGVNXPY&#10;KGzBG4KjIk3/nQ32F5d3Y6tR3lYzAJcuHAczh41KRAFZ3XkOec6rcZF5z93mvL8GhS3CEmIOEyf6&#10;m0PcjTjmx6jJoFiHcJSx1QyAugNpurHVKGxxPpg5bAbAj0IHYWw1Su9lHj5qDnlXQ1oo5rBR8CHO&#10;jdjLeW75+16E4dBCCFuNSgUDKgiJddgMwPvUhScoYatRsUXNdGGrGQCnl6odwlSD8Id4PDdLowmA&#10;Bz8KbglTDeJa/vbzjnflFJz5/Vr/NXEQphqUyAbe13kCE+//NUU6Cm/kZ1MDIgLAi51Yg0nv+TMl&#10;gw0D0sGGvH78muLFg80lqHBQCEtI9BIuVNRmZSs5YS8xhY3CVopuia/Vm5/8ChaU2FopGfn7C5N5&#10;jYRB2OrNz/FPYqCZw0Ylx400GWGrNz8uFE/+Yh9HdtDj4mAQlJEUnV9U0gSJAojv1ah8L4TgYly9&#10;/ZFRcY0S7nXeMH9/YdYhtQyFrd7/nJIXigCIcTXqhn6LGMDZVl78f38hb4YoEIStQWGLA0+sw5+m&#10;DUKo3OXF9xoUc0iQQqyNiAxrXHm6N+NqFONCv2vG1QyQHCYyZ8/fK2qO31+ILQSl4kqJ1OoPRS4T&#10;oXLBG4MiJIo3JPZy5Au/vxAJJa/04qAcVDgKRhTrsBmAPF9E2mIKGxQ3GbGQMNUEgOYp7ztHhzcS&#10;pN+50GwYifIvyp7JA9JnMnk1f6YQ5BNiF6Nq0H+ehlgXESv+jgr/CbXx2dSA3v4Th+vRf4p67s8U&#10;ss4fcXIN6O0V/hhTvffTvc/cTRB6/P2+d0COo/U8qt76JLRQDUBMYIMwRQjKfKvmCy5puVcfFzsi&#10;3R7VDVNmVE0XqPMTqj2bahDMhAjNjKo3Prf+vLqcTTWIfYUtY6o3PkUeVCg5Yp/fZat9jCSL/KLe&#10;fb/MYm9Qjqzcqc8rsDc+AmkKHIgJbBAJStGEn01F5PU3KsnsA9LM/my2eAtHxZk/ICpiJo1cjKo3&#10;floumSMfmdnfVDCq1JUQpnrjk0SHw3r+VpEA/846pvDejane+P+11RKmGsQEJsVSjKo3vv5WDfLf&#10;qjd+YlVGrfNs0I24M6lyYlS98VNhwgR1SY+rb5XcDxOcSe7i7xdGVsiZL75Vg3j7IComHNyouP5M&#10;sWpNCH5AyVtHf3OewKTE/Jl65wOcRzUg1Jx5rRKmmi3ssng1SC+LpMj/joq0T+7FYlQNIruRbFzh&#10;xkRAPKZeP8JUgzCVS5aYwN74BJtJ3xCmGoRAnVoN4hBJQlmNigcCM4ENwhShUrMCZ+PTySPykaNz&#10;kZT63x9IUtE39sQMzs7nTeFlbsTRuI8t0ouErdn6FBjJc855XIN6Z4GZldGEwZtCXvuFrUYxf8lH&#10;OI+LuHRNR3qnkcl8NrYwStmQEy9mEWXQWCMkaeKsC2P/v+UqRzctDRr/PvX1SSCIjXn8aAvDGvEZ&#10;NbamAap8p4alsdYwMpkoeKS+WzNBaqBxKzTWGsYRRkq9GluTAaXGIzk21hqGx4FkWRwt6JH6uyVr&#10;3TjYC0vaaQQ5YpU0IaRSutOukUP7t7iwxtjE1QH9U8G4eb1UOHlh2vkl52usIWdWmrKBYY1mEWYm&#10;R+hJLz2ia2aVDIxLGJcIswNG6slCppSd2d0D43ZJ3MvsgGQx/R4bqW3PtV7sgIH9F/lSM9mkQHkm&#10;MnKUtYYRD+ChUs1kk0KSlykkaMbWMOjHBTp4ue6ZJHSb8PeZlQeGNcQbamzDJV+ci1/CpUNiVz8S&#10;JTarRH23JgWyKNLnyoytYbGWC/GZuZLf/bcmE3D/MbrlgTGThLXUTA6XkFFFHoEZW8P8Khn95zsg&#10;ay7u70LCv1Pid8AoQNndhNJEmOA6ML+7UzHi90fCXA/12vzuYfEL88yVkhy/MFiZDFCzJgfmWTlN&#10;5v6sJSfTPGHSgaZg/sRJGn1ZS+qDGlvD/Gk6WtDUBqSsi9gBAyPyRxUy8baYUgY9NsINJnCwMKwR&#10;kTNckuI/PZMUsVA7oGHMJNWmjBeU3oJlLW0W1XdrGD4XwTIzttGE4uHxZmV4cmCxRmKsYOVRhaJ0&#10;5dHA8OTAsIZC2czk6EJZWNQVMzM5MDxz7jjK2nAJ7f4ofCl2QJqJ/n5ubh3Jezcz2aSQvklUNzXW&#10;Gpa6F9RzNNaaFLgtppensdYwInXchNXY2sFIsweKFhhrDeNuyioxZ3dqb/x+AG75fALjBQ2MWz5l&#10;ztXYmhQo1IBnqFZJw4gOPmn6bL5bk0IaCCBxNDPZMOIlpPaYsa1OlDor6k0wbbL+PgC/kDcFZa3j&#10;JUh0lEaHXoptjKIPbgOkuu7vIuGBilo7Yh4HRd4rtf9E7A7feIylAZwx1qgYg8vFEhmJKVkmvBmb&#10;i+nCWP8E44y1YQSsqcSFd1W/3+mntzM1WQxtpVPQH8xbGxjW1NMxl8O2RhiQCrPmuw0May915UhB&#10;l7+xvcu4GJJcmJ/JYYQkdKmAwqhUSecilc64CSseTTO7b7PdFsYWINAo1uTqR5EwKS1Iiu3VB0gF&#10;SbUDVkFKqUlqaIpVsjAS4/BLzNiaFKhGonIm3tURa209OH/NdhsRKSEnah2YkY1LkrbuCOrOF/yU&#10;f/n9jSnPY8RWXJYLRYIxjQjVNA4jkPendPjXVZ/i2vFWaYY2jIA1psRM5MLy1ZS1JZI0cFLWFpZM&#10;SONtpc3572fjY+O6KmsLoxK0STUkWjHWKPJlnvc+YJQJ42IqvtsKSglNKmkoRXT7R2KNf421dkn8&#10;TI5+lXa1D/xdY62JJJn5bpWsFpUoNL2yjbXhBL3fVo2q99sISzlrKIgmttugKNxAkWDjtqZc6+8G&#10;QPiaCTlHeAeFsRQKN/PYlIAx/FZjrFExRoTXGGtGoLYWCl1jrFGk51LczbDWqFKpOapKvfB31+Tf&#10;8Ct4mRIjG4kpWanU8BMjGxTGXverOWtGZIpfHXHGeYEMKmVECHeYkTWJIKWhwKUx1qhoJMkkMMaa&#10;Q3jb485mjDUKsRQ1Cs0CGakpASqVPQ9l9AJJWR8jJmYGCvZFdITkdPHNGsWt5i2tPns+af71xyAv&#10;plF9s0blepjkNGGsueAr+fPqmzUK15gpUQukuYBn49zyxDQ2KpdDntHMyJoLyPFR6scr5Wr/Jt/f&#10;REd2ymLkjxjZoJjGW5yl8zcb4an+ZoPy32ykpygmyIgzIxsG0atxxKdEc92T/aCid+Op00xjcwF7&#10;mtCIGVmjiJ2ltL8x1lxAMxbq9BpjjcIYsQPjFowENVXVlfJhUBgjBqmmsbmAwrZEc83IGvUP36y5&#10;gHQkQv7GWKMQZhDvVNPYXPDFN/s2Ds/KV2+0vVYVkEaKygLmN4qRDYrjjCxcw/ojRiVjCofCGNuL&#10;jD08R8NKqQVUrMbYMgglH016AvH94m/i6NT+N8YaxaWJvtBmgVDn8e+wyBOBYpBBcdXC4VHGmguo&#10;Esj104ysUXhXvKSrBdLeBNVM8JOMsUZRuZ67p+HGkaWiXeNnGmPDILy/XoxMnEeS+mYoy3nJNsYa&#10;deNpmSUiWD8dOP5cOT2NjdLTSJpBGbsnvU5M46L0AnkXoP8d2X9dNM7TuCi99N/lkf+MvduEGGPD&#10;IJSFVrmrhL57GuU1d1H6msttp4wh4CDbWH20hrGkL4hUzsvxXbf6dx5jTcULFhZrKqGfl7cZG7SK&#10;P3F09z9gVAFQb0Hp1va31XjVtzPZMIKV75T5owtOzdC2xsVaucUL452doLYgSF7txhpdVIxscGGk&#10;S3DwGmurSaW2PApr8d0Gxss3FQiF+0hLrxkbFc+NL7IwvwNWk4pqk8LNZmxDJXQ+Q9sl9lsawf3t&#10;N9pMPO7K2sDQcNBd21hrUuApjoJn4npN4Kp/JPI/9c6Fx9gw3FwV6PyAZXNznzzvt9WkUvIk9RXO&#10;XLIwvP7UchLWmhRQLNBXUFkbWLpwGxE+x2DPJJ03yK0zY2sYO4CpVatkuYQHGpOGAnnXj2Rn02VK&#10;PAfhTxQMzQ5JnmZsA2O3sUhFYIT/baxRRh5dy3mVDIz5YOcoa0MKnDjUxzPWGsaJg7Ng1uRqUqnu&#10;DFMaa80l3DXe1/PzDlhNKuFfWMhYay65cmVTQUhOs/5utPZicMZaw1gl7hmb2OhYo7iueX5dGL4M&#10;qYRqBwwppAO4+24No5Nf2loL5hopK3ciGlWZE2dgGRs1ZYy1JoVcilQIjaOpPgA3dvrbGmsfmlRW&#10;silGSXO6sfYWRYqxfWhSKdqorlMDSwuVwM77bTWpgNioYgcMjP1G63BlrUmBvATJJSNl9VyyZU7J&#10;qKIFpBnbcAmZoPivZiabFLjjkOCurDWMd2wakChryyVk+ysuuTcMazwXqO/WpMDuppuOGlvD/usn&#10;p/ZbOxjJgkCEab5bw6At0jqFTpGrSW1TNODpomqsNSyKAMhLrJIPTWpOYbPfBsbZ/SLkZ6ytX0KF&#10;FjWTo2Vld6NUN6tkVakEhMnpETM5MKzx+GJ2wIhZWf1YM99tYAm4Il4zM9mkkGcD9cbMcqrFRWfZ&#10;9Hw01poUolxmMZuZbBieOb6yWpNNChySvKkqawO7IEsyiY/s55oSVv9dtVz4hKWCkvpuTQqcNzQU&#10;Fw+kJHrNj0Tf4maySQFreRcx321hlMgzD824nfMj6fBs0iw/YZSFJDPn7CmsLJUciBTKP99xPmA4&#10;JuaNFN9gxkZqoCmB8wHjGqyqjZP92dboBJ+rkRjbwHDwqFBhZrJJgd8IwZr45KhgeQpguylrTQrR&#10;V+f6IMY2MBS31BUxY1tSYN9A5sLawMiegISMteESqg7nrU5YG9iNdD3lvU5tVK5GqYBprA2XvN9l&#10;DSuPoJWjAzGUmsnhEpv0grqidgDW7q5hzMASsEoW+5lLRpnKBTptZMVMDoxD+E4yqLHWXII1WgoJ&#10;/TiLsKYkR767UY0yNW2aXcRwYIggoqA1Y2suwXkiOdDsgBW03hGhqMjTSFNxQykcrb7bcEnK3RhZ&#10;H/uyPgCXlZdKWF0Y7j0BaeMpTL3UFNLg2c6syeESejgiCDTfrUnhSkgnR8eZubbSKu1U00NK7Lcm&#10;BaLKpKMraw3jwHHlVqho39+NDFKeacXYBoY16n2YO84IVHEKeVw0O2BgXNdJIVXWmhTe1z4jkuSJ&#10;oqYkj4SpU3T+bo92MJAIUgLIfLeB4ZZQukmNbbmE5Hd1mq609V3LzuyAkbaixMfDV2NbLnnACmps&#10;yyXPn2g5z/ttJLF5H3FvHVNNlcA+8WjDJQPjSkvOsPG5pgorJw5sbjyFgXHivJ5GWkKxzFrKOU3d&#10;jWpgWKPTrvHwRqlKyJb7ovluA+Pspped8UtGqup9roFBQO8OJ+fdPQpXrus/7o4zMKLMlLMyL5kj&#10;VsV7xZ80PDkwjhs6OJjd/WwuweNic6vvNjCr7+bZrNZkbn15Sj7v7oXRgIhYhGDl1asmYmtkrmis&#10;+0dCd+CMtXEwoC2ObzO2gaUnqyltQbW4/pFIjFU3jE8YJRJMjczbSlZxKEOv4rs1BRFmIfnXeHgf&#10;mtXXUzVzoltRTwlaFq7C4ruN1DUxPCJkYmwDY5tCCma/jdbVRwwHliuti86M2BV65f6sxjbuTIp9&#10;KC5Z3SpUQvDJzGRzCcqBPG6Z7zZcQlw5NWHOa3LqvXJQkUFgompbhTUpYCo6MzD/Aj2C19T05AZh&#10;xtZcEt0GX8DM5HAJklxVtoPHhtpvufbxuGKsDSlQ6wMyMWNrWK4PqjQh0ZH6kTxQ0ZRbrJKFpS4Y&#10;byvnsd2nhGuavOVR/rgmF4YO9UWLHWNtLiu0DlVJ6fet/PqNcuAm7jiEEHomvbWGcYG21poUCM/T&#10;I1bEXu8jlyUl934zMXN8sxnbM0Dz3RqGtS8VDSUattZwJ9UqaRjWnqnlcPRe2SdjDc2TiWAsLFU2&#10;8RWMtSYFopXEdcTupull/Uis5S5srDUpxNq36asG5681uUpGwIoXSna/GdvAGBtRNfPdVvcKKaj6&#10;RveBsUoe6h5AGYyaEpgL2Z/ZbwPLO9rF6BQoebXWKIwkcpwXFmvZOOcdsAJWAvQ4eWJ3D+xtzRTv&#10;IPKwY4tjYqw1DGv0CjE7YAWsNOMgx99YGy7Bm8yRL2ZyuYSgjlGioqKuKeFtF32PGluTAgVv4Ek1&#10;toZRX/CuNIbk5tePTHkd2ouZmWwY+432SSKCQexhrKFCUt9tYJ5LRsDK4yv6STO2gfmze0q4skkT&#10;xxYzObC4CarEBWHkmUk03CZmvjB+Iqey2QGreyUWhyNkxtbuDFUoCEYY5vrQvfIcYzJMyV+tKSG9&#10;lKRss98+dK8wEEv57L0OjMRI4pNqBzQpcHCw39RMNgzPnBQZcVskb6qmJMdUBONibA1jlRDWMfeA&#10;EbCyA1glytpwyQ8uhon08rw6YyMQolbJwPytYwSsOFyMzXDJwLyHNwJWWJmD0aySgcHK1OYxq2QE&#10;rGkwTWNqsUoGxolDYpXZb6t7xU8gsmysDZdQB0vl4zAFs0q4nJoy3gtjJl8qR+w+Ala+2w9xczO2&#10;8UvQ7hHrEn7J1mJF9EozV2NtuYRUcBN5oonRzGQmRa3JhsFcb0np2eda3ev39a6UqMT66kdy4qTB&#10;oJjJEbDCk3w3M7aBpagbwVdjbXSvVK8g+UF8t9W9pp+hupuOgJVYEGeAWSUD08pvngTrA2gt9sIo&#10;ocjV2PglI2CN5ky9dZC8XD+SKx+nsPpuwyXkyOOsme/WMJ2NwBtk/Ujox2VtLSyRXkppmTXZpMBT&#10;MhWD1ZpsGKxFeFJ9tyYFniQxqNbkwGhdn5SJM5d8lGNlJk0eFXGt/gAXNreaydW9pnONyUagnUhb&#10;w+PiQBVjWwErvhPROLEmF4Z+lQopxtrES2hvocqv44bM2KQ6+r66V5aJagvzAbN1/LjC9o8k3x6V&#10;m5nJgUEmLma+FVnR27ho6MJSIVL5XJ8VWXmTV6tkKMgWBOVRqmeSB1DkoWYmB2ZrNFM2d6yhBVZ3&#10;nIXdeO0zin1UL2MNsaYpafYBQ3CVKTkz1wpYWSKq8hdk2j8SaymrJayNX0JNSuo+iO+2ule8Xl4t&#10;jLUlhW9Q5sRZ3SsypDRmF2Mbv4SradrPnm/Cq3vlMf9bxRRWwIq8AY/GWPvgEoLtamztYJDtDS2o&#10;sQ0Mp4s+KGYmlxS4CSt/cuSySconm9ZYW1LgRcbkCVPApXfAlauKivSugJWfeDN5HdTTGmt5JFFj&#10;Gy5BTqQKXt8/qrmm7brZ3Stg5T00BcfPO2BhF2LYkMJ5v62ANc1RVSxoYQgAlDqaYiz9Afj6qlnX&#10;wriqP1R7ER6X2lpuD2q/DYzoJNbUTA4pEAlC5Ga+W8N03iJa6BkbKjy1AwbGPZgKPsZ7XQErQR0W&#10;pRlbUxDERWk0w1wrYOW8f5o6GGSK1pRwE6aLqNpvQwo4XIR6zdgaBiOn85/Zb8MllIB8qRje6F6J&#10;YHB4m++2AlbqLnEKiLENjGwc2imZHbACVv0iNjAi2DjmZiZXwPpNNrk6cQZGcIxzSlkbLtEvmaN7&#10;5W2R1z713ZoUeO9m65gX6JHL4gPRj9hE1VbAymOAexMeGNZ4ojK7ewWsWoU0MF6gf57qNH02KXDg&#10;kxVrbosDIxBHdXQ1tiYFdEE02hQ5YjzlNnPlu7ndvVwSa2psDXuvEmVtBazvmTTn28D+m0mhM7+P&#10;gBVXhvIZhrkGhjvJ/Jv9NgJWrPG9jWc+MMZG8o/hktW9Uuk8XSXPHt7AUvOEFirixFndq9YFDYxV&#10;QpdBswNGwMoOkLqggfH8/2DvmLG1g/EP1hoWdTopMsbacIlfJQ37h5lsUoh6zGnVVvf6XpNqbE0K&#10;2W8qb5HjrJnrnuQfkWuEO1EwYjq8f4rI08KuRAJVJU8k82MNhZspmruwK9c5lW3HNWOtoS8RzLUw&#10;mIvTVOxufNy1xp1KMNfCrki4f3CejrdFzsG1hmsimGthWOMFVHAJ7T/XGn6JOHEWxkzyUi5YmULK&#10;a40OneIesDB9BrAv15p7714YXtBFxYIo0T3WKENiTpyFxdqFxyaxSpoUmH2UqGpNNizvWqptC/VK&#10;PsamYuYLY5XQDk74ypSFXWuSuQbmmWsErIkfccadPQV8nvqRPMk/033u/N1W90qg/Wr0k3yotUay&#10;kZrJ4RJ6mKkYHsXcx9rPSzVk+lrdqx9bUxCr5IFa1MzkcMkPzXeN9/o1ctkrXYFoL2+sDZcgNyDH&#10;3qyShpF+S3FZ4SnQOLE+ABVpWV3mfBtYGkBRl9mMrUkBa1CQGlvDeFrkadN8txGw8kKFfNIw18Bo&#10;mEcEQ1kbLrEeHq+y9QFSoe7LVKqmWkDBElNQVaUWhi6Ix3xxo0KfPNaIxhm98sIYG4e3mskmBTiS&#10;6KtZJSOXheywpsbWpJBHBJVpQUJATQlxLqShytpyCYWLTUYaAZK1RkUX4wXdmhRSr0laaxhjw5rZ&#10;3at7pQ4J57BgroF5LlndK9WhIqo+3rtZSz2TVI8hwVUw1whYYS5ylAyXDCxM/lBrcgSsWCPyYXzl&#10;geFzES9RYxsu0SfO6l5RVON1mZkcLqEsRcLR5++2ulfUDqQRGWvDJfrsHrksNU94uFMz2aTgPbyR&#10;y3oPb3Sv/Ej2jpnIppIUhzJRrq9RvWILwbix1USCraQ6nj3X0bzGlroEDwpbSs1LbaamAzJGlUMy&#10;KAJ3Kf58HteHcJWSgmZTDwrlEbxqbI1bkZwrQ8UjdqVGk+oOj06+55DUVJOIvKh4FG5czR7vzqPi&#10;KQWPvX7hkxuViUdS9rdQsWWKbCwKW24dfjVz8JAlv1ejModGJ0MVrR4X1eHcOmzUg7wP5RNMZVfq&#10;ELn9NagH+YJubfRdhqd+lVjNmVyzga2UjRd7eXmDByy1DhuFLXdrWpEqiVIqvDqoFAcwylZeq2o2&#10;KOuQqg7nw3lQmFLKAOIfbesHW8YRGBQsrzpWkHXath5fYQAxrkZlVGptjKaVenBfRl5B8Lt+Iba4&#10;54p1ONJUEuLcXh6Un8NmAKQOqm0o2r0al18b7TkgNUGlZb5Xoyg+8EC0c97LK0olcmKeC3lD63HF&#10;/TI+wCpZoQAjZCWNf2zhjZlxrSCVUqXqyjIoLjpJSzvP4cpRU8jN+IeDIj8g7X+EreENogpqf42E&#10;Vfs2I0UlKRNBkViHg0r8Qp3Lo19l+xOtMbaaN1KX3+iAEX3ViqLPdtQeZz4cFBkd6SwtvlczwJVb&#10;sFsbg8qDqQp7jwb1ysun0aVzxejpgNmeRiNFiZ+BUbdGrfpF5Q6mprFJIKEc5WaPbvWKhiglkM7f&#10;bASouG0q4j0g+iGzFM1+Hvkps6HcmwGluZlqV478sL4YfWuVyzGgK4VhVV8Pjqy2hb9stvOAKJlH&#10;9Qb1vZoFIpQxC3GqtF7JNHExzJGdIoFToYABkdPFE7VZ9KNVJRXjYYo48vpRM8+iR3RqLs2rOUXc&#10;YSq0ctsdYzTt5GFb7LBhgdQ2NjeIKdBKcweeokRJObJd+zfCpcrFWRSl9FMe9DyyFZxSE0gF+BaF&#10;aCvvzMLYXFjwIHhkOx9ko1JF50KmgrHV5MG9g+IXxlaj8rygFv5qTamir5hqUDR7oXqpGVeTB7uF&#10;1FAzrkHhojvvbYWmvK6pB8dFcQNWcjkCIr3uOZJM9bMPFBsaTZOZxg8iUA0feRLon3iJflAZG/q4&#10;XPHhzDcblPYGpiYrlZGSISU22ZDOxfo5qzG1lP+Bsh7cSkzzYmJGtijtm67C1O7pQWmne/Wl38gB&#10;DFcNSl8mVl2aklvKVvOHviSttvSJgEB9sL7u6MvfVFS9MS63OJpz9KV2y7DaIMSg6FDkghCjKqXI&#10;zbfpakH9qSIqAheQqSDF0ZS+bam10dRhbVFCp34hooEIN440tShyD6lFdR7X98pQta32VmLLyNSo&#10;SVDj4vbMzcqMq1HINKltYMbVl5avH766CJRS+K5+Iba4+hlbzQDYSjk78b0axbNzvLCjn8gbXf1C&#10;gpLMorHVKJ7D8rQlbDUDENglCGFsNepOV2sy14Stdh8Ic+PaG1uNQl7Ae46x1QyAoI0aLsbWoOgO&#10;ZHgDtWh9L9x61a1+UekSyi88z+GITnHryccT4xrUF2tDzeFoRyNjMPXTyCGq2eC/vkziGe9LhSLv&#10;MuKT8/4aVMQ/5m5EraiyRZKz0kguimBMstrF9xoGiGTO8PxoTflYZAsaW8sAVLYya34Eqkhv8fKN&#10;rWaAiIX4yuJ7DSp9RpStZgDNUVNdVXPUqEU1zw9K8/yUVuVKejfqWV59e/WmYJqQ6lLNolCUjKWv&#10;m/heg6IUbGornNf86ES/uP2aSlF4GPULudZfqGorbDVvpD6C0anzRj+27ohLja3mDVJq1SMVWd1t&#10;i65/RoyAur9QdOOOt3zeX4MijSH1o8UcNm8gs6agtLHVKAocKOEDVT16XMQCTG3HRfHmqcpWorwu&#10;W/pcHhS5WKrk+vcoQ7HF5Js5XH+D72V80dGF3tFTm76534N6J7kImSB9p3oOkYqrdTgoVi91/sQ6&#10;HE1oumOayrdULa9fiP/KvjS2hgHeGX3ie42OlK7WFAo0tpYBSAow95RRkWILjaax1bxxJ25jnvnQ&#10;wc0cvki6NbaGASgCzNPxmaNGQYo8QDUKZcrqFyZJUfk2g9J7eQSk5EfyZGfGNWwTjlJrfhggJamN&#10;Pz8CUs29IwWNMMN9r/E3OFOYjfOZMlJQ/KiLqX6AS91fOWelmcORgrJT1Esp4dO2lQIlalzNGyT8&#10;vdS9cmSn+FEUkzNz2LyBf0hhE7EOR0CaltKKo1ZASsXlhJbOm3lhuWerSWziQBb3UJ3MuOrWF0Pg&#10;oorFczg26pXvbGhqYWmnayhx1KBoEnGm1DQ2dxCsVKlOLIcemf9mA9PfrGmAQkDU3zVMNTVSudSb&#10;/Guifz2wR5a+sTUwvphyfkcPSvEmekQqW80ePE7xG8WOHkGon8SB6Uls9uDNLbwodvSoT6EBFXkY&#10;QWhEDCoRFNlYfWciD87WsMCFYZnSUqTity0KWZntPIJQHhN5WFGLoynnGUGzWRvDAbSlVQ0EkDnU&#10;uFKFXo2rKYBycT+mvgFX6zb1bs91dgRGD/oiKK0eBAaFlobCRGIKRw/6QlGgyHdQ2coqODp60Gc6&#10;hprDeVC8g7vg6OpByUIzZcUpRFqfizwNUpHNHDZtJGxu1My82batdBExfsCoSKn+hZcoGGpQvO1R&#10;KNGMq/f/DzJBozBGTFHj4iLAdBhbvf9/uDQrx20LoN5v6oGUorj1C0ktfaiAyqBIPlbVqr5HQ0ol&#10;D4T15ns1bVBIPMKWM2+MGDT9o5Q/OiimUHXUIiWu5pDnkYcKgA0KCqXRpxjXiEGpxa4UxlS7qV9I&#10;qR1Vr5myNYX6RomkHlUGRaF/VRWR16G29V+/5vP9YVAEb8MA57UxYlAucpEhCVvtbXA0qLrQPET1&#10;uAi2G8HIom48kJqsMEoSli0iNyQamnE1ihoECe2LORze+EE/qmw1ijszjGhsNQOQPKUKiuH+1GzQ&#10;3YUj1tjqewraFJxRM4eNQqdDrrewNTrQx5MeCWYdDgpXmQ4cxlYzADVM3IP2iEfRBqac53ltTKnS&#10;J0EOxfODuhK8UY8qKwPlEVw9JA6Kyw2JvGZczQBUC6LxgFgbW9w0917DUaMCpdw3zeKNrWYbXFH3&#10;0PEhHcVJUVHEgf3wkc1eXg1oAj6mvgpNEGozf5HpYgQjH+VJX8SyzGYeGMeeCmavbpQXp7RsPR8q&#10;A6Myo9rLKwDNM53JgUDfUHOIS6B87NV/0nCMSkZiXAMjzqmusCP/RIAk18bA7NoY+Sdt+vLkZsbV&#10;bgpkY7IECPLWxKcFpxIVL4yMQVPhhGrSY+vxjQNmxtUwWtipAPOIRpHtowI3+2tgqVpuuHfkn//w&#10;vYY37PdqzwF3iMCNUbWNahQSVfHDEY1GtZ8Wb2feGNgXISLhb0AvvTYuqdggbC0M3jDn8s+IRjmJ&#10;HqQWnMe1MEL05k7EBXnGdf1Rju/CUDyb84vvU7aIs/MTzbAaJUPLP1O0NI0GzRvYov6rjnd2bUh6&#10;rGE90hZDfa1GWVeUGr1tC1f0pqawUQTa1XWZU7htca00LL8onmHyvnR0e3+mWOkP7W7Mq8OiyIDk&#10;dmNs9YWDZEaEFmYZNoqehDg3wtaoP6kal8YDR4YiiatmnmJzl4cZ16g/KV7/jYJW2OrLDUl4qtAZ&#10;B2P9whQN5dATthpFJ6yLKcGN29S2eEI0Vc4WdadIuynyQH+ytcWN2YyrURRWTumV85of9Se6W8fy&#10;g2LFU2jZ2GoGIOgYp1J8r0bRd1WFHH5G/Un/naTwClvNNlSGTX63mMN2N24oF933ahTnPyIJY6sZ&#10;gFzQqO7EuBpFkw3qLwlbo/7E7SWZXNga1IMZNDmC1OCtNY+tiwk5LIqnJUrCmnE1A1AsS3nY1DKr&#10;X2gLWPGwViheONOG5fy9BkU5cKWR4gONrdvF5JstigrpV1N8iZp6bYu+1rCoGFej0gnzInKZf0Yz&#10;StdBlV+8KO5D6Xl33suj/iT0ja7VjKt5gzggzoOx1QzA1UF1CWON18zz9oXm2dhqBrBpsbxptC1c&#10;ZbW/Rv2ZWqdmyQ+INehqqBDfrV+I2Ea52APidZla0mYOR/1JayQTIOKvrh+I7J5qj2ZtjPqTQKU6&#10;vgZEC6abeuJg69ZPJLyp3N4BoQaiC5bZX6P+ZJ+YQiP4/PUD+V6kw6g5bM/hRdUKtQ4bxDokN1Ot&#10;jWaAhJaFGoANP+PCTaE7wpmjRv0ZhjIUNaCMi/KcxtYwAHMoXuipSrbjumVbnsc16s93ARUziYN6&#10;wfOKe0f9icCXC6ng+UGxvUjbNeMaCuCt4tuclaMZ5UhBNGpsjb8Br6kPNppRbD1MuJck2P7MaOGN&#10;9GBRVAFVBYroQNG2UnneLPpBaT9qpZ/cU8xrCreF+oXaP1zBKGkkNyHSo4vE2uLqa9ZGew64G5Tk&#10;MWu+UdrHHt3nFfI1wjlSuGtcxObQBIlxje6TMlSERcS4BkVr6ZTTOHPUyEUJfZPCaGy1l8LXo8Ch&#10;sdW8cUMDo2JEIxblIkVVEmOreYPnA/6YcTUK/RZJwsZW8waq1DScOt8dRizKYwpvbcZW84aV2/AO&#10;UuvwHY8yPsCoRQksoRYz42reSJzNSOipgVi/8If8QBXTG9R7o6hxNQPg2lxUTG/UoomLmnxpdCg1&#10;rugI3Rw2Ssd7R/hJw5Vkt57X4aDecWwzhyP8RNGu8gJ+BqXj8yP8zBus6Sv8Myj97jDCT0L6BAPN&#10;HDZv8PNMShHR3VoaVzw22pcaWw3LK5H6XE0AkQTnJ4q10bC8filbTQDcpHhDM77NyEWlGoBf1HNI&#10;nI1HDjOuhtnXylGL8gpLZNTEDweGBvZhXJvRfdIykaCDGlfzBtojHKKzCzC6zzSWjRDjvDYGZo6u&#10;0XymIQvCVGOnfY1U0jBDak+D92GuecpUw4i+qlH11icLA+2LMvUBU4fJ6ETTulxlchL1r01CxpKp&#10;qMdWLxBKuxe6OfO1GoazpoKvoxNNoUAX9hrYu8aKWRq99SGM11NFsKfSKK8URk9JeLHnkEinyq5c&#10;GIJl0yWGDl9ry2l6FpbS/CawsYpPq1UiQ6F+IpVJ1cn1ofhEP2T0Xj8Ds3O4ik/UpSp7meB4jQud&#10;qEn7ohZAgchmoee44Y2B3eAo9b2aAHggujhvbYSiFEwzWkCqtPe4UL+lVt35NFlY1BRiL4/gM751&#10;mu8KW+OgWFvDG4icnQc1OtG3d23GNbzBywHXeTOugdlxDW9QZ+1lEr9IpOzPTMKzOStH8EkGJ/I8&#10;c6YMLJ2SzdoYwSetknn7MutwYJbnR/DJoyi6XmWrecN6oasTpe5JmkSc1/zA0JaYwiw0hO2PjK1k&#10;tApbDUsFLhNUXp0oE0hY2dhqutFzOAQAa6TQuxhXw4i9qAeiD50ovo26eQ2MHBjlR43gE1+Uiu1q&#10;XM0bJOubIoHI63ttEJYno8XMYcM4LExwiOji2EJNZRLaFhZ3XnDUY3WivCWqm9fCnkRExbnMUuhx&#10;/eBjm66dC3tx5VDjGn+DUhMqWo4n3j8Rn8289vJ3N4r/vJrQxgeMENtNMD3vhR/G0NudV+IH7PL9&#10;Mm9fdHkaY3TWRXp0pI4PGCFRw4n0JhljKKpMgs8HLAoz8Qr7GLUoJUzoxCKebj5gNzrnqG/WNIAx&#10;JEHCw6FhZk8IroChYGp7NOpBErgpxPUBIyHW+L+crG2MItkcmmKBLCxhR0Mgoxilnv8XL9PG2PAO&#10;9xxk98c4EUnEM7K4A4LxP2AE+o2+B6dhjHGWmRoBH7DE29XIhkHoZqPuLCQs9W8kFGscU2S9jeJS&#10;pRKzFsb7/sst/WEQTnZVdxEPu37jjaVvQmGPqRp6JWB0MdexhVEqOzoksRqHCjCGDNws/YZhjPup&#10;MDYaUPwIMqDNEbMwlAJqgYx0FEIl4c+MbGCEp7/v5g5NFLs/NdYuaHbOB9rAUIGhmBQZkI8RgqYs&#10;epxNYW2oh9addD4yn61JBNnDuyKPsNYw7o051Iy1pgOsvR1OYa1hqEGpFi/uS4gJ5ruliYO4my0s&#10;DK7SO3DExhpRAuPtLwxrKRxgZrIvJEyHtdYwrHFgK2tLCS/6fKgd0DA6h18iTTrz1uhCGRvXSPPd&#10;BhbNMMUljLX2RpIDfDUZkTR4r8+dyEneT8TYhkvIWVDZTbg6/5u1JgUSqXh2VTPZMJjrksNejK1J&#10;IWlb8dDOu3tlpSkDrU63UYhijXio4cmB+R0wZUVvaOFhZjO2piAeKVEDm/02KlGsIY1W360p6Epd&#10;sOh6xXdrUsAaD49qbA3jUfTdGlFYa1K45enGRALh4N4BXzeI0qzJkYpijScE45YM7MqFDZGpmMkR&#10;i8Zabl/nHTAwrDGT5nwbuWhmkk9nrA2XUGRY9XJG6VUfwK+SgV3xrZMbcF4lIzT1O2Bg7AAEqmqV&#10;tIOBNbm7R2vK7r5fbuYMGNmoZ66BwVxwgrLWpOBZefSmnN1YM1wyBUqpX/0uQSd2wHDJHYUwTxFi&#10;lTQpYA35ndpvDfMzOfJRrBGhMjw5sCvNR/Jkeh7byk4R2MfFPs/kwHjUSUKusdakwCrBLzEnzihP&#10;2d3IEs2anIqjWIPx1Ew2BXFKvVO1xEyuX3IjUGBWyahP6ZHCiaPG9sEl74KP4rs1jAdo6noqa+1g&#10;4L0SYVFja9iV6wMVTswqGS6hgJgqqYiku44OrCGhVmuySSGZF6l0KmayYRSW4DVJWWtSIG7Kw4uy&#10;1rCUmHSRwpGUYg2ZntlvA8MaIXkzthGVcu8mXmL228BoU4zY07DyyErjgxJBEd9tYLR55fqmrDUp&#10;RDL/MK+H8FuvSeoWoVUUO2AUqYztLfg8r8mB/cPYmhR8dGZKmP7Dd2tSYCbfpXfE2BrGKwWNawyX&#10;jC4VTeBbdCesDZcQz0+luvMZMBLTKBBT1lVYGy6hTQ6haGOtSSHWkPgbaw1D7Ayfm3vAyEyxhvzD&#10;WBtYXkZ4WxVjG40qq4TIkzlxBuZXyVQmxS+HuZS1dmdoiECg3ezuqU2apcVFQHy3gfGOi/OqrI1f&#10;gtiXwRlrDWNlUT9MWRsuSVVut0oahldCQ1JlrUmBQheMTc1kw3jAQWml1mSTAp2H0OGb94BRrHJ9&#10;pka0GluTAk0c6fGpvlvDrpRgj4NxZq5RrfJ8mcomZpU0l9w43RLWPFsbASrXKXx6M7aFsY4TaBTW&#10;OoiKNdIFTARjlKtQAnIPs0pGhJrMa1X7jqz/8hQITvKsqMbWDsbtzq1DeUGrXuW6SK1IM5NNCjeC&#10;38ToxSr50K9G96qsNSn8w9gGRsCER3wztiaFf/huA0NQ4l6NRo56o2NtPsDZU1gYoae7qf1IBeFe&#10;XBymdJ0x1gbGfZb+c2YmhxRSOkPFJ0fJesOh5MourK0oleBYckXPM7kwnGUq3RlrwyU8SXJjNNYG&#10;FpGNqV9I79P+btAWHoaxNjAcEzTSZmzDJeSn8I5grC2MRA51do+mFVH7K/1hxXcbCrrx3dQ9YFSt&#10;6W9OmoqxNlzCW37S2s4nzhQyTYVxGssZa8MlhC9UlWbEpb1KeFtXCusPGJVMqY5nxrakQBqd0imM&#10;JJY9ClOK/LvHqFsJeiBVN8y1MKy9eEo+fjdq2/0vM/kBozYGveyMtf9HCmaV8E7aP5IgNl62sbak&#10;kGuH2G/s5baGg/Eyt0UURw2jtN4dMcVxd3/AqPyRXkXiuw0p8PqjOtsj/uwfSZIBSldjbUgBazym&#10;mbENDGsqi5dt0j+S909VyP4DRlaTHNtwCW4oPd3N2AaGBIknATOTwyVM5NOU9CLzvKcEX+ZC41Ox&#10;SsYvuXx9Kb+E9J2xBiubmDmZAg27oK017wEfMNrnqJJvBOTHGmWzjND7A4aSNEKR80yu3PXF2e3G&#10;NlxCAE+VzuP0rLHhKHByGS4ZGI2InjCeGduQwiUlY8XZTQ32+pFYoxGB4ZKRrqZa1LfRXz8X5r9b&#10;cwnC0Nzzxe4epWyqdUJeZiabFKIbuJuaAM/VvCIcfnBZEWuySYHCQBe8XjO2hhFCYsOJSC+FM+tz&#10;E7DiAdTw5MCwRnTG+CWjX8UaM2nW5MCwxlSasa2AlRfJl3nroMBUTQkTgjmzSlbA+qSYnqnm8BwY&#10;1lJnSayS0b1qoT6Pgj22lBYwSlSi3QUj1P6jWkouLKF2LgJmbO1gXHHUENCLHTAVV/O0pfRc6At6&#10;bA+OAPO6vjBC7SlrbMY2XPLAnKlLRHywfiTWCKuZM2BKoaKe5N3IcMnAmMlbCmyfmWuKoRKJSDcl&#10;892agiKNVm+LOEs1JVgjc8qskoExNkoNmbGtgJV8BlVXmiew+pGR3vMmJmZyBazkHd7NezdPYGsN&#10;r0tZa1KgUh5Ht5rJhvG4S5qF2QErYOXpAcoTq2RgWMs938zkcAnrON3Zz/e30b3y3ThxREwBYqwP&#10;QJdE8ofVTDYMa5zdylqTAnFGSsya+9vKZb+54Zh3HG5CMzbyWE1jkIUxNjaAuVGtgBVBaYqWiO+2&#10;XEISidGGElicsSWhz8zkwGBlcobMflsBK1SuFB98pvqRWGMmzWk6uleuKtyE1diWS3LxVmNrUuBT&#10;ozcw0ZnRvUYEk8em84mzAlZK6XN6i1UysFhLyQNhbbgE4QxNJIy1hiWNRzXUwIGsz80LlWSugSGV&#10;gpXVKhkugZVdTGF0rzwhcOCY3T26VyQw5IOoNdkUhDU+m7LWpEBx/BeacfPdGoY1/pgTZwWshIJU&#10;WW3+7vrcWGMpm++2AlZS9L7M+xu387aWnlzmZYWoVsGoB0GxELO7B8a7IlRmzrfRvVJDjqJ1ylpT&#10;0D9YmzsOVKKySJ6je+XOzVOy+m5NCgRZSBw159vUXY2A9ak88ym8ysPKNeUkzqfpwCKv4g4teHIF&#10;rOQRqvbDFOKrxZWxPdRNeMqoRqiG9tiMbbiEcAlVx8zYmhR0FSCUpzs2drdhrhWwko+muipRIHOt&#10;yTW5Ala6Fqag2nmVDIzvxju5GttwSfwLU6uEenI9tm9EtkZD/1wBq60UtTC4JPc+sUpWwMqaVDWV&#10;6MGyY8uzhbG2XJIrrTnfRvfK8md3G59ryqoST+AMMFwyMGbSjq1JAaE/Dqyy1jB/mo7ulRqV9ExV&#10;1oZLqEH2bTKuET7W50aV4qpULiz+ZJqtnr3XFbASscWg2N0D897rClhJj0F3aayNX0JfgevVRENH&#10;98pMos01nvnA/hubiaqtgDXl45y19UsgLnWjmmKr7ACK9qixLZewaviRYpUsl+CpqRexKe7quWQK&#10;rpKi5Gq00X2+Nk4ObiIfZmxNCngKLxdXHt3rP4ytSQGd1DOlCs6n6ZR4DU9yyzFjGy6hk+Jd+ZMr&#10;l/22q2QErHhBaM7M2AbG3ZQtYL7bCFgJ83IzUtaWS2x0ZgSs1yffTTHXwBBVE3ky320ErKnBk+48&#10;51UyMGTOlEQ3Z8AIWHnJdNV7ngPjTZiOGcracAn841h5KreSxcYLtFolQwrJfFA8OSVfqUyEOFpZ&#10;ay6hGSMpoIaVV/eqFVare+W8URlp8GLzJNSVZ4TzGbAC1vSmMvUUIOGxxuv6zVhbAStiWVVRhKU0&#10;1tg6JrePEvEDYweYKskfsLCCuuV/6F4JUKqXlYUlKdNUtcRZnbElHcfcAxZGLAJBl1glq3tl1yBD&#10;Esy1sJz5anev7hUB64+64yyMvF0ucGZswyUsSZUpT8O4/gBEPZxnvrrXG7kPShXxActTvjlxVsBK&#10;PkjKfZ5PnA8Yl0yTAcprw04JRULVmhwYrvmXeet4re71Qgq6USF9wAh9k155XiWvFbBy4pCldJ7J&#10;DxjKmYiqj6xMklzNJOoxAsvKWsOSE54kdGGtuQRPIYo6M7aG8ULLg5iIl5DuNmMjGm14cmF4QV8R&#10;+ouxjV+SSLtRRZA6WD8SDy8KB2OtSSEp79yFzUw2jNc+bvlqbO2X4Jm7GB7RmB5bIhhGPYZHVzCW&#10;iIvhLYx7gLXWpIA1oqGCudB514+ESvjeZgeM7vVKZpN67SO9d6256MxrdK8p2gcti1UyMD+Tq3sF&#10;l4vY8Qzg4XjGFj2RWZMjYKV2cNaysTZckt9o4iXovOtHJpdcRWcWxoy4d9PXCFgpgp+yoWZswyVx&#10;Zow/SeGRGRsdI8wL9MJ47yZoK3TmBLvHGjEFc8dZmH7L5zwba3cq0oqb8MLQl5AlqdZkkwLHBilq&#10;agc0LNZU82N0pz02qtjSukeskoFxBhChN8w1AlYyW1URgNegMOYEjWh4a2jYogyGGVmjUIZycpiz&#10;dOSrya5XLtCgkNgyi8a9G9ErMUfHkYO6MfWROJ99khGvpmKropFBIYy+qGRrfMD6Zk/6YpjqjIvS&#10;Ea7XSFcJMNJHyiyQ5p5/GFmTCA3GkOgYY40iX5TYneGQ0bsSAXJH9qBYIPxjjI1ulYaLpKKZoQ1M&#10;S7BJx64Vkjy0NKE+OwgDg0NY/GZbj271yrUtb/HC2pIIdGDCW697+xVQP8ISZa1hqeRCL0+xsUe3&#10;er0SYjfpimRh1AfAGndUIU9AFV4w3BF8LXOIDgxrThKKPzDWYAhF/gP7TxKqZrIpAceOXSoeMNmX&#10;9SOxxllvCHnlrlycU6tPrMmhkrfcVY2t/Qq29vvWIKw1jLFlcGJNjm6VywZxSbNKBvYP1oZLyKlU&#10;klBa8ux343AzPLlyV8RHT/XdBuZXyehWUw1eJf+T9LFjk2tydKv6uZTwxlrjsmF2wNZrRSObbLnz&#10;mhzYP8zkcEkyJRRPfshdLSuPbhWhB82mzO4eGOcbVyKzu1fuyrunKpLCI898Nx75TIsOOkkUjOd7&#10;3gXU2BqGp8AZYFbJ6FapaIqXbDyFgWHtfXSc3eTRrZKqQjDNrMmB5cBXpYd5QOmZpJgdiSBiBwws&#10;KX3IyAQrr9yVyLULXg8Ma5GzG2tNCswkecUmcLFyVy5gqkQ7P6pn8gcHQ/mTA2OVvGM5YpUMl+AE&#10;QcvmuzUMa/JSOrpVHDwOVLVK1i8heG0eMF8rdyWaeVGhhIHBXJJLRrdKOXjkQGoml0ts4GJ0q0gL&#10;KUpkZnJgeK/sAMPKo1v1p+nA4pkT9hb7bXSrqW3zUAGngf2DtXYwwiTp0X0+u0cl6z280a2mc8nd&#10;FMoiWFSkgDWX+MlNtGD4ysRz1Nga9g/WmhSwxo9U1hrmvaAp8+pD5QNjdxNTMPeAlbvyyuf8koH9&#10;w5psUuD+RkBNCPWpbV+fO9ai2DifAaNbpa39O3Z63gEDwxonjrl1rNz1fVs0PDkwVkncVzO28Uve&#10;N2FlrWHvNWnSTEnPrQ/Ad0tHL8ElA4s1VdwGPf9Ywy8xCbsL47uxlNUqaVIgFsS+UWNrmN9vo1sl&#10;zsXLv7K2XGIj86NbxXUiOmaYa2B4QYS51Ez2ZYX4JFSixtYwfw8Y3SqhAgqxmSU5VPKFbFW5XCNb&#10;TbxWeZODIqhM+RfjJ4zYlWZq3N/EyAZFbJ6PZi4BI1olVTuuzJkjB4UxRmY4cjSrTAb3ImOs2cdr&#10;PEay+mDy1UPAoDDGTVF9s6YD+mWojlC8HBbTcWQ8KOQlyH8Eq/QBVkVtiIKNMcrhmcRB9GsFozUv&#10;L1PmmzWKErREs9U0NhfwmkI0wRhr1D9MY3MBzEh8yxhrFFc23tLNPhuxKks/vHPeZ4NKWcvM/tnz&#10;GYkrRKDqa6Anqy99ywuAOkBHqkrAwr3cDArRNSNT09hcQDeVoMQ0NupGLcaryYinXFpNCM2qVKOM&#10;RSEk5LXJnJ6jU/2GrpRucVCUm0pLabNAmgto8fY0pUjREdR8IFLlkFHGmgsoEoO823yzRmHslkIq&#10;Yuk3F6Ar+1Iez4e0FbpSLw0jbSUWnPIAYjUOg/DRVJXh62Wkrd+X69Uofz5gaRapUqXANR3QbASq&#10;Ow/uA0bBYKeABtdXky96VZlg5AeM84KwrliT4JoS7mTsm5PmA0YRXzwYsbnBNZXcEdPeRJWSDxg3&#10;2Fdm5bgJwLVjQXKWKrb9AcMcPpMbXRMDwTelpsVcw9LsVt3rwTU13InSGs/uA0aEilQr4W2Ba0pB&#10;BapCkh8w3VACXNMDZwetltS+a1iauT9NfYHrZdSqqfli5AIfMNqX01tRxC3ANavQ81y9ln7ACBw9&#10;qa1pNsLqVbmlGHkC5pqMOME5jZ25ZhWaoKpi6Zhr2L+Ya1YhwKK6umOuYRTihx3c6JpV6PRAlNGs&#10;zBXI8u6jKpbwM4cekLIYX+8DRqIcNfHUibBaVxSzppEL5pqMCJWQTODMNavc/OgallIISu/Bzxx6&#10;oFSiSdX6gKXIKM+tZt+tbpWyJUzK0TPCKx+VrF8qq1zFvTdFwDDXZISrQhKnkFiBa3rgdvvzLcLY&#10;HzAeW3kjUaf5qleJUFK33kzmsAqESTBDfbumhzS3pgCDMdcwViY7QZ0Io2ClnUVcb2OuySglybkd&#10;q9E1q6SdvKmrybcbWMrpmAIf4IYevknqcEtlYIztR07m0APpn6YCMb9yYHADrUrVZDar4NOqeyTm&#10;BkYRMdooGXMjZUVJySXBLJWF0eKa27UyN/SAOaMQ4pFjYPFwTD4CuGYVDoQ7NxmxERZGIW5Vfgxz&#10;Qw98A7fvFpaK2kYAhbmhB5aKkW5+wnjZ/zIKKHBDDyTqmYIRnzDE49ToV0tl6CFN29VleXSw1HXR&#10;327oAVGYefxgdAP7B3NND0TqjOIKa42isQilrt1cNjvgh5kSZFhrFNnalLFX1kbSSoVH56gMiiRL&#10;voA6W0fSiqTelFWI1L8Cb0myJK/BrMqRtFJj062SQf2LtSaUlCNR5/gIYektT4BK3cpH0poe8ULh&#10;yEwOC905Q8zjfh4z6wtwEXFOw6ByPD7kKmk2gRRMQZj4vPUbkZLdKaqqVkmzwk+a1ZljZ4SwqGLY&#10;AW6/NSv84LYpX3aEsKhiePJyY2tWoGW4SShkJhtFnJWehmpsI2nlFdCUxbteBkV5O7qQKcd5JK3e&#10;2nBJLgU3N7b2TvSaHCEsM8nYFHONpPWb0v7qOB0UM0kHdrVKRtJK6Nl5QoPCXyOu4sbWXELhJufm&#10;jRCWdtwkESmenAquYVc3k8MlFMN4EBYUgedRwnLtN2oCdkAzEKuEFClnrbkE1xC3XjjMI4RFvEw4&#10;3llrVqDWkHnsYWyN+gdWHkmrtjYoZMh5SDHfbSStRPYccw2Ksxu/RM3kSFr1dxsUilZYQfHkSlpp&#10;6KZ2wKDwJ7mwuLG1h4E01ehguS806l+sNZdwKjqeXP0sfgISErVKhhW0tUFBydxslbVmhcg61O4e&#10;ISx+yRfVCJS14RKC6coLGiHse3c7z3wlrXqVLJfQvsy8iUf4V54hTzxGe/KBin5WdXkE1x6G3gGD&#10;wi+nmYn6bh8VXMNA4gwYFKfpndd1s0pW0kqEU4VoBkU9W0pWuLE1K9Bb3nkKq5+lq62qi8d3ay6B&#10;y93ZPShcZ0QQol4v1poVWMnulXNQWCNwqJhrJK13Tg63SpqB+Ml8t/8j7ex2ZcmN7PwqjfMCOpmV&#10;P1XC9Fz4ei59YV+22sJoAFkSpLYt++n9RSWDlbGyah8ujCDg9I5KkkFyMRiMxZ+x0s62JG6nHSvt&#10;nIqdyFzMNuRPlp2w46O72JJ45HFsjVM3tT5X6wPjraQyfOW6qxVKcGgOKKniDAVvRY2M7rqtdbhu&#10;55URMw7PnI6Vdo6XxPNlQ7ak7KGdeLadUzNDdTvbkvHSSir2WrCXcKi0sy0ZxmTZD4sXhH0dK+1s&#10;S4ZnnLIh1intbBWGbUnZRxuh3ricdmBFVW5wHbaTJRUPp7CJZKwlz1ZhOKpW7n1lRyw7A4ZKK9tb&#10;0XBsfiupOKL5vAZxoCXL/laC2CPPnLLD6+zNYH9YCAxZ5bLBlbjHyD1FlFZsiVFasSW05BgzVi5+&#10;JRaEZR7ruGIWghkbIuLKhlr2SrCNZ6wtz9aETQk8ODHi5JXNsdSOc9hjtTubk2FKoOyO5bUugDJW&#10;2tmccNX42Ga2cvUrjiF7GYamgbLTdR97XT7OKZ0WEGCEG9aGlt5lgyxDZyxkUlJRGhubRlqSrXMn&#10;LUdDlDUV5iTiEQOGGRieSot7R0ecvJoqYoa8oTVU2tkwwCQMBTFg2k86xlGFuAjux6YSNu2UbtSB&#10;ral4pwLPZKzfijUZDCvg/J90ZEJ9jLH6RORKurgs8McOrKYiHDE0uonsnEojhjESe6qJJjYRxsAZ&#10;6bazKYmg0ljVSipedIur5UdKK0Zh0H9lwXZqkJhv4lz6SGlnzyR4u7GWrKlG1/lsSDlpOeq/1lSs&#10;FznONdRvdVPs4HqROMJJRwDKsmNouJXNraOxXuxbKY09PENrYebqUzqM6xCbX1MRnx+buQnknAqL&#10;DWhDA6CkwkLHza8jkCwbW6NqA4fV6LVif9jMzjH4odLOloT7iob2aTPATi3CgcMdT21gtJVdraP8&#10;G4zbubCNETA0t5V7X2Nzw8giH5roXNj8YMIfqtnZIsAHj03bZftsnDoboh4Imp51xE0eMlolFdtE&#10;uVRspGZlN+tjG7pglmF9tiKxV3qsz8oW2Nh9M3JfYzhJpwaJU6FDgRkOd5+SMcqH7g6itHMy5pnY&#10;ODsA/nKBa2zbGDntTWln44Pp4RquodKKPeA0y8jBP0o7J+PWxaEnF0l2tge8Tz50GE+SbXj/Q5Qp&#10;e9NP/caWDe7iHnG2SjIiTnE120i/nS3CzGJ25FYY6nZOhq1j79hQaWdDwnHZsS3uROxOTcJSI160&#10;Hahb2cPKno115Oh8LJTPpUE8DK0SIY5PydihcB9a39dkPNy3DNGKbDw9lwYmh86V1GT4FUNPUtEk&#10;Z6MwE5kZuc9KknGqdOj0PMnORoFjF2wlGhkBJVmcVx4K33H4+tSSXCXDIyFDpZ2TcRc0h9yGMHm2&#10;JWzRCb5iYClVNr0ux7siIyPgbEvYa8DUPVTaORlGGZgM1e1sFG4bftRYaedkcRM6C76Rup2Nwu1O&#10;aWMtWZLxPMnI7QAMy7NRwHBxG+hIS9ZkD6j1IS+5bF6lNBy3odLOJujG4wxj/VY2r8aujaFjxOxO&#10;Pg+cbdvH7GTZvMrdTVy0P1S3swnCB+JV9RGUlM2rEHa8ETJUWjVBxOaHRkDZvMqlkoM+V0kGhx9n&#10;owZGQNm8GjG4IS6AsM+p3whUjZ2GA0ynZDzVexscAedk3P0xOgLORmH0TgKG6TkZu3K3x1hLno0C&#10;r9uxv3QIJedkbPbgcM1Iv5XNq9z9yn1pI6WVZHFFxhD5TEzx1G8c++Z54KHSzslwguax0EXZvMrQ&#10;HrpFNwK6JyWnO9HzoX4rm1cJzLOgHarb2ZZwN+fYhnZisyclWeGwE3uotHMygnCD3mvZvEqkduw+&#10;AgLWJyW5o/k7h1YHbEnZ8hrUyFiItySjgWBoh0o7G4UHtmRo9zAbnE51w7xyUG+kamebwDF4HkoY&#10;6rZzsmWHRh4q7GwSHtzgOw8FZsqOV57MGnnBHo/n7JQQhOPWiiH8l3Rc7TN0kpBl76n1oUk4dzJy&#10;LrOmi+jF0FRad65ylpR3d0e6raTjuPBYHKjuXMVNG6NLWZuc2oQLX4Z8krpx9UYUmlEzsAgo6Qbp&#10;RLzik4bDd9qGN31KRwh0aFxvZ9eCwuahtx0p7Jxu2yDqBsZ13bXKnE1IbagZz1ZkHtvCxSRxag72&#10;PsZmlKHCzun2bRoyImWnK/4aMdAhr7WmA/tDnVZ2uuLmPbiuZaRqNR0PBA6N67pnlWbkEpuh0or1&#10;idjRCEbqntWFJ8Rw5AeGWkm3sbYZKuxsDFgx0m1DGKlbXVmSDhVWvAqjsHM6WYz+7pff//v/+Ld/&#10;/Pav//LL73/5E//xu/ivX//5lybjv3765S///vO379/ih7/99R8//fPnb7/+9S9/+cd//PbH/8Zs&#10;9H9ff/73799ITpakatl8lZjuPSeerMR4j+fEs5WYXjsnvlmJac1z4sVKjIk9J16txJjMc+LNSowJ&#10;PCfercSYtHPiu5UY/+ic+GElDor5nJq/LYwpyDyUBZ1bSvdwFqxuSe4hLRjXktzDWlCoJbmHtuBE&#10;S3IPb8FyluQe4oK3LMk9zAUTWZJ7qAtu8Zycvx3UBVtYknuoC/qvJPdQF3xeSe6hLgi6ktxDXTBu&#10;JbmHumDeSnIPdcGJleQe6oLkKsk91AVrVZJ7qAsa6pycvx3UBR1VknuoC36pJPdQF4RRSe6hLqic&#10;ktxDXVA6JbmHuiBbSnIPdXFjSEnuoS6uACnJPdTFnR4luYe6ICzOyfnbQV0QFyW5h7qgFEpyD3VB&#10;LZTkHuqCKyjJPdRFFL8k91AXYfmS3ENdhOdLcg91ETgvyT3Uxe0PJbmHughtn5Pzt4O6CHGX5B7q&#10;IvhcknuoiyB0Se6hLqLKJbmHuoj3luQe6iKAW5J7qIuIbEnuoS6uFSjJPdRF1LQk91AXYdBzcv52&#10;UBfx0JLcQ10EKktyD3UReSzJPdRFLLEk91AX0cGS3ENdxPtKcg91EfkryT3URSyvJPdQF1G2ktxD&#10;XYTNzsn520FdxM9Kcg91EdgqyT3URaiqJPdQF8esS3IPdXFuuiT3UBcHoUtyD3VxHrok91C3C+r4&#10;2+p3QR0nmJ3kcZj4rDx/W8kFdZwWtpIL6jg0bCUX1HGe10ouqOO9Giu5oI4Tt1ZyQR1HaK3kgjrO&#10;xFrJBXUccrWSC+o4teokj2OnZ9Txt5VcUMe5Uiu5oI6DolZyQR0HP63kgjoOclrJBXUczLSSC+o4&#10;aWklF9RxdNJKLqjjLKSVXFDH4UYn+fN44hl2IfAyEODFEUQvA4FenCr0MhDwxUFBLwOBX5z98zIQ&#10;AMZxPi8DgWAc0fMyEBByNsbMQGAYB+k8DQSI7EvyMrgQFjZjoUjkBJtVhQtpgcDLQJEIj+FloEiE&#10;yfAyUCTCZXgZKBJhM7wMFInwGV4GikQYDS8DRSKchpWBkhhxzsrLQJEIr+FloDYRZsPLQJEIt+Fl&#10;oEiE3fAyUCTCb3gZKBJhOLwMFIlwHF4GikRYDi8DRSI8h5WBEhtx4MbLQJEI1+FloEiE7fAyUCTC&#10;d3gZKBJhPLwMFIlwHl4GikRYDy8DRSK8h5eBIhHmw8tAkQj3YWWgZEec8vAyUCTCf3gZKBJhQLwM&#10;FIlwIF4GikRYEC8DRSI8iJeBIhEmxMtAkQgX4mWgSIQN8TJQJMKHWBkoAcLOMTMDRSKciKeBIhFW&#10;xMtAkQgv4mWgSIQZ8TJQJMKNeBkoEmFHvAwUifAjXgaKRBgSLwNFIhyJlYGSIrHJ3MtAkQhP4mWg&#10;SIQp8TJQJMKVeBkoEmFLvAwUifAlXgaKRBgTLwNFIpyJl4EiEdbEy0CRCG9iZaBECTd2mRkoEuFO&#10;PA0UibAnXgaKRPgTLwNFIgyKl4EiEQ7Fy0CRCIviZaBIhEfxMlAkmswJ7xnWKHQILA2UPOEVYTMD&#10;RaLJn3CHrlTBZFB4j0MzMJEIaVJC+dwgabaBItHkUXgIQzUwkRjXiZawsMml8OynZmDaxLj0s2pg&#10;IlEJFS4H8XohruYsGpicCvflawamTYz7M6sGJhLjRsyagYnEuOOyZmDaxLi2smZgIjFuoqwZmDYx&#10;LpesGZhIjPsiawYeErmYpmYQAseoch2UZuDNzjwPrRl4SOQ5a83AQyKXjWsGHhI5+qQZeEic46rE&#10;czeGwOsFQSJ3WZkZCBJnk2Ph2LxWwUSiciw8Me9VIS4FLI1ocixcI6sZmEjUoyFcKGlWQZFociw8&#10;gqJVMJGoB0Rmk2PhvirVwESiHhKZTY6FF9JUAxOJyrHwHIHXjZejIibHws18UgWTY+FlJ83AROLl&#10;wIjJscyXIyMmx8KtH1oF0yZejo2YHMt8OThicizz5eiIybFw+6q0gcmxzHp8JATWxKIHSGaTY5n1&#10;CEkIPA3UJpocC4/0aiOaNlEPkswmx8Iz6aqBaRP1MAnnps1GVJtociyzciwhsLpRj5Rwh5CZgdpE&#10;k2PhnU7pBZNj4ToJzcD0E/VoyWxyLNw9qRqYNlGPl8wmxzLrAZMQeDhQJJocy6wcSwgsDfSYyWxy&#10;LNypI71gciy8yaMZmDZRD5vwEo7ZBmoTTY5l1gMnIfB6QW2iybFw45k2oolEPXYymxzLrBxLCKw2&#10;0KMns8mxzHr4JASeBopEk2OZ9QBKCDwNFIkmx8LlcIIDk2PhjlfNwJyd9SAK1yabbaA20eRYuLRd&#10;qmByLLMeRwmB1Y16IGU2ORbeJNIqmDZRD6XMJscy67GUEHhtoEg0ORZup9Q2MJGoh1Nmk2OZlWMJ&#10;gdUGyrHMJscyxwN2JYpjcixccKgZmDZROZbZPKcyK8cSAq8R1SaaHAtXO2sbmLOzcizcZmpWQWdn&#10;88TKrBxLCKxGVI6FS8rNDBSJJsfCA4XSC+bJlVk5lhB4baArFvP0CndGaxVMm6gcC49VmFVQm2ie&#10;YeGxFq2COTsrx8JteFYVeGC3ahACpxtvyrGEwMtAkMg7yGYGMjvfzHMsXCiqbeDZRK5X1Aw8JN6U&#10;YwmB14iCxJvJsdzi/afz1BYCTwPxE2/mORbeWRUNTI7lphxLCKwqKMfCc8RmBopEk2O56QVcIfCq&#10;oEg0z7FwV7r2golE5Vh47sCsgiLR5FhuyrGEwGpE5Vi4P9LMQGbnm8mx3JRjCYFXBUWieY6FZ2sE&#10;BybHwuPmmoFpE5VjuZnnWLgEWDUwkagcy83kWG7KsYTA6kblWG4mx3JTjiUEngY6O5scCzfESi+Y&#10;HAs3zGoGpk1UjoVb7c02UJtocixcEK1VMJGoHMvN5Fh4OUY1MJGoHAvPMXmNqBzLzeRYuApcqmBy&#10;LFwLrhl4KxZuMdcMTCQqx8K7DGYjKhLNcyw35VhCYNkD5Vh4ldTMQJFociy85yi9YHIsN+VYQmC1&#10;gXIsvKtuZqBINM+x8A6LtoGJRL3S62ZyLDflWELgNaLaRJNjuSnHEgJPA0WiybHclGMJgaWBciw8&#10;aGVmoDbR5FhuesVXCLwqKBJNjuWm13yFwNNAbaLJsXBfuwwm8xzLTTmWEHhVUCSaHMtNOZYQWBoo&#10;x3IzORbeYZBGNDmWm3IsIfCqoEg0OZabciwh8DRQJJocy005lhB4Guja2eRYbsqxhMDSQDkWHpox&#10;M9C1s8mx8GqDINE8x3JTjiUEXhsoEk2OhQe0tAomEpVj4dUeswpqE02O5abnWELgNaLaRJNjuSnH&#10;EgJLAz3HwmuHZgaKRJNjuSnHEgKvCopEk2PhWVRBonlH2E05lhB4VVAkmhwLT2BrFUwkKsdyMzkW&#10;HhOuGoTAaYNFOZYQeBkIEheTY1n0HEsIPA0EibwmY2YgSOQxJjMDmZ15hdTMQJC4mBwLb6ApDjwk&#10;8nCtZuDNzjxYLBmYHMuiHEsILBwox7KYHAuvpmkVTCQqx8J7oWYVFIkmx7IoxxICrxEViSbHsug5&#10;lhB4GigSTY5lUY4lBJYGeo5lMTmWRTmWEHgaKBJNjoW3DQXKJseyKMcSAq8KahNNjmVRjiUEngZq&#10;E02OhafDtRFNm6gcCw+MelVQjoUHp80MdHY2ORbenJM2MDkW3hrUDEybqBzLYnIsi55jCYEFJOVY&#10;FvOuMJ771jYwbaJyLDzn6lVBORZeTTUzkLUzb4yaGSgSTY5lUY4lBFY3KseymHeFLcqxhMDTQG2i&#10;ybEsyrGEwNNAkWhyLMvlqRSTY1mUYwmBVQXlWBaTY+HpWRmNJsfCi+eagYlE5VgW8xzLohxLCLxG&#10;VCSaHMuiT6eEwNNAkWhyLIueYwmBpYFyLIvJsSzKsYTA00CRaHIsvD8rSDQ5Fh7n1QzM2Vk5Fp6V&#10;N9tAkWhyLItyLCHwekGRaHIsiz6pEgJLA+VYFpNjWZRjCYGngSLR5FgW5VhC4GmgSDQ5lkU5lhB4&#10;GigSTY5lUY4lBJ4GikSTY+H1axnOJseyKMcSAqsKeo5lMTmWRTmWEHgaqE00OZZFz7GEwNNAozjm&#10;OZZFOZYQeBpoFMfkWBblWELgaaBINDmWRTmWEFgaKMeymBzLoudYQuBpoEg0OZZF7woLgaeBItHk&#10;WBblWELgaaBINDmWRTmWEHgaKBJNjmVVjiUEjgarciwh8DKQ2Xk1OZZVOZYQeBrI7LyaHMuq51hC&#10;4Gkgs/NqciwrlEo5hhICTwOZnVfzHMuqHEsILA2UY1lNjmVVjiUEngaKRJNjWZVjCYGngSLR5FhW&#10;vSssBJ4GikSTY1n1HEsIPA0UiSbHsuo5lhBYGijHspocy6ocSwg8DRSJJsey6l1hIfA0UCSaHMuq&#10;HEsIPA0UiSbHsirHEgJPA0WiybGsyrGEwNJAOZbV5FhW5VhC4GmgSDQ5llU5lhB4GigSzbvCVuVY&#10;QuBpoEg0OZZVOZYQeBooEs1zLKtyLCGwNFCOZTU5llXPsYTA00CRaHIsq3IsIfA0UCSaHMuqHEsI&#10;PA0UiSbHsirHEgJPA0WiybGsyrGEwNJAOZbV5FhW5VhC4GmgSDQ5llU5lhB4GigSTY5lVY4lBJ4G&#10;ikSTY1mVYwmBp4Ei0eRYVuVYQmBpoBzLanIsq3IsIfA0UCSaHMuqHEsIPA0UieY5llU5lhB4GigS&#10;TY5lVY4lBJ4GikSTY1mVYwmBpYFyLKvJsazKsYTA00CRaHIsq3IsIfA0UCSaHMuqHEsIPA0UiSbH&#10;sirHEgJPA0WiybGsyrGEwNJAOZbV5FhW5VhC4GmgSDQ5llXPsYTA00CRaHIsq55jCYGngSLR5FhW&#10;vSssBJ4GikSTY1n1rrAQWBoox7KaHMuqHEsIPA0UiSbHsuo5lhB4GigSTY5l1XMsIfA0UCSaHMuq&#10;77GEwNNAkWhyLKueYwmBo8GmHEsIvAxkf+JmciybvscSAk8DYfs2k2PZ9K6wEHgaCNu3mRzLpneF&#10;hcDTQDiWzeRYNj3HEgJPA2H7NpNj2ZRjCYGlgXIsm8mxbHqOJQSeBopEk2PZ9BxLCDwNFIkmx7Lp&#10;OZYQeBooEk2OZdNzLCHwNFAkmhzLphxLCCwNlGPZTI5l03MsIfA0UCSaHMum51hC4GmgSDQ5lk3v&#10;CguBp4Ei0eRYNr0rLASeBopEk2PZlGMJgaWBciybybFsUCqFvA+Bp4Ei0eRYNj3HEgJPA0WiybFs&#10;eo4lBJ4GikSTY9n0HEsIPA0UiSbHsinHEgJLA+VYNpNj2fSusBB4GigSTY5l03MsIfA0UCSaHMum&#10;77GEwNNAkWhyLJveFRYCTwNFosmxbMqxhMDSQDmWzeRYNj3HEgJPA0WiybFseo4lBJ4GikSTY9n0&#10;rrAQeBooEk2OZdO7wkLgaaBINDmWTTmWEFgaKMeymRzLBqVSZ2eTY9mUYwmBVwWJ4mwmx7IpxxIC&#10;TwOJ4mwmx7IpxxICTwOJ4mwmx7IpxxICSwPlWDaTY9mUYwmBp4Ei0eRYNuVYQuBpoEg0OZZNOZYQ&#10;eBooEk2OZVOOJQSeBopEk2PZlGMJgaWBciybybFsyrGEwNNAkWhyLJtyLCHwNFAkmhzLphxLCDwN&#10;FIkmx7IpxxICTwNFosmxbMqxhMDSQDmWzeRYNuVYQuBpoEg0OZZNOZYQeBooEk2OZVOOJQSeBopE&#10;k2PZlGMJgaeBItHkWDblWELgaLArxxICLwPhWHaTY9mVYwmBp4GsWHaTY9mVYwmBp4GsWHaTY9mV&#10;YwmBp4GsWHaTY9mVYwmBp4GsWHaTY9mVYwmBpYFyLLvJsezKsYTA00CRaHIsu3IsIfA0UCSaHMuu&#10;HEsIPA0UiSbHsivHEgJPA0WiybHsyrGEwNJAOZbd5Fh25VhC4GmgSDQ5ll05lhB4GigSTY5lV44l&#10;BJ4GikSTY9mVYwmBp4Ei0eRYduVYQmBpoBzLbnIsu3IsIfA0UCSaHMuuHEsIPA0UiSbHsivHEgJP&#10;A0WiybHsyrGEwNNAkWhyLLtyLCGwNFCOZTc5ll05lhB4GigSTY5lV44lBJ4GikSTY9mVYwmBp4Ei&#10;0eRYduVYQuBpoEg0OZZdOZYQWBoox7KbHMuuHEsIPA0UiSbHsivHEgJPA0WiybHsyrGEwNNAkWhy&#10;LLtyLCHwNFAkmhzLrhxLCCwNlGPZTY5lV44lBJ4GikSTY9n1rrAQeBooEk2OZYdSKTxTCDwNFIkm&#10;x7JDqYgGJhKVY9lNjmVXjiUEVhsox7KbHMsOpVLbwORYduVYQuBVQeKJu8mx7MqxhMDTQJFociy7&#10;ciwh8DRQJJocy64cSwgsDZRj2U2OZVeOJQSeBopEk2PZlWMJgaeBItHkWHblWELgaaBINDmWXTmW&#10;EHgaKBJNjmVXjiUElgbKsewmx7IrxxICTwNFosmx7MqxhMDTQJFociy7ciwh8DRQJJocy64cSwg8&#10;DRSJJseyK8cSAkeDu3IsIfAyEI7lbnIsd+VYQuBpIH7i3eRY7sqxhMDTQPzEu8mx3JVjCYGngfiJ&#10;d5NjuSvHEgJPA1mx3E2O5a4cSwgsDZRjuZscy105lhB4GigSTY7lrhxLCDwNFIkmx3JXjiUEngaK&#10;RJNjuSvHEgJPA0WiybHclWMJgaWBcix3k2O5K8cSAk8DRaLJsdyVYwmBp4Ei0eRY7sqxhMDTQJFo&#10;cix35VhC4GmgSDQ5lrtyLCGwNFCO5W5yLHflWELgaaBINDmWu3IsIfA0UCSaHMtdOZYQeBooEk2O&#10;5a4cSwg8DRSJJsdyV44lBJYGyrHcTY7lrhxLCDwNFIkmx3JXjiUEngaKRJNjuSvHEgJPA0WiybHc&#10;lWMJgaeBItHkWO7KsYTA0kA5lrvJsdyVYwmBp4Ei0eRY7sqxhMDTQJFocix35VhC4GmgSDQ5lrty&#10;LCHwNFAkmhzLXTmWEFgaKMdyNzmWu3IsIfA0UCSaHMtdOZYQeBooEk2O5a4cSwg8DRSJJsdyV44l&#10;BJ4GikSTY7krxxICSwPlWO4mx3JXjiUEngaKRJNjuUOpFJYnBJ4GikSTY7lDqYgGJhKVY7mbHMsd&#10;SkU0MJGoHMvd5FjuyrGEwOoF5VjuJsdyh1KpbWByLHflWELgVUGRaHIsd+VYQuBpoEg0OZa7ciwh&#10;8DRQJJocy105lhBYGijHcjc5lrtyLCHwNFAkmhzLXTmWEHgaKBJNjuWuHEsIPA0UiSbHcleOJQSe&#10;BopEk2O5K8cSAkeDh3IsIfAyEI7lYXIsD+VYQuBpILPzw+RYHsqxhMDTQGbnh8mxPJRjCYGngfiJ&#10;D5NjeSjHEgJPA/ETHybH8lCOJQSWBsqxPEyO5aEcSwg8DRSJJsfyUI4lBJ4GikSTY3koxxICTwNF&#10;osmxPJRjCYGngSLR5FgeyrGEwNJAOZaHybE8lGMJgaeBItHkWB7KsYTA00CRaHIsD+VYQuBpoEg0&#10;OZaHciwh8DRQJJocy0M5lhBYGijH8jA5lodyLCHwNFAkmhzLQzmWEHgaKBJNjuWhHEsIPA0UiSbH&#10;8lCOJQSeBopEk2N5KMcSAksD5VgeJsfyUI4lBJ4GikSTY3koxxICTwNFosmxPJRjCYGngSLR5Fge&#10;yrGEwNNAkWhyLA/lWEJgaaAcy8PkWB7KsYTA00CRaHIsD+VYQuBpoEg0OZaHciwh8DRQJJocy0M5&#10;lhB4GigSTY7loRxLCCwNlGN5mBzLQzmWEHgaKBJNjuWhHEsIPA0UiSbH8lCOJQSeBopEk2N5KMcS&#10;Ak8DRaLJsTyUYwmBpYFyLA+TY3koxxICTwNFosmxPJRjCYGngSLR5FgeyrGEwNNAkWhyLA/lWELg&#10;aaBINDmWh3IsIbA0UI7lYXIsD+VYQuBpoEg0OZYHlEpheULgaaBINDmWB5SKaGAiUTmWh8mxPKBU&#10;RAMTicqxPEyO5aEcSwisXlCO5WFyLA8oldoGJsfyUI4lBF4VFIkmx/JQjiUEngaKRJNjeSjHEgJP&#10;A0WiybE8lGMJgaPB9F1JlqfEzEJoFrLwGD8SCByfElMLMY1k4SGSBALJp8TUQswjWXioJIHA8ikx&#10;tZDJmiw8ZJJAoPmUmFrIhE0WLjqVeJm+m8wLCS7oNLkXsrig02RfyOKCTpN/IYsLOk0Ghiwu6DQ5&#10;GLK4oNNkYcjigk6ThyGLCzpNJoYsLug0uZjpu5IxT4k3RpSOIQvXdiohQxaeV0mCCzpNToYsLug0&#10;WRmyuKDT5GXI4oJOk5khiws6TW6GLC7oNNkZsrig0+Rnpu9K0DwlHjqVoiELF51K0pCFi05YmeKr&#10;koU7sytRQxbeuocEF3SaXA1ZXNBpsjVkcUGnydeQxQWdJmNDFhd0mpzN9F1Jm6fEQ6fSNmTholOJ&#10;G7Jw0QlTI+g0uRvKvNhOk70hiws6Tf6GLC7oNBkcsrig0+RwyOKCTpPFIYsLOk0eZ/quRM5T4qFT&#10;qRyycNGpZA5ZuOiEvRF0mnwOZV7QaTI6ZHFBp8npkMUFnSarQxYXdJq8Dllc0GkyO2RxQafJ7Uzf&#10;ldx5Sjx0Kr1DFi46leAhCxedMDqCTpPjocwLOk2Whywu6DR5HrK4oNNkesjigk6T6yGLCzpNtocs&#10;Lug0+Z7puxI+T4mHTqV8yMJFp5I+ZOGiU68vIwvX71Tihyxcv1OvMCMLN6Kk5A9ZeDF3ElzQafI/&#10;ZHFBp8kAkcUFnSYHNH1XEugp8dCpNBBZuOhUIogsXHTqcRuycNGpZBBZuOjUIzdk4aJTCSGycNGp&#10;lBBZuPFOJYXIwmOFSHBBp8kLTd+VGHpKPHQqNUQWLjqVHCILF51KD5GFi074IHEOTIaIMi8zu8kR&#10;kcVlZjdZIrK42E6TJyKLi+00mSKyuKDT5YqI30uPhMRCJ2HXSxYmOomNXbIw0UkA45KFiU5WmZcs&#10;TNvJUuCShWk78dcuWZi2k0n1koVpO7F8lyxM2wk8L1mYXNF04YpC4qHzwhVNLlc0XbiikJhaXNDp&#10;ckXThSsKianFBZ0uVzRduKKQmFpc0OlyRdOFKwqJqcUFnS5XNF24opB4Wly4osnliqYLVxQSU4sL&#10;Ol2uaLpwRSExtbig0+WKpgtXFBJTiws6Xa5ounBFITG1uKDT5YqmC1cUEk+LC1c0uVzRdOGKQmJq&#10;cUGnyxVNF64oJKYWF3S6XNF04YpCYmpxQafLFU0XrigkphYXdLpc0XThikLiaXHhiiaXK5ouXFFI&#10;TC0u6HS5ounCFYXE1OKCTpcrmi5cUUhMLS7odLmi6cIVhcTU4oJOlyuaLlxRSDwtLlzR5HJF04Ur&#10;CompxQWdLlc0XbiikJhaXNDpckXThSsKianFBZ0uVzRduKKQmFpc0OlyRdOFKwqJp8WFK5pcrmi6&#10;cEUhMbW4oNPliqYLVxQSU4sLOl2uaLpwRSExtbig0+WKpgtXFBJTiws6Xa5ounBFIfG0uHBFk8sV&#10;TReuKCSmFhd0ulzRdOGKQnLS4ne//P7Xf/7l3/7x27/+yy+///sff/3tpz///O3P33767edvv337&#10;6e8/f/v7t5/+8PO3P0SaX37/t19++1P7Nv7zp//z87d5W3gXjU77U/z3NK/EU+PT//nX//3H//rX&#10;Z6Lffvrnz9+m5cYh7qNCfMSFsRmWen3557/UFDNvRB/RwXlj90QPv+d3+e/fWgkzL/EcocD4fumb&#10;pPO7X//813/88VmRV5kt7brMcyOO5/UGJ5R99fry1//1h//49b/88f8VHVd0bBsdSbdsx10+tNSh&#10;0jpta9tFw89cs/vM9vUzuyqbRZ/R9/YKQ5Sy3pa8cB1cQzppZ/7X+qg1Bg8zt72P/LwGy3V0YfuZ&#10;FM3H4GfeC+nhuYGSS9o3WbMP7rBoZE2dnoDrdQ4ctEA+P5t1prnb2vaU9pX1tmbA7l1rL3cWoInA&#10;24biORIG6vygI3vaN/28rr1St9t2+HtdsY/oqj37BT63Zbu1CMe8znRtBrhf+EyUN+htyy0vACQF&#10;vl+myO/y3/79OrVNkfH93I1/fvdZOy7hipdGglgBVDRsxr1fytWKHkVy5RIGI5OBwYJgroCZGhE4&#10;o3x7xTOblMsQpkbQ8eu+vBypH/blA7i3cD9JuTu7jAxOlq99WF1/ZYC/lMq0YUR/XCzvjLWICO27&#10;tVN6vT7csdHiaEB35X9luGIH97aX4xhTaTx/XG5sjV/aPlPSYoKesM+CYT62OMhxdB7Arr0Aq4Fi&#10;/eePhiJB0sDExtbcGUWZ2L2cdPK7/De/X9icfLYZWb/8rtazp9ryRDilMEE8p/lXzdbb1lt8ocWl&#10;TenLxqKFjqcrCX/Yl1AklJz6hgWUrHn5t8Wd5jXgKU3OqziN9uJnLFFONrWWWfdW22nikHKaoG1+&#10;PcWR3+W/+f1MKakj4OoTbn5XS8tU2O5G1c7rtrSQXW9TlqH56hg/06a1ZnidueOen5nlsx9rWfWv&#10;LJmHu3vJO20qWdNo3VrsU3vN9aUY02Fvcpr/tb77cW9OD8ZbGiKeyj0mhp417Zje3Lzu63qsdU4/&#10;U8/mprx+HrIJBMrJOvvoTdY3tOmKMbsVC4mz9dT1GLqYl9eq4cd1nqMJe9aZ9lWpBz93xRjAtTNu&#10;E82QVmFPxS51TqS1Hr5NzFuJ4HOq/C7/ze9nDEdvWVoqFxP53Vsc3WJoHOQh3XUByu2GGscig58x&#10;d895sVf8RpP3HtmwCu/H5vuScYxacBP0Z9pX1sueJyPjZxyKYuNva9+ofPr50qbvS17X3FRwSvsq&#10;eb2/5p43imH1+wwRozatdS0rWz17BxvUU430ZkwD7zCT+dbSshSe22lBUroLP7Xa+BuiPiHzoIpM&#10;ATdGRduchaNNNZ8wHmxT6tRnvvvWjlO/2pTx0YGC8Tnitqefb1v3I/B0Xpsafjw2qWS+f8VSiRVG&#10;nV1uGNnuu3Mj0sFIv0rGqequEbPUi2EdKJkat/N8lJxpX1mfEfzmZ1Y4vcX6z4OtPTMBpz3CHh+h&#10;nFfJuGJ9OfPmZ/ZJ9Rm1N8lYyXP0bS+ZmaOaupnWBjaHkcVL05/D7+ips68GS55jHZxZP+3xeY2G&#10;rcSXzp8TQr1JcAfC7T0Uu2NtnLk2lqJZ8hW8E0agD23e9BDPCePPmjFLzkE3VmcoEhzOTIszWrGN&#10;4NH7+TrcJ5qkd8bZ5lTbUf9qloT9ZlvvqT3W7cX8sks5n/qKeUHdDw6A5FtkWFi+NSwJfuZ9yvbq&#10;nljvSE4T743Jxx18zvhnGDBnzG0LHz+nr3lp7bSiWVsOW/eABiuyvqc1v8t/j+9xLV8DP9YIGTHL&#10;z941KXcf5W44Fi2gUVZSOFWJMVYRB4GRtX7wdfe+YxxkgbWg+lfTlfVRb6/rSgrD1ZcSOBCH29uL&#10;JTrbzXI4duODhkuOX3aCuE61yncao3tEoLS6/Fwan/dzsEJmcI2j54556pEHTmnU5RtmL67pOIwA&#10;s0IdTh8X5rVZP6/sYeAAfuvEhQm07yh+Le0TIQ14Cx3bjvLNrKoi4gKagWt+l/+271lvzBk6WR63&#10;mM2//n7Hl0mNwgSms5L51rplKawe0nAsTE0y+IlMsgg4mvHtz3hu/WeMX99G9uMpdeHsQq6vacpY&#10;4pxH9xKhymYbFm6xlgXVQgekuaQ140GFo3VqLetfvSewWM3dJu1y3LGdI2FaWJi2zVR01DN0WhTD&#10;FLXd9fz8nCLflvxFTBWkt31S87LPuOVN94/YWbmPIF13ojQRwDzKzL7Nf1sNI3yTMyR+3q1fBZHf&#10;vW2XFVcjo4hRyrGZo7cLC/K9bR9Hbaaj56rj9fNCBKgtL1gpnJ7crlj43C77bcKCNbAFOHJZ87ld&#10;dsIJuXCKOVAxn/Vt7cLSIt+InxlTr0cz8rvPI37HjqcnFWHjDriXcu8aFdzmYx/zwgqjhpvBYcQT&#10;n1ZqwZ84mJBsUh5Oi/jz8et5RNeC6l9HTTGrtz4VEEyfiu/GuzcRB2jG8WI6/xM2+Utjf5koyjrv&#10;gfeEmodSMQNlX9b61b+O2uIZxVHilpSprWaMJc1GfhNgpDN7VJ759rVfpsK2/NWKPYdEL8Htx0YV&#10;UqmrE4An1SMY4fqNW05uFbynZbwSHNx6mPeSEgYJj+VsVsPCdw8VE3oENS8+09tGBid9RRkjQJya&#10;U3j4WixOYtr6F/UxVizhjSS73vhSjPke/Oq91wcQC6K+aouI0vtJIgd/Gzo0bwdEdEziMD971zh4&#10;ADAwOaKYjgoCY2T3Vg9npP5KyL4vmLn+phuxWlD9q+lKoLZ7Id1C9OpPPALaPQKdYXm+uwcGzRl0&#10;Z5in/Ygg9rE/N4vF8j/aCTYmyJx8+q87aVMpQgWHPzgEhR1o5zJ6wS8/nMWeMSYvMbbwZW1kYno4&#10;5UcHQRmd9iKUgf2ukcN/z75dCBhVF2lniCU+8bkiRnzyFj7OGrWgL6YdIoNt9wDhHmqVy4Gvpx3C&#10;Kpj4Vt2g3cpq8o6p7W4bQxnreNKZt2uDZjmmHSZ9YwXCw7uxnGlJtTHweWnL/JWur0rNzJTpP7Da&#10;O5ZFQ8DAtuRzVPOC51KXNjgteX/+vGCI6wrkCaosNhbZ721E7a9j9O1Mo7kCIb7TknY8BtDTy7z+&#10;+qlfa0GfgbHSWIm7oMh6HO1rYGx4HDkr3Rh+RDNOXb/R2xnfuOGrTAUYG19n0PAWM2V6oaJzGVFH&#10;UxEduuVaPbjtGiyK0dpHGAbw8K2yITd+TisO77IdKg8BAy8Ht6ohjhnrOAXQMwZj3WJclTq3BdaE&#10;Vjt87oHaAuU0vLeIrpTYbOmCayPjA+dsEKsvRuJwsQRMcjYIh6M2I+ZxzUbGk48mPfX8RzhJbT96&#10;77HdI6OrrCj3vnfuhcecQNvoIUE77zezumWeaBXNz/Lf/HzdkiO5LdRTp+XL5490+m5Bombv5Wef&#10;R9bM6ckgv59WjDjc3Hekf6oK+w4IrTS7R4oI7xyd1kt7MyZmTrizTmrlMJzroJi5f+SekV+iBaxL&#10;zx2Gh8zPrcyYzw6QDQ2LGS8j4njPGt4iCFeynoic9Pjrq/Fy2BBfDTazpWaN8trjWGpZkXP04oTn&#10;gK1qaZkB6tAg1sBJ4DZgX1btVTLRsq43HjR4Hh0cIIZX2bLOwUOXQcnPOIipGOzIMeu9SibikwYM&#10;sAZBPl4ykY6Mrb2GdM8a7MRkd3QGjqSQmbzox8SZPz9jscMlEyOb0nTeKOWIIb1KJqbaW5s7ZevM&#10;OPFMLhg9Sl647onmGS8ZXz21XujTo6deJWNOuwdysfig78ZekFYy2O6jt2Kq/tUQRtiCIHZLyyip&#10;7hpMK1m35oQ5iftIqNRLMUZGWkkCGvcjbjg0qiZg0TdrLKwHq386YXJ7tHu5+GSQuBx9ScWYI48w&#10;6ljJRGP6vE3LhkN6rhTWeEvyIAJndRqcqHDfRLOwFHhdNvHj8bwzufWOZGVT55wJH+gVP2R5X90N&#10;lj3onf3suZpsHgknt/UzOzKOEdk7MrY69I7s7uTrZ8KLPbAZU+MTBoOtzRnc7iBTwal4SXBEW483&#10;RMhHTNyGk9zrHFs7jFGFJ5RvTRKCw9Wu/Uy5wQ8e7jczqsBgY12OMu1nOsuwnpjLvipe7jh/ddhs&#10;xP1zKnsTzMWosfpuJcc61WjtoKfTbhOellAWhw14cLTVmdHcrpnv/Rx7OHvquNPEaG2CFrFYeLYX&#10;ewCFuiAiG7u58ufYp1YGHZHdbgHxIT4FH97asFjddq0vXA27Bc4/05EVgBA5ry2u4Lx7VrWs9E2a&#10;3VzYpdtOGsVOu9fFN/ld/tu/X9e+b7nvzGME5Xf5b36Pr9MON2DbCcxkT+R3+W//nmhtNu+5/fK7&#10;WptMRTgieYGIgssQgPDrq/U3XRoRyFyDoqCFlthSkx7COyBCROfS6g2MITvydCqRaW+EsKC49RjB&#10;lUnZ6Nhurt4MXUZI6v2KQY9Zwg2XvE8sbM2QIbDh4LbrCoIxiLjPeVraeAG+r59NSwg9cOsszNXI&#10;siGw7wkE1mqi95kq57rQtf6sQbMjiXm2OEU3OKwXMMzN1L2ZlmK7ckYFPs94ifGGaqiHLReFsKn4&#10;EdGQn8caQamXjrG6Tnub+b4dO8yoBEyb6oQUxBHdiX316eNdzdY8IzjT03Ru07GWVf/K+kGjMVKP&#10;memNFwGOctGwYJXFdYeOW9ISvcI/FwRn3bPM2EXRGGJSsSL+QZveiSWnjgT9jtXaqQ/e14z3sDqn&#10;dgk+MR2zSymb/Ooy3plWe81Ypx3B/EvN3pbMxy+G9I2jy9oz9+QRgMYgl7F5ZxLJbRJscoS8Hu/N&#10;gEmuOl4Bmz5CWOd2w846u5GZr5/xKDs7SrD8sCmDdQYJ3avDQoh/hAnum2iIXrFEqXWmr3LGIVqF&#10;1zxeZ96a7tt3rpGzCXT3Qwcw+dExZ0vIyiB8uSf+b9hRcHaM79qzgmAWbDjYLRVddPhkJ0Tq9wvT&#10;aLM9TBj3I+x7+r6W1sZJbCprZ3/nG2uHGkpmQc/CsSH4xrA/Gq33Jt3LPqimI7bS8fzYB4OL0dJy&#10;NqYuyQlisKzJRiOeUad65sQYsC01wZNPvfkxosVCqQ8gZrYXED+FgeAVtuwP4uAvjiH7If89WpZ5&#10;KV6mfnY6n2OOWqfnZ1+GqHB0m9c7Y8Z6OOKTbgS1ON/RmoMULBKltCz1UE6/v9Jg8n28N5Hbh8n/&#10;9Wh3fpf/tvw5fkEcpdX+nT5f1J7bXF5pWXN30/2x9tzIA1haacxNnWNLrfLf1A7/IVdSM9Hc3r75&#10;Xf7bv8e3bVDlQMHS7wTJ7z7X5sbuugycguhY0x5j/1NlWMRxoLDVJZbUuU0iy8p/D91uKJ+7CIgk&#10;TYZqcZSob+5jEmicGhbjk26RIhb5T1A/a/N1mDa+7xMg/nNsWqiezTubxBqQ50azlNgHVswpP2/9&#10;bA6mV3Y08jOhrUwdOxbG7XyQcXnBMnFM9oqWKYSfCafmuGQ1epAGaQ05bQas2oqSb2Nj3I/tPKmo&#10;bIKLs9z9Xqfs6Pw3wVjqhy+YpeR3H9qUqEVvFQxScQikyRkRxZev/YhpMmILpL3PyQSwsOX/0Sqv&#10;RoNN74oxI4id/4jRWsvPA5DMb7mviQ5ibfqjARgBs9bJ8DOxO7ZiNtv56A9WPswLbUjArBJSrZ9/&#10;Vu12w91tMzYRlJcRfo2/Wss25Im9pqvKqrLtqswGZTkYYc1jiLJMOG4m7L/CYCfYMJpEA5u2taBa&#10;RfyCBb79yBKN+4Vd+Vn+2/Sjj+GHjs9ZpV8AXcvKRKTJtojtwAWfTPbs22tZwu/XcXnDBGZ4iqLZ&#10;f/e2Uu+KxUNl9dUyZmfD0R7ZWnhUESg5ahK7TcqoILaJD3H8OvMIw+vC1x8GVonixg7dZ8Zx6LRy&#10;Q6xX+tEqzBAh66hPV6r8SsjDqG1ELtJAgZx6XjeWdS+vA7tai8VPzL04MwGh6T1y3jYyiEy/ncUj&#10;rkqpD8RtjjfWKXGq/lxbIh7JUtBOp2fhftzITI05TgjExhalc8bUPifmOBUmfRtHtrJvAeOHDVwV&#10;+ETXw/E6ehW37eDdTh64fh6Rjf75j3w2uj22yR65cx68z2uZa/7b7NKnGuRnb3sqGiVVetMo9GP+&#10;iu71JFcEhjMcZPYUB6/xXVrVWJrVQBOQ2HKxGox5HfysoHuoP06xdTq31q/+dTQRO327o3ljBXKM&#10;pBxn8Avd6WMpxtaTM3wiQpJtceO4v7E3mom4EwxsxolHIU64jBN02Yxxs0JFLWHILZ0bCL3HgVog&#10;VutX/2q1xbVIU/dK2muLgc0gzA2W6HCh+69MVDmCX7+OFcsWiVwJvKktM9SrPpdGxjfPEez2LQGu&#10;9FQ5+7jVTaPBVbUr6WFrqG0x7Jy7JzBzwDHoxCOwOVTbCF/llmVW44TZzn2Lfci3j5hZAE3peeL+&#10;7MHJUYBFev46VuzzvFxLin9WNyhCCr4MzXXcPnulpWU0HbPNWLERRUyNYdArw0xclj1SLeM+YySk&#10;2G6N69t+pZGNaSy47j7xTqwqSjOy7zt2p7e5Fd+lzCec1es3l7CxA98zOmiotix7sXAtY3rv2F2b&#10;9QmnLGsbZ9SmMtsQkNnTwr3WLGPFMmUnkjnCKye0zkrFge46jUVIMq0UdMnrHEs1EPWv5pDdYxQc&#10;tX1TbFQn3bVrscSMMqj0WkYN1XZhl1OyHQRlZInFqZJ+Qu+N30QcKE9+sKKBmx7u27Onx5U4DxmZ&#10;zx04reevSAZRaTpxb07PXhUXJefdNj0vc5xMOVDK0DngQhPlZ/lv+/xT1fKzd11YWwuHroyTr1u6&#10;jLG+Eh7qQgKkX2EDvyRjKW9wRfA4Lb4L2PMQ66uAPjzZKpNOBFNou/mn/8pe+pzfuFoOMngYOUyl&#10;96QA8AKwEWeLj+PQCUtm33a9TC/20wKw9ubnFSRkE7v2D5s0Rcywm7PXEjIRcgApUuR6NVJcD5Lp&#10;93Ps6jqAyl6Qq5f6lXbEvlI7eH7i4K1ZP2rHUi6dyADH9fxmbZlWp3Axmu2dHpzcq2tedi4Svz9M&#10;GbYXr67MCPzMjr78meWWMRORlrfeDjvIHrPYG3/ufSKleGv5M/NsdV35Gb3zZ5DSDyPUWta/ss5b&#10;3Ojw7BfsPllLycSi2nqa/mPDahn7bHokddb5jJtaVv0rSwbyXWssfd0UhD/FWqpNDQAmwHNyb4Pq&#10;Z5nd8ESbvV5OKNbyfcmEuZMWjk16dWGMS8XCNLNmsFXHmkjygr/fSiZOc8zfF5Mm+Cfgh0uXqQKU&#10;DcP5Xf7bWmcGYbmcjeGCL384GPld/tu/h+lu8yyeZttWdpoIPrQE1iRTEUyojBMtwa0C+TOTl3YR&#10;FjB9Fbyw2Ks36gTF/jpCeq09mI6PIwtp0djrC+7SIIHLGlABd1ifRDwzgeFa07eMlsw69pTXsDDO&#10;NpvCnooxIJ473QvuCJt2xViwHeThpffftzabW5rDibtJ1sXGixHAgpXYFT9zfCDrjMdMy4+3diwG&#10;My0pj+jlq7WL4WOzmZTMcbFG+VN5vjVKBl5Y76M5cZPjFN25OeNSk7RsYCAOcZWf2W+bdWZ1Bd/y&#10;vs4f6blAGTaqlc8cyzxytNpr7njbVwQcc4c9PAAWofYVuxhyA0eQEzAJRW9ih3nJCHFrZpIPehdb&#10;1UYyvmduy3jOXax6S5PQGc2zDcI47h0oP6NNt6qshzpRVGtZ/2olEwhgD1qDPoZPeAkWlkyAOTI4&#10;tiKKceFLnx4JsR22ZGxkQLxufR4hnMIIK5WiPdtCAGeDrGtrs+8Ag9EUe0zbh6WnWMzY6NwbMnZJ&#10;Zh/ld+/baOO85mfzwJmyvD6Jafh5wKNUBB68zVpYgNiEHPUcbKOIMrWRxGJVYgK4bAR1shGIRdQV&#10;HD+D57R6rBn6OKi1rH8lLqDnW+wlFp1wkbV32D/eTSJ+6sFXdePCufy8uInPaOccgbWs+leWTCO1&#10;LT+MBdpLSj6NBbimbXo2Zy+Zsqh2G/vAxqkzE3tY2FhYMcCJLknW5/HPmuAwia+SP1mdWsuvfF6O&#10;MGSbB1HZx/HLbiVOs6242ajFFSZ2DL3u3srv8t/X9328xtm4Yx48eQz6PQ3Y1qdBnb44n/zuq9rs&#10;nGtv6NtgSrBQB+4/14ZoU/N/glNmt3RL0Ut7ZztjhmxvssQ+y9hrUIYf23Va7DuOS7TYd+81CL70&#10;SbD5LN6fqS+jMzVo7Uik69XucJSHvf7cjvF987kwFbhYT0yfvq8Y6aXgECUer1Cn73GImwnsg+xV&#10;M+xr42ROI/hSs/clM4AbhxF+9sUtYQrPIco+/eYQvUpm7dJ9HtYXx6QxWDKN03xmFh9kXUf/Decg&#10;QcXZ2yDzz51NXDQ5OSYNUieCai3rX9najP7EeuxcEovHljGmnGdrc6SSezeqYux+6seA2ONG+zXs&#10;1rLqX63kOAeYPPB3eGaZCalyv/yS9mCuK3UG1f1wCfOUs52cj1lZd8Ia6qXOwcQzovOekSZCIMKd&#10;Yu+YGJO/hsr+0NoydmIu7fFMruk4nJnTWLh8zy1/LdzFDgB8nday+V3+21ozdiz2OjH5dFYnv8t/&#10;83uI8AZmYnF4Ys/mPenzts8gf3NuxS9n11RtOcKldNrRcvjCzQXtI4TbUMOvbSE8gu7v0SKa8u71&#10;nYB1SxVz7NctwV6o8MiO79lOetlHpvlHxDtJyC0Q/aP8ibNlLQiM9bk2833fcjhJGR1+HYl8NQ0n&#10;4hh6h9IsHjCApxHOCcS4Ua/9jGPS0VPLqn8dPY1FiBBCpoW0k6zPGxaJH9d9LiwMiQw2xeLMJab3&#10;mM9qWVn3LHN9DV5W03Hw40iV3+W/+T1gzPg3a4J2Av+Exsv3xKfa9gZcy5enld/lv5k/gzhjBqyo&#10;X/sD87tam0zFIYTsM5jF5udnn+Gm4ftn00CQVeqKGY8tw63d8apig9ZAy3EZGwA+eitOd/atGalp&#10;/tt0vMd64XCGicMRexmZY/FqMCjHJMpxGrZsPDHfa8YU05uLWxb4f0EjR7aI+B46ck07ey9GahaL&#10;mebn4SLFNsWvMYF3zR6RVsr5GF62wNs+i9MAbf4/7j4owTSgyLHp1mf4XXGRxXmcMSWxDzzL5JjW&#10;e7/ofcnc3pkj5XqvAmMWxRocYiNMZRxBD2Hm/jPem1EynmDfnXm9eCHMdN9R+TziWZskfM6uGNc/&#10;99VhrWX9q6GPtWys7J5mK06V1Jgqh4egGrM52Tx8ELQvmBEAbis11mnEJ406s0Dsd3o/j/LWSrGL&#10;Pq4KeCoGv4mPW/qZg1DEZPNnJuMhBHNqt18KiNF5dK85EZn/5tg8HzeOKV/Hpn7PAbvc+Ic/RMj5&#10;6xHCnQWMzVYLaMvpByOK+x6654I9Y9vvD/InXp5EKtPGy6NNvd9iglv9+m04mPLY4HkeYpirWDgc&#10;PdP3CnRMlPmGteAHjzI1SEt937o3w0nhCKF8Pd/EVvrW/8COfYXy/bua4QAzD59n4YI5lGUMt+4g&#10;BB63XZ0qzh5twNMgOX/eIfW+ZKwSoaDDPbhsSGAvXdCx+TPeg5TMLQJ9Fxu46luea1n1r6NlcQ0p&#10;ObVmVVN7E8KZklMxIFgZU36OmyCaYkQojBEOD0DWmZYYch3CHFuEN84u7NshEkdQpty+mj/3DYNj&#10;qzFuMIrIz7O1cb2iU88dOQHwRHDstpXWhtPsR8DZy8m11A1btX3rX621edyq3xoS+wkPdvJVKfi9&#10;NJgwGNDuVTHsTc5AL2Z1rM5w+HELzVFn3HyhITg81Y8KcUaL4xClZGIB/aZfIsjxovIx/mot66jl&#10;Oyj1o4dpZkZwtlR+l/+21inrXIzM2Kgti+dYHddRG6Rgcw3j8M4ubcoet7wb6iBJUsdas/pX6nvm&#10;bmCq6rYbqB0cqwxz4uDU2ZGfWZln68T+nfclaxuxC6/1I3FX1hE/WDey+OnxKnr4FUXPfN/XjFV/&#10;j1e8IYjP9A9ZHovLDuMnB3yML5zoCEC8Rcv7kpkgMr4DR9v2jvSs2cGRL7kydzFc6tCN2xcScXjO&#10;uD7jJXMzPph7jhAcG0jAMq/hbBKzPQYQ8anY1VJGyDnuj6/nXDYQO4Cx8K1k1mDHCvhV53ha69g+&#10;zpZ4GBgpmfmi+Xfwmmj+oc5fMEuE/WAawjYQG8Fnzv76GNPkeqs8KDOt8BRHW31cz4HYH3z/RcQ1&#10;yI222Z7jCkGmtz79rB3xnUQvRuT/c3am6ZKcvBLekvvz1N7/xu4bSCEQSdUh7+Mfp8tkJpPQGBI/&#10;Wvw4ILCRcv4MNHjjMpsjpcp2S8mJfknGVbO7qT7Nl/IQDDDN3ox+FiKdtymG4jXvffVfyXeAC6i0&#10;TeyXiKdTKl5KOeqyWYp3o1SFAO1/ZWCTI/S+zB+yT976GxxIfnTZBT/nv1/H+POakj1SM/PY6iRA&#10;aoLM5CCw3vrMoF1nMCrzaGp9fWbfaI10HAy30YFMqYokfKY1vMhYkX5DdPRNM+Uk/I2Ym8/HYV7W&#10;ZV9HWK2lBGl2mdu1PN/n5tVf34IOw6sz13FtJjiwabIkmxC5zDHiuX3hjWonXSXZNkQKk0GVz08T&#10;C9rUEHg/7nE3EzZ6cyrA/zherIzs8MfMOWMQOCQMMn9XdAFmcMdV9CzsbXkv+vr2X15tPMaOhbJY&#10;UltXfVJYJAsW/qVytb2ZmKSJGpho+dJ6XztdECfxHtFB8oAf6YLKc5aPOEpkLbahSKHwUBBy3ZUI&#10;AoFIoptXrt9H2n95jQSEyXdRSXShY+sZG8fsEEV1K0eGsS9vUewOwmamoPW++i/3jCfcwRUUisT2&#10;TLrA0PDGK4l5nzOoD2NsSLrI+lmsc++r/3LPC/6BECCb1OeMtZ5WHYKbcHOnC6wtxGbOGcZWUqn3&#10;1X9lz7gZClqB9xRlpvXMiSdEEZ/mxKFGbc2QgZthsjGwx5w3igTqWdE1Pip7nR1eKHJ7nqowuBlz&#10;foI2Wv/1c8eZrZgSalhIF250tG4X/tnuhRNHr1g4wQp0lxxj76v/8m5i9Rg7pPJb3RcGiU4cDZg1&#10;uZ/awBYUDsXJJry599V/uWccD5b3GJBpF00K5mCa8SGmdwMIICTholjnpt31vvov9wya1oSCVPhr&#10;ix4yEjzN+Wl5U7tmSp4pdfGz+VrT4PD7Igjpe8xto6PzSLGmiNSEaoD+vS//yt5Zws3kJ0WSe1Ly&#10;bVhEKBYPij/3TETauDB8X5B+33jARGaa6HkUbujNTSBqf3K2va/+y7sjp1hqS2h8D+jWIhChTmWs&#10;Nopcxo1q9wrlS1ZiCVMcV/jN+qcxjEukEXRGGW89L/ISZRXfwIs5q1BBzvkfVTbYeiam7CVh4f/e&#10;9YtVzOC9vrO5kem+qhZGPZAVTOcLZ8NEtZqqNMsY4/L8eTdxS2VEWJkJ+Gv6onGuoZ1B4IALs47e&#10;ZAJ4bQxvRofFDXK/pqhDTrgfaWBIy3W7uPWjUFE4C7caY7jMJ9YOQIhyYmN1+iz7r6TgFepFRGpL&#10;QuDTE6enIuyhiNacVRrKsrnhhHpf/Zd7XjB+GF/bXY8KYLnelqpYEg3oS7IgiAi/5sVYd/wCH6uz&#10;N6lsge2+fxr3SRK4SpPvcxaY381oMx+0xfOcAbhYBSbhUrGOts9L6sQBCUp+DppXECAetRkX7331&#10;X15tIpKJRtCOIkh7zxCvtb//ENAc8HVg1E0u1K6K3v96wSNbqoOccNunV08WDtlNLnDbApGkmLOi&#10;aDGwu31e/HvEZXi3KwR4KAizjk8TOngi0ickCJ41EHTXp4pMvCrrJ2fupmsTQKlEQ4aVBe/rVFGb&#10;osq8A7XOWnJ3c8Z1UrlMADMgkraRCtI7Xgg7o/PeDFNz3hi6WV7OdNkz6lxqKsLvA/rZPk2sITaS&#10;Znremgkp5ami2RUkLnumYFRqZ8QV8Lf2U4VyNtOhSD/cNgN7sMp/vcU5ofXpWi2JBIkO1rvPmaCS&#10;c9e59xvf99bMwIKTQA5LnY5+gq2N50km5APAIvuk8ll5G/2c/9bzCCvHHSqYwsr6ud5bviVXfHok&#10;CVhT8KHPDI9+XZY1c1aLgtdyOV/Kzpx7xsNa6CIiGNuaYjFICR5LDsQhHRSzZ7izoywIkJkb1vvy&#10;3D1bZL2PBY4JKqlqo5Y12p8HHINiE4PADgkb6NvzKKW506TiKF/++/cJmdQacGAjJvjl+7oEOOmQ&#10;YzYrYXjcffaetRxnyQAPYDKc7FWfB9QCorJRL+aU7oCINWD1Ptio557Rd8xnnim1EBwRQB8r8Jab&#10;mBSDcDoXo3hzAyTTaO8qCW8VdL3Z2clFXcoTTS+I1iMLB7EvfZb9l88hvMk0AI4D7af3TJQ8LTlO&#10;zAMTKfvTkXFCkImovOy5cSllzvSeGwOEM29cCjWl8qrZlpDflz3jbE1HOLOHw22rzakzCVHbhNPa&#10;B8Yapc7CvrDPY9yXPQv7mrSN/GWr+qfR0J22h98n60PPfcb/CmUEX0c3jcjCZc9E1X12D7DakbyX&#10;tE1mz+75aQmDMLewBO56VlTYIAXME0zdNmddrGhhBeQTE7w3gx1Lzz/6DhcfjebLnqFOC3dQp1uF&#10;TThSpcnBMpweUKtN8i+ncqw2/IhEl7FXlz0T1IUitVMEl0la3yaFn81OCWKLyairZ6nveZ7xstHz&#10;Cwoj4KSbfqPnQ6oK7labycAV9ggtHhZwD/F2Q+533tF/JSf5i9V23AtfvoyVlYfhZwDjkJ+W37Yf&#10;d2hdqXFj3DOAe7faWkFj2VFMtyJR3WbjwG7nGXiu8SYwT8A8L/aZeiHCGceokTbbPkOvlQwFcG2r&#10;SIEZi32dewWCJrn+5Zwxqe1LIH9ZqKa22hCgiVf+jGBSk8KQkt4MQjpoeXr7sufVK0AUaDuw0nRM&#10;YXg7U1mvnikZA14yVgzPnJIMrntmkysYcPBerwmNSt7ZGA2+PSg0eqY+qVj8fc+LvxMht6cJ4wZy&#10;5gDeel0Q2zajxZCAZXM+73tevZ748jaNl30vJyNVYOGlvWdOhvMGR+TzTc+cCzsoqRH/cI2yAz6w&#10;QuluBNhihf8QNzvvszXB5CG4hQUxGueJ0zTxRH7Of+v5JQrKvjw03iOnYs1sReD+xFTqZ6c16/qS&#10;zqlas/C8H9b0C64CtJFxCCBZ0rvF6fscTSaR66/AvYvL/IQoxb/J8wkyuHpeI0o+Nka04yi/xMa5&#10;gFixs7FnnIPp55uzOe4C0T4n+qCCIti7jFzhCIrObRxsBTNIOfxwpnZ60ZVOXkcQzHc5HLqbO1GY&#10;0Av36/aR9mY8+Q01Lw2xUBkz8v3gtftIF8wCtQHY0OQZfs5/fRLW50GgPKJm2/Nt/Soez6j83Ic9&#10;04HJ8yn8QA8dtI8WKKF4f99SXdZz5IMeQc4M+nLWAXQip+u2El9oE4UEKZu0SQCp8N6TNrfe/sYy&#10;yHJDVCUDOW1twM/5r9ddcNOifjiQpYqf8996Hr0y9Rwcujp1IQv8nP/W84Qyk2JZ8IxfLfv0eH5G&#10;YAjeTMnu5477KqdvjYqQ66+NIy7Nh7OIkv3busiXs/ih5zlefGDsl9ajSAYPQi0vGvXu6V/FH0lp&#10;nyxfz91rSu5ecQFUfzy5P+wBJzj3DLfvLJvq736YGbLXPFgcqp8VCG1pRghtE4c9WluB6hPy++Aa&#10;554JUhjoRU2N5AVzTRX/y4FB4qQB9yX/dGZ6X19OHYapa+fCK8kt9xmap65/K/cFrLcta97D79Bj&#10;eD82U6UiedN8+27F8K3Nd2HSm+rYeib361c/Hq25FvS252XOoJM213cbGFpWL7eGC2AZd53b257B&#10;liTnmlRdVLJ+WjmsG6aOS7R0NVtoajCPN7HalT5AcxODbgRIlME+ebzXnIydDJBBaUEIrlJIuU5T&#10;/ZcpDAvAJ+OgtALysVMJ0IDBXnNJRMw5Z4wNvAfJN3pf/Vf1jCmf1AnyggBlnzNukGqGk20+eVbB&#10;0QBc8ujiPlG9r/7LPWPy29lwwGqQkQd/iY2ckN05Z7IDCozEnN/gEJSEaxjIAfpCbBVYcfTMhW0k&#10;FPYlwTthTwZAX7BJ96vNJhcGlyBM3pJak1rxouChoN7WM1aIc7aJvwnS86Ln/i4W2fZpuH6SEL4D&#10;GTtN3OEGMEBiopjuzjMiTfC4cSKJ1MFK+qdxGNRGqsbfZtXgHzQZsBVEp17MedE9J4ZpWe0J3lXH&#10;EZpemqd+TEkQiaaQxp2aLWtN1cDzzL3Y7bSLWSk/57+fnjc1+bneW73F2Hw4EGq7vrscjgmZrpm1&#10;o/WWXxDEM/xQDoetRBtgR5dLJOMHW29jJ2C77IsjTTgLid/REfuj69WDsxPZ3srSYbkWEySDhGk1&#10;MiMKWFVdYNNcA3bczfNqg121zkMm7Z5/BQv5x06rk0SS8WnbRKqid7j31X95n2X0WpqVRT43ko9Z&#10;5JAEhr+xz3ltZrVjSS5Xe+lZ89vAnmBbZs+szuaqIAvPoQr0UvT2N6u9iFkkCkU8tklNKcye7olh&#10;q/wHXk0prRf7vOgOgH8TR7qs9qI+oqpuILJVe2jaZd/Zz/opKcCEvQeBK1e/PAdTOzVPCOrgeUPL&#10;eF4ZJN+sBT2dx4enJ4bN3/wyLqDTaUbhmFC9jehnjqvPMEcnFShYFCkS7Nm6ixjL9ozjWdtrPICD&#10;TYWZZMastnVFtYSmlGorFoHjJWt8ef/gS8LYqxF9FkxJG5DUvXiTlPt5O1KfmdcqZyg4aRjxEo8V&#10;AfJT/uun8fCEC5Fsb2Cq33eL0WS6KE8/d2v/9jJ64G87JfRZeDwodsGWDsvxdSGX/QGq+0LPbduu&#10;K9zaFuDwT0UAlQBm3hpXGsTN6Bn2mW2rogmGPfkvoXu0iK/nA9x4XpDF01OH9jc/nw/gUHJ/iLDk&#10;v60ckB/OB65FuOZ4izzsrvaATCYSl426Rq6tBaBbGGq8CQJsNN6dDyFI87OcrA7tURIhEkKfVQGT&#10;bf0JkKZXHd7xqRqk18ocgFBPlOXQKH9af1Tp1EB5WsUSvu7WQoPreDyCThceDysesz9MUNpIMADI&#10;YKs5T2hIIJQfVtx9R29E7IiKxzuo8kTj+ny+0BOcM41B0PMJwGJ/Jz1tPUGvCa8BIYB+svW0P83e&#10;hhqFTiQU+TauU3U32SJ+R7Uq9I75qmqzJOsU1jYch7MRAHKuHIFYphW99f3pv3L9VHUn+8ROiih3&#10;fRZVMLVspYZ17QM4lff5Cy8/9alE2YwRcumRbgpb5knFFFfKRGRtNc+IG7vYigyW4sC9l/4rqVJw&#10;9Jgnceq0Yz1P4FsuZwByXMGZdUB4R2GEospxQ9cLPoArCatWb3LFoSIy62eJVOdRJyRN3Lk3jmDW&#10;eBNmF0zijvcQf0zvngIP25bhZYCP6bOqo4CC0jpF17TVIOM73r3rVQalP4xKx+6uU5VFESsohWAL&#10;k+P1raLknP8EPj+67ceLA6B4ecxEapx3xY8daUBxJI9D29ynz40KtpCByAhO3eYw3MujQwKTIlFa&#10;H6M8dYtRa3gCHWw1PIndO4yKJcder50ije1kA6epc3rd53Clx2gJG3QtTNkocRRQecjfba4AFtMh&#10;E97LCpJX81w+i2DZStwuU6E0BiVs2jznImD3Zvz80ae3Ng40qBl7sXFhZfoe7/gp//XTBcgRkK2c&#10;DH7quG+6yDRITLpHV6Ow8vAL5QJL0W/z4ZglcYJwTwX5MZ9Tn9wHOokQp1jE8YpPYZvax4NykNrT&#10;bMWTlQNWUaYPdqinnHyRgHIWH1K8XRXpg8b8mP/m4xQ8IG8lzp1cwM6692P+68cR90lqoNkTpvJx&#10;l8BJlz0Lf1LU5etgkHRYhxoMgUFAgD88zTmMXZmccRnKcTtIvM2zS5EmFQxhPLXeWFspHYGDqpBn&#10;a5zsvRrvSECggthGwJeJbKw+gaHaR4J1RUi1dYrmn6IKDkbWmdevz63/Mh0sr9ZOVbfrh7HbOhoT&#10;zJmg2EkUmKFvusVTY8GBWI4Rz25ZYTNsDtImVlaho6JY9yz5V3sV+7KxQPF3A7OUeL7JidaqO6uT&#10;7Pqy9l+5yIuoO4mY5XTzZEfQNc7wTgDRVcm9U7eLKH3OFjM9tV5d3j0FbZ/fduwV76xdXUS6H+sv&#10;mwKXVX9qCWBtMd6Cxp4ahhx+7vCl6gJ8Os3Xk060HManOrWocC+1NEg5ISUH5Q9YYUZs4MdyTK58&#10;BaGQZ+2tNro4Zp5KLm7fFKcH9RgNNPWQt1r3V2VerqvYNGAdqoWwzlOlGrLxs6foREfEkKVGiVKe&#10;RguJcV/MHZlY8SZByDfck/i8csTUJ3PasUwsQmrdEugbSPSDFdpn9sWKRYHMopyYpwoKsIjImY9W&#10;rJ4PXt2e98n03ziTxIRkKmleoN4VF4iv+yn/PT79zG/9iInD7kDBHf1wtoHk/zALXRqfPg85kFFg&#10;vo2Lp1FV8usDAP31aTAn6R9G0sn1+P1pTmsUbiE0oFoW35+msFjOEwW25LPXse96rCoAvr8zARhW&#10;vGUqArAllXhMTcUzCBnRvcXncj8u6OI3OHI8Sr6dBkt9q+VIAorzCOlhg6RybCjqFAPiTEdWx5Xe&#10;s9w4qAs7u7qNjxsUc3xW6WVN7cEX4/xBLAsVOYo96KvZf8XaouDz3fgsKmQHsYL9RAqPRsp6bekD&#10;CrdkcgGATFKlj316X/N86MaV4BKKWf6gr5LMZYgFJqLybDplnecjfFYOmZKCfZlwL6X5q6B2Vy/G&#10;DYhx0llAwMLH+Rz7JI6dShqxRmUiLSQowEXyPlWzCnej6RMT0WXkAbLkFUhXtLJcRz2uUWjzxDFk&#10;0/BAvHTDZomjsVSzPk6fWd83cINvzvgP3OYzL0dh59LYMTZl/hb/nLy8jzL5A07DjOPwFtkm6/pz&#10;k6pr15K9hzHaG3+pnJ3WAvyJoC+nc7OtBdp9pj5jaiTDYc/8lP/m2JRckDMCfl919/zUcT7IUq8C&#10;Ts/OBxAUFFCLIatme4t7Cy2UPleqCr1BBgmGlBo/DJqyqW2ZsJBTZBLqlP9xIfC/KFGaDhxgNnkp&#10;94OGPd9cFRViCJ816PIZZfFT/ptPz5s+Gdpd3ZNx03suE2VuwxMwj92oJTi2HRdqx1et/FsC5Yav&#10;8Y4hRpjvSPKkI8/Df2M+sHLLs4E7c+TYT51ogr3kyoU4tWT59ig5IEbILBolrIYIrsmO0jfRqNuN&#10;z8aa+84Riu/H/nDwIarv80H4ZLRH9/0FRO/jicBnYH2Np0Hw/fBtnFU5NWr0l0fH4z2uFYHMtJQg&#10;XFWCWchVkX7k42B/T9kteE7yRq5lR/E78YNjn4sMUApMOyKgg11PXzccYL2sA1pkwGd6O/YJ3iOl&#10;KS5DVeNqnx31qYLG9wMA4/flJ+NE3dAEJURVPGB88OLMopLkSoorIJJjJb/tG4JMDvnRA6CPvm+I&#10;IIpUZSOusbbA6Lcuyzr43nk+pzUk3oNFF5+VM695nwUu9QI/GTGlrM33lFjlGfZe+q/kZyoGkyuJ&#10;t7dfMkA9JlJXYkCjeMG6qSCi7f5U2midnd6L1zh7Ix3S0oQajo/T+VkagwyQR3uMhciIYE2xid/F&#10;sUrbIpHjtVGoap2CQpwqnaFd5pRKWVuoVlcXgbXPVmIh9ycQ8mS0+SqK9+YYhEErX3h0ix7GCFq3&#10;2sAgA0STrvGMmfaF7b9ieemWzEV/GCtr+zCUagfeSLpr3f7GeZbaN2vxBmeJa0Ch+1xk+aH7h0mk&#10;TsUGtVIMb53tp33t8/tCGITonbiJPs8wYrV+oAsYqiuX11uWUrhXYbixjGxPLyLMTQ4QcTSyOxFq&#10;eKgYffS5O6pCal8yJkzfHEyfKkAJEqH7JX7B0ZWpOCiGAYVKdNkrhedTAjHlECNzpkrQjVNVk1ka&#10;jyvb5/ZlZwiKwJbGoDm8ZcT8sDMqz5LpdXje4pzXkNCQ4fzxSdSvpkDjRlb1u9GIAVP9beM9hPpx&#10;MSuTLN7EKdT4uRytIM2i0QRWA6IigRPKKEsb2ujdvqjoTzoWibLCvddToXrgydDZl40vIV6ch/Mb&#10;55op/mKeqlaftED4pCui+KLxbwaNUep6I0/KYLpMINH5DwZ2H0FSPaE6QctEuk/6E6EnThStobNJ&#10;kt/Rh+NFTuF5ml2+kMqv2vHjmABoj7jmR+2PSzIMvhIFlKfC3zxNBw7rC3Qgt81HoSR+V9/SdS+N&#10;jnAW8f9ibLh3Xyyhqtn5s1Lf+me5BM+fLblo8uTOLmopRJ8l/a7IU4XZUzV9SkaVeXNIBv6BTrzQ&#10;LjoMJSuiT47hC12EWJXKqodYlGrePout6bDWQ2biWkbpijdhyUibEAJ9B/uvIE9lxRuoDEOJPHQv&#10;H0USjDgnn02FM5Z5UkiCWMroUwfnA32e+qQiJCHsfFNU0T6rAmdxCglbb/VOKNTgNHCi7BMl1Xvp&#10;v2KeKoaajJ7juxVwUY6Bi+lwzMMs8yIInuMyKbC/oL4rGgJAKxes9pMbwqXaLsun7ALfmQX/6zRE&#10;+gS6WbyJgflibYk7quid+lSVyRACnorqZ1lNZss6W8XpUM4ZFvnK1sbB6Vtw4VVZ9P8jv1FugK0W&#10;9K+KkH7jN2yby4+omHRHoUGuqO8xWdDnnd/gJbV/kwp5n+ocuO+gEuK7StsfqwfQKhzYH+dDlM/g&#10;YvjoXUUpckiNNpMLrCMqSK415HBEhpo/CfQLBzRoAt9+nJo7OlQxw5gVNT7yvgnTBCIGx0p8Vhfv&#10;Na0Mc78qiUGTL/gKDNKSVlWHe5IC8Wznk8b9aOvBYAUEpRunBm7/AssvnT4BKbrWZZsKmncSH5Af&#10;MOatT6gs1UuKViVHulpb9GjyDWK0Isa2ZRTSqxxS5tTT7HCTlu31mzcHd7jrEzKxbCoDyfuJbHDh&#10;RN3J2x2wREp8mRa6YtpHV30SAFWmqXYFto8bfV0+udJtdgnE3WhI5UNzV0BFZJLZXZ/apiBN1a3u&#10;vAzNz+Y3FbJIHG4DYoR+EydEeXq7ZOi/ggNIBnq0iJ9ePxt4muPSSLDtJjlMQF/hiS4NikMDesyz&#10;8xsyEpVRMlZVtoZ93n7Kf3NsMOVEq6OuPX2v/WniQBBkMAxK/1QVYT/1xXCReyEzzXDZ4zKPmfxg&#10;uPAoGLUxGcBJoXuaKolJocLFXiIGuiZBowID480R2zqu3Gm3SJ0Rgj3exPHTCA9rhBLH2Uh14L0R&#10;sRoDwvPxQsLyWaR1rCvGfNfSGJD8XzEglPZ2TEjjVbmUaER3HurUg0KO82TN7CnlSoRtKopAekAQ&#10;XtPSGA4Qvlx4mP+ZKs99wqYzrK3C5K3SM+dRoMoxlVPjkX56L1/oD6XTMY7ho72jP3RDbgiLIaE9&#10;NYYA/A3VI2hBCQp9XwBEGFZESOVFrh65R3/9Mll7dYvmEWTG6z03DQsWrWSMFpb5wXvYVyy4gNyg&#10;VmyKcmeflMtIWU8xrC6OWAS2NM+ZT8sd/WGN+/5eJHdn8ODVuSYvF15ufG1XDejDXvaZfaEFthRN&#10;P3YV7XXsKmP+gReRBPRPBsSLgmpIumItS248aQFrT3XJxZK5nTJUyrs1wliqwD+5TE0TEJrVTkBV&#10;O+trxPLxwOgTFfCFtMIrAFYpdxRe1PvkDkqsu05itQgq1J68iDDtm3yuP/BPJeqTEvD98go4HjQZ&#10;A8J269U84CG8GTRffsW7tR1+kngTY6mfbY6uIufaMWzfrmThxmVy0fbKWakK3yk8GTbCayVqtIsC&#10;0bOZfatVSt8QvtJarmZJcUUXp0ShQvtY+0SUl/0vn0Pb6n9VjDJ2+qVet6qoEG33rQznQKz6QZdU&#10;EctY2l/jGrvk0tvJPrgbyd2RE2doPU/9Fe9zMjBiHsrOW7gJKXCOQKqy5Acdq48guCYpH3JWjT6p&#10;CdgFwOrKgLg6e6O+npAiehOUCoO7nicJrQp4jjeJQ3YaoqSJk6QOfg7ObcYiwAiiE933iffHnoOn&#10;n2PwixgQGaNdO6E0mBJ2x2jh6C/ufgasoHLQ4032swsdzGJdgKjGp8FLOSDjaNFbPlUGsMYaO6lA&#10;YBn9eDi8Nn7Kf/NpQknp3/qT9OBHRt7jacL3MVj4TNGXnzpRFpeIgCEY75Atsql8qGPydGr21HDZ&#10;PKIY42bBOtAvdlkFF4rt82bjFHBgaYjqExX3UVEJvpKNsLUX1jXKhGrDjs9Ck13W4P9Tucdo5LN9&#10;QMSfMd5GIzHeWtW+mv1X7B4KvCL0402so57Xwm2xDuxw0vaaQMCBvAgEIF/oV/BA7L7oE5HaOcWS&#10;9vsvYaXu1sAVIPiMRosLM68hfnB+01LMUPiE1KP/ZWUKvu+n/Leedt7gTJemBz91WkPK2thjj2ta&#10;K7YwVDib0wkPyfOAZ5JPK9c9VuIxn2OfhE+SZ2I57Poi0AIHfghTbboQq5EHhgTTT6gPzzdXBS2b&#10;r2jdCRXlCVxWZXsa1RCmMZ5GGwm7Znn6OB/EvXuADruDGM3YuZOs7t+bQrQ2siovbL7lTbhD9x6T&#10;JGDIPtrPFobB2elLvnXrfOF0+sz6r1zJJV8TNMCvdoxxADk3Ae1IqVErIQENSuOL8EOGRO5oZeZS&#10;/IdHP1ZoqqmVu4HXIAv0zsbKBlGuYhDSVZ+q8BlsBeC24jzLTFArUi8+ZGDgUEsrEjJ7lZSKV8wB&#10;bHxIm7+fWKTdVSjtqFPrgEAlWJ+EnWfa0dU0cdo5ZKQinH1pCSQnsyJwjGeu7TVOldxNNDUSCu+d&#10;k4rPxVnUV5VSsaztMhXWb0tqVXHAfFP3fAfxPebZDzM+s+QzhKntV+IdP+W/Qd6cBY6RTj50xtg8&#10;Kz91OhJLHilnOwsvmAKXPFK8hsqVXCaLQxCWGb3pGo4zEMp9xwjlEMx4peqhY6XywY/z0TEPMmY1&#10;cQ1+hzpqPBkj5GnRVP/2afbzoAh9yZatE1zSng8ph8q6iqkQLc0iho/dPPUJ3fyT6HpdlB3qglcc&#10;msLjMlZVdxd3ewWnrM6OlhwCIlkkZ9h76SsuV21ivOCVP13DPPhuLCJP/xvUvexP7ymZKkEUQm1D&#10;4PyLYtB9T3D2jC5yzBLpXpNdGgmvVcCs99J/uc/5WeK73V2Po6IGxD/wPCxUC2f3DeNfBPCxz+9y&#10;fWoEeOu33EmM3TS2vyga277pyqIsnAR65Z/vtK9Cb2kG3CtOSLHcN67ooIR9WyZYWfpW5OcIX27t&#10;m+BgcTDxP2Q18ivaF34tvbXSL7uyNjTTID6FAjfNdBiKg8q45yarx9z1CWYjwT/E3vZ7AbAJE15B&#10;WcQtxCrfR8otzFml8QdH6dTRfwV9Ekf3Lb0qft8FHigcI2aUcbxZN8Sp0zQmmJSB/Lt5gnVMvRP+&#10;woDX/WRmLquL15YLslojgsO5N4TNwjFz1SerZzj20/5b0e2Cqje8B8gx1W8W18BxJaK4XVvcltYm&#10;yCjKMLtJE6/f/xKdwtAE/1nO/hqglzl+llin/STVwMifYeW3qeBzdlUwXSfXtWfBTtN5LDB4UMLV&#10;2mKbGB+lvNS+fLhbbJCe8B5kVMb5HKfmfp4rjAQzsfMEltqgNco67P4eXOQJPZMbKaI0d/PErEwH&#10;AwS/eafwwJK7NciE+W5+LcGPcm3fusuQ9VYtFGltZMJRQc5Gn0//HVHlLDGGLJbL8pZuAakbvkhQ&#10;T7HxhTRZanh49Pn0U6JfJE946/7EbEiNAd+0Qolrn0u0/OGPVYQrwT0zOH21n3K8GSAmDtrOChql&#10;UThPvzMAG47SWAT6DvjOVZf//SbgkS/i9Wk9wlsAS8R2HoCYgmBHo1z297uJRophGn0OCbmuLJoj&#10;ZSiCuymGsA2IeHAKXoUm3vQJTzCLJ6i2fRYCS8qE0XR2gfWA1yxYAiGYEOdXSyvjyQT/jOxwy5CB&#10;ecQC+lYrvcVQjbehJlJv0x8BD4cMF6qlaAq8MLaMgp29NBe2GVZfxm0xgqw1dZ6+aVpIQ1egwOxH&#10;jYoT7ae+BO942iLX8uuHwB3KvZDLQ4XfNGWymZT9pCbCu31vYRyK0ahNEKccYZ9V/5V6snK9DYmD&#10;vttCAoJzJploorf9x2CiQ/bVk+td9F/ZIQX7nZDBQBu/ATyAcMwZsnN9NCpC8SvtYyK7b7okdJsC&#10;RAu3fZZAKarQWDmOzNaIFpInEczUG/sDCjREtt60DqLglgTg2EnJqLayfxOcneLuAwzxvLSY5xns&#10;ozxAVxt1J6b1KQQ3C7keGUFB0sci8hkDujv9C64Ag6DrsTrf0pg1z5EK1fvEJZCeTlTs0CQu+zy8&#10;WWuLnVifBSnS1xakgUFTYCJf6HdMZX4WGup0u3z2GW1fwRVGXlzOc8FsILU6aa5oD+XxtbVtoAPd&#10;tR4cq1NN/+XjSSjeW/aYJxZCJdJJJ+99AuhI0+3l2pKBotJ4g0xMCbWfOOaQpNGIobn1CYWl4VwE&#10;dre2yvs09cFq+n4CY6hjj1K5re3CMGB9483LPtEI0ix+HkEsCKWJDT4k2GdfW+Rzsv462Zd94urK&#10;qBUBoU3o43AkFDH6fDJGkA34oaJRiuyRhiwDLU0AOK/Kb77jp44Uh6PGhsFQmNvEkYXotn0QRRpI&#10;COtJ9ebdqjAz0iE+fRaUWiUT5MSrT3zevkb3c5+eb64KUVHyAaM3MgoHCTNOP+W/fprI0U4ly9PH&#10;NWRMmJGjh4FwbmuoCmEpFmDR/XoF9DOiJbHLL7kw/l4VCx2n9sEplGiY7v4nxIiYl3HKn/W+bVVI&#10;TlfZVvVGAPyHpHbdB28tiqcLUORvHtfwr/+xisFoBE1otVukRio7aXQP59uwgKi46Qv7PJ9zn2xH&#10;8q+neoz+YLv3iTnjnKlmyBjQ4vfvvfRfPqPzXOMG3TyjpBvgShiffUL28ERVPRMW4Q3n47zlCj0h&#10;e8SMdYetpnJqLJ5JUmqoZ3dnHHimc2GJjv/amDjhleQrZWLVGaeoFyj4GJAzEC/7nDLwadZxHTiJ&#10;COOzT4MQvLZKDGsRpE+bR/Qd7L9yP4m9YjLEm5zDPk8cRI70CRu2aUMYFOnkoMZhRYN6Lz4z7g3t&#10;1GENNHKP00/5r59myjk2ufAqjObH/Dcf52HqSYypKGoegnfhfc/HUbf8OLifTdzsj/+CS0bgmyUj&#10;A297vM/bQ8JVYaOLMcVLRSmgobiAKkYgSHDPRwWVVuh2YU0czOod7aOkhtQ/+UnugfhxDVQ3LCUZ&#10;gj5spmXJel+eFBhPy33YdEikOSnQ8mkSEhySBbiaClw+QWGhmDLKYFgZd6cDrlqCFe/H5p6gWjjA&#10;uPiw6jt0DYhQLiw9W5nnC+aDp4pCivkqs90+DGvyfGRW9tmCbSRSGO/i/g8d/G62Qp14Z/C39Piy&#10;MuOoCRsfxhLZPCOwaNceYniv0ASYnfMiJ9JqtvngJ0hPPjk04snr3lJNh+2NQcku9enuRNR/JUnp&#10;umkfXU7Mpmiy8fYkEJEXt2/dqt5caprl+Lxc5N9yYMeIH35afL6E8vLDD+ewLGShLcRyCQJmdudd&#10;t9Rmt+eKS+u3aIkqC7iikK45xrRZZ4sQc40iNA4C0Wq97JbAhnMmOSI9ZxKsELCi2D3yFzd0I7em&#10;Y7wFJePZFrrh1O3GjORmmy9BlfmSH/PfIALEFojnYMjU0pkxOD92ohwEFP50Z1JQYbbxUDggXoUY&#10;NoWKyB5c13JtxbOHxL+xUvTWH75ykoAMNtD3aZHc5Vw+3ZGRrIkt+zovgUKNIVFOWFe82QPkfKib&#10;fFS4hz6zcatBEDZKWnKtKzIRMsrOZbTmP6Ht7dMK2ManOTxbuhpvD/1DxwJkF+55y8m+e/1XEgCO&#10;JSM6QQowqa1nKDTx75waJOc2Z9UzzSWB/X2CGnvV3SfWlaMxZLqlLb/sztfnEWAWJX7Of+v7gKtS&#10;IEvnDsvg2/fRxz0LFYyy98XfPa4cx9UZmAIcZX0by2Q4JsZucjJw5yn/lmb8syYmZE2wnDtqQSZT&#10;zD4pTYTYZML/oEPBPAY5DDrdm4FkJTFhSL7rmSwVs2c8Y0LTL4ySWN6odZA9/2/TFwDCEwKqgZFa&#10;ceZo59UGDOawFyxLyXet56V5VB9r8koQfG1AnBAY+Ade+qHnOep5YdbcyOVCN8XOu5ufnvFHJBlQ&#10;pmTSbu+r/0o6xoOpJYxRc7q6ZsBqo7760/Cu7j6mGW3fbwMkeOH34l2I1+ulXrblXMhAUb0OmeNt&#10;TkbuMzwj49wP2vbpqtkC5MnxqkRq7PByaj+s0SjMMdZIl71tEBMYo9HsuBgGhrKRDR5lVjXeFpL0&#10;TJH7SAXxSisGdR+smGhxGenz+boEVJVhH3bM43mlXntUXJWx86P9edhyrZyqq//AH/v+yJu3jf/D&#10;Ss+zr1hojzxvJAOX2LhOo0aI6yz3P/S8Erqv6ZsncD0m2GJdRd5OIIT5pud2uOl5Owcr14HtdENl&#10;4zr07H3ss+y/fBow99LLJwSfQv6NcFGySiOQCbCtNt4vqCD5HcmD3uHeV//lntd3gfP1yAla4vJp&#10;aQR7z8MiS571crV1gM03DvxubQZTFe6sSQbrkqC0hLH64DrnOevyS68XPsUetGAjl81Aeu5MZn1b&#10;mOD/7z4L77rt89Kz5tctEwY2igwk9xv3rQQn6rPsv7zPi0ykkOYGcuLTU+Di/tUFFY0Al5MB/lLo&#10;/Rc9T5lIsjeG5vZp/E5JBmRpCWfZel7EHhEPCki96HnhQtwWtGG9m+DCdfr7IVGnMBF87J3Oxhqm&#10;dANgt8V10NmGJ2hsJIGuLYKFMolilXIKpKHMkPvVXhRRFeLtkTM+zaTq0wDsxqfrVFGCxDWTCEgD&#10;nnyxz9TcUPrImBTbnIVg56cFH84l+QcCDKVsaUaLyDOJU0S+8+s5E46BcLJnAeuaB2lkOiUYRZl5&#10;UtBWChsXWLtnVWZ9wT3JHCrIh/IwN/aICemQxXI39pxza2b9Xs1ZKOWY87+qedyPDccIWEM2A9na&#10;5DORYKdIE00mpvBmzgQ9rJsjI3cBvNrNaOEkBffVpt1pHcMP9aZn1VrPfSbsuPNteLqStQYBoqbt&#10;KgvnjDLu2ax6jdabOr/sv5J7ColqzfH0aQo9wT2i58PAMNkzYigoFu6KF7T902pjzJoMDpuxeCne&#10;7/OIysSkuNly30hht7wZZFDspI8lZIuXKrXT19TXt//yasO3LZ+xN7acFmBGI+Y/Bib34qYNqYan&#10;7Sjcw3lJ0kMz2LRqsEsyqeKj4JFCGHzW8nkeMLCfh6/aC+PvnmeG78BGHIABhTsaK1K4N73ZyGBd&#10;bNWb8d+4T2YW3pvHzM49Yxr51I5F23pGJlnDPC05qa2WSK93E93B7n30NAA+fVLabM8Zxt9TeGhc&#10;xg3U4EVUE0JZlhO5sAs7KnxmVT0q5OKW784wKAeTOndYtc1e8AskvgB5QU1I4V79ia0DBeCNJEK1&#10;+RaJATDpeBuOxzDu+QVsHS6Y7wJA3ydF9RiHNVRPuJdpQGT861u1FfMQZuFaClOg/V/TNlPaIDJ8&#10;mjnnklDWE4R5IwMKRDhfhU3hfZ+nTs39V/ILVc4xK+Kq7SyQU2IWpdMl7aBxqhr2U0UdDd/sTeEV&#10;Si2c5+xz7T6RCLWQ7HAlsfq580ipEZhrhDMeA3MbCimHrvNIbGpL1YUnooRmiICDklm1d+cf/uyc&#10;W+WIb4XDsOKIwsXuKMUHf3bfHWqJJefReUxP4KNnz91rpNMcng3eApvgPfVz/pvP666DwkIRbnzw&#10;4OOaKk6X0gLf1J9b6bf/kWpU4RzKIW6xIEU35CvTSYVBjDJxJ4rfR0pwLu+BZBuIVltz83P+65m1&#10;XlCZxr4v0uU8s3XoyMEoElB03SdO6LsTU1tN+OabOAGXpvnSU/Rheh5nYvaMKEmfs3K+qETbqIXQ&#10;gcvtsabcNDmI6UEt5zkT0jAhgvoHEd8/DWUSY4rtYrfiVqA5MHiHA3D4MUlg0tuPnvfdAVtb6D20&#10;058iCPiz4F85CED7Zav4u/6bu098CCMkn0fAVzEjP+e/9TxrEJoqOBeOpjmSnzuuHH4h0X4sDWwk&#10;9NtaGmblSOy4yXzT1+DPspvG20oGfsP5iaaqcki8S0B3c4yRGANgJ5uJo2yuxF8EgVNtR9MDmuqz&#10;0WfpuecaEU1FnuRHCVnHdJYTtT/Puqfhy/QIsJom/Vzvzb3omOdO4PFLeVhrSla6cibGxEdBz841&#10;hVt1n9QII2HthhqV9ZDRT8gMvuwcCI/Ufz1GUsWzlJie/49YWNC8n/NfP99GxUG9oi5sdxUby6kq&#10;QN3OpQp+pvrMUXouVFt95WIeV+K8ByTnpV+BT5Mn1HkRjgbDHEWHQBf7wKTG5VmF12fZvQdHOPcM&#10;xSQgiRAI2UINVghrw2ZIXoSUoXhP7xm1NuPmCCFYvuMGva99d0AXZU1+dlOZeLlSfs5/vZsosZZ+&#10;PD+zkfxc7y3fUikjY1ilim2aMcUYrMoBgaAIT99swjWuJEozFOQx9r48Avf5L7ClgHfxljfq84ll&#10;Yr69XiANkO3bSvTe3MvfSlJJOlWVzw5IwPvlG5nlb0ItaXv2B2VMLAkQYpnufkctYExLwwJwmtpZ&#10;8QpiIKVhYWlSp773DO7GnIaqvG+Koggcgwocc4bLbBl7NDOwVBtJa04M2hwY8KtEBpH1jMC1LtPX&#10;t+8mTJs+kzNi3Kc77+Nu8jw40YSeoErO3F1/13+9jyLR+j41Xk1jfq6Pzm+x32lkqBJ6ruKc6rpQ&#10;8NktkknSKCZjruPnlfjQs3Kj8l0YEWsDF3bPTJ9Pezq4F7pbFvCPdPt8G42peHLvq/+KOSMIMSn8&#10;LpcNdF1NtST5Xn4a2g84xRyY6mu7WV5wZ8/1vvov90w2QToNSIknKb5xZtYaL0p9GgN7WxIiHAWH&#10;Uq702Svm/XafGM9ZHYmqWZhI36WdgsAul8nzQkhfcBHok1BDSg15k3pEXN4C52UEkqs5XyEEbHpv&#10;NvjxD7rUNjOqE8v5MSQsnSNRtpHuz0/o48i8C61rOYHHPcOnbzQOb3HdyDZ0ZKT3jLOwFSGQ+WTI&#10;O28T6rfu0Pvqv3LnwDc7q+B/VEiAA7YTIqC9lV5yP1i1rVnlzGJ18OR+Qhkce0ZyUyrE75KB3ee8&#10;AFtxN4Gf3gdGTTj3jNf4DSCQ+uDOMZabC1upTwqmkAAb9Sz0+co0iEzaxUozwxxvX0kj7pxn1MkV&#10;/kafDw9/HXvK7tmhd9wM3YRUK8aamPv29e2/cp/RRqvswdyp2TOONjPKv9HWujoHZ+TtPDs49D95&#10;6bezoDhE7ZFSkjxeP+e/HqNQrqnNAglR6eCuM59nhv/ASi5VfhKjOWeG3msDjICBSlu13dRtF8lT&#10;iAmqClX02fvqv3K83HWnyOfgDWK64W+onqmiobhpNMPjtkMtjdIiYEBLzQN7X9saYbTBhfxR2S/b&#10;Gu3Pg3iYO6dRbM/33rwTsr09dC1aU8jww1M160EONXFA0Kofkusidna/pgSD/iyGUzQwPw2Ds2J9&#10;olM8lHC/6LnI+PJswoPxGeSoTX2zZ8wY6wrzCCzNSmLy216xy57Xw3eYM7RlUwvdd7sVgyw1WTme&#10;M8LhzWrj+LcdRqFMLgLTTs1JqQir9/kgHJTU4NXGt1znu9NU/2UKmxe3Hdk7rpY61Li8u05IWWEG&#10;Vj0z8BcST6VsajlPgmUVac8lkexwz5KHL/gFbnxXUcVhZhqZq43NXLSNO7fDgBkJ9GkKk6g997yd&#10;f9z/mARJHbjm0O06T92fX8+fVNhBET/pL3ip8FRnL2KLm7CeGUpk28CDxtBr4giyyaPIX/qgmR3p&#10;CJMVL0D2zPpuggvviEuK0jNybeuZJbdlOW6q8Wx7X/2XuT/QldoP0uKiSPCcFFudFeLU86OZqHki&#10;BQSFIBntyCO33SFw5EARb/HfT9wfrXf2AiX4nPi7x5mBUJFuEZyQfwel1cxwr5UFARwF7tOYxpJB&#10;KOUJLPxxZueeiRvbKalU/R52pNBdlaTg08iozq7wNyo6keP2wO54sOpmlQJ0mBQWerG6QzNKRnH/&#10;ar7rebnGhEmhgHQShRFgLcWklAPTY4M4EYjL5ZwZAybO/WpjCRoPRc+6jbRt5JIsSzPD2AYGC7Kv&#10;dzZfznlm8B4/jRD0ZqC9Ybn1gUEG9nrO5kfPpvE8r2RJ+N4t9UkJ+1wpP+e/fp5LKu2zUoEgvDGd&#10;cx4pmNRGcFS5XVJG+6KNrPJklMKDh/uxjhaR8fJNzx15zOzc8/Hd5dNcYJWMchLKD823PRMS86So&#10;FBN6wPJpnCypRUyGsDQT1Er9ZR7qy56hftMgucAoBY1QuI8WkbAzhNkz4juzchUuQ8vKHe7r238l&#10;dZD1Lvxg8hoZV1vPxBYtEJ8slEjerFZAoYE3FvufYFUcWQCHmO/OSWGxl0h7NuPkdEUA5syhf6Et&#10;Ij2NT+M4cCw7bQPDr0J2p+ZZlGJ5+7HP+ykkRoE+kOu8jNfP+W/ui6odFaPWDcvmh37uuJurYCG+&#10;r4LVqx6M3uQL0JDlko69GS3aUott5c6lezqChcr/EPN7qka6fa7I7KlYrRWIEMu6jih4VJ9l/5Ur&#10;RUivnJ8S6ZtgAd+qctMxsEOzrmCwrK3mn3YTlQngjD/KXv3Ag8XdHasbY7Sv5ftu4qQuHb1WpU7I&#10;UlEAYDNk3D0CKvNUfcIUgoM/ZnZc06U+zkndpBa58hNiTX+jGnXPEqatMo+zGVlu7a731X+Z7ucl&#10;YZwu033NWWDnmpRMiz7npWrNt7N57HnVIk7HflETTs2LqEfE5sDuVnupZMOo/e6cM6bMXO0nu4K2&#10;SjgUN7vrGSlvUKu4KPp7YwjUPpx+vEMzhkjxi2q+7BkXYvlHnnMGXjI//SQDwqVTXoKee0Nhq25y&#10;4JHytpQzDFVk87MNqWXSlxvUJ7nTVP+VtL3quCDFFEtq3HlloVDbZq4gqH1ZBZ4GluwFj2Stp5TX&#10;jea9ZzBtRpITccAX0MUGN7w4QYhIDJ6ZF+cZiaICBoMXEKbeCyEQ9S5DCW+0EmfWJQGlpdrp8Tba&#10;7q8XcybAZ8wt7giEU58zjr+CAlEQSpl9reclT1/3MoQ1c0fbLSiGHrnpVMBfiq2Ti67M3tYzJ8ks&#10;jiI2sk1ovupZ1cxd/k5R7cz2MycB5IVEyeWUTtkDBsLesWSx2uCOXuVnqGwJcf6xU4SqE+c4exYw&#10;yc1QUBjTs3mFBOAme6FHsrPKIM2eGX8374Du/FE8jHR/eV2X1aZMMfigfBvmm1k8d6tNpE41Ycec&#10;8efqcun2acrpe84q6t1lFZEeoCW5JKAFCI3d7zOwOVTi7PlPLnnrPYPrchI6vgd67nMGgyb8QIwb&#10;TFuQwd2cIStnuTID7rYdo66NJH7qfCtK1R1gYmAgsmdWL/1rlz2Dw7XjWo7TiJTNnoUayc1gKwQw&#10;XDeDkpvFh5SxEirLo2frY8GxheWCKGKliCupvmacRT/nv/N5IB5+nl58dv2c//p5YBlGRxBaz6AO&#10;o/JzJzkCjk1rl73g4doJi6OYkHi+iH+gMT5tvurcjN2HTt7o2ljeIC38LpZm8OO5B/ArI4zJ2E+j&#10;ZTYzcO8gI9MtDLGafZb9l1cKj6G5IsPYbHMwhyxJDgxPqHylbfdBDTrQA8pZcvS6Z8G2bYhyC5hu&#10;oFo/TTS/rEWW53fANWvOv2CpiZjnJBLxftMzYCNvJOWEhEhsPSPWil2TWbad8j+I6RlvgndYSs31&#10;nPGnue4V/wBd1k/5YPZJgJgCWZit5owc4egHhYGhEDLyvmckvi0r7FNVeFznTC5aAWFIglRVvqUZ&#10;jkOze/4PhM59z6BkQCRYjuhGl7baAGH4dFKYYlubdgYwUmjicaqgzrzr7sFfTrRN1EvIwnwXNrP5&#10;nVQaboKhiNO3JYF/83aOG4LI/MTLnuW587u6GaztM6QNEsUDe4J/pJfbX0boT/z1dp+JQVJKxcvJ&#10;RnYmFUGi7BkFKlP8TWGkOxLtznFPUMXdnLnVGSBSrLbs3NA16tPoQFrhsZEyobfVxlwqL598JB9w&#10;Rcd9blZLvVs9E4aBBN2zPz2bVy9fvX03ZzSuCYuoyNTyabFU9/yIa6lOVTXLDHlxqpRm4n2eno/Z&#10;s7KRvJFPFwdY/xlFr+bLOcNJZizv4R4h56yu5VCxwY2TcKic1oMHxJtx1zM1ZeAGXs5HLE+RPLMK&#10;cnj3UB/dFd5yNl/2DGeqQHeNulZblTZnkNEuodksiINPxkuPEVjieaqetq0wiBb9h9VWNTZL99l8&#10;N2e4H9qeV/txYPkfuD3d/KBtWAlFzrK5HJOPnq2PhTaCEEL39Uf/5gr4HT28Py9naz1v055e/Jz/&#10;+vsq22UvA860sof8nP/6efBbVn4ngmf5/pEfocq44B9xfAV5mjAV2y1yKFBcUQuURI2mXLnCgD1W&#10;7tyzTFGv+hO7AGSibLYnsI3I1HQdCcN1z46ANukGgGDuMIBumaPQ4pZxq36s60GvJB27FWZ8L+0Q&#10;8KWK4aveUsthcZMT6Rg1xUOJklZpFGJ94cbFuYJIiRGjl2+59MRBpYGHxoIoh0svqtRv4DjWhiQS&#10;w7a92l1simJCGF1bJRvYqsyc6BaW3mergnM+jvAnhcFvVQplPDvYquLJ3R2Ol4kty24faOLf6LgO&#10;T7z0cAFMYAP9YRWAaMuI+psVN3EBsHtNX8Vz6VsCgQ+/my1szTJmIo99OJXJPBcZDtf3llNQQ64N&#10;uttbdsdH5AldxusjV0SS1K7UIW9LpAoWFD6gq26hEmdLcxwGv19olagsSGOzItzhmxord5v11Le4&#10;YlI6ZIMkx9h5Au4fDIViGUPGtYFB4D5FQIOEhb8lZ9gE2qknhZcrfA/eYWWF+uor3MEsSaMs/EOQ&#10;W70NU7k/SNjoWBGe1JM7k5c0YzDliK6B4Wn9wyQ/sHjnOe8SDLXcPimQNz/iu3Q3cyGCVoSkv3uU&#10;O3IMlSYrK64dVsQ6HzWLfwpERHJlJEwI7hUBU88BRpierwPs8lWzJfVdz/LSYVEGBRfmubYLr8RU&#10;ZQ7NkHchggp2fNmzPlfLyWI3wcaZhOVVs5Z75Zxqlm8qx+3my55luJX+NCa4HsuhoFezP11Lwkjl&#10;p/l/9awCLKWNEu/onBegND6wmvOzmQh8RaO1PPfeIqpREAesUT8+jfqtMvifyABUETe6uvkdhRGp&#10;c4Wkkx7JfZIg9fdP12qPSz7+3z3XXRL0/NhIvHWFv0ItzuWcPbdmYp33iiQBM5zXlgtPzLwqME9O&#10;8hgY+FVlYeVmvFvtFl3X6eynCjmJ2pefpjE0qJqz8hEmn4XQz9z5yD1VqdIBjUOODRqU6jHFpMog&#10;mD2DUa2Bvcw3IZCCZ9WflluwsQqZjI5rTXfQ7BkEazkZZAK/2GeEaCW4HcSscKPWeAhP7EIafB5a&#10;T44bj8ILLRoBt+BaQHV2xzLRAj5uEoIce7yDAABaoQ8d4wpv5h33pCyjqiLFRj7MFYbyS0CBaMaY&#10;2UBGAtEU9yzX3aNny+m0YIEMFW4VHTpvYOEtP+e/fp54onUUgULCTbc8f6RgmRs+tdOYKkJpbkUg&#10;rNvRorwbzgZPnEP9gjuzGZRa9rtPh6aSaK2uSWD3Q03RyLLGpgH5WNPznDmKU0U1Jcw5Azb2koi1&#10;7HQEc5q6s6nwsmeqzBR48GFtUwKQT5tEn2cHHHvljk4nwF3P8psVthAFp8cv8N0v0KhDsy4d82a8&#10;5RfctGeb+8SK5s0zS9JdbYZkWOnOxUIv5yynuUeNtdsNUa5BQlRWswRDY6FE5F3hmZQ9sfJ7S0Vp&#10;PaXUYOSFT7wmRfKurwXj0w+B1YR0Nd/NeblL6vhpJlIHtj49B7bqLdV82TMxGVvYB98Z2f8z4+ip&#10;mDRAbzXf9azNsQk+rZCaFHXRZ2pFKeyzGSu0/PGl7t/1rFKOU7eV562REKd5srhnzwqO1nF/2zOa&#10;x7Tbnj1L0TZjlrLVaZs46WKHuPlyzjIG6tg8aJvACEX3kq0/84rF1epMlql82bNEq9nj8zyD9SG+&#10;6Z59YGufiVpPneczbW9SlbfwNvujRPfsNfBz/ptSmEsFKyg6NULm5+eOEgnHkLYoFAiRc8/XAHVR&#10;QdzBL7ZmzcYTF5mN5ss1Xber3q1Fo8LXXPIi0WoeRnr1rK098kjP3b55KLckAhrgo9LI/jxaRgnk&#10;UuB/WlPqhFF7zmv6YO9APgiHudlq/5wZtFkx0Zd0qoh8qYMlLeenWVNDYqYYr2Z56+YJ4Zy+0M2H&#10;Y8PHvrxr89NsZh3dp/pBAsFSjMCevTs6AtJHf7mcValg9kxYuZjsU6eiFCF+Q79tjeyyZ/Txon7c&#10;nt2/gDu5sHCyMXsWodDk5ijjiqB7Gb9czI4rlQ83Dkv1ylKMKdQoaPzibpGr1/uA/Mj68lfTJTTH&#10;VTGxUuQl78EC6omYj6i8RZ8t16RgIeW7xFTLQug8qf+KM4sfhewLv/oIJaBP1nwKDuvNB8nB6fO7&#10;zPbeSFBpVO8tpYKyVnR9WHBWf/iB1WBVsZqy23coEGqTqyjdYMcTQOJuSfYlIuJWXLttb8lALrYj&#10;iFW0Xu0t1u0El3CGAlVQ3eK4qbAXdN6939zh4FsqdD0Ii3XkxKe9xWosx7iy2LrXERBhhUQF9e4k&#10;pTrFZs3gEgTfvHXnn1+t2UIn1unmh2crsZLceWFIXvhsuJGJ2laxe4f5EDLz8TqsBZE608XbRcaE&#10;sM2J5NnAUlCUKuUEwRVWqmZL3MPyBOxi0sUdSbE4NrJnsan6MCXU63jhI+sBTw4QVSw9KDxM98yR&#10;EkmUlPWrxD+aXsx0yi47LTLntjYI9eAFSRFRMB+iolqWJanZIlcsd59Y73YK5E+7F7v/ELW0VQ9S&#10;SjUIFmb/DzzZWv6hlRNfBwi7J8KhV3uLQV9AbTnZ++7hsvLlkiq6KvTAOijovLrlRER88K5bqjLa&#10;8iCBbwNZImAKsoUXRTmvS7cqEWAfFXAHVZ65ZRcCx/kAcfGBMFLrhwGSmlYpeAl6prVy2YY5tjws&#10;sUFXs1WZV2sm81WTFBFn1zJeamnOVsHK4xRg/Kpyyv1sUSLzAAkd1Q1LnL+u7Uy3OHpbnAhwVhUb&#10;lFf5RcgEdzUZATli4onoRp8WGTEfsduarYCTycNksLygZKE9a/eQ8t2ZTboCVxnmoIi0dojK3wLA&#10;uluExgu3LhkupQ/prsYejSNzroJx0pV72IBQv2Dkg2O/xIxL4zM7Z+hQxrrIwC7Kfy6rpENuuJqt&#10;0CDUvEu7/oqSdTeWEWVUSlVu6rK3TIa+cj4wyu7C1rW+FnwE0hHNR0rudtufIICdME91QY07yN+P&#10;+W+omAjjqsIrHFaxJD920l3E5S3NiSyyn+ukUDsLBEYEHjxMa2WlLS24xnCa9r2j/ivHijS3LgYe&#10;YrudUFc5ei0R9VtVRF3pabv0Dyz3F+eECMZvK7w4rTZYNPcBV4SNldgqXrZBccaCrh6U48XOeZL9&#10;48MF/g5/6fctJNHAAdc/pDfujx/XUnfXRNgGtDpiq6VgS8Jk/Jf+GXY7LLqrMCPiOGqQPGe6PHWr&#10;CxYzvAvcHDxh61ZXLWY4kjQLsArN4wKnUyqYDr+0SXznuSy9o76WXGXnisj9JT/WX44NwPpxSSNu&#10;hMCw6NOn0ESyXCSebgBZ6Vvx32TmyBLO1nmUx24RmMndyCJhcdrBQfy7LhXpGLDf3i2EmboffhCC&#10;wi+6HSm3sa7juo7+YeRCykRgKcDr+1pARqnREMpAnowhP+j7OFuOcAoYlRjAFbcuo8guMwJUkYtf&#10;vZWwZAhquUUTyHjVLdReV0eolHg36IAPGwdOtwJirt2S3TNnW0O+6hZD3h4RpfqpUsAiB0gdNB4U&#10;2USaa+9W5U5DFLMZcN4XeyuOWa8q6ti6xT3kRcb9tZXKYZlcPOUbSfkg5dFBmc76WFAouuP/UXZ2&#10;u3XkNhx/lSD3CzRGN06NTW520d70YoE+wanjxgFOYsPHaNC37+8vkhKpGcea3JyM50MiRfGb1Nzl&#10;ZXocUeJdndBGiAj8XFpdQYqcQdNYAGwHQ1/gsADx1fj1yXD2Hi0R2uMglT3108eprZHaZo8jmpZO&#10;u4EFRHM+lpjak8LRAKof+EHhDswi4x8Si2pUHbXAPvT51f1SgeJcdbwjNkvm+P41oEjE8IaroiIa&#10;YEw4qGMZ4nSUiFsbhEfb0XWJWnVqsvf8ls8R31gBCu4Z+5pUBNJ9VoBCEXL3qw48RVebZjnhgMff&#10;WWYAjyOdG1knOtgFKr+EKlEVaXj6+CSBraqoSVq6qwA/qhSzXaD2h20HDTaqwkLAn1axRT9mU6Tp&#10;+QPmprskQDpFqt2uWQZLDAczQoyiDUsmjh84cLrxBSYK5pkqSFz85oUdKaLjSYL0CIODxDar8NWr&#10;+DB5fi6kiTt/qIo0AYUOLfifTCj5QsCOTRkl7YAMK6uHk3heW1Y70Iisqc5qSDRSVA6vLf5zr49I&#10;r3Ykqw97rG0nmnGXBXJMHSUpTg5EIBpJbSkZ24wVs7sodtUqR5J6VgybnN67sdHqYtYrW1rOlgzV&#10;jYR9KnozHROvco8XB9Ggh9ebGE0BKTg5IL/QY9xo42AL+t+Wz6KkhT5I0uGUaEA3P7e7yEgE0+sk&#10;/AHYfLZIp6k2gw0clIQ3a8pSwT0MPhviMYI8eWZpt+p8Vl/Q8WZQCqdVBhnt3ASfMduDYzas+GyB&#10;ubAANVOLz7JTjUz6hHg6Znvs/G8UrlAXEbV4TDIN6YDbQB+P1Qnlm+z2Aww4vUnLOqWMJ1mWJsSx&#10;LFP3DZQ9zzMUR3RH7dp6DtxiwisrJY3JH2J/UtU/uWnhE7G1SSVRrblpOHVHVnFIV043+clW5uMN&#10;q0kaTk+j2rgOJT+isf70dB3J9r4oy5cGnGAAFnhoGuofVHV8PUAkUTb6j7rjvg6PNpbTFyqSn3SW&#10;ZljhKU8rm8lHiKd24Rk7VcZHbcaR9psK7KpITuuDGSZ7bQ+e3TEHNUkTnFypY2NgZqm/XyIY1BHG&#10;aTtVnRpfoIm9MREOwXmpOcBHWT6r81r8szB0eEwaE5dXaB6shqp29+AMHBuVcORyKEmIQ7Jh/Z14&#10;Kn7j6YgjUslBeG9+eg8elZUHZfRZBVvCgnkX8LCXq5THmPFwqExnZajvwbM3Jkp9sHxZpdU2QzsK&#10;R4kOxp3GTDeJDx4Zk6XxFVfjA/P8dThZVEcC212FPWnd4KrhnFjmH+kd+jOw8tO67WJljEPfWGzH&#10;FyaB1UsDpHJzTJ8QzZHyKx0w1IUSx2IUYyqtBOcPTrVX+eY16xmGYIWsXhmVsvO6TIdTVHdBQhxx&#10;PszdDCciIyQzZhpGm2O1jlKvbEx1X/MFHm/G6v/8Jrs2VL9jYyIJgsfgExC3T0SVb8LQp07a6U0O&#10;ID8gmfNnhedCJtIAHAkkX0z1jOlN2KH3i1iSzDC6UDKILPEvw5nGxKk9hYsV4Q8ZyB55F3KmrmDl&#10;cdJxrHst6hT7OLhoPBW/vu5j9cbGTnKvjuTv4KvtnAJwChPHBuw3OwPqhJRucqCayYY1HI43cUnO&#10;R40ONG1FK5wi6BPsEhtZ3xP5TaR8YXppTwxR0uEcu4kIjJu6a3COHczuVgeItCcwnkIlknZoHos+&#10;Jr4m34e4sfHmLsOZWIqqOqvygb/OqzzUYG1qt4V/OKQvuVl8Z3fMSnHw35CKnF1K4z9/J56KX6M1&#10;hA04aHoIpZkyQU2GxlN79Cn7wOmTNruqHkg4TBL7LyQOVE96krvk7nl4cmndkDkhINWMy3ZqX5rG&#10;okyZon3T5IhNtAIzeEHr2YMzU/YVS1PgTKwDa5TOTxkJaZOiZrnHZAnO/CY5T1O8YPBPvHRzDCPd&#10;7HrU2pjpzY2iigoU5t1WVcqcV9wwqKdis145j0s8m602wTnGBLGeC9UXe8yWOk5qC5xi6yj1ajvm&#10;xoKDGD3iRtgCu7B9NsbEixWuEM5s9FaSa7gdcCIOpyL99Fkc5UpNShsp3+zm+tKY+U35Lwrd5pvy&#10;thQ4E/WpD1rP0a7YrFcbmTXeDPSlvbJzc0iBcXMJTmRNcGTMlCnCkpjuXzces8SH8NOpM6VxvQpZ&#10;vTI4k82x9fwmU2br+E2cltSmI0FERTlcbdo6dpM5SEa7EooSDSU/Cfxi2NEVsnplcI4epbKAdCJX&#10;+qzic64CEX9QCVi6CWQhs1TOR3R/D7chX2w0HJh+Nh6aHEpuyLl4Kn79adbaA2C7T+/Bg6cx2BgO&#10;PZK88pTJ74qTJDGpSQAtm4KwebTSwEfG7XXJL49bSHd4iivSsS2wkaP0jl2pnOIyKUUvekCUmHwg&#10;pYJXrwxBNA2PfBxlvkw5KPjGo1qGYZUwWYZNruZrJKD5hJf2I9H/sDeUBFg9gaj0EULC/zsnVA/P&#10;Lufx4pfbpZk9UJFXESNXfmD1wCRXM4elz7nj8J1Ab5/QBs5KeaRj+hm3UAHR/LA546n4tWWAksNu&#10;RxUfaTHx1B48ybfGYVl+Xn0QTHLZoSgiB/PCJS+WiuIP8LTEQsgamXoKy5x3ZY/UddSOPGZieKgc&#10;nlOyweEenEntpRpTyReJhSTeTZLa5DlLNnjLO1rn3ckUpIetYvdpzHwTU3TS54YOOWJcS3Am0Yd8&#10;d6sh1jPpViTJ6aC8NKFkD9MEYIRPKzbrlW//oa2Q6e5ndsSYRD3DQ4hEUjF2HhNvTHgpmPmBfQhT&#10;CRm1DRZhc8VXcZOblhjzwbQM/49YxPpq/gJrc8sFepn6EP2izDsza1Q6UIdMc6VCeVjwFZf1Khhr&#10;nM2ACYhiWuVEC35MLt0AM6ldsA4duQLalyhIWqNjCH8KVFEWrGmNNiaUae7ZPibPx5vHrGQ5vsLW&#10;3RjC7Nb47NZiTRokpSzqArYKZ9op6BtzWstQEuFPU/wzuQowr52kl3CbDH7aeUh6pc2AyQeyzTTG&#10;OqhB/myPqpddW5WlMYdNT/H8dE7t0PRw3oi803QGl8brfEQsDyUQxUfe1vRRDCg4ncEIe6oumDGb&#10;d4oOWvBuA2NIM9shmqVvPLXao+LT1j+eil9/usViNTzt83QaUH14bwtmaFpTkAQNmTDkwrTPkU1e&#10;g1Yj4EI2rR9DsIFlb0AEmzstCYRNquEI+5HbiHqXUTuE9d+gJEvGXBpwqA0cO0+sP3+ULeX6JC15&#10;JgUAW84DKaqEOOAPV5mk8Qk8R25QBw8ZKhQCCrrLkxn6Hnle9Nrx1atIrAuOF8XVNSUWvhJNSmq5&#10;SpO6dyE+WQdyDj2UdXxfNN3KE056MQyGOdebXRuHPSsnzYixjlKvQir0dCCarl/ZOYWBwJa0Y3om&#10;ZhN9PsqYMlvjJiHYA2Oi4blBQ0HEdU3OIA2E6pG2EXSMwDQmadNeOoJrwA8IXCJMLEHl2Wh/4Rz1&#10;8xg7nESgHRQU17nnLQFdNw1oiqzzFpdxS0agV1axhzYZpXzW4KTz/JTWQRRc1SuaLeEehRFXx8RJ&#10;GGmsCFw/BT3gRB0lFGWfhWeZitRvotHhYGxjwmstSLaEW6RWlPvA1dRmKfE1nULh24ZKJeclfUxc&#10;EgEnWV8HrFMlFrhNRjc9lq+MOTKX8cxjAZeb+pMjAV+47bI1OKEh18xoMonyVz4LZt13rTaSVZuB&#10;yuMwdJLfPK1jbcyR+01GE16SMibs1jVQ3DJTiQEd1YJfEXQ/clJLSlKHmNBYypiyeExKon16dn9f&#10;T+XTG27xMB0pBG1ixj+L670eOkp2PV7qRpoyCSZtBqvAdTqVzplhuYRb0l/h6fZZiMiiDQEKSc6R&#10;caA2GlV6kPlF4ra/CTPe533B643TMkDk3qoPNpU0tqfjqfj1p3F9uESkB52fNABU8dQeL1dg3nkc&#10;x214TkGHB2sq0KTZF1WKMi6IxeChgOBA7I0cPDwX/iZ7uewJmtGrvlwsRekGVSfkwCl6ZvlNslr2&#10;rYqA17Gi5H/Du/yF3U8QT8Vvf5rkCh9BgbgJ47s4xJBzjtR4U+Er6BrhS6efj9fUBYIVGvdKCwL+&#10;+Gx8tDpKvbJ5qgm9K54kEeg4+8Q/WcmIWJHT6Adl9DGhUhdc6BgenVuifcwbacxtafDfW9Z2/yyE&#10;5IwOGetFfP2mMqwdq3hNOlYrZPXK4Rw1bzDvyUrKlXbQSrXtodzwNuI4V4r+qjxk6/aubNfU6BT6&#10;pKISa7EhAQ49HXkgP5Q7gzHSXHpvcFspDvGHS9k+yKq+Qp+lRpNi6YAqvrmHQwJyChlr3fD60Ngi&#10;0wopC9pH7SZLU3UnvOJR1MGL5Lcv4xBuJZbQPotoq6qntnX4XbBtq9yj3V6cVqr64qVsO9WAOF9A&#10;PFPH6/MMrMSv0ZTCtGEFflB73+npPRxCP5BCg4d8PnZtxiGnBGGA+E1gK5sRFyrmkN3E0287dUMT&#10;u2Pit486LMRypUPaOGKG+2dR4FpNROw3tOz3v3rEAu7wgo40YYVqxAiN48RHdv5M1sinHUuo7PoV&#10;HCKQFUwQTYB1HauVeFZr4G03if5U3YxSjahqacqFz6zirEJDUR+E3caijUoXtvFQ/BpBcJ6YYkWa&#10;GBkS/fzbeKiOY6+gNEgi2js6gz3Dwk0yPp3fsfdKvAjfAnLWCAIfzFptCcsRFTMyDGepFDONueEN&#10;dLMZPt0N1XhqHx71/jCEAVjNKULoIsXs5jXAFlgRqZGrT21z7Lw6Rr3yWRJ/voZuhHXagZYNxRaG&#10;J9qKxEeDthkMa9XeSyGJOkS98gHBm0SsBqSmuSgzcgDKPt6/hwwINR3ULFAfHTVRgW2N8cyEmhIL&#10;EL8+L5hh77gwcifioV1QcN0pUbNN15He8UPhE1q/4dWnO+6RvuKqVyzkEitSSqViIRoQ9b5Su9r8&#10;B+cgBadsa5JoedH5FLS4hL12uqe7IuFzr1A7EJHh3KaG82HD+/fx99Mps8M8+YblKMwcqxvt1Qjz&#10;PRrbLi3sj0gnIWeYG4pG7LMXGgRouMULSkoz79lKY94HJdUh6lWnqs2LgwzGR1nNsp3TeC/4ss8P&#10;lzsTDY+n5/vm1dd//nl5dg//5fkfdw/fPv12urk8nL9+/vvX87ld3N7ffbv7/fz05r+n88e3p9vb&#10;u+/PV29163R+vD/Zn9FQLC8EurzEG+3D5WPn729+NFJk4W9Pjx/f/ud8em7f+v6gAU2yPF2e/zhd&#10;7u3L7X2D9dvX57unEG98/Mfj5eby+OfTp9/0v38/fP7fn09vnp7Pvz8wUZB/+n57//D08e3t81Nb&#10;cT314/LY3vxy8+Xp8V/x/x9f9L8Tfzs93n+9/eP0fMrX7Y2bu6uH+4fz57unT/8HAAD//wMAUEsD&#10;BBQABgAIAAAAIQBtSkvB4wAAAA4BAAAPAAAAZHJzL2Rvd25yZXYueG1sTI9BS8NAEIXvgv9hGcFb&#10;u9nUaI3ZlFLUUxFsBfG2TaZJaHY2ZLdJ+u+dnvT2HvN4871sNdlWDNj7xpEGNY9AIBWubKjS8LV/&#10;my1B+GCoNK0j1HBBD6v89iYzaelG+sRhFyrBJeRTo6EOoUul9EWN1vi565D4dnS9NYFtX8myNyOX&#10;21bGUfQorWmIP9Smw02NxWl3threRzOuF+p12J6Om8vPPvn43irU+v5uWr+ACDiFvzBc8RkdcmY6&#10;uDOVXrQaZnGyYPbA6inmVdeIUg8KxIFVsnxWIPNM/p+R/wIAAP//AwBQSwECLQAUAAYACAAAACEA&#10;toM4kv4AAADhAQAAEwAAAAAAAAAAAAAAAAAAAAAAW0NvbnRlbnRfVHlwZXNdLnhtbFBLAQItABQA&#10;BgAIAAAAIQA4/SH/1gAAAJQBAAALAAAAAAAAAAAAAAAAAC8BAABfcmVscy8ucmVsc1BLAQItABQA&#10;BgAIAAAAIQAP+w6H7MsGAG/hJgAOAAAAAAAAAAAAAAAAAC4CAABkcnMvZTJvRG9jLnhtbFBLAQIt&#10;ABQABgAIAAAAIQBtSkvB4wAAAA4BAAAPAAAAAAAAAAAAAAAAAEbOBgBkcnMvZG93bnJldi54bWxQ&#10;SwUGAAAAAAQABADzAAAAVs8GAAAA&#10;">
          <v:group id="Group 14" o:spid="_x0000_s4106" style="position:absolute;top:1981;width:40640;height:38195" coordsize="40644,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<v:shape id="Freeform: Shape 10" o:spid="_x0000_s4108" style="position:absolute;width:40644;height:40105;rotation:180;flip:x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qyxAAAANoAAAAPAAAAZHJzL2Rvd25yZXYueG1sRI9Ba8JA&#10;EIXvBf/DMoKXoptKqJK6ikgFoYdq4sHjkJ1mg9nZkF019td3hYKnYXjvffNmseptI67U+dqxgrdJ&#10;AoK4dLrmSsGx2I7nIHxA1tg4JgV38rBaDl4WmGl34wNd81CJCGGfoQITQptJ6UtDFv3EtcRR+3Gd&#10;xRDXrpK6w1uE20ZOk+RdWqw5XjDY0sZQec4vNlJ+Z2m+p6/PdZGG3nzvU349nJQaDfv1B4hAfXia&#10;/9M7HevD45XHlMs/AAAA//8DAFBLAQItABQABgAIAAAAIQDb4fbL7gAAAIUBAAATAAAAAAAAAAAA&#10;AAAAAAAAAABbQ29udGVudF9UeXBlc10ueG1sUEsBAi0AFAAGAAgAAAAhAFr0LFu/AAAAFQEAAAsA&#10;AAAAAAAAAAAAAAAAHwEAAF9yZWxzLy5yZWxzUEsBAi0AFAAGAAgAAAAhANSOerLEAAAA2g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<v:fill color2="#0072c7 [3205]" o:opacity2="24248f" focusposition="1" focussize="" focus="100%" type="gradientRadial"/>
              <v:stroke joinstyle="miter"/>
              <v:formulas/>
              <v:path arrowok="t" o:connecttype="custom" o:connectlocs="2209740,3988776;2190745,3999002;2191882,3999490;2367681,3884954;2306265,3899575;2214141,3911273;2209755,3899575;2274095,3893727;2367681,3884954;2527435,3869648;2523683,3870707;2525607,3870332;1381374,3847668;1446445,3864484;1474229,3865945;1551729,3903963;1586823,3911273;1589019,3912005;1597060,3903963;1627767,3912736;1658476,3920046;1718982,3934116;1719891,3933206;1790081,3944903;1823712,3950752;1857345,3953676;1926072,3956600;2019657,3955137;2023720,3955137;2032819,3950020;2053291,3943440;2074128,3943075;2088385,3944902;2092223,3955137;2124941,3955137;2114706,3969759;2108857,3977071;2089847,3985844;2054752,3985844;2009422,3982919;1911449,3979995;1838335,3974146;1773995,3965373;1709655,3955137;1611683,3940516;1535644,3915660;1536524,3915021;1491776,3901038;1452294,3883492;1406964,3868871;1360171,3852786;1381374,3847668;2242146,3816321;2219804,3819730;2065293,3827531;2116168,3833778;2129329,3830853;2219990,3820619;2234909,3817718;2380968,3795135;2305083,3806716;2331123,3807459;2368594,3800514;2657975,3791753;2419970,3855130;2540412,3828296;1132056,3762133;1300217,3833778;1360171,3852786;1405501,3868869;1450832,3883491;1490313,3901037;1481539,3908348;1458143,3903961;1374794,3873257;1333850,3857172;1292906,3839626;1238801,3820619;1192008,3800149;1155452,3781140;1132056,3762133;1200784,3725579;1281208,3766520;1270973,3772368;1177387,3727041;1200784,3725579;903941,3626153;1003375,3681715;1023847,3705109;977054,3680252;941960,3658320;903941,3626153;1078304,3588634;1078318,3589050;1083256,3595027;1083800,3592522;3213800,3492653;3208490,3493095;3120753,3555969;3034478,3602758;2973062,3639311;2939431,3653933;2904336,3668554;2861929,3690488;2829759,3709495;2782966,3728504;2734712,3746050;2721550,3759208;2701079,3766520;2649900,3775293;2584096,3795763;2524144,3814770;2458341,3833779;2376453,3854249;2260934,3873257;2258009,3877644;2202467,3891529;2203906,3892265;2265587,3876846;2266783,3873257;2382304,3854249;2464191,3833779;2529993,3814770;2589947,3795763;2655749,3775293;2706929,3766520;2672283,3787306;2673296,3786990;2709854,3765057;2730326,3757747;2731689,3757369;2740561,3747511;2788817,3729965;2835610,3710958;2867780,3691949;2910185,3670017;2945280,3655396;2969345,3644934;2981837,3636387;3043253,3599834;3129527,3553045;706284,3472433;711835,3477195;713731,3478161;3223614,3434264;3223112,3434609;3223112,3435027;3225437,3435358;3226037,3434609;3255206,3412438;3246572,3418402;3245046,3419988;3250965,3416199;586887,3338790;642114,3403809;598324,3351265;3358739,3338747;3358609,3338793;3357642,3345418;3334245,3371737;3306461,3402442;3308136,3402056;3334245,3373198;3357642,3346880;3358739,3338747;729812,3305821;732708,3309347;732853,3308863;513513,3272309;551533,3297166;553399,3299364;570724,3303198;610022,3339568;664127,3383433;687524,3415600;700683,3431685;756250,3478474;740166,3491632;688417,3434138;686062,3434609;735033,3489017;740166,3491632;756251,3478474;895167,3588135;867384,3596908;877620,3604219;836676,3605681;810355,3588135;785497,3569128;724081,3517951;667052,3466777;614410,3415600;589552,3390744;566155,3364425;574929,3352728;604175,3379047;636345,3403903;675825,3446306;679181,3449185;636345,3403903;605636,3379047;576391,3352728;544220,3313249;513513,3272309;3734909,3039826;3734168,3040144;3718197,3078472;3719557,2856647;3680806,2912618;3661795,2947710;3642787,2979877;3597455,3039826;3557975,3099774;3522880,3148026;3519954,3149814;3517559,3153362;3521417,3150950;3556512,3102700;3595994,3042751;3641324,2982803;3660334,2950635;3679343,2915544;3718825,2858519;3870902,2836587;3851892,2893611;3818260,2955021;3784627,3017895;3753920,3057372;3774392,3016432;3791939,2975491;3805099,2953560;3822646,2924317;3838732,2895073;3870902,2836587;3776252,2711251;3740758,2773714;3740106,2775215;3775853,2712303;3795719,2569780;3753058,2686326;3663320,2869743;3650182,2890514;3650097,2890686;3619389,2943324;3588682,3000349;3553587,3044214;3524341,3093927;3351793,3288393;3294763,3336645;3289292,3340805;3286932,3343194;3263084,3362633;3243584,3384896;3171932,3438996;3160705,3446088;3130210,3470946;3125807,3473806;3119290,3479937;3062262,3517953;3005232,3553045;2998705,3556353;2960091,3581431;2948121,3587469;2936506,3595447;2897024,3617380;2860134,3631846;2777917,3673313;2585024,3745250;2450608,3779809;2559238,3759208;2579710,3754821;2645512,3731426;2686456,3718268;2752259,3684637;2826834,3658319;2874614,3639583;2895562,3627614;2914570,3621767;2940892,3607144;2947808,3602337;2965752,3585212;3005232,3561818;3050149,3539802;3066648,3529649;3123677,3491632;3148535,3468238;3176319,3450692;3247970,3396593;3299151,3348341;3356179,3300091;3528727,3105623;3552474,3065258;3553587,3061758;3591606,3003272;3603304,2985726;3618859,2964153;3623776,2955021;3654483,2902383;3714437,2778099;3772929,2645044;3790110,2590943;3955712,2440341;3951326,2443266;3951326,2443266;3969525,2353685;3969000,2356272;3973260,2361385;3986421,2376006;3995195,2370158;3995416,2369036;3989346,2373082;3974723,2359922;3956491,2187588;3955470,2187645;3953620,2187748;3954251,2194699;3952789,2231254;3946940,2253185;3911846,2308747;3903072,2356999;3894298,2373082;3879676,2443266;3863590,2498828;3846042,2552928;3835807,2595330;3824109,2639195;3833438,2624685;3841656,2593867;3848967,2550003;3866514,2495903;3882600,2440341;3897223,2370158;3905997,2354073;3914770,2305823;3949865,2250261;3926468,2362846;3908921,2456424;3869439,2576321;3861629,2588470;3858290,2606662;3847505,2637734;3806562,2726924;3787551,2773714;3775853,2798571;3761230,2824890;3721750,2895073;3679343,2963794;3625239,3055911;3565285,3146565;3525804,3197739;3483398,3247453;3468775,3267923;3452691,3288393;3427831,3308863;3387174,3353875;3388349,3358577;3345944,3402442;3300612,3434609;3264056,3463852;3229425,3489158;3234811,3488710;3272830,3460928;3309387,3431685;3354717,3399517;3397124,3355653;3395661,3349804;3436605,3304478;3461464,3284008;3477549,3263537;3492171,3243067;3534578,3193354;3574059,3142177;3634013,3051524;3688116,2959408;3730523,2890686;3770004,2820503;3784627,2794184;3796325,2769328;3815335,2722539;3856279,2633346;3872363,2573399;3911846,2453502;3929393,2359924;3952789,2247337;3958064,2227560;3954251,2226866;3955712,2190313;3987883,2156683;3970856,2227626;3970857,2227626;3987884,2156684;4001044,2142061;3992270,2161070;3990261,2200913;3989346,2238564;3974723,2283555;3974723,2288695;3992270,2238564;3995195,2161068;4002012,2146299;3938165,2079188;3928584,2101835;3925005,2134751;3920392,2119374;3918705,2121545;3923544,2137675;3920619,2161070;3926468,2180077;3931002,2179826;3927930,2169841;3930854,2146447;3938165,2079188;4060998,2039710;4063922,2041171;4062459,2102582;4063922,2144985;4059535,2222479;4055149,2266344;4041988,2330679;4037601,2384779;4015667,2484206;3995195,2570473;3958639,2586557;3961563,2577784;3967412,2516374;3989346,2452039;4006893,2441804;4006893,2441803;4025903,2330679;4036138,2278041;4044912,2223942;4052224,2172766;4055149,2124515;4056610,2083575;4059535,2061642;4060998,2039710;205949,1361757;206676,1362121;206745,1361916;294172,1152181;262002,1212128;235681,1234062;235618,1235462;233072,1291437;233146,1291303;235681,1235523;262002,1213590;294172,1153642;295268,1154373;295816,1153277;311718,1024972;291246,1039594;260539,1103929;267564,1109549;267792,1108562;262002,1103929;292709,1039594;310836,1026647;424314,941630;422467,943108;414627,973249;409691,988419;275161,1234062;256151,1294009;238604,1355420;200585,1484090;175727,1571819;164028,1637617;158179,1671246;153792,1704877;140632,1795530;136244,1851092;143556,1909579;146983,1877711;146481,1867175;152330,1805765;165490,1715111;175928,1702586;191085,1601161;190349,1583517;204796,1542105;213391,1507337;210821,1513333;202048,1510409;180113,1573282;181576,1608374;171339,1675633;169877,1687331;155255,1704877;159641,1671246;165490,1637617;177188,1571819;202048,1484090;240067,1355420;257614,1294009;276623,1234062;411152,988419;424314,941630;450636,795414;450635,795414;457945,801263;457945,801261;714127,587243;713846,587467;712993,588432;701050,600946;698031,605338;696058,607567;687524,619955;598325,725231;573466,754474;548608,785178;438686,906662;550070,783717;574927,753011;599787,723768;688985,618492;698031,605338;712993,588432;751247,486417;738626,490814;729240,494299;727006,497132;710920,511754;669976,538073;642194,568779;615873,599483;598325,615568;597730,614822;581144,634759;552994,669669;507664,719382;514975,728153;515115,728030;509126,720843;554456,671130;599787,615568;617334,599485;643655,568779;671438,538074;712382,511755;728467,497134;746015,490554;751554,488835;2869241,222248;2943817,255877;2975987,282196;2904336,247104;2869241,222248;2626503,115510;2684994,128668;2766882,169609;2626503,115510;1746214,105823;1715505,109661;1649702,118434;1585362,133056;1557579,141829;1525409,150602;1455014,164429;1442059,169610;1352861,200315;1265124,235407;1203708,263188;1162764,279271;1061867,326061;1013612,356767;966819,387471;892242,443033;822053,498595;754877,557192;760637,564393;774895,554615;787031,545570;830827,507368;901016,451806;975591,396244;1022384,365538;1070640,334833;1171537,288044;1211019,267574;1272434,239792;1360171,204701;1449369,173996;1486839,166637;1504939,160452;1751301,107308;2269159,74387;2300415,77494;2342821,92115;2310651,87729;2243387,74569;2269159,74387;2439332,62872;2499284,67258;2572398,96501;2481737,80418;2439332,62872;1950200,62507;1781307,71645;1664325,87728;1608758,102350;1560502,119895;1493238,128668;1238801,226634;1146679,267574;1118895,277809;1094037,290969;1047244,315825;974130,353841;918563,397706;757713,523451;724098,552679;691213,582703;691910,583400;438936,880218;387756,950401;364360,992805;340963,1032282;297095,1114163;249376,1189353;248840,1191658;232755,1235523;221056,1255993;218132,1258918;205155,1302052;202048,1327640;199123,1364193;178651,1424142;159641,1484090;139169,1571819;127471,1652239;120160,1732657;130395,1677095;131344,1672510;133320,1650776;145018,1570358;148681,1571580;148999,1570221;145020,1568895;165491,1481166;184500,1421216;204878,1361543;203511,1361269;206435,1324715;222519,1255993;234218,1235523;234611,1234455;250303,1191658;298558,1115626;342426,1033745;365823,994268;389219,951864;440400,881681;693373,584863;760637,523453;921488,397707;977054,353842;1050168,315826;1096961,290969;1121821,277810;1149603,267574;1241727,226634;1496164,128670;1563428,119897;1611683,102351;1667249,87729;1784232,71645;1953125,63055;2088876,67609;2155650,0;2224376,4386;2294565,11697;2341358,23395;2372067,38016;2410086,30705;2467114,43865;2502209,54099;2500747,55562;2499284,65796;2439332,61411;2418860,55562;2398388,51175;2358906,42402;2319425,33629;2278481,27780;2233151,27780;2196594,27780;2139566,27780;2136887,26925;2111782,39478;2120555,54099;2208292,71645;2169249,72327;2169907,72377;2211216,71645;2246311,76032;2313576,89191;2345746,93578;2399851,105275;2455418,116973;2509521,130131;2563626,146216;2589947,153526;2616268,162299;2616607,162609;2635483,165863;2681224,182860;2687613,192540;2689382,193005;2730326,209088;2765420,223709;2800515,239794;2826836,254416;2844383,263188;2863392,273423;2927732,309978;3009620,362615;3052027,391858;3053255,392735;3074926,405900;3900147,1957829;3899530,1970065;3916232,1972451;3932316,1984148;3939628,2023626;3967411,2070415;3979110,2071478;3979110,2060180;3990997,2027162;3990807,2020703;4002505,1981224;4018591,1981224;4043449,1965141;4046374,2029476;4039063,2060180;4030289,2089423;4025902,2137675;4024440,2162531;4021516,2187389;4015281,2191546;4015667,2193236;4021640,2189254;4024440,2165456;4025902,2140600;4030289,2092348;4039063,2063105;4046374,2032400;4058072,2041173;4056610,2063105;4053686,2085038;4052223,2125978;4049298,2174229;4041988,2225405;4033214,2279504;4022977,2332142;4003968,2443266;3986421,2453502;3964486,2517837;3958637,2579247;3955712,2588020;3930854,2655279;3923542,2661128;3892835,2732773;3925005,2661128;3932316,2655279;3885523,2788335;3860665,2801495;3855510,2811806;3856279,2813191;3862128,2801494;3886986,2788335;3869439,2838049;3837269,2896535;3821184,2925778;3803637,2955021;3790476,2976953;3771467,3019356;3750995,3060297;3718825,3104161;3686655,3145102;3687995,3142342;3651559,3191891;3572596,3278159;3557050,3302075;3572596,3279620;3651559,3193352;3591606,3284006;3560715,3316358;3535917,3334585;3534577,3336645;3519073,3348571;3518492,3352728;3449765,3422912;3376651,3490171;3373270,3492624;3348868,3523800;3290377,3567665;3235710,3608662;3235514,3608900;3290377,3569128;3348868,3525263;3300612,3573513;3261314,3599102;3234129,3610582;3233347,3611531;3204102,3630538;3193082,3635645;3165354,3658137;3138300,3677327;3097356,3703646;3084197,3705109;3069569,3711610;3067296,3713337;3085658,3706571;3098820,3705109;3046178,3744587;3012544,3762134;2978913,3778217;2955157,3781780;2951129,3784066;2839996,3832316;2834329,3833604;2800515,3855711;2819524,3861559;2749334,3892265;2755184,3871795;2731787,3880568;2709854,3887878;2664522,3902500;2658466,3895231;2636738,3899575;2610417,3905424;2556314,3918584;2554530,3919413;2606031,3906885;2632352,3901037;2654286,3896651;2663059,3903961;2708391,3889340;2730324,3882030;2753721,3873257;2747871,3893727;2686456,3922970;2683445,3922127;2641126,3939053;2606031,3949289;2553389,3962447;2531639,3960621;2486145,3969472;2484662,3972683;2363293,3996078;2335509,3988766;2312113,3988766;2271169,4001927;2234613,4004851;2198055,4006312;2194084,4004611;2160768,4010517;2120555,4003388;2122018,4001927;2129329,3991691;2095697,3987305;2111782,3978532;2160038,3977069;2206830,3975608;2274094,3977069;2320886,3972683;2408623,3953675;2467114,3940516;2510983,3939053;2514035,3937636;2471502,3939054;2413011,3952213;2325274,3971222;2278481,3975608;2211216,3974146;2164424,3975608;2116168,3977071;2117631,3971222;2127866,3956600;2578247,3882030;2883864,3766520;2964288,3724116;3009620,3700722;3056413,3675866;3144149,3623228;3214339,3569128;3345944,3466777;3382500,3437533;3417594,3406829;3470236,3358577;3492171,3322024;3523678,3293144;3523932,3291330;3493634,3319099;3471699,3355653;3419057,3403905;3383963,3434609;3347407,3463852;3215802,3566203;3145612,3620304;3057876,3672942;3011083,3697798;2965752,3721192;2885327,3763595;2579710,3879105;2129329,3953676;2095697,3953676;2091310,3941979;2056215,3940516;2024045,3953676;1930459,3955137;1861733,3952213;1828100,3949289;1794468,3943440;1814728,3921832;1810553,3922970;1735070,3908993;1731590,3909811;1586825,3883492;1529795,3871795;1480078,3863022;1420125,3835240;1345548,3807460;1268048,3776754;1281208,3766520;1335313,3776754;1358710,3797224;1439134,3820619;1598523,3861559;1638004,3868871;1680411,3876181;1727203,3886417;1778769,3897566;1782768,3896651;1831024,3903963;1832486,3901038;1902675,3903963;1914373,3905424;2022582,3905424;2101545,3908348;2195131,3901038;2206829,3901038;2211216,3912736;2303339,3901038;2364755,3886417;2399849,3880568;2421784,3877644;2470039,3865947;2509521,3857174;2549002,3846938;2621422,3834405;2630891,3830855;2554852,3844013;2515370,3854249;2475889,3863022;2427633,3874720;2405700,3877644;2370605,3883492;2275557,3892265;2211216,3898114;2199518,3898114;2105933,3905424;2026970,3902500;1918761,3902500;1907063,3901038;1861733,3882030;1836873,3898114;1836811,3898240;1857345,3884954;1902677,3903961;1832487,3901037;1833040,3900679;1787156,3893727;1733053,3882030;1686260,3871795;1643853,3864484;1604372,3857174;1444983,3816233;1364559,3792839;1341162,3772368;1287057,3762133;1206633,3721192;1183236,3722655;1099886,3680252;1085263,3653933;1088188,3652471;1139368,3680252;1190547,3708033;1205170,3699261;1145217,3659781;1095500,3637850;1026772,3598371;968281,3560355;876158,3520877;841063,3491634;848374,3488710;883469,3498944;810355,3422912;769411,3389283;731392,3355653;683138,3316175;612948,3238680;608132,3223630;593938,3209437;545683,3156799;539834,3130480;520824,3104161;518560,3100611;495965,3085152;452096,3022280;427238,2963794;424314,2963794;390682,2899459;358512,2835124;324879,2760555;294172,2684523;324879,2735697;355587,2800032;365823,2835124;370054,2841327;364846,2814256;351267,2789614;329164,2739914;302944,2696218;270774,2608489;243212,2518557;234162,2492341;194745,2335014;177312,2220803;177188,2223942;178651,2247337;185962,2301437;194735,2356999;180113,2308747;169877,2247337;158179,2247337;150867,2191775;140632,2156683;131858,2123054;106999,2096735;99688,2096735;92376,2060180;89451,2013391;95301,1947595;98225,1924200;103205,1908154;100784,1871563;104074,1817462;109923,1806497;109923,1799916;98225,1821849;87990,1807228;68980,1780909;65507,1760073;64594,1761900;58744,1820386;54357,1878873;49971,1924200;49971,2017777;51432,2066029;54357,2114279;41197,2159607;38273,2159607;29499,2071878;29499,1981224;36809,1911040;49965,1924193;38273,1909579;35348,1856941;38273,1776522;39734,1754590;44122,1718035;61669,1652239;70412,1608529;67518,1598138;57281,1656625;39734,1722422;35348,1758976;33885,1780909;30960,1861327;33885,1913964;26574,1984148;26574,2074802;35348,2162531;38273,2162531;57281,2245875;67518,2314596;89451,2384779;123998,2535702;127013,2564626;133321,2564626;165491,2642119;177190,2681598;155255,2647968;131858,2595330;130397,2609952;117675,2570519;108462,2571936;98225,2538307;63130,2457887;41197,2386242;39734,2326293;29499,2256109;22187,2185926;6102,2134751;16338,1862790;26574,1792606;17801,1754590;35348,1649315;39734,1624457;51432,1539652;82141,1478241;74829,1561585;82138,1547300;86527,1513150;87990,1475317;101150,1427065;121622,1353957;146481,1279388;148343,1277292;159642,1217977;175727,1175574;194737,1140482;232756,1067374;263463,1001578;307332,916772;339502,880218;365823,829043;387758,796876;411154,785178;417003,776405;440400,729616;485729,676979;486964,698979;483657,708227;531059,659433;554456,628728;585164,599485;587811,602425;586627,600946;624646,562930;662666,527838;703609,483974;760637,441570;822053,396244;858774,370628;883469,347992;927337,321673;974130,296817;980324,293632;996248,277993;1022386,258801;1051083,244180;1071385,239507;1075026,236868;1472766,76031;1487524,72822;1528332,58485;1556482,52819;1571160,52694;1576588,51175;1909987,7310;2004669,6945;2105933,8771;2107818,10185;2157113,4386;2202443,11696;2247774,20469;2271161,25785;2246311,19007;2200980,10234;2155650,2924;215565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8" o:spid="_x0000_s4107" style="position:absolute;left:2909;top:4364;width:32264;height:31839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bUwQAAANsAAAAPAAAAZHJzL2Rvd25yZXYueG1sRE9La8JA&#10;EL4X+h+WKXirm0awNXWVElS8SaMHvU2z0yQ0Oxuym4f/3hWE3ubje85yPZpa9NS6yrKCt2kEgji3&#10;uuJCwem4ff0A4TyyxtoyKbiSg/Xq+WmJibYDf1Of+UKEEHYJKii9bxIpXV6SQTe1DXHgfm1r0AfY&#10;FlK3OIRwU8s4iubSYMWhocSG0pLyv6wzCvgniy+783tadXJWHw+bzjZFp9TkZfz6BOFp9P/ih3uv&#10;w/wF3H8JB8jVDQAA//8DAFBLAQItABQABgAIAAAAIQDb4fbL7gAAAIUBAAATAAAAAAAAAAAAAAAA&#10;AAAAAABbQ29udGVudF9UeXBlc10ueG1sUEsBAi0AFAAGAAgAAAAhAFr0LFu/AAAAFQEAAAsAAAAA&#10;AAAAAAAAAAAAHwEAAF9yZWxzLy5yZWxzUEsBAi0AFAAGAAgAAAAhALif9tTBAAAA2w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stroke joinstyle="miter"/>
              <v:formulas/>
              <v:path arrowok="t" o:connecttype="custom" o:connectlocs="1754124,3166623;1739045,3174741;1739948,3175129;1879500,3084200;1830747,3095808;1757618,3105094;1754136,3095808;1805210,3091165;1879500,3084200;2006314,3072049;2003338,3072890;2004864,3072593;1096555,3054600;1148209,3067949;1170264,3069110;1231785,3099291;1259644,3105094;1261386,3105676;1267770,3099291;1292145,3106256;1316522,3112059;1364552,3123229;1365275,3122507;1420992,3131793;1447689,3136436;1474388,3138758;1528944,3141079;1603234,3139918;1606458,3139918;1613681,3135855;1629932,3130632;1646473,3130342;1657791,3131792;1660837,3139918;1686810,3139918;1678685,3151526;1674042,3157330;1658951,3164295;1631092,3164295;1595109,3161973;1517336,3159652;1459297,3155009;1408223,3148044;1357149,3139918;1279377,3128310;1219017,3108577;1219715,3108070;1184194,3096970;1152852,3083040;1116869,3071432;1079724,3058663;1096555,3054600;1779847,3029714;1762113,3032420;1639460,3038614;1679845,3043572;1690292,3041251;1762261,3033126;1774104,3030823;1890047,3012895;1829809,3022088;1850480,3022678;1880225,3017165;2109939,3010210;1921006,3060524;2016616,3039220;898643,2986695;1032131,3043572;1079724,3058663;1115707,3071431;1151692,3083039;1183032,3096968;1176068,3102773;1157495,3099290;1091332,3074914;1058830,3062145;1026328,3048215;983379,3033126;946234,3016875;917215,3001784;898643,2986695;953200,2957676;1017042,2990178;1008917,2994821;934627,2958836;953200,2957676;717561,2878742;796494,2922852;812745,2941425;775600,2921691;747742,2904280;717561,2878742;855973,2848957;855984,2849287;859905,2854031;860336,2852044;2551161,2772759;2546946,2773110;2477299,2823025;2408813,2860170;2360060,2889189;2333363,2900797;2305504,2912404;2271841,2929817;2246304,2944906;2209159,2959997;2170854,2973927;2160407,2984373;2144156,2990178;2103529,2997142;2051294,3013393;2003702,3028483;1951467,3043574;1886463,3059825;1794762,3074914;1792441,3078397;1748350,3089420;1749493,3090005;1798456,3077763;1799406,3074914;1891108,3059825;1956111,3043574;2008345,3028483;2055938,3013393;2108172,2997142;2148800,2990178;2121297,3006680;2122102,3006428;2151122,2989016;2167372,2983213;2168455,2982913;2175497,2975087;2213804,2961157;2250948,2946068;2276486,2930977;2310147,2913566;2338006,2901958;2357110,2893653;2367026,2886867;2415779,2857848;2484264,2820703;560658,2756707;565065,2760487;566569,2761254;2558951,2726405;2558554,2726679;2558554,2727011;2560399,2727274;2560875,2726679;2584029,2709078;2577176,2713812;2575965,2715071;2580664,2712064;465879,2650610;509717,2702224;474958,2660514;2666217,2650576;2666113,2650612;2665345,2655872;2646773,2676766;2624717,2701142;2626047,2700835;2646773,2677926;2665345,2657032;2666217,2650576;579336,2624438;581634,2627234;581750,2626852;407634,2597832;437815,2617566;439297,2619311;453049,2622354;484245,2651228;527194,2686051;545766,2711588;556213,2724358;600322,2761503;587554,2771949;546476,2726305;544606,2726679;544606,2726679;583480,2769872;587554,2771949;600323,2761503;710597,2848561;688542,2855525;696667,2861330;664166,2862490;643272,2848561;623539,2833471;574786,2792843;529515,2752216;487727,2711588;467995,2691856;449422,2670962;456387,2661675;479603,2682569;505140,2702302;536480,2735965;539144,2738250;505140,2702302;480763,2682569;457547,2661675;432010,2630334;407634,2597832;2964826,2413268;2964237,2413520;2951558,2443948;2952639,2267845;2921878,2312279;2906787,2340138;2891697,2365675;2855713,2413268;2824372,2460859;2796514,2499166;2794190,2500585;2792289,2503402;2795352,2501487;2823211,2463182;2854552,2415589;2890536,2367998;2905627,2342460;2920716,2314602;2952058,2269331;3045355,2263816;3035634,2285582;3014740,2327370;3035634,2285582;3045355,2263816;3072779,2251919;3057688,2297189;3030991,2345942;3004292,2395857;2979916,2427197;2996167,2394695;3010097,2362193;3020543,2344782;3034472,2321566;3047241,2298351;3072779,2251919;2997644,2152417;2969469,2202005;2968951,2203197;2997327,2153252;3013097,2040106;2979233,2132630;2907997,2278241;2897566,2294731;2897501,2294868;2873124,2336656;2848748,2381927;2820889,2416751;2797674,2456217;2660702,2610601;2615431,2648907;2611088,2652209;2609214,2654106;2590284,2669538;2574805,2687212;2517926,2730162;2509014,2735791;2484806,2755526;2481310,2757797;2476138,2762664;2430868,2792844;2385597,2820703;2380417,2823329;2349764,2843239;2340261,2848032;2331041,2854365;2299700,2871778;2270418,2883261;2205150,2916182;2052030,2973292;1945328,3000728;2031561,2984373;2047812,2980890;2100046,2962318;2132548,2951871;2184784,2925172;2243983,2904278;2281911,2889404;2298540,2879903;2313628,2875261;2334523,2863652;2340013,2859836;2354257,2846240;2385597,2827668;2421253,2810190;2434350,2802129;2479621,2771949;2499353,2753377;2521409,2739447;2578286,2696499;2618914,2658192;2664184,2619887;2801156,2465502;2820006,2433457;2820889,2430679;2851070,2384247;2860356,2370318;2872703,2353192;2876607,2345942;2900982,2304154;2948575,2205487;2995006,2099856;3008645,2056907;3140102,1937347;3136621,1939668;3136621,1939668;3151067,1868551;3150650,1870605;3154032,1874664;3164479,1886272;3171444,1881629;3171620,1880738;3166801,1883951;3155193,1873503;3140720,1736690;3139910,1736735;3138441,1736817;3138942,1742335;3137782,1771355;3133139,1788766;3105280,1832876;3098316,1871183;3091351,1883951;3079743,1939668;3066974,1983778;3053045,2026727;3044920,2060390;3035634,2095213;3043040,2083693;3049563,2059228;3055366,2024405;3069296,1981456;3082065,1937347;3093673,1881629;3100637,1868860;3107602,1830554;3135461,1786445;3116888,1875824;3102959,1950115;3071617,2045299;3065417,2054943;3062766,2069386;3054206,2094053;3021704,2164860;3006614,2202005;2997327,2221739;2985720,2242633;2954379,2298351;2920716,2352907;2877768,2426037;2830176,2498005;2798835,2538632;2765172,2578099;2753564,2594350;2740796,2610601;2721063,2626852;2688789,2662586;2689721,2666318;2656059,2701142;2620074,2726679;2591055,2749895;2563565,2769985;2567840,2769629;2598020,2747573;2627040,2724358;2663024,2698820;2696687,2663997;2695525,2659354;2728027,2623370;2747761,2607119;2760529,2590868;2772137,2574617;2805800,2535151;2837140,2494522;2884733,2422554;2927681,2349425;2961344,2294868;2992684,2239150;3004292,2218256;3013578,2198523;3028669,2161378;3061171,2090570;3073939,2042978;3105280,1947794;3119210,1873504;3137782,1784123;3141969,1768423;3138942,1767872;3140102,1738853;3165640,1712155;3152122,1768475;3152123,1768475;3165641,1712156;3176087,1700547;3169122,1715638;3169122,1715638;3167526,1747268;3166801,1777158;3155193,1812876;3155193,1816957;3169122,1777158;3171444,1715636;3176856,1703912;3126173,1650632;3118566,1668613;3115727,1694743;3112065,1682536;3110725,1684259;3114567,1697065;3112245,1715638;3116888,1730727;3120487,1730527;3118048,1722601;3120370,1704029;3126173,1650632;3223680,1619292;3226001,1620452;3224840,1669205;3226001,1702868;3222518,1764389;3219036,1799213;3208589,1850287;3205107,1893237;3187695,1972170;3171444,2040656;3142425,2053425;3144747,2046460;3149390,1997707;3166801,1946633;3180730,1938508;3180730,1938507;3195821,1850287;3203946,1808499;3210910,1765551;3216715,1724923;3219036,1686617;3220197,1654115;3222518,1636703;3223680,1619292;163485,1081076;164063,1081365;164117,1081203;233518,914697;207981,962289;187087,979701;187037,980812;185016,1025250;185074,1025144;187087,980861;207981,963449;233518,915857;234388,916437;234823,915567;247446,813708;231195,825316;206819,876391;212396,880852;212578,880069;207981,876391;232356,825316;246746,815038;336826,747544;335360,748718;329137,772647;325219,784689;218427,979701;203336,1027293;189407,1076045;159227,1178194;139494,1247841;130208,1300077;125565,1326775;122082,1353473;111636,1425442;108153,1469552;113957,1515983;116677,1490683;116279,1482320;120922,1433567;131368,1361598;139654,1351655;151686,1271135;151102,1257128;162570,1224253;169393,1196650;167353,1201410;160388,1199088;142976,1249003;144137,1276862;136011,1330258;134851,1339544;123243,1353473;126725,1326775;131368,1300077;140654,1247841;160388,1178194;190569,1076045;204498,1027293;219587,979701;326379,784689;336826,747544;357722,631466;357720,631466;363524,636109;363524,636108;566885,466202;566662,466380;565985,467144;556503,477081;554106,480569;552541,482337;545766,492172;474960,575748;455226,598964;435493,623340;348272,719743;436653,622180;456386,597803;476120,574587;546926,491011;554106,480569;565985,467144;596351,386159;586332,389649;578881,392415;577108,394665;564339,406273;531837,427167;509783,451544;488889,475920;474960,488689;474485,488097;461320,503925;438975,531639;402991,571105;408795,578069;408906,577971;404151,572266;440135,532799;476120,488689;490049,475921;510943,451544;532997,427168;565499,406274;578268,394666;592197,389443;596594,388078;2277646,176439;2336845,203136;2362382,224031;2305504,196172;2277646,176439;2084957,91701;2131388,102148;2196391,134650;2084957,91701;1386170,84011;1361793,87058;1309558,94023;1258483,105631;1236429,112595;1210892,119560;1155012,130538;1144727,134651;1073920,159027;1004274,186885;955521,208941;923019,221709;842925,258854;804620,283231;767475,307607;708275,351717;652558,395826;599233,442346;603805,448062;615123,440299;624755,433119;659522,402791;715240,358681;774439,314572;811584,290195;849890,265819;929983,228674;961324,212423;1010077,190367;1079724,162508;1150531,138133;1180274,132290;1194643,127380;1390209,85190;1801291,59054;1826103,61521;1859766,73129;1834229,69647;1780833,59199;1801291,59054;1936377,49913;1983968,53395;2042007,76610;1970039,63842;1936377,49913;1548098,49623;1414028,56878;1321165,69646;1277056,81254;1238750,95183;1185354,102148;983379,179921;910250,212423;888195,220548;868462,230995;831317,250728;773279,280908;729169,315732;601484,415559;574800,438763;548695,462599;549248,463152;348434,698790;307806,754508;289234,788171;270662,819512;235838,884516;197958,944206;197533,946038;184764,980861;175478,997112;173156,999434;162855,1033677;160388,1053991;158067,1083010;141816,1130603;126725,1178194;110474,1247841;101188,1311685;95385,1375527;103510,1331418;104263,1327778;105831,1310524;115117,1246681;118025,1247651;118277,1246573;115119,1245520;131369,1175873;146459,1128280;162636,1080907;161550,1080689;163871,1051670;176639,997112;185925,980861;186237,980013;198695,946038;237000,885677;271823,820673;290395,789333;308968,755669;349596,699952;550409,464313;603805,415560;731491,315733;775600,280910;833639,250729;870784,230995;890518,220549;912572,212423;985701,179921;1187677,102149;1241072,95184;1279377,81255;1323487,69647;1416349,56878;1550419,50058;1658181,53674;1711186,0;1765742,3482;1821460,9286;1858605,18573;1882981,30180;1913162,24376;1958431,34823;1986290,42948;1985130,44110;1983968,52235;1936377,48753;1920126,44110;1903875,40627;1872534,33662;1841194,26697;1808692,22054;1772708,22054;1743688,22054;1698419,22054;1696292,21375;1676363,31341;1683328,42948;1752974,56878;1721981,57419;1722504,57459;1755296,56878;1783155,60361;1836550,70807;1862087,74290;1905037,83576;1949146,92863;1992095,103309;2035044,116078;2055938,121882;2076832,128846;2077101,129092;2092085,131676;2128395,145169;2133467,152854;2134871,153223;2167372,165991;2195231,177599;2223090,190368;2243984,201976;2257913,208941;2273003,217066;2324077,246086;2389080,287874;2422743,311090;2423717,311786;2440921,322237;3095994,1554288;3095503,1564002;3108762,1565896;3121530,1575182;3127334,1606523;3149389,1643668;3158676,1644512;3158676,1635543;3168112,1609331;3167961,1604202;3177247,1572861;3190016,1572861;3209749,1560093;3212071,1611167;3206267,1635543;3199303,1658759;3195820,1697065;3194660,1716798;3192338,1736532;3187388,1739832;3187695,1741174;3192437,1738012;3194660,1719119;3195820,1699387;3199303,1661080;3206267,1637864;3212071,1613489;3221357,1620453;3220197,1637864;3217875,1655277;3216714,1687779;3214392,1726084;3208589,1766712;3201624,1809660;3193498,1851449;3178409,1939668;3164479,1947794;3147067,1998869;3142424,2047622;3140102,2054586;3120370,2107982;3114565,2112625;3090190,2169503;3115727,2112625;3121530,2107982;3084385,2213613;3064653,2224061;3060560,2232246;3061171,2233346;3065814,2224059;3085547,2213613;3071617,2253080;3046080,2299511;3033312,2322727;3019383,2345942;3008935,2363353;2993846,2397017;2977595,2429519;2952058,2464342;2926521,2496844;2927585,2494653;2898661,2533989;2835979,2602476;2823637,2621463;2835979,2603636;2898661,2535149;2851070,2607118;2826548,2632800;2806861,2647272;2805799,2648907;2793491,2658375;2793031,2661675;2738474,2717393;2680435,2770789;2677750,2772736;2658381,2797486;2611949,2832310;2568553,2864857;2568398,2865046;2611949,2833471;2658381,2798648;2620074,2836953;2588879,2857267;2567299,2866381;2566679,2867135;2543463,2882224;2534714,2886279;2512704,2904135;2491229,2919369;2458727,2940263;2448281,2941425;2436668,2946586;2434863,2947955;2449441,2942585;2459888,2941425;2418100,2972765;2391402,2986696;2364705,2999464;2345847,3002292;2342649,3004107;2254430,3042412;2249932,3043435;2223090,3060985;2238179,3065628;2182462,3090005;2187105,3073754;2168533,3080719;2151122,3086522;2115137,3098130;2110329,3092359;2093082,3095808;2072188,3100451;2029239,3110899;2027823,3111557;2068706,3101611;2089600,3096968;2107011,3093487;2113976,3099290;2149960,3087682;2167371,3081879;2185944,3074914;2181301,3091165;2132548,3114381;2130158,3113712;2096564,3127149;2068706,3135275;2026918,3145721;2009652,3144271;1973538,3151298;1972361,3153847;1876017,3172420;1853961,3166615;1835389,3166615;1802887,3177063;1773868,3179385;1744848,3180545;1741696,3179194;1715249,3183883;1683328,3178223;1684489,3177063;1690292,3168937;1663595,3165455;1676363,3158490;1714669,3157329;1751814,3156169;1805209,3157329;1842354,3153847;1912000,3138757;1958431,3128310;1993255,3127149;1995677,3126024;1961914,3127150;1915483,3137596;1845837,3152687;1808692,3156169;1755296,3155009;1718151,3156169;1679845,3157330;1681006,3152687;1689131,3141079;2046650,3081879;2289253,2990178;2353096,2956514;2389080,2937942;2426225,2918209;2495872,2876421;2551589,2833471;2656059,2752216;2685078,2729001;2712936,2704625;2754724,2666318;2772137,2637299;2797147,2614373;2797348,2612932;2773298,2634978;2755886,2663997;2714098,2702303;2686239,2726679;2657220,2749895;2552750,2831150;2497033,2874099;2427387,2915887;2390242,2935620;2354257,2954193;2290415,2987856;2047812,3079557;1690292,3138758;1663595,3138758;1660112,3129472;1632254,3128310;1606717,3138758;1532427,3139918;1477871,3137596;1451172,3135275;1424475,3130632;1440557,3113478;1437243,3114381;1377324,3103285;1374561,3103934;1259645,3083040;1214374,3073754;1174907,3066789;1127316,3044734;1068116,3022679;1006595,2998302;1017042,2990178;1059991,2998302;1078564,3014553;1142406,3033126;1268931,3065628;1300271,3071432;1333935,3077236;1371079,3085362;1412013,3094213;1415188,3093487;1453494,3099291;1454654,3096970;1510371,3099291;1519658,3100451;1605555,3100451;1668237,3102773;1742527,3096970;1751813,3096970;1755296,3106256;1828424,3096970;1877177,3085362;1905036,3080719;1922448,3078397;1960753,3069111;1992095,3062146;2023435,3054020;2080923,3044071;2088440,3041252;2028079,3051698;1996738,3059825;1965397,3066789;1927091,3076075;1909680,3078397;1881821,3083040;1806370,3090005;1755296,3094648;1746010,3094648;1671720,3100451;1609038,3098130;1523141,3098130;1513854,3096970;1477871,3081879;1458137,3094648;1458087,3094748;1474388,3084200;1510373,3099290;1454655,3096968;1455094,3096684;1418671,3091165;1375723,3081879;1338578,3073754;1304915,3067949;1273574,3062146;1147049,3029644;1083207,3011072;1064634,2994821;1021685,2986695;957843,2954193;939270,2955354;873105,2921691;861498,2900797;863819,2899636;904447,2921691;945074,2943746;956681,2936781;909090,2905440;869624,2888029;815067,2856687;768635,2826506;695507,2795166;667649,2771950;673452,2769629;701310,2777754;643272,2717393;610770,2690695;580590,2663997;542285,2632656;486567,2571134;482744,2559186;471477,2547919;433172,2506130;428528,2485236;413438,2464342;411640,2461523;393704,2449251;358881,2399338;339148,2352907;336826,2352907;310129,2301832;284592,2250758;257894,2191559;233518,2131198;257894,2171825;282271,2222899;290395,2250758;293753,2255683;289620,2234193;278840,2214629;261294,2175171;240481,2140483;214944,2070836;193068,1999446;185882,1978628;154591,1853729;140753,1763058;140654,1765551;141816,1784123;147619,1827073;154584,1871183;142976,1832876;134851,1784123;125565,1784123;119761,1740013;111636,1712155;104671,1685457;84937,1664563;79134,1664563;73329,1635543;71008,1598398;75651,1546163;77973,1527591;81926,1514852;80004,1485802;82616,1442853;87259,1434148;87259,1428924;77973,1446336;69848,1434728;54757,1413834;52000,1397293;51275,1398743;46632,1445174;43149,1491606;39667,1527591;39667,1601880;40828,1640186;43149,1678491;32703,1714476;30381,1714476;23417,1644829;23417,1572861;29220,1517143;39663,1527585;30381,1515983;28060,1474195;30381,1410351;31541,1392940;35024,1363920;48954,1311685;55894,1276985;53597,1268735;45471,1315167;31541,1367403;28060,1396422;26898,1413834;24577,1477676;26898,1519465;21095,1575182;21095,1647151;28060,1716798;30381,1716798;45471,1782963;53597,1837519;71008,1893237;98431,2013052;100825,2036014;105832,2036014;131369,2097535;140656,2128876;123243,2102178;104671,2060390;103511,2071997;93412,2040692;86099,2041817;77973,2015120;50114,1951276;32703,1894398;31541,1846805;23417,1791088;17612,1735370;4844,1694743;12969,1478838;21095,1423120;14130,1392940;28060,1309363;31541,1289630;40828,1222304;65205,1173551;59400,1239716;65202,1228376;68686,1201265;69848,1171230;80294,1132923;96545,1074884;116279,1015685;117757,1014021;126726,966932;139494,933268;154585,905410;184765,847371;209141,795136;243964,727810;269501,698790;290395,658163;307808,632626;326380,623340;331023,616375;349596,579230;385579,537442;386559,554908;383934,562249;421563,523513;440135,499137;464512,475921;466612,478255;465673,477081;495853,446901;526034,419042;558535,384219;603805,350555;652558,314572;681707,294236;701310,276265;736134,255371;773279,235638;778196,233110;790836,220694;811585,205458;834365,193850;850481,190141;853372,188046;1169103,60360;1180817,57812;1213213,46430;1235558,41932;1247210,41833;1251519,40627;1516176,5803;1591336,5513;1671720,6963;1673217,8086;1712348,3482;1748331,9285;1784316,16250;1802881,20470;1783155,15090;1747170,8125;1711186,2322;17111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v:group>
          <v:rect id="Rectangle 4" o:spid="_x0000_s4105" style="position:absolute;left:9140;top:-2286;width:77724;height:26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Bc4vgAAANoAAAAPAAAAZHJzL2Rvd25yZXYueG1sRI/NCsIw&#10;EITvgu8QVvCmqUVEqlFEVPTozwOszdoWm01tYq1vbwTB4zAz3zDzZWtK0VDtCssKRsMIBHFqdcGZ&#10;gst5O5iCcB5ZY2mZFLzJwXLR7cwx0fbFR2pOPhMBwi5BBbn3VSKlS3My6Ia2Ig7ezdYGfZB1JnWN&#10;rwA3pYyjaCINFhwWcqxonVN6Pz2NAh5n0/OjieJ2d53stof4sro9Nkr1e+1qBsJT6//hX3uvFYzh&#10;eyXcALn4AAAA//8DAFBLAQItABQABgAIAAAAIQDb4fbL7gAAAIUBAAATAAAAAAAAAAAAAAAAAAAA&#10;AABbQ29udGVudF9UeXBlc10ueG1sUEsBAi0AFAAGAAgAAAAhAFr0LFu/AAAAFQEAAAsAAAAAAAAA&#10;AAAAAAAAHwEAAF9yZWxzLy5yZWxzUEsBAi0AFAAGAAgAAAAhAPR0Fzi+AAAA2gAAAA8AAAAAAAAA&#10;AAAAAAAABwIAAGRycy9kb3ducmV2LnhtbFBLBQYAAAAAAwADALcAAADyAgAAAAA=&#10;" fillcolor="#2c567a [3204]" stroked="f"/>
          <v:group id="Group 12" o:spid="_x0000_s4098" style="position:absolute;left:27203;top:7696;width:59464;height:95497" coordorigin="-26637,-52836" coordsize="48666,7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<v:shape id="Freeform: Shape 10" o:spid="_x0000_s4104" style="position:absolute;left:-27;top:5584;width:22055;height:19745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GCAwQAAANoAAAAPAAAAZHJzL2Rvd25yZXYueG1sRI9Pi8Iw&#10;FMTvC36H8ARva6qHotUoovjnJNjdi7dn80yLzUtpotZvbxYWPA4z8xtmvuxsLR7U+sqxgtEwAUFc&#10;OF2xUfD7s/2egPABWWPtmBS8yMNy0fuaY6bdk0/0yIMREcI+QwVlCE0mpS9KsuiHriGO3tW1FkOU&#10;rZG6xWeE21qOkySVFiuOCyU2tC6puOV3q+ByTA50MvlYn4/1/pLq6W5jtFKDfreagQjUhU/4v33Q&#10;ClL4uxJvgFy8AQAA//8DAFBLAQItABQABgAIAAAAIQDb4fbL7gAAAIUBAAATAAAAAAAAAAAAAAAA&#10;AAAAAABbQ29udGVudF9UeXBlc10ueG1sUEsBAi0AFAAGAAgAAAAhAFr0LFu/AAAAFQEAAAsAAAAA&#10;AAAAAAAAAAAAHwEAAF9yZWxzLy5yZWxzUEsBAi0AFAAGAAgAAAAhAHqIYIDBAAAA2g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fill opacity="11796f" color2="#0072c7 [3205]" o:opacity2="13107f" focusposition="1" focussize="" focus="100%" type="gradientRadial"/>
              <v:stroke joinstyle="miter"/>
              <v:formulas/>
              <v:path arrowok="t" o:connecttype="custom" o:connectlocs="1199131,1963862;1188824,1968897;1189441,1969138;1284839,1912746;1251512,1919945;1201520,1925704;1199140,1919945;1234054,1917065;1284839,1912746;1371531,1905210;1369495,1905731;1370539,1905547;749613,1894389;784924,1902667;800001,1903387;842057,1922105;861101,1925704;862293,1926064;866656,1922105;883320,1926424;899984,1930023;932818,1936951;933312,1936503;971400,1942262;989651,1945141;1007902,1946581;1045197,1948021;1095982,1947301;1098186,1947301;1103124,1944781;1114233,1941541;1125541,1941362;1133278,1942261;1135360,1947301;1153115,1947301;1147561,1954499;1144387,1958099;1134071,1962419;1115026,1962419;1090428,1960979;1037262,1959539;997586,1956660;962671,1952340;927757,1947301;874592,1940102;833329,1927864;833806,1927550;809523,1920665;788098,1912026;763499,1904828;738107,1896908;749613,1894389;1216717,1878955;1204593,1880633;1120746,1884474;1148354,1887549;1155496,1886110;1204694,1881071;1212790,1879642;1292050,1868524;1250870,1874226;1265001,1874591;1285335,1871172;1442370,1866859;1313214,1898062;1378573,1884850;614318,1852275;705572,1887549;738107,1896908;762705,1904827;787305,1912026;808729,1920664;803968,1924264;791272,1922104;746042,1906987;723824,1899068;701605,1890429;672245,1881071;646852,1870992;627015,1861633;614318,1852275;651614,1834278;695257,1854435;689703,1857315;638918,1834998;651614,1834278;490530,1785326;544489,1812682;555598,1824200;530206,1811961;511161,1801163;490530,1785326;585150,1766854;585157,1767058;587837,1770001;588132,1768768;1743992,1719598;1741110,1719816;1693500,1750771;1646682,1773808;1613354,1791804;1595104,1799003;1576059,1806202;1553047,1817001;1535590,1826359;1510197,1835718;1484011,1844357;1476869,1850835;1465760,1854435;1437988,1858755;1402279,1868833;1369745,1878191;1334037,1887550;1289600,1897629;1226912,1906987;1225325,1909147;1195185,1915983;1195966,1916346;1229437,1908754;1230086,1906987;1292775,1897629;1337211,1887550;1372919,1878191;1405454,1868833;1441162,1858755;1468935,1854435;1450134,1864669;1450684,1864514;1470522,1853715;1481631,1850116;1482371,1849930;1487185,1845076;1513372,1836438;1538764,1827079;1556222,1817721;1579233,1806923;1598278,1799724;1611337,1794573;1618116,1790365;1651444,1772368;1698261,1749331;383270,1709643;386283,1711987;387311,1712462;1749318,1690850;1749046,1691020;1749046,1691226;1750307,1691389;1750633,1691020;1766461,1680104;1761776,1683040;1760948,1683821;1764160,1681956;318478,1643844;348448,1675856;324685,1649986;1822645,1643822;1822574,1643845;1822049,1647107;1809353,1660065;1794276,1675182;1795184,1674993;1809353,1660785;1822049,1647827;1822645,1643822;396038,1627611;397609,1629348;397688,1629109;278662,1611112;299293,1623350;300306,1624433;309708,1626320;331033,1644227;360393,1665823;373090,1681661;380231,1689580;410385,1712617;401656,1719095;373575,1690788;372297,1691020;398871,1717807;401656,1719095;410385,1712617;485769,1766608;470693,1770927;476247,1774527;454028,1775247;439745,1766608;426256,1757250;392928,1732053;361981,1706858;333414,1681661;319925,1669423;307228,1656465;311989,1650706;327860,1663664;345317,1675902;366742,1696779;368563,1698196;345317,1675902;328653,1663664;312783,1650706;295325,1631269;278662,1611112;2026776,1496650;2026374,1496806;2017707,1515677;2018445,1406462;1997416,1434019;1987100,1451296;1976785,1467134;1952186,1496650;1930761,1526165;1911717,1549922;1910129,1550802;1908829,1552549;1910923,1551361;1929967,1527605;1951392,1498090;1975991,1468574;1986307,1452737;1996622,1435460;2018048,1407384;2100573,1396586;2090257,1424661;2072007,1454896;2053756,1485852;2037092,1505288;2048201,1485132;2057724,1464975;2064865,1454177;2074387,1439779;2083116,1425381;2100573,1396586;2049211,1334877;2029950,1365630;2029596,1366369;2048994,1335395;2059775,1265224;2036625,1322605;1987928,1412910;1980798,1423136;1980752,1423221;1964088,1449137;1947424,1477213;1928380,1498810;1912510,1523286;1818875,1619031;1787927,1642788;1784958,1644836;1783678,1646012;1770737,1655583;1760155,1666544;1721272,1693180;1715180,1696672;1698631,1708910;1696242,1710318;1692706,1713337;1661759,1732054;1630811,1749331;1627269,1750960;1606315,1763307;1599820,1766280;1593517,1770208;1572091,1781007;1552073,1788129;1507457,1808545;1402782,1843963;1329840,1860978;1388790,1850835;1399899,1848675;1435607,1837157;1457825,1830679;1493534,1814121;1534002,1801163;1559931,1791938;1571298,1786045;1581613,1783167;1595897,1775967;1599650,1773601;1609387,1765169;1630811,1753651;1655186,1742811;1664139,1737812;1695087,1719095;1708576,1707577;1723653,1698938;1762535,1672303;1790308,1648546;1821255,1624790;1914890,1529044;1927776,1509171;1928380,1507448;1949012,1478652;1955360,1470014;1963800,1459392;1966469,1454896;1983132,1428980;2015667,1367789;2047407,1302280;2056731,1275643;2146596,1201495;2144216,1202935;2144216,1202935;2154092,1158830;2153807,1160104;2156119,1162621;2163261,1169820;2168022,1166940;2168142,1166388;2164848,1168380;2156913,1161901;2147019,1077053;2146465,1077081;2145461,1077131;2145803,1080554;2145010,1098551;2141836,1109349;2122792,1136705;2118031,1160462;2113270,1168380;2105334,1202935;2096605,1230291;2087083,1256927;2081529,1277803;2075181,1299400;2080244,1292256;2084703,1277083;2088670,1255486;2098192,1228851;2106922,1201495;2114857,1166940;2119618,1159021;2124379,1135265;2143423,1107909;2130727,1163341;2121205,1209414;2099779,1268444;2095542,1274426;2093730,1283383;2087877,1298681;2065659,1342593;2055343,1365630;2048994,1377868;2041059,1390826;2019635,1425381;1996622,1459216;1967263,1504569;1934728,1549202;1913304,1574398;1890291,1598874;1882356,1608953;1873628,1619031;1860138,1629109;1838075,1651271;1838712,1653586;1815701,1675182;1791102,1691020;1771264,1705418;1752471,1717877;1755394,1717656;1776025,1703978;1795863,1689580;1820462,1673743;1843474,1652146;1842680,1649266;1864899,1626950;1878389,1616872;1887117,1606793;1895052,1596715;1918065,1572239;1939489,1547042;1972024,1502409;2001384,1457056;2024396,1423221;2045820,1388666;2053756,1375708;2060104,1363471;2070420,1340434;2092638,1296521;2101366,1267005;2122792,1207975;2132314,1161902;2145010,1106470;2147873,1096733;2145803,1096391;2146596,1078394;2164054,1061837;2154814,1096765;2154815,1096765;2164055,1061837;2171196,1054638;2166435,1063997;2165344,1083613;2164848,1102150;2156913,1124302;2156913,1126832;2166435,1102150;2168022,1063996;2171722,1056724;2137074,1023682;2131875,1034832;2129933,1051039;2127430,1043468;2126514,1044537;2129140,1052478;2127553,1063997;2130727,1073355;2133187,1073231;2131520,1068315;2133107,1056797;2137074,1023682;2203730,1004245;2205317,1004965;2204523,1035200;2205317,1056077;2202936,1094231;2200556,1115828;2193414,1147503;2191034,1174139;2179131,1223092;2168022,1265565;2148184,1273484;2149771,1269165;2152945,1238929;2164848,1207254;2174370,1202215;2174370,1202215;2184686,1147503;2190240,1121587;2195001,1094951;2198969,1069755;2200556,1045999;2201349,1025842;2202936,1015043;2203730,1004245;111759,670457;112154,670636;112192,670536;159634,567273;142177,596788;127894,607587;127860,608276;126478,635835;126518,635769;127894,608306;142177,597507;159634,567992;160229,568352;160527,567813;169156,504642;158047,511841;141383,543516;145195,546283;145320,545797;142177,543516;158841,511841;168678,505467;230257,463609;229255,464337;225000,479177;222322,486645;149318,607587;139002,637102;129480,667337;108849,730687;95359,773881;89011,806276;85837,822833;83456,839391;76315,884024;73934,911380;77902,940176;79761,924485;79489,919298;82663,889063;89804,844430;95468,838263;103694,788327;103294,779640;111134,759251;115798,742133;114404,745085;109643,743645;97739,774601;98533,791878;92978,824993;92185,830752;84250,839391;86630,822833;89804,806276;96152,773881;109643,730687;130274,667337;139796,637102;150111,607587;223115,486645;230257,463609;244541,391620;244540,391620;248507,394499;248507,394499;387526,289127;387374,289238;386911,289713;380430,295874;378791,298037;377721,299134;373090,305233;324686,357065;311196,371463;297706,386580;238056,446393;298499,385861;311989,370743;325479,356345;373883,304513;378791,298037;386911,289713;407670,239486;400821,241651;395727,243366;394515,244762;385786,251961;363568,264919;348491,280037;334208,295154;324686,303073;324362,302706;315362,312522;300086,329709;275488,354186;279455,358504;279531,358444;276281,354905;300879,330429;325479,303073;335001,295155;349284,280037;364361,264919;386579,251961;395308,244762;404830,241523;407836,240677;1557015,109423;1597484,125980;1614941,138938;1576059,121661;1557015,109423;1425291,56871;1457032,63350;1501469,83506;1425291,56871;947596,52102;930932,53991;895223,58311;860308,65510;845232,69829;827775,74148;789574,80956;782544,83507;734140,98624;686529,115902;653201,129580;630983,137499;576230,160535;550044,175653;524652,190770;484182,218126;446093,245482;409640,274332;412766,277877;420502,273063;427088,268610;450854,249801;488943,222445;529412,195090;554804,179972;580991,164854;635743,141818;657168,131739;690496,118061;738107,100784;786511,85666;806844,82043;816666,78998;950357,52833;1231376,36624;1248337,38154;1271349,45353;1253892,43193;1217390,36714;1231376,36624;1323721,30955;1356255,33114;1395931,47512;1346733,39594;1323721,30955;1058291,30775;966639,35274;903158,43193;873004,50392;846818,59030;810316,63350;672245,111582;622254,131739;607176,136778;593687,143258;568295,155495;528619,174212;498465,195809;411178,257720;392937,272110;375092,286892;375470,287236;238192,433373;210419,467927;197722,488805;185026,508241;161221,548555;135326,585574;135035,586710;126306,608306;119958,618385;118371,619824;111329,641061;109643,653660;108056,671656;96946,701172;86630,730687;75521,773881;69173,813475;65206,853069;70760,825713;71275,823455;72347,812755;78695,773161;80683,773763;80855,773094;78696,772441;89805,729248;100120,699732;111179,670352;110437,670217;112024,652220;120752,618385;127100,608306;127313,607780;135829,586710;162015,549275;185820,508961;198516,489525;211213,468648;238986,434093;376264,287956;412766,257720;500052,195810;530206,174213;569882,155496;595274,143258;608764,136779;623841,131739;673833,111582;811904,63350;848406,59031;874592,50392;904745,43193;968226,35274;1059878,31045;1133544,33287;1169779,0;1207074,2159;1245163,5759;1270555,11518;1287220,18717;1307851,15117;1338798,21597;1357842,26636;1357049,27356;1356255,32395;1323721,30235;1312612,27356;1301503,25196;1280078,20876;1258653,16557;1236435,13678;1211836,13678;1191998,13678;1161051,13678;1159597,13257;1145974,19437;1150735,26636;1198346,35274;1177159,35610;1177516,35635;1199933,35274;1218977,37434;1255479,43913;1272936,46073;1302297,51832;1332450,57591;1361810,64070;1391171,71989;1405454,75588;1419737,79907;1419921,80060;1430164,81662;1454986,90030;1458453,94796;1459413,95025;1481631,102944;1500676,110143;1519720,118062;1534003,125261;1543526,129580;1553841,134619;1588755,152617;1633192,178533;1656205,192930;1656871,193362;1668631,199844;2116444,963932;2116109,969956;2125172,971131;2133900,976890;2137868,996326;2152945,1019363;2159294,1019886;2159294,1014324;2165744,998068;2165641,994887;2171989,975450;2180718,975450;2194207,967531;2195794,999207;2191827,1014324;2187066,1028722;2184685,1052478;2183892,1064716;2182305,1076955;2178922,1079001;2179131,1079833;2182373,1077873;2183892,1066156;2184685,1053918;2187066,1030161;2191827,1015764;2195794,1000646;2202143,1004966;2201349,1015764;2199762,1026562;2198968,1046719;2197381,1070475;2193414,1095672;2188653,1122307;2183098,1148223;2172783,1202935;2163261,1207975;2151358,1239650;2148183,1269885;2146596,1274204;2133107,1307319;2129139,1310199;2112476,1345473;2129933,1310199;2133900,1307319;2108508,1372829;2095018,1379308;2092221,1384385;2092638,1385067;2095812,1379307;2109302,1372829;2099779,1397305;2082322,1426101;2073594,1440498;2064072,1454896;2056930,1465694;2046614,1486571;2035505,1506728;2018048,1528325;2000590,1548482;2001318,1547123;1981545,1571518;1938695,1613992;1930260,1625767;1938695,1614712;1981545,1572238;1949012,1616871;1932248,1632799;1918791,1641773;1918064,1642788;1909651,1648659;1909336,1650706;1872040,1685261;1832364,1718376;1830530,1719584;1817288,1734933;1785547,1756530;1755882,1776714;1755775,1776832;1785547,1757250;1817288,1735653;1791102,1759409;1769776,1772007;1755024,1777660;1754600,1778127;1738729,1787485;1732750,1790000;1717702,1801073;1703022,1810522;1680803,1823480;1673662,1824200;1665724,1827401;1664491,1828251;1674455,1824919;1681597,1824200;1653031,1843637;1634779,1852276;1616529,1860194;1603638,1861949;1601452,1863074;1541145,1886830;1538070,1887464;1519720,1898348;1530035,1901228;1491947,1916346;1495121,1906267;1482424,1910587;1470522,1914186;1445923,1921385;1442636,1917806;1430845,1919945;1416562,1922824;1387203,1929304;1386234,1929712;1414182,1923544;1428465,1920664;1440368,1918505;1445129,1922104;1469728,1914905;1481630,1911306;1494327,1906987;1491153,1917065;1457825,1931463;1456191,1931048;1433226,1939381;1414182,1944421;1385616,1950900;1373812,1950000;1349125,1954358;1348320,1955939;1282458,1967458;1267381,1963858;1254685,1963858;1232467,1970337;1212629,1971777;1192791,1972496;1190636,1971659;1172557,1974566;1150735,1971057;1151529,1970337;1155496,1965297;1137246,1963138;1145974,1958819;1172160,1958099;1197553,1957379;1234054,1958099;1259446,1955939;1307057,1946580;1338798,1940102;1362603,1939381;1364259,1938684;1341179,1939382;1309438,1945861;1261827,1955220;1236435,1957379;1199933,1956660;1174540,1957379;1148354,1958099;1149148,1955220;1154702,1948021;1399105,1911306;1564950,1854435;1608593,1833558;1633192,1822040;1658585,1809802;1706196,1783886;1744285,1757250;1815701,1706858;1835538,1692460;1854583,1677342;1883149,1653586;1895052,1635589;1912150,1621370;1912287,1620477;1895846,1634149;1883943,1652146;1855377,1675903;1836332,1691020;1816495,1705418;1745078,1755810;1706990,1782446;1659379,1808362;1633986,1820600;1609387,1832118;1565744,1852995;1399899,1909866;1155496,1946581;1137246,1946581;1134865,1940822;1115820,1940102;1098363,1946581;1047578,1947301;1010283,1945861;992032,1944421;973781,1941541;984776,1930903;982510,1931463;941548,1924582;939660,1924984;861102,1912026;830155,1906267;803175,1901948;770641,1888270;730172,1874592;688116,1859474;695257,1854435;724618,1859474;737314,1869553;780957,1881071;867450,1901228;888875,1904828;911887,1908427;937280,1913466;965262,1918955;967432,1918505;993619,1922105;994412,1920665;1032501,1922105;1038849,1922824;1097569,1922824;1140419,1924264;1191204,1920665;1197552,1920665;1199933,1926424;1249924,1920665;1283252,1913466;1302296,1910587;1314199,1909147;1340385,1903388;1361810,1899068;1383235,1894029;1422534,1887859;1427672,1886110;1386409,1892589;1364984,1897629;1343560,1901948;1317373,1907707;1305471,1909147;1286426,1912026;1234848,1916346;1199933,1919225;1193585,1919225;1142800,1922824;1099950,1921385;1041230,1921385;1034882,1920665;1010283,1911306;996793,1919225;996759,1919287;1007902,1912746;1032502,1922104;994413,1920664;994713,1920488;969813,1917065;940454,1911306;915061,1906267;892049,1902667;870624,1899068;784131,1878911;740488,1867393;727792,1857315;698431,1852275;654788,1832118;642092,1832839;596861,1811961;588926,1799003;590513,1798284;618286,1811961;646059,1825640;653994,1821320;621461,1801883;594481,1791085;557185,1771648;525445,1752930;475454,1733494;456409,1719096;460376,1717656;479421,1722695;439745,1685261;417527,1668704;396895,1652146;370710,1632709;332621,1594555;330007,1587145;322305,1580157;296119,1554241;292945,1541283;282629,1528325;281400,1526577;269139,1518966;245333,1488011;231844,1459216;230257,1459216;212007,1427540;194549,1395865;176298,1359151;159634,1321717;176298,1346913;192962,1378588;198516,1395865;200812,1398919;197986,1385591;190618,1373458;178623,1348989;164395,1327475;146937,1284282;131981,1240004;127070,1227097;105680,1149637;96220,1093406;96152,1094951;96946,1106470;100914,1133106;105675,1160462;97739,1136705;92185,1106470;85837,1106470;81869,1079114;76315,1061837;71554,1045279;58064,1032321;54097,1032321;50129,1014324;48541,991287;51716,958893;53303,947375;56005,939474;54691,921459;56477,894822;59651,889424;59651,886184;53303,896982;47748,889783;37432,876825;35548,866567;35052,867466;31878,896262;29497,925058;27117,947375;27117,993447;27910,1017203;29497,1040959;22356,1063276;20769,1063276;16008,1020083;16008,975450;19975,940895;27114,947371;20769,940176;19182,914260;20769,874665;21562,863867;23943,845870;33465,813475;38210,791955;36639,786839;31084,815634;21562,848030;19182,866027;18388,876825;16801,916419;18388,942335;14421,976890;14421,1021523;19182,1064716;20769,1064716;31084,1105750;36639,1139585;48541,1174139;67288,1248446;68925,1262686;72348,1262686;89805,1300840;96153,1320277;84250,1303719;71554,1277803;70761,1285002;63857,1265588;58858,1266285;53303,1249728;34258,1210134;22356,1174860;21562,1145344;16008,1110789;12040,1076234;3312,1051039;8866,917139;14421,882584;9660,863867;19182,812035;21562,799797;27910,758043;44574,727808;40606,768842;44573,761809;46954,744995;47748,726368;54890,702611;65999,666617;79489,629903;80500,628871;86631,599668;95359,578790;105675,561513;126307,525519;142970,493124;166776,451370;184233,433373;198516,408177;210419,392339;223116,386580;226290,382261;238986,359224;263585,333308;264254,344140;262460,348693;288183,324670;300879,309552;317544,295155;318980,296602;318338,295874;338969,277157;359600,259880;381819,238283;412766,217406;446093,195090;466020,182478;479421,171333;503226,158375;528619,146137;531980,144569;540621,136869;554805,127420;570378,120221;581395,117921;583371,116621;799207,37433;807216,35854;829361,28795;844636,26005;852601,25944;855547,25196;1036469,3599;1087849,3419;1142800,4319;1143823,5015;1170573,2159;1195172,5758;1219771,10078;1232462,12695;1218977,9358;1194378,5039;1169779,1440;116977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4103" style="position:absolute;left:3918;top:8849;width:16843;height:15090;rotation:180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MpxAAAANsAAAAPAAAAZHJzL2Rvd25yZXYueG1sRI9BSwMx&#10;EIXvgv8hjOBFbLaipaxNSylUiojQVvA6JONmcTMJSWxXf71zELzN8N68981iNYZBnSiXPrKB6aQB&#10;RWyj67kz8Hbc3s5BlYrscIhMBr6pwGp5ebHA1sUz7+l0qJ2SEC4tGvC1plbrYj0FLJOYiEX7iDlg&#10;lTV32mU8S3gY9F3TzHTAnqXBY6KNJ/t5+AoGfuY3Nj1v/e714T3xOtwHm1+ejLm+GtePoCqN9d/8&#10;d71zgi+w8osMoJe/AAAA//8DAFBLAQItABQABgAIAAAAIQDb4fbL7gAAAIUBAAATAAAAAAAAAAAA&#10;AAAAAAAAAABbQ29udGVudF9UeXBlc10ueG1sUEsBAi0AFAAGAAgAAAAhAFr0LFu/AAAAFQEAAAsA&#10;AAAAAAAAAAAAAAAAHwEAAF9yZWxzLy5yZWxzUEsBAi0AFAAGAAgAAAAhAFuW8ynEAAAA2w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2873f"/>
              <v:stroke joinstyle="round"/>
              <v:formulas/>
              <v:path arrowok="t" o:connecttype="custom" o:connectlocs="915700,1500837;907829,1504685;908300,1504869;981150,1461773;955700,1467274;917524,1471675;915707,1467274;942369,1465074;981150,1461773;1047351,1456013;1045796,1456412;1046593,1456271;572431,1447743;599396,1454070;610910,1454620;643025,1468925;657568,1471675;658478,1471951;661810,1468925;674535,1472226;687261,1474976;712334,1480271;712711,1479928;741797,1484329;755733,1486530;769671,1487630;798150,1488731;836932,1488180;838615,1488180;842386,1486255;850869,1483779;859504,1483641;865412,1484329;867002,1488180;880561,1488180;876319,1493682;873895,1496433;866018,1499734;851475,1499734;832690,1498634;792091,1497533;761793,1495333;735131,1492032;708469,1488180;667870,1482679;636360,1473326;636725,1473086;618181,1467825;601820,1461223;583036,1455721;563645,1449669;572431,1447743;929129,1435948;919871,1437231;855843,1440166;876925,1442517;882379,1441416;919948,1437566;926130,1436474;986656,1427977;955210,1432334;966001,1432614;981529,1430001;1101446,1426704;1002818,1450551;1052729,1440454;469116,1415559;538801,1442517;563645,1449669;582430,1455721;601215,1461222;617575,1467824;613939,1470575;604244,1468924;569705,1457371;552738,1451319;535771,1444717;513350,1437566;493960,1429863;478811,1422711;469116,1415559;497596,1401806;530924,1417210;526682,1419411;487901,1402355;497596,1401806;374587,1364395;415792,1385301;424275,1394103;404884,1384750;390341,1376498;374587,1364395;446841,1350278;446847,1350434;448894,1352683;449119,1351741;1331776,1314164;1329575,1314330;1293218,1337987;1257466,1355592;1232016,1369346;1218079,1374847;1203536,1380349;1185963,1388602;1172632,1395753;1153241,1402906;1133245,1409508;1127791,1414459;1119308,1417210;1098100,1420511;1070831,1428213;1045987,1435365;1018719,1442517;984785,1450220;936915,1457371;935703,1459022;912687,1464246;913283,1464524;938843,1458722;939339,1457371;987210,1450220;1021143,1442517;1048411,1435365;1073256,1428213;1100523,1420511;1121732,1417210;1107375,1425031;1107795,1424912;1122944,1416660;1131427,1413909;1131992,1413767;1135669,1410058;1155666,1403456;1175056,1396304;1188387,1389152;1205960,1380899;1220503,1375398;1230476,1371462;1235652,1368246;1261102,1354492;1296854,1336887;292679,1306556;294979,1308347;295765,1308711;1335843,1292194;1335635,1292324;1335635,1292481;1336598,1292605;1336847,1292324;1348934,1283981;1345356,1286225;1344724,1286822;1347177,1285396;243202,1256270;266087,1280735;247941,1260964;1391838,1256254;1391784,1256271;1391383,1258764;1381688,1268667;1370174,1280220;1370868,1280075;1381688,1269217;1391383,1259314;1391838,1256254;302429,1243865;303629,1245192;303689,1245010;212796,1231256;228551,1240609;229325,1241436;236504,1242878;252789,1256563;275210,1273068;284905,1285171;290358,1291223;313385,1308828;306719,1313779;285275,1292146;284299,1292324;304593,1312795;306719,1313779;313385,1308828;370951,1350090;359438,1353391;363679,1356142;346713,1356692;335805,1350090;325504,1342938;300054,1323682;276421,1304427;254607,1285171;244306,1275819;234611,1265916;238246,1261515;250366,1271418;263697,1280770;280057,1296725;281448,1297808;263697,1280770;250971,1271418;238852,1261515;225521,1246660;212796,1231256;1547720,1143781;1547413,1143900;1540794,1158322;1541358,1074857;1525300,1095916;1517422,1109120;1509545,1121224;1490760,1143781;1474399,1166337;1459856,1184492;1458644,1185165;1457651,1186500;1459250,1185593;1473793,1167438;1490154,1144881;1508939,1122325;1516816,1110221;1524693,1097017;1541055,1075561;1604074,1067309;1596196,1088765;1582260,1111871;1568322,1135528;1555598,1150383;1564081,1134978;1571352,1119574;1576806,1111321;1584077,1100318;1590743,1089315;1604074,1067309;1564852,1020149;1550144,1043652;1549873,1044217;1564687,1020545;1572919,966919;1555241,1010771;1518054,1079784;1512609,1087600;1512574,1087664;1499849,1107470;1487124,1128927;1472581,1145431;1460462,1164137;1388959,1237308;1365326,1255463;1363059,1257028;1362081,1257927;1352199,1265241;1344118,1273618;1314426,1293974;1309774,1296643;1297137,1305996;1295312,1307072;1292611,1309379;1268979,1323683;1245347,1336887;1242642,1338131;1226641,1347568;1221680,1349839;1216867,1352841;1200506,1361094;1185219,1366537;1151149,1382140;1071215,1409207;1015514,1422210;1060530,1414459;1069014,1412808;1096281,1404006;1113248,1399054;1140517,1386400;1171420,1376498;1191220,1369448;1199900,1364945;1207777,1362745;1218685,1357242;1221551,1355434;1228986,1348990;1245347,1340188;1263960,1331904;1270797,1328084;1294430,1313779;1304731,1304977;1316244,1298375;1345936,1278019;1367145,1259864;1390777,1241709;1462280,1168537;1472120,1153350;1472581,1152033;1488336,1130026;1493184,1123424;1499629,1115307;1501667,1111871;1514392,1092066;1539236,1045302;1563475,995238;1570595,974881;1639219,918215;1637401,919316;1637401,919316;1644943,885610;1644725,886583;1646491,888507;1651944,894008;1655580,891808;1655672,891385;1653156,892908;1647097,887956;1639542,823113;1639119,823135;1638352,823173;1638613,825789;1638008,839543;1635584,847795;1621041,868701;1617405,886857;1613769,892908;1607710,919316;1601044,940222;1593773,960578;1589531,976532;1584684,993037;1588550,987578;1591955,975982;1594984,959477;1602256,939121;1608922,918215;1614981,891808;1618617,885756;1622253,867601;1636796,846695;1627101,889057;1619829,924267;1603468,969380;1600232,973951;1598848,980796;1594379,992487;1577412,1026047;1569534,1043652;1564687,1053005;1558627,1062907;1542267,1089315;1524693,1115172;1502273,1149833;1477429,1183942;1461068,1203198;1443495,1221903;1437436,1229605;1430770,1237308;1420469,1245010;1403621,1261946;1404108,1263715;1386535,1280220;1367750,1292324;1352602,1303327;1338251,1312848;1340482,1312680;1356237,1302226;1371387,1291223;1390171,1279120;1407744,1262615;1407138,1260414;1424105,1243360;1434406,1235657;1441071,1227955;1447131,1220253;1464704,1201548;1481065,1182292;1505909,1148182;1528329,1113522;1545902,1087664;1562263,1061257;1568322,1051354;1573170,1042001;1581048,1024396;1598015,990836;1604680,968280;1621041,923167;1628312,887957;1638008,845594;1640194,838153;1638613,837892;1639219,824138;1652550,811484;1645494,838178;1645495,838178;1652551,811485;1658004,805983;1654368,813135;1653536,828127;1653156,842293;1647097,859222;1647097,861156;1654368,842293;1655580,813135;1658405,807578;1631948,782326;1627977,790847;1626494,803232;1624583,797447;1623883,798263;1625889,804333;1624677,813135;1627101,820287;1628979,820192;1627706,816436;1628918,807633;1631948,782326;1682849,767472;1684061,768022;1683454,791128;1684061,807083;1682242,836241;1680425,852746;1674971,876953;1673153,897309;1664064,934720;1655580,967179;1640432,973231;1641644,969930;1644067,946824;1653156,922617;1660428,918766;1660428,918765;1668306,876953;1672547,857147;1676183,836792;1679213,817536;1680425,799381;1681030,783977;1682242,775724;1682849,767472;85344,512382;85645,512518;85674,512442;121903,433525;108572,456082;97664,464334;97638,464861;96584,485923;96614,485872;97664,464884;108572,456632;121903,434075;122357,434350;122584,433938;129174,385661;120690,391163;107965,415370;110877,417484;110971,417113;108572,415370;121296,391163;128808,386291;175833,354302;175067,354859;171818,366200;169773,371908;114025,464334;106147,486891;98876,509997;83121,558411;72820,591421;67972,616178;65548,628832;63730,641486;58277,675595;56459,696501;59489,718508;60909,706517;60701,702553;63125,679446;68578,645336;72903,640624;79184,602461;78879,595822;84866,580240;88428,567158;87363,569414;83727,568314;74637,591971;75244,605175;71002,630482;70396,634884;64336,641486;66154,628832;68578,616178;73425,591421;83727,558411;99482,509997;106753,486891;114631,464334;170379,371908;175833,354302;186740,299287;186740,299287;189769,301487;189769,301487;295929,220959;295813,221043;295459,221407;290510,226115;289259,227768;288441,228606;284905,233267;247942,272879;237640,283882;227339,295435;181788,341145;227945,294885;238246,283332;248547,272328;285511,232717;289259,227768;295459,221407;311311,183022;306081,184676;302192,185987;301266,187054;294600,192555;277633,202458;266121,214012;255213,225565;247942,231617;247695,231336;240822,238838;229157,251973;210372,270678;213402,273979;213460,273932;210978,271228;229762,252523;248547,231617;255819,225565;266726,214012;278239,202459;295206,192556;301872,187054;309143,184579;311438,183932;1188993,83624;1219897,96278;1233228,106180;1203536,92977;1188993,83624;1088404,43462;1112643,48413;1146576,63818;1088404,43462;723619,39818;710893,41262;683625,44563;656963,50064;645450,53365;632119,56666;602948,61869;597579,63818;560616,75372;524258,88575;498808,99029;481841,105080;440030,122685;420034,134239;400643,145792;369739,166698;340653,187604;312816,209652;315203,212361;321111,208682;326140,205279;344289,190905;373375,169999;404278,149093;423669,137539;443666,125986;485476,108381;501838,100679;527288,90226;563645,77022;600608,65469;616135,62700;623636,60373;725727,40376;940324,27989;953275,29158;970849,34660;957517,33010;929643,28058;940324,27989;1010842,23657;1035686,25307;1065983,36310;1028414,30258;1010842,23657;808149,23519;738161,26958;689684,33009;666658,38511;646661,45112;618787,48413;513350,85274;475175,100679;463662,104530;453361,109481;433970,118834;403673,133138;380646,149643;313991,196956;300061,207954;286434,219251;286722,219513;181892,331195;160683,357603;150988,373558;141293,388412;123114,419221;103340,447512;103118,448379;96452,464884;91604,472586;90392,473687;85015,489917;83727,499545;82515,513298;74032,535855;66154,558411;57671,591421;52823,621680;49793,651938;54035,631032;54428,629307;55247,621129;60094,590871;61612,591331;61744,590820;60095,590320;68578,557311;76456,534754;84900,512301;84333,512198;85545,498444;92210,472586;97058,464884;97221,464482;103724,448379;123720,419771;141899,388962;151594,374108;161290,358153;182498,331746;287329,220064;315203,196957;381858,149643;404884,133139;435182,118834;454573,109481;464875,104530;476387,100679;514563,85274;620000,48414;647874,45113;667870,38511;690896,33010;739373,26958;809361,23725;865616,25439;893286,0;921766,1650;950852,4401;970242,8803;982968,14304;998723,11553;1022355,16505;1036898,20356;1036292,20906;1035686,24757;1010842,23107;1002358,20906;993875,19255;977514,15954;961153,12653;944186,10453;925402,10453;910253,10453;886621,10453;885511,10131;875107,14854;878743,20356;915100,26958;898921,27214;899194,27233;916312,26958;930855,28608;958729,33559;972060,35210;994481,39611;1017508,44013;1039928,48964;1062348,55016;1073256,57766;1084163,61067;1084303,61184;1092125,62409;1111080,68804;1113728,72446;1114461,72621;1131427,78672;1145970,84174;1160513,90226;1171421,95728;1178692,99029;1186569,102879;1213231,116634;1247165,136439;1264738,147443;1265247,147772;1274227,152726;1616193,736663;1615938,741267;1622859,742164;1629524,746566;1632554,761420;1644067,779025;1648915,779425;1648915,775174;1653841,762750;1653762,760320;1658610,745465;1665276,745465;1675576,739414;1676788,763621;1673759,775174;1670123,786177;1668305,804333;1667699,813685;1666487,823038;1663904,824602;1664064,825238;1666539,823740;1667699,814785;1668305,805433;1670123,787277;1673759,776274;1676788,764721;1681636,768022;1681030,776274;1679819,784527;1679212,799931;1678000,818086;1674971,837342;1671335,857698;1667093,877504;1659216,919316;1651944,923167;1642855,947374;1640431,970481;1639219,973782;1628918,999089;1625888,1001290;1613163,1028247;1626494,1001290;1629524,999089;1610133,1049153;1599832,1054105;1597696,1057985;1598015,1058506;1600438,1054104;1610739,1049153;1603468,1067859;1590137,1089865;1583472,1100868;1576200,1111871;1570746,1120123;1562869,1136078;1554386,1151483;1541055,1167988;1527724,1183392;1528279,1182354;1513180,1200997;1480458,1233457;1474016,1242456;1480458,1234007;1513180,1201547;1488336,1235657;1475535,1247830;1465259,1254688;1464703,1255463;1458279,1259951;1458038,1261515;1429558,1287922;1399260,1313230;1397859,1314153;1387747,1325883;1363509,1342388;1340855,1357814;1340774,1357903;1363509,1342938;1387747,1326433;1367750,1344588;1351465,1354216;1340200,1358536;1339876,1358893;1327757,1366045;1323191,1367967;1311700,1376429;1300489,1383650;1283522,1393553;1278069,1394103;1272008,1396549;1271065,1397199;1278675,1394653;1284129,1394103;1262314,1408957;1248377,1415560;1234440,1421611;1224596,1422952;1222927,1423812;1176874,1441967;1174526,1442451;1160513,1450769;1168391,1452970;1139305,1464524;1141728,1456821;1132033,1460122;1122944,1462873;1104159,1468374;1101649,1465640;1092646,1467274;1081738,1469475;1059318,1474427;1058579,1474738;1079921,1470025;1090828,1467824;1099917,1466174;1103553,1468924;1122338,1463423;1131427,1460672;1141122,1457371;1138698,1465074;1113248,1476077;1112001,1475760;1094464,1482128;1079921,1485980;1058106,1490931;1049093,1490243;1030241,1493574;1029626,1494782;979332,1503585;967818,1500834;958123,1500834;941156,1505785;926008,1506886;910858,1507436;909213,1506796;895407,1509018;878743,1506335;879349,1505785;882379,1501934;868442,1500284;875107,1496983;895104,1496432;914495,1495882;942368,1496432;961759,1494782;998116,1487630;1022355,1482679;1040533,1482128;1041798,1481595;1024173,1482129;999934,1487080;963577,1494232;944186,1495882;916312,1495333;896922,1495882;876925,1496433;877531,1494232;881772,1488731;1068407,1460672;1195053,1417210;1228380,1401255;1247165,1392453;1266556,1383100;1302913,1363294;1331999,1342938;1386535,1304427;1401684,1293424;1416227,1281871;1438041,1263715;1447131,1249962;1460187,1239095;1460292,1238413;1447737,1248861;1438648,1262615;1416833,1280771;1402290,1292324;1387141,1303327;1332605,1341838;1303519,1362194;1267162,1382000;1247771,1391352;1228986,1400155;1195659,1416110;1069014,1459572;882379,1487630;868442,1487630;866624,1483229;852081,1482679;838750,1487630;799969,1488180;771489,1487080;757552,1485980;743615,1483779;752010,1475649;750280,1476077;719001,1470818;717558,1471126;657569,1461223;633936,1456821;613334,1453520;588490,1443067;557586,1432614;525470,1421061;530924,1417210;553344,1421061;563040,1428763;596367,1437566;662417,1452970;678777,1455721;696350,1458472;715741,1462323;737109,1466518;738767,1466174;758763,1468925;759369,1467825;788455,1468925;793303,1469475;838144,1469475;870865,1470575;909647,1467825;914494,1467825;916312,1472226;954487,1467825;979938,1462323;994481,1460122;1003570,1459022;1023566,1454621;1039928,1451320;1056288,1447468;1086298,1442753;1090222,1441417;1058713,1446368;1042351,1450220;1025991,1453520;1005994,1457922;996905,1459022;982362,1461223;942974,1464524;916312,1466724;911465,1466724;872683,1469475;839962,1468374;795121,1468374;790273,1467825;771489,1460672;761187,1466724;761161,1466772;769671,1461773;788456,1468924;759370,1467824;759599,1467689;740585,1465074;718165,1460672;698774,1456821;681201,1454070;664840,1451320;598791,1435915;565463,1427113;555768,1419411;533347,1415559;500020,1400155;490325,1400705;455785,1384750;449725,1374847;450937,1374298;472146,1384750;493354,1395204;499414,1391903;474570,1377048;453967,1368796;425487,1353941;401249,1339637;363074,1324783;348531,1313780;351560,1312680;366103,1316531;335805,1287922;318838,1275269;303084,1262615;283087,1247761;254001,1218602;252006,1212939;246124,1207599;226127,1187793;223704,1177890;215826,1167988;214887,1166652;205524,1160835;187345,1137179;177044,1115172;175833,1115172;161896,1090965;148565,1066758;134627,1038700;121903,1010092;134627,1029347;147353,1053554;151594,1066758;153348,1069092;151190,1058906;145563,1049634;136403,1030934;125538,1014493;112207,981483;100785,947645;97035,937781;80701,878584;73477,835611;73425,836792;74032,845594;77061,865951;80697,886857;74637,868701;70396,845594;65548,845594;62518,824688;58277,811484;54641,798831;44340,788928;41310,788928;38280,775174;37068,757569;39492,732812;40704,724009;42768,717972;41764,704204;43128,683848;45551,679722;45551,677246;40704,685498;36462,679997;28585,670094;27146,662254;26767,662941;24343,684948;22525,706954;20708,724009;20708,759219;21313,777375;22525,795530;17072,812585;15860,812585;12224,779575;12224,745465;15254,719058;20705,724007;15860,718508;14648,698702;15860,668443;16465,660191;18284,646437;25555,621680;29178,605233;27979,601324;23737,623330;16465,648087;14648,661841;14042,670094;12830,700352;14042,720158;11012,746566;11012,780676;14648,813685;15860,813685;23737,845044;27979,870902;37068,897309;51384,954096;52633,964979;55247,964979;68578,994137;73426,1008992;64336,996338;54641,976532;54035,982034;48763,967197;44946,967730;40704,955076;26161,924817;17072,897860;16465,875303;12224,848895;9194,822488;2529,803232;6770,700903;11012,674495;7376,660191;14648,620580;16465,611227;21313,579317;34039,556211;31008,587570;34037,582195;35856,569346;36462,555110;41916,536955;50399,509447;60701,481389;61472,480601;66155,458282;72820,442327;80698,429124;96452,401616;109177,376859;127356,344950;140687,331195;151594,311940;160684,299836;170379,295435;172803,292134;182498,274529;201283,254723;201794,263001;200424,266481;220067,248121;229762,236568;242488,225565;243585,226671;243094,226115;258849,211811;274604,198607;291571,182102;315203,166147;340653,149093;355870,139455;366103,130937;384282,121034;403673,111682;406239,110484;412838,104599;423669,97378;435561,91876;443974,90118;445483,89125;610304,28608;616419,27401;633330,22006;644995,19874;651077,19827;653327,19255;791485,2751;830721,2613;872683,3300;873465,3832;893892,1650;912677,4401;931462,7702;941153,9702;930855,7152;912070,3851;893286,1100;8932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4102" style="position:absolute;left:12053;top:5196;width:7689;height:7590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uCwwAAANsAAAAPAAAAZHJzL2Rvd25yZXYueG1sRI9La8JA&#10;FIX3gv9huEJ3OlGoSJqJqEFwV3wsXF4yN4+auRMzo6b59Z1CocvDeXycZN2bRjypc7VlBfNZBII4&#10;t7rmUsHlvJ+uQDiPrLGxTAq+ycE6HY8SjLV98ZGeJ1+KMMIuRgWV920spcsrMuhmtiUOXmE7gz7I&#10;rpS6w1cYN41cRNFSGqw5ECpsaVdRfjs9TOAe79fPR7HM8q/C8iEaMr2dD0q9TfrNBwhPvf8P/7UP&#10;WsHiHX6/hB8g0x8AAAD//wMAUEsBAi0AFAAGAAgAAAAhANvh9svuAAAAhQEAABMAAAAAAAAAAAAA&#10;AAAAAAAAAFtDb250ZW50X1R5cGVzXS54bWxQSwECLQAUAAYACAAAACEAWvQsW78AAAAVAQAACwAA&#10;AAAAAAAAAAAAAAAfAQAAX3JlbHMvLnJlbHNQSwECLQAUAAYACAAAACEALHQrgsMAAADbAAAADwAA&#10;AAAAAAAAAAAAAAAHAgAAZHJzL2Rvd25yZXYueG1sUEsFBgAAAAADAAMAtwAAAPcC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418057,754880;414463,756815;414678,756907;447938,735231;436318,737998;418890,740212;418060,737998;430232,736892;447938,735231;478161,732335;477451,732535;477815,732464;261340,728175;273650,731357;278907,731634;293569,738829;300208,740212;300624,740351;302145,738829;307954,740489;313764,741873;325211,744535;325383,744363;338662,746577;345025,747684;351388,748237;364390,748791;382096,748514;382864,748514;384586,747545;388459,746300;392401,746231;395098,746577;395824,748514;402014,748514;400078,751281;398971,752665;395375,754325;388735,754325;380159,753771;361624,753218;347791,752111;335619,750451;323447,748514;304912,745747;290526,741043;290692,740922;282227,738275;274757,734955;266181,732188;257328,729144;261340,728175;424188,722242;419961,722888;390729,724364;400354,725546;402844,724993;419996,723056;422819,722507;450451,718233;436095,720425;441021,720565;448110,719251;502858,717593;457830,729587;480616,724509;214172,711987;245986,725546;257328,729144;265904,732187;274481,734954;281950,738275;280290,739659;275864,738828;260095,733018;252349,729974;244603,726653;234367,723056;225514,719182;218598,715584;214172,711987;227174,705070;242390,712818;240453,713924;222748,705346;227174,705070;171015,686253;189827,696768;193700,701196;184847,696491;178208,692341;171015,686253;204002,679152;204005,679231;204939,680362;205042,679888;608013,660988;607009,661072;590410,672971;574088,681826;562469,688743;556106,691510;549466,694278;541444,698428;535357,702026;526505,705623;517375,708944;514886,711434;511012,712818;501330,714478;488881,718352;477538,721949;465089,725546;449597,729420;427742,733018;427189,733848;416681,736476;416953,736615;428623,733697;428849,733018;450704,729420;466196,725546;478645,721949;489988,718352;502437,714478;512119,712818;505565,716751;505756,716692;512673,712541;516546,711157;516804,711086;518482,709220;527612,705900;536464,702302;542550,698705;550573,694554;557212,691787;561765,689807;564129,688190;575748,681272;592070,672417;133621,657161;134671,658063;135030,658245;609870,649938;609775,650003;609775,650082;610215,650145;610328,650003;615847,645807;614213,646936;613925,647236;615045,646519;111032,631869;121480,644174;113196,634230;635434,631861;635410,631870;635227,633124;630800,638105;625544,643915;625861,643843;630800,638381;635227,633400;635434,631861;138072,625630;138620,626297;138647,626206;97151,619288;104344,623992;104697,624408;107974,625133;115409,632017;125645,640318;130071,646406;132561,649450;143074,658305;140031,660795;130240,649914;129795,650003;139060,660300;140031,660795;143074,658305;169355,679058;164099,680718;166035,682102;158289,682379;153310,679058;148607,675461;136988,665776;126198,656091;116239,646406;111536,641702;107110,636721;108770,634507;114303,639488;120389,644192;127858,652217;128493,652762;120389,644192;114579,639488;109046,634507;102960,627036;97151,619288;706601,575290;706461,575350;703439,582604;703697,540623;696365,551216;692769,557857;689173,563945;680596,575290;673127,586635;666488,595767;665934,596105;665481,596777;666211,596320;672850,587189;680320,575844;688896,564498;692492,558411;696089,551770;703558,540977;732329,536827;728733,547619;722370,559241;716007,571140;710198,578611;714071,570863;717390,563115;719880,558964;723200,553430;726243,547896;732329,536827;714423,513107;707708,524928;707584,525212;714347,513306;718106,486333;710035,508390;693057,543102;690572,547033;690556,547065;684746,557027;678937,567819;672297,576120;666764,585529;634120,622332;623331,631463;622296,632251;621849,632703;617337,636382;613648,640595;600092,650833;597968,652176;592199,656880;591366,657421;590133,658581;579344,665776;568555,672417;567320,673043;560015,677789;557750,678932;555553,680442;548083,684593;541104,687330;525549,695178;489056,708792;463626,715333;484178,711434;488051,710604;500500,706176;508246,703686;520695,697321;534804,692340;543843,688795;547807,686530;551402,685423;556382,682656;557691,681746;561086,678505;568555,674077;577053,669911;580174,667989;590963,660795;595666,656367;600922,653047;614478,642809;624161,633677;634950,624545;667594,587742;672087,580103;672297,579441;679490,568372;681703,565052;684646,560969;685576,559241;691386,549279;702728,525758;713794,500577;717045,490339;748375,461837;747545,462390;747545,462390;750988,445437;750888,445927;751694,446894;754184,449662;755844,448555;755886,448342;754738,449108;751971,446618;748522,414003;748329,414014;747979,414033;748098,415349;747822,422267;746715,426418;740075,436933;738416,446064;736756,449108;733989,462390;730946,472906;727626,483144;725690,491169;723477,499470;725242,496724;726796,490892;728180,482590;731499,472352;734543,461837;737309,448555;738969,445511;740629,436379;747268,425864;742842,447171;739522,464881;732053,487571;730575,489870;729943,493313;727903,499194;720157,516073;716560,524928;714347,529632;711581,534613;704111,547896;696089,560901;685853,578334;674510,595490;667041,605175;659018,614584;656252,618458;653209,622332;648506,626206;640814,634724;641036,635614;633013,643915;624437,650003;617521,655537;610969,660327;611988,660242;619181,654984;626097,649450;634673,643362;642696,635061;642419,633954;650165,625376;654869,621502;657912,617628;660678,613754;668701,604345;676170,594660;687513,577504;697749,560071;705771,547065;713241,533783;716007,528802;718220,524098;721817,515243;729563,498363;732606,487018;740075,464328;743395,446618;747822,425311;748819,421568;748098,421437;748375,414519;754461,408154;751239,421580;751240,421580;754461,408155;756951,405387;755291,408985;754911,416525;754738,423650;751971,432165;751971,433138;755291,423650;755844,408984;757134,406189;745055,393488;743242,397774;742565,404004;741692,401094;741373,401504;742289,404557;741735,408985;742842,412582;743700,412534;743118,410645;743672,406217;745055,393488;768293,386017;768847,386294;768570,397916;768847,405941;768017,420606;767187,428908;764697,441083;763867,451322;759717,470138;755844,486465;748928,489509;749481,487848;750588,476226;754738,464051;758057,462114;758057,462114;761654,441083;763590,431122;765250,420883;766633,411198;767187,402067;767463,394319;768017,390168;768293,386017;38963,257714;39101,257783;39114,257744;55654,218051;49568,229397;44588,233547;44576,233812;44095,244406;44109,244380;44588,233824;49568,229673;55654,218328;55861,218466;55965,218259;58973,193977;55100,196744;49291,208920;50620,209983;50663,209796;49568,208920;55377,196744;58807,194294;80275,178204;79926,178484;78443,184188;77509,187059;52057,233547;48461,244893;45141,256515;37948,280865;33245,297468;31032,309921;29926,316285;29096,322650;26606,339806;25776,350321;27159,361390;27807,355359;27712,353365;28819,341743;31309,324586;33283,322216;36151,303021;36012,299682;38745,291845;40371,285265;39885,286400;38225,285846;34075,297745;34352,304386;32415,317115;32139,319329;29372,322650;30202,316285;31309,309921;33522,297468;38225,280865;45418,256515;48738,244893;52334,233547;77785,187059;80275,178204;85255,150533;85255,150533;86638,151640;86638,151639;135104,111136;135051,111179;134890,111361;132631,113730;132059,114561;131686,114983;130071,117327;113196,137251;108493,142785;103790,148596;82994,171587;104067,148319;108770,142508;113473,136974;130348,117050;132059,114561;134890,111361;142127,92055;139739,92887;137964,93546;137541,94083;134498,96850;126752,101831;121496,107642;116516,113453;113196,116497;113083,116356;109946,120129;104620,126735;96044,136144;97427,137804;97454,137780;96321,136420;104897,127012;113473,116497;116792,113453;121772,107642;127028,101831;134774,96850;137818,94083;141137,92838;142185,92513;542827,42061;556936,48425;563022,53406;549466,46765;542827,42061;496904,21860;507970,24351;523462,32099;496904,21860;330363,20027;324554,20753;312104,22414;299932,25181;294676,26841;288590,28501;275272,31118;272821,32099;255945,37910;239347,44551;227728,49809;219981,52852;200893,61707;191764,67518;182911,73329;168802,83844;155523,94360;142814,105449;143904,106812;146601,104961;148897,103250;157183,96020;170462,85505;184570,74990;193423,69178;202553,63368;221641,54513;229111,50639;240730,45381;257328,38740;274204,32929;281293,31536;284717,30366;331326,20308;429298,14078;435212,14666;443234,17433;437148,16603;424423,14112;429298,14078;461493,11899;472835,12729;486668,18263;469516,15219;461493,11899;368955,11829;337002,13559;314871,16603;304358,19370;295229,22690;282503,24351;234367,42891;216938,50639;211682,52576;206979,55066;198126,59770;184294,66965;173781,75266;143350,99064;136991,104595;130769,110277;130901,110409;83042,166582;73359,179864;68933,187889;64506,195360;56207,210856;47179,225086;47078,225522;44034,233824;41821,237698;41268,238251;38813,246415;38225,251257;37672,258175;33799,269520;30202,280865;26329,297468;24116,312688;22733,327907;24669,317392;24849,316524;25223,312411;27436,297192;28129,297423;28189,297166;27436,296915;31309,280312;34905,268967;38761,257673;38502,257621;39055,250704;42098,237698;44311,233824;44386,233622;47354,225522;56484,211133;64783,195637;69209,188166;73636,180141;83318,166859;131178,110686;143904,99064;174335,75266;184847,66965;198680,59770;207532,55066;212235,52576;217491,50639;234920,42891;283057,24351;295782,22691;304912,19370;315424,16603;337556,13559;369508,11933;395191,12795;407824,0;420826,830;434105,2214;442958,4427;448767,7195;455960,5811;466749,8301;473389,10238;473112,10515;472835,12452;461493,11622;457620,10515;453747,9685;446277,8025;438808,6364;431062,5257;422486,5257;415570,5257;404781,5257;404274,5096;399524,7471;401184,10238;417783,13559;410396,13688;410521,13697;418336,13559;424976,14389;437701,16879;443788,17710;454024,19923;464536,22137;474772,24627;485008,27671;489988,29055;494967,30715;495031,30774;498602,31390;507256,34606;508465,36438;508800,36526;516546,39570;523185,42337;529825,45381;534804,48148;538124,49809;541720,51746;553893,58664;569385,68625;577408,74160;577640,74325;581740,76817;737862,370521;737746,372837;740905,373288;743948,375502;745332,382973;750588,391828;752801,392029;752801,389891;755050,383642;755014,382420;757227,374949;760270,374949;764973,371905;765527,384080;764143,389891;762484,395425;761654,404557;761377,409261;760824,413965;759644,414752;759717,415072;760847,414318;761377,409815;761654,405111;762484,395979;764143,390445;765527,384634;767740,386294;767463,390445;766910,394595;766633,402343;766080,411475;764697,421160;763037,431398;761100,441360;757504,462390;754184,464328;750034,476503;748928,488125;748375,489785;743672,502514;742288,503621;736479,517180;742565,503621;743948,502514;735096,527695;730393,530186;729417,532137;729563,532399;730669,530185;735372,527695;732053,537103;725966,548172;722923,553706;719604,559241;717114,563391;713517,571416;709644,579164;703558,587466;697472,595214;697726,594691;690832,604068;675893,620395;672952,624921;675893,620671;690832,604345;679490,621501;673646,627624;668954,631074;668701,631463;665767,633720;665658,634507;652655,647789;638823,660518;638183,660983;633567,666883;622501,675184;612159,682943;612121,682988;622501,675461;633567,667159;624437,676291;617003,681134;611859,683306;611712,683486;606179,687083;604094,688049;598848,692306;593730,695938;585984,700919;583494,701196;580727,702426;580296,702753;583770,701472;586260,701196;576301,708667;569938,711988;563575,715031;559081,715706;558319,716138;537294,725270;536222,725513;529825,729697;533421,730804;520142,736615;521249,732741;516822,734401;512673,735785;504096,738552;502951,737176;498840,737998;493860,739105;483625,741596;483287,741753;493031,739382;498010,738275;502160,737445;503820,738828;512396,736061;516545,734678;520972,733018;519865,736892;508246,742426;507676,742266;499670,745470;493031,747407;483071,749897;478956,749551;470349,751226;470069,751834;447107,756262;441851,754878;437425,754878;429679,757369;422763,757922;415846,758199;415095,757877;408792,758994;401184,757645;401461,757369;402844,755431;396481,754601;399524,752941;408654,752664;417507,752388;430232,752664;439085,751834;455683,748237;466749,745747;475049,745470;475626,745202;467579,745470;456513,747960;439915,751558;431062,752388;418336,752111;409484,752388;400354,752665;400631,751558;402567,748791;487774,734678;545593,712818;560809,704793;569385,700365;578238,695661;594836,685700;608115,675461;633013,656091;639929,650557;646569,644746;656528,635614;660678,628696;666639,623231;666687,622887;660955,628143;656805,635061;646846,644192;640206,650003;633290,655537;608392,674907;595113,685146;578514,695108;569662,699812;561086,704239;545870,712264;488051,734124;402844,748237;396481,748237;395651,746023;389012,745747;382926,748237;365220,748514;352218,747960;345855,747407;339492,746300;343325,742211;342535,742426;328255,739781;327596,739936;300209,734955;289419,732741;280013,731081;268671,725823;254562,720566;239900,714754;242390,712818;252626,714754;257052,718628;272267,723056;302422,730804;309891,732188;317914,733571;326767,735508;336522,737618;337279,737445;346408,738829;346685,738275;359964,738829;362177,739105;382649,739105;397588,739659;415293,738275;417506,738275;418336,740489;435765,738275;447384,735508;454023,734401;458173,733848;467302,731634;474772,729974;482241,728037;495942,725665;497734,724993;483348,727483;475879,729420;468409,731081;459280,733294;455130,733848;448491,734955;430509,736615;418336,737722;416123,737722;398418,739105;383479,738552;363007,738552;360794,738275;352218,734678;347515,737722;347503,737746;351388,735231;359964,738828;346685,738275;346790,738207;338109,736892;327873,734678;319021,732741;310998,731357;303528,729974;273374,722226;258159,717798;253732,713924;243496,711987;228281,704239;223854,704516;208086,696491;205319,691510;205872,691234;215555,696491;225238,701749;228004,700089;216662,692617;207256,688467;194253,680995;183187,673801;165759,666329;159119,660795;160502,660242;167142,662179;153310,647789;145564,641425;138371,635061;129242,627589;115963,612923;115052,610075;112366,607389;103237,597427;102130,592446;98534,587466;98105,586794;93831,583868;85531,571970;80828,560901;80275,560901;73912,548726;67826,536550;61463,522438;55654,508049;61463,517733;67273,529909;69209,536550;70010,537724;69025,532601;66456,527937;62274,518531;57313,510262;51227,493659;46013,476639;44301,471678;36843,441904;33545,420289;33522,420883;33799,425311;35182,435549;36842,446064;34075,436933;32139,425311;29926,425311;28542,414795;26606,408154;24946,401790;20243,396809;18860,396809;17476,389891;16923,381036;18030,368584;18583,364157;19525,361120;19067,354195;19690,343956;20796,341881;20796,340636;18583,344787;16647,342020;13050,337039;12393,333096;12220,333441;11114,344510;10284,355579;9454,364157;9454,381866;9730,390998;10284,400129;7794,408708;7241,408708;5581,392105;5581,374949;6964,361666;9453,364155;7241,361390;6687,351428;7241,336208;7517,332058;8347,325140;11667,312688;13321,304416;12774,302449;10837,313518;7517,325970;6687,332888;6411,337039;5857,352258;6411,362220;5028,375502;5028,392658;6687,409261;7241,409261;10837,425034;12774,438040;16923,451322;23459,479884;24029,485358;25223,485358;31309,500024;33522,507495;29372,501131;24946,491169;24670,493936;22263,486473;20520,486741;18583,480377;11944,465158;7794,451599;7517,440253;5581,426971;4197,413689;1155,404004;3091,352535;5028,339252;3368,332058;6687,312134;7517,307430;9730,291381;15540,279759;14157,295532;15540,292828;16370,286365;16647,279205;19136,270073;23009,256238;27712,242125;28065,241729;30202,230503;33245,222478;36842,215837;44035,202002;49844,189550;58144,173500;64230,166582;69209,156897;73359,150809;77786,148596;78892,146935;83318,138081;91894,128119;92128,132283;91502,134033;100470,124798;104897,118987;110706,113453;111207,114009;110983,113730;118176,106535;125369,99894;133115,91592;143904,83568;155523,74990;162470,70142;167142,65858;175441,60877;184294,56173;185466,55570;188478,52610;193423,48978;198853,46211;202693,45327;203382,44828;278630,14389;281422,13782;289143,11068;294468,9996;297245,9972;298272,9685;361347,1383;379260,1314;398418,1660;398774,1928;408101,830;416676,2213;425253,3874;429677,4880;424976,3597;416400,1937;407824,553;407824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4101" style="position:absolute;left:-2182;top:13957;width:4497;height:4440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zWwQAAANsAAAAPAAAAZHJzL2Rvd25yZXYueG1sRE9Ni8Iw&#10;EL0v+B/CCN7WVF1WqUZRQVA82VXU29CMbWkzKU2s3X9vDgt7fLzvxaozlWipcYVlBaNhBII4tbrg&#10;TMH5Z/c5A+E8ssbKMin4JQerZe9jgbG2Lz5Rm/hMhBB2MSrIva9jKV2ak0E3tDVx4B62MegDbDKp&#10;G3yFcFPJcRR9S4MFh4Yca9rmlJbJ0yiobrODSY/XxyE5fd3L6aa8tHRWatDv1nMQnjr/L/5z77WC&#10;SRgbvoQfIJdvAAAA//8DAFBLAQItABQABgAIAAAAIQDb4fbL7gAAAIUBAAATAAAAAAAAAAAAAAAA&#10;AAAAAABbQ29udGVudF9UeXBlc10ueG1sUEsBAi0AFAAGAAgAAAAhAFr0LFu/AAAAFQEAAAsAAAAA&#10;AAAAAAAAAAAAHwEAAF9yZWxzLy5yZWxzUEsBAi0AFAAGAAgAAAAhAE9wTNbBAAAA2w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0303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4100" style="position:absolute;left:-26637;top:-52836;width:4498;height:4439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daxAAAANsAAAAPAAAAZHJzL2Rvd25yZXYueG1sRI9La8JA&#10;FIX3Bf/DcAV3zcQWpE0zCVopuCtJu+jykrl51MydmBk1+us7gtDl4Tw+TppPphcnGl1nWcEyikEQ&#10;V1Z33Cj4/vp4fAHhPLLG3jIpuJCDPJs9pJhoe+aCTqVvRBhhl6CC1vshkdJVLRl0kR2Ig1fb0aAP&#10;cmykHvEcxk0vn+J4JQ12HAgtDvTeUrUvjyZwi8PP57Febavf2vIuvm71ZnlVajGf1m8gPE3+P3xv&#10;77SC51e4fQk/QGZ/AAAA//8DAFBLAQItABQABgAIAAAAIQDb4fbL7gAAAIUBAAATAAAAAAAAAAAA&#10;AAAAAAAAAABbQ29udGVudF9UeXBlc10ueG1sUEsBAi0AFAAGAAgAAAAhAFr0LFu/AAAAFQEAAAsA&#10;AAAAAAAAAAAAAAAAHwEAAF9yZWxzLy5yZWxzUEsBAi0AFAAGAAgAAAAhACjgt1rEAAAA2w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4099" style="position:absolute;left:5966;top:4616;width:2809;height:2773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PkwwAAANsAAAAPAAAAZHJzL2Rvd25yZXYueG1sRI9Bi8Iw&#10;FITvC/6H8ARva1oRWapRRNBdDy5s9eDx0TzbYvNSkljrvzeCsMdhZr5hFqveNKIj52vLCtJxAoK4&#10;sLrmUsHpuP38AuEDssbGMil4kIfVcvCxwEzbO/9Rl4dSRAj7DBVUIbSZlL6oyKAf25Y4ehfrDIYo&#10;XSm1w3uEm0ZOkmQmDdYcFypsaVNRcc1vRkHurv53331vD+nlsDvt9BlncqrUaNiv5yAC9eE//G7/&#10;aAXTFF5f4g+QyycAAAD//wMAUEsBAi0AFAAGAAgAAAAhANvh9svuAAAAhQEAABMAAAAAAAAAAAAA&#10;AAAAAAAAAFtDb250ZW50X1R5cGVzXS54bWxQSwECLQAUAAYACAAAACEAWvQsW78AAAAVAQAACwAA&#10;AAAAAAAAAAAAAAAfAQAAX3JlbHMvLnJlbHNQSwECLQAUAAYACAAAACEA8Q7T5MMAAADbAAAADwAA&#10;AAAAAAAAAAAAAAAHAgAAZHJzL2Rvd25yZXYueG1sUEsFBgAAAAADAAMAtwAAAPcC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14392f"/>
              <v:stroke joinstyle="miter"/>
              <v:formulas/>
              <v:path arrowok="t" o:connecttype="custom" o:connectlocs="152711,275754;151398,276461;151476,276495;163626,268577;159381,269588;153015,270396;152712,269588;157158,269183;163626,268577;174666,267519;174406,267592;174539,267566;95464,265999;99961,267162;101881,267263;107237,269891;109662,270396;109814,270447;110369,269891;112492,270497;114614,271003;118795,271976;118858,271913;123709,272721;126033,273126;128357,273328;133107,273530;139574,273429;139855,273429;140484,273075;141899,272620;143339,272595;144324,272721;144589,273429;146850,273429;146143,274440;145739,274945;144425,275552;142000,275552;138867,275349;132096,275147;127044,274743;122597,274136;118151,273429;111380,272418;106125,270700;106186,270656;103094,269689;100365,268476;97232,267465;93999,266353;95464,265999;154950,263832;153406,264068;142728,264607;146244,265039;147153,264837;153419,264129;154450,263929;164544,262367;159300,263168;161099,263219;163689,262739;183687,262134;167239,266515;175563,264660;78234,260086;89855,265039;93999,266353;97131,267465;100264,268476;102992,269689;102386,270194;100769,269891;95009,267768;92180,266656;89350,265443;85611,264129;82377,262714;79851,261400;78234,260086;82984,257559;88542,260389;87834,260794;81367,257660;82984,257559;62469,250685;69341,254526;70756,256144;67522,254425;65097,252909;62469,250685;74519,248092;74520,248120;74862,248534;74899,248360;222099,241456;221732,241487;215669,245833;209706,249068;205462,251595;203138,252606;200713,253617;197782,255133;195559,256447;192325,257761;188990,258974;188081,259884;186666,260389;183129,260996;178582,262411;174438,263725;169891,265039;164232,266454;156248,267768;156046,268072;152208,269031;152307,269082;156570,268016;156653,267768;164636,266454;170295,265039;174843,263725;178986,262411;183533,260996;187070,260389;184676,261826;184746,261804;187272,260288;188687,259783;188781,259757;189394,259075;192729,257862;195963,256548;198186,255234;201117,253718;203542,252707;205205,251984;206069,251393;210313,248866;216275,245631;48810,240058;49193,240387;49324,240454;222777,237420;222743,237443;222743,237472;222903,237495;222945,237443;224960,235911;224364,236323;224258,236433;224667,236171;40559,230819;44375,235314;41349,231682;232115,230816;232106,230819;232040,231277;230423,233097;228503,235220;228618,235193;230423,233198;232040,231378;232115,230816;50436,228540;50636,228784;50646,228750;35488,226223;38115,227942;38244,228094;39442,228359;42157,230873;45896,233905;47513,236129;48423,237241;52263,240476;51151,241386;47575,237411;47412,237443;50797,241205;51151,241386;52263,240476;61863,248057;59943,248664;60650,249169;57821,249270;56002,248057;54284,246743;50040,243205;46099,239667;42461,236129;40743,234411;39126,232591;39732,231783;41753,233602;43976,235321;46705,238252;46937,238451;43976,235321;41854,233602;39833,231783;37610,229053;35488,226223;258112,210151;258061,210173;256957,212823;257051,197487;254373,201357;253059,203783;251745,206007;248613,210151;245884,214295;243459,217631;243257,217755;243091,218000;243358,217833;245783,214498;248512,210353;251644,206209;252958,203985;254272,201559;257000,197617;267510,196101;266196,200043;263872,204288;261548,208635;259426,211364;260840,208534;262053,205703;262962,204187;264175,202166;265287,200144;267510,196101;260969,187436;258516,191754;258471,191858;260941,187508;262314,177656;259366,185713;253164,198393;252256,199829;252251,199841;250128,203480;248006,207422;245581,210454;243560,213891;231635,227335;227694,230671;227316,230958;227153,231124;225505,232467;224157,234007;219206,237747;218430,238237;216322,239955;216018,240153;215568,240577;211627,243205;207685,245631;207234,245860;204566,247594;203739,248011;202936,248562;200207,250079;197658,251079;191976,253946;178646,258919;169356,261308;176864,259884;178278,259580;182826,257963;185655,257053;190203,254728;195357,252909;198659,251614;200106,250786;201420,250382;203239,249371;203717,249039;204957,247855;207685,246238;210789,244716;211930,244014;215871,241386;217589,239768;219509,238555;224460,234815;227997,231479;231939,228144;243863,214700;245504,211909;245581,211667;248208,207624;249017,206411;250092,204920;250432,204288;252554,200649;256697,192057;260739,182859;261927,179119;273371,168707;273068,168909;273068,168909;274326,162716;274289,162895;274584,163249;275493,164259;276100,163855;276115,163778;275695,164057;274685,163147;273425,151234;273354,151238;273226,151245;273270,151725;273169,154252;272765,155768;270340,159610;269733,162945;269127,164057;268116,168909;267005,172750;265792,176491;265085,179422;264276,182454;264921,181451;265489,179321;265994,176288;267207,172548;268318,168707;269329,163855;269935,162743;270542,159407;272967,155566;271350,163350;270137,169819;267409,178108;266869,178948;266638,180205;265893,182353;263064,188519;261750,191754;260941,193472;259931,195292;257202,200144;254272,204895;250533,211263;246389,217530;243661,221068;240730,224505;239720,225920;238608,227335;236890,228750;234081,231862;234162,232187;231231,235220;228098,237443;225572,239465;223179,241214;223551,241183;226178,239263;228705,237241;231838,235017;234768,231985;234667,231581;237497,228447;239215,227032;240326,225617;241337,224202;244267,220765;246996,217227;251139,210960;254878,204592;257809,199841;260537,194989;261548,193169;262356,191451;263670,188216;266499,182050;267611,177906;270340,169617;271552,163148;273169,155364;273534,153997;273270,153949;273371,151422;275594,149097;274418,154002;274418,154002;275594,149097;276504,148086;275897,149400;275759,152155;275695,154758;274685,157868;274685,158223;275897,154758;276100,149400;276571,148379;272158,143740;271496,145305;271249,147581;270930,146518;270814,146668;271148,147783;270946,149400;271350,150714;271663,150697;271451,150007;271653,148389;272158,143740;280647,141010;280849,141111;280748,145357;280849,148288;280546,153646;280243,156678;279333,161126;279030,164866;277514,171740;276100,177703;273573,178815;273775,178209;274180,173963;275695,169516;276908,168808;276908,168808;278222,161126;278929,157487;279535,153747;280041,150209;280243,146873;280344,144043;280546,142527;280647,141010;14233,94142;14283,94167;14288,94153;20330,79653;18106,83798;16287,85314;16283,85411;16107,89280;16112,89271;16287,85415;18106,83899;20330,79754;20405,79805;20443,79729;21542,70859;20127,71870;18005,76317;18491,76706;18507,76638;18106,76317;20228,71870;21481,70975;29323,65097;29196,65200;28654,67283;28313,68332;19016,85314;17702,89458;16489,93704;13862,102599;12144,108664;11336,113213;10931,115538;10628,117863;9719,124130;9416,127971;9921,132014;10158,129811;10123,129083;10527,124837;11437,118570;12158,117704;13205,110692;13155,109473;14153,106610;14747,104206;14569,104621;13963,104418;12447,108765;12548,111191;11841,115841;11740,116650;10729,117863;11032,115538;11437,113213;12245,108664;13963,102599;16591,93704;17803,89458;19117,85314;28414,68332;29323,65097;31143,54989;31142,54989;31648,55393;31648,55393;49352,40598;49332,40613;49273,40680;48448,41545;48239,41849;48103,42003;47513,42859;41349,50137;39631,52159;37913,54281;30317,62680;38014,54180;39732,52058;41450,50036;47614,42758;48239,41849;49273,40680;51917,33627;51045,33931;50396,34172;50242,34368;49130,35379;46301,37198;44381,39321;42562,41444;41349,42556;41308,42504;40162,43883;38216,46296;35084,49733;35589,50339;35598,50331;35185,49834;38317,46397;41450,42556;42663,41444;44482,39321;46402,37198;49231,35379;50343,34368;51556,33913;51938,33794;198287,15365;203441,17689;205664,19509;200713,17083;198287,15365;181512,7985;185554,8895;191213,11725;181512,7985;120677,7316;118555,7581;114007,8188;109561,9198;107641,9805;105418,10411;100553,11367;99658,11726;93493,13848;87430,16274;83186,18195;80356,19307;73383,22541;70049,24664;66815,26787;61661,30628;56810,34469;52168,38520;52566,39018;53551,38342;54390,37717;57417,35076;62267,31235;67421,27393;70655,25271;73990,23148;80962,19913;83691,18498;87935,16577;93999,14151;100163,12029;102752,11520;104003,11092;121029,7418;156817,5143;158977,5357;161908,6368;159684,6065;155036,5155;156817,5143;168577,4347;172720,4650;177773,6671;171508,5559;168577,4347;134774,4321;123102,4953;115018,6065;111178,7076;107843,8289;103195,8895;85611,15668;79245,18498;77324,19206;75607,20115;72373,21834;67320,24462;63480,27494;52364,36188;50041,38208;47768,40284;47816,40332;30334,60852;26797,65704;25180,68635;23563,71364;20532,77025;17234,82223;17197,82382;16085,85415;15277,86830;15075,87032;14178,90014;13963,91783;13761,94310;12346,98455;11032,102599;9618,108664;8809,114224;8304,119783;9011,115942;9077,115625;9213,114122;10022,108563;10275,108647;10297,108553;10022,108462;11437,102397;12750,98252;14159,94127;14064,94108;14266,91581;15378,86830;16186,85415;16213,85341;17298,82382;20633,77126;23664,71465;25281,68736;26898,65805;30435,60953;47918,40433;52566,36188;63682,27495;67522,24462;72575,21834;75809,20115;77527,19206;79447,18498;85813,15668;103397,8895;108045,8289;111380,7076;115220,6065;123305,4953;134976,4359;144358,4674;148972,0;153722,303;158573,809;161806,1617;163929,2628;166556,2123;170497,3032;172922,3740;172821,3841;172720,4549;168577,4245;167162,3841;165748,3538;163019,2931;160291,2325;157461,1921;154328,1921;151802,1921;147861,1921;147676,1861;145941,2729;146547,3740;152610,4953;149912,5000;149958,5004;152813,4953;155238,5256;159886,6166;162110,6469;165849,7278;169689,8087;173428,8996;177167,10108;178986,10614;180805,11220;180828,11242;182133,11467;185294,12642;185735,13311;185858,13343;188687,14455;191112,15466;193538,16578;195357,17588;196569,18195;197883,18902;202329,21430;207989,25069;210919,27090;211004,27151;212502,28061;269531,135350;269488,136196;270643,136361;271754,137169;272260,139898;274179,143133;274988,143207;274988,142426;275810,140143;275796,139696;276605,136967;277716,136967;279434,135855;279636,140303;279131,142426;278525,144447;278222,147783;278121,149501;277919,151220;277488,151507;277514,151624;277927,151349;278121,149704;278222,147985;278525,144649;279131,142628;279636,140505;280445,141112;280344,142628;280142,144144;280041,146974;279839,150310;279333,153848;278727,157588;278020,161227;276706,168909;275493,169617;273977,174065;273573,178310;273371,178917;271653,183566;271148,183971;269026,188924;271249,183971;271754,183566;268520,192765;266803,193675;266446,194387;266499,194483;266904,193674;268622,192765;267409,196202;265186,200245;264074,202267;262861,204288;261952,205804;260638,208736;259223,211566;257000,214599;254777,217429;254870,217238;252352,220664;246895,226628;245820,228281;246895,226729;252352,220765;248208,227032;246074,229268;244360,230528;244267,230671;243196,231495;243156,231783;238406,236635;233353,241285;233120,241454;231433,243609;227391,246642;223613,249476;223600,249493;227391,246743;231433,243711;228098,247046;225383,248815;223504,249609;223450,249674;221429,250988;220667,251342;218751,252896;216881,254223;214052,256043;213142,256144;212132,256593;211974,256713;213243,256245;214153,256144;210515,258873;208191,260086;205866,261198;204225,261444;203946,261602;196266,264938;195875,265027;193538,266555;194851,266960;190001,269082;190405,267667;188788,268274;187272,268779;184140,269790;183721,269287;182220,269588;180401,269992;176662,270902;176538,270959;180097,270093;181916,269689;183432,269386;184038,269891;187171,268880;188687,268375;190304,267768;189900,269183;185655,271205;185447,271147;182523,272317;180097,273025;176459,273934;174956,273808;171812,274420;171710,274642;163322,276259;161402,275754;159785,275754;156956,276663;154429,276866;151903,276967;151629,276849;149326,277257;146547,276765;146648,276663;147153,275956;144829,275653;145941,275046;149276,274945;152509,274844;157158,274945;160392,274642;166455,273328;170497,272418;173529,272317;173740,272219;170800,272317;166758,273227;160695,274541;157461,274844;152813,274743;149579,274844;146244,274945;146345,274541;147052,273530;178177,268375;199298,260389;204856,257458;207989,255840;211222,254122;217286,250483;222136,246743;231231,239667;233758,237646;236183,235523;239821,232187;241337,229660;243514,227664;243532,227538;241438,229458;239922,231985;236284,235321;233859,237443;231332,239465;222237,246541;217387,250281;211323,253920;208090,255638;204957,257256;199399,260187;178278,268173;147153,273328;144829,273328;144526,272519;142101,272418;139878,273328;133410,273429;128660,273227;126336,273025;124012,272620;125412,271126;125124,271205;119907,270239;119667,270295;109662,268476;105721,267667;102285,267061;98142,265140;92988,263220;87632,261097;88542,260389;92281,261097;93898,262512;99456,264129;110471,266960;113199,267465;116130,267970;119363,268678;122927,269449;123203,269386;126538,269891;126639,269689;131490,269891;132298,269992;139776,269992;145233,270194;151701,269689;152509,269689;152813,270497;159179,269689;163423,268678;165849,268274;167364,268072;170699,267263;173428,266656;176156,265949;181161,265082;181815,264837;176561,265747;173832,266454;171104,267061;167769,267869;166253,268072;163828,268476;157259,269082;152813,269487;152004,269487;145537,269992;140080,269790;132602,269790;131793,269689;128660,268375;126943,269487;126938,269495;128357,268577;131490,269891;126639,269689;126678,269664;123507,269183;119768,268375;116534,267667;113603,267162;110875,266656;99860,263826;94302,262209;92685,260794;88946,260086;83388,257256;81771,257357;76011,254425;75000,252606;75202,252505;78739,254425;82276,256346;83287,255739;79144,253010;75708,251494;70958,248765;66916,246136;60549,243407;58124,241386;58629,241183;61055,241891;56002,236635;53172,234310;50545,231985;47210,229256;42360,223898;42027,222858;41046,221877;37711,218238;37307,216418;35993,214599;35837,214353;34275,213285;31243,208938;29526,204895;29323,204895;26999,200447;24776,195999;22452,190844;20330,185588;22452,189126;24574,193573;25281,195999;25574,196428;25214,194557;24275,192853;22748,189417;20936,186397;18713,180332;16808,174114;16182,172302;13458,161426;12254,153530;12245,153747;12346,155364;12851,159104;13458,162945;12447,159610;11740,155364;10931,155364;10426,151523;9719,149097;9112,146772;7394,144953;6889,144953;6384,142426;6182,139191;6586,134642;6788,133025;7132,131916;6965,129386;7192,125646;7597,124888;7597,124433;6788,125949;6081,124938;4767,123119;4527,121678;4464,121805;4060,125848;3756,129891;3453,133025;3453,139494;3554,142830;3756,146166;2847,149299;2645,149299;2039,143234;2039,136967;2544,132115;3453,133024;2645,132014;2443,128375;2645,122816;2746,121299;3049,118772;4262,114224;4866,111202;4666,110483;3959,114527;2746,119076;2443,121603;2342,123119;2140,128678;2342,132317;1836,137169;1836,143436;2443,149501;2645,149501;3959,155263;4666,160014;6182,164866;8569,175300;8778,177299;9214,177299;11437,182657;12245,185386;10729,183061;9112,179422;9011,180433;8132,177707;7496,177805;6788,175480;4363,169920;2847,164967;2746,160823;2039,155971;1533,151119;422,147581;1129,128779;1836,123927;1230,121299;2443,114021;2746,112303;3554,106440;5677,102195;5171,107956;5676,106969;5980,104608;6081,101992;6990,98657;8405,93603;10123,88447;10252,88303;11033,84202;12144,81270;13458,78844;16085,73790;18207,69242;21239,63379;23462,60852;25281,57314;26797,55090;28414,54281;28818,53675;30435,50440;33568,46801;33653,48322;33425,48962;36700,45588;38317,43466;40439,41444;40622,41647;40541,41545;43168,38917;45795,36491;48625,33458;52566,30527;56810,27393;59348,25622;61055,24058;64086,22238;67320,20520;67748,20300;68849,19218;70655,17892;72638,16881;74041,16558;74293,16375;101780,5256;102800,5034;105620,4043;107565,3652;108580,3643;108955,3538;131995,505;138539,480;145537,606;145667,704;149074,303;152206,809;155339,1415;156955,1783;155238,1314;152105,708;148972,202;148972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3E01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C6236"/>
    <w:multiLevelType w:val="hybridMultilevel"/>
    <w:tmpl w:val="F210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70E12"/>
    <w:multiLevelType w:val="hybridMultilevel"/>
    <w:tmpl w:val="7F62735C"/>
    <w:lvl w:ilvl="0" w:tplc="036A6F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A4398"/>
    <w:multiLevelType w:val="hybridMultilevel"/>
    <w:tmpl w:val="41E45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8C04E4"/>
    <w:multiLevelType w:val="hybridMultilevel"/>
    <w:tmpl w:val="8F3A22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A179E8"/>
    <w:multiLevelType w:val="hybridMultilevel"/>
    <w:tmpl w:val="AD02C5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7D203D"/>
    <w:multiLevelType w:val="hybridMultilevel"/>
    <w:tmpl w:val="1B60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A63F4"/>
    <w:multiLevelType w:val="hybridMultilevel"/>
    <w:tmpl w:val="915889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23541A"/>
    <w:multiLevelType w:val="hybridMultilevel"/>
    <w:tmpl w:val="A676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D08EB"/>
    <w:multiLevelType w:val="hybridMultilevel"/>
    <w:tmpl w:val="2150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83CA4"/>
    <w:multiLevelType w:val="hybridMultilevel"/>
    <w:tmpl w:val="B1708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FF499D"/>
    <w:multiLevelType w:val="hybridMultilevel"/>
    <w:tmpl w:val="8CFE5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  <w:num w:numId="12">
    <w:abstractNumId w:val="9"/>
  </w:num>
  <w:num w:numId="13">
    <w:abstractNumId w:val="3"/>
  </w:num>
  <w:num w:numId="14">
    <w:abstractNumId w:val="1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attachedTemplate r:id="rId1"/>
  <w:stylePaneFormatFilter w:val="5004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adjustLineHeightInTable/>
  </w:compat>
  <w:rsids>
    <w:rsidRoot w:val="00C34048"/>
    <w:rsid w:val="00060042"/>
    <w:rsid w:val="00072022"/>
    <w:rsid w:val="0008685D"/>
    <w:rsid w:val="00090860"/>
    <w:rsid w:val="000C7C3C"/>
    <w:rsid w:val="00112FD7"/>
    <w:rsid w:val="00150ABD"/>
    <w:rsid w:val="001946FC"/>
    <w:rsid w:val="001A1818"/>
    <w:rsid w:val="001D463C"/>
    <w:rsid w:val="00222466"/>
    <w:rsid w:val="0024753C"/>
    <w:rsid w:val="00263343"/>
    <w:rsid w:val="00276026"/>
    <w:rsid w:val="002A192C"/>
    <w:rsid w:val="002B4549"/>
    <w:rsid w:val="002F4EDE"/>
    <w:rsid w:val="00310F17"/>
    <w:rsid w:val="00322A46"/>
    <w:rsid w:val="003326CB"/>
    <w:rsid w:val="00353B60"/>
    <w:rsid w:val="00376291"/>
    <w:rsid w:val="00380FD1"/>
    <w:rsid w:val="00382B8C"/>
    <w:rsid w:val="00383D02"/>
    <w:rsid w:val="00385DE7"/>
    <w:rsid w:val="003D1B71"/>
    <w:rsid w:val="004111CC"/>
    <w:rsid w:val="004A3384"/>
    <w:rsid w:val="004E158A"/>
    <w:rsid w:val="00526E5A"/>
    <w:rsid w:val="00565C77"/>
    <w:rsid w:val="0056708E"/>
    <w:rsid w:val="005801E5"/>
    <w:rsid w:val="00590471"/>
    <w:rsid w:val="005A6CFA"/>
    <w:rsid w:val="005D01FA"/>
    <w:rsid w:val="005E1178"/>
    <w:rsid w:val="005E58BB"/>
    <w:rsid w:val="00653E17"/>
    <w:rsid w:val="00676AAB"/>
    <w:rsid w:val="00677927"/>
    <w:rsid w:val="006A08E8"/>
    <w:rsid w:val="006D79A8"/>
    <w:rsid w:val="006E4AEF"/>
    <w:rsid w:val="0072353B"/>
    <w:rsid w:val="00734A54"/>
    <w:rsid w:val="007575B6"/>
    <w:rsid w:val="00791E7D"/>
    <w:rsid w:val="007B3C81"/>
    <w:rsid w:val="007D67CA"/>
    <w:rsid w:val="007E668F"/>
    <w:rsid w:val="007F5B63"/>
    <w:rsid w:val="007F6E83"/>
    <w:rsid w:val="00803A0A"/>
    <w:rsid w:val="00846CB9"/>
    <w:rsid w:val="008566AA"/>
    <w:rsid w:val="008A1E6E"/>
    <w:rsid w:val="008C024F"/>
    <w:rsid w:val="008C2CFC"/>
    <w:rsid w:val="00912DC8"/>
    <w:rsid w:val="00926FAE"/>
    <w:rsid w:val="009475DC"/>
    <w:rsid w:val="00967B93"/>
    <w:rsid w:val="00991AB7"/>
    <w:rsid w:val="009C6773"/>
    <w:rsid w:val="009D090F"/>
    <w:rsid w:val="00A31464"/>
    <w:rsid w:val="00A31B16"/>
    <w:rsid w:val="00A33613"/>
    <w:rsid w:val="00A47A8D"/>
    <w:rsid w:val="00A755DA"/>
    <w:rsid w:val="00A9630B"/>
    <w:rsid w:val="00AC6C7E"/>
    <w:rsid w:val="00B4158A"/>
    <w:rsid w:val="00B6466C"/>
    <w:rsid w:val="00B64FEF"/>
    <w:rsid w:val="00BB1B5D"/>
    <w:rsid w:val="00BC22C7"/>
    <w:rsid w:val="00BD195A"/>
    <w:rsid w:val="00BD6C45"/>
    <w:rsid w:val="00BE2448"/>
    <w:rsid w:val="00C07240"/>
    <w:rsid w:val="00C14078"/>
    <w:rsid w:val="00C34048"/>
    <w:rsid w:val="00C436FB"/>
    <w:rsid w:val="00CE1E3D"/>
    <w:rsid w:val="00CE7617"/>
    <w:rsid w:val="00D053FA"/>
    <w:rsid w:val="00D0634B"/>
    <w:rsid w:val="00DC3F0A"/>
    <w:rsid w:val="00DD6CAE"/>
    <w:rsid w:val="00E24687"/>
    <w:rsid w:val="00E26AED"/>
    <w:rsid w:val="00E3129D"/>
    <w:rsid w:val="00E73AB8"/>
    <w:rsid w:val="00E90A60"/>
    <w:rsid w:val="00EA783D"/>
    <w:rsid w:val="00ED47F7"/>
    <w:rsid w:val="00EE7E09"/>
    <w:rsid w:val="00F0223C"/>
    <w:rsid w:val="00F3235D"/>
    <w:rsid w:val="00F32393"/>
    <w:rsid w:val="00F410AC"/>
    <w:rsid w:val="00F55B4B"/>
    <w:rsid w:val="00F878BD"/>
    <w:rsid w:val="00FE7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semiHidden="0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380FD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34"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sid w:val="002F4EDE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BodyText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353B60"/>
    <w:rPr>
      <w:rFonts w:cs="Calibri"/>
      <w:b/>
    </w:rPr>
  </w:style>
  <w:style w:type="character" w:customStyle="1" w:styleId="cyt8w">
    <w:name w:val="cyt8w"/>
    <w:basedOn w:val="DefaultParagraphFont"/>
    <w:rsid w:val="00EA783D"/>
  </w:style>
  <w:style w:type="paragraph" w:styleId="BalloonText">
    <w:name w:val="Balloon Text"/>
    <w:basedOn w:val="Normal"/>
    <w:link w:val="BalloonTextChar"/>
    <w:uiPriority w:val="99"/>
    <w:semiHidden/>
    <w:unhideWhenUsed/>
    <w:rsid w:val="001D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3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semiHidden="0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380FD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34"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BodyText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353B60"/>
    <w:rPr>
      <w:rFonts w:cs="Calibri"/>
      <w:b/>
    </w:rPr>
  </w:style>
  <w:style w:type="character" w:customStyle="1" w:styleId="cyt8w">
    <w:name w:val="cyt8w"/>
    <w:basedOn w:val="DefaultParagraphFont"/>
    <w:rsid w:val="00EA783D"/>
  </w:style>
  <w:style w:type="paragraph" w:styleId="BalloonText">
    <w:name w:val="Balloon Text"/>
    <w:basedOn w:val="Normal"/>
    <w:link w:val="BalloonTextChar"/>
    <w:uiPriority w:val="99"/>
    <w:semiHidden/>
    <w:unhideWhenUsed/>
    <w:rsid w:val="001D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counts\AppData\Roaming\Microsoft\Templates\Blue%20spher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C18828C5E84417BB036D9D9F74F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B3CFF-E0C3-40AC-B58A-B855CF3DDBEC}"/>
      </w:docPartPr>
      <w:docPartBody>
        <w:p w:rsidR="00252A24" w:rsidRDefault="00D11E87">
          <w:pPr>
            <w:pStyle w:val="9BC18828C5E84417BB036D9D9F74F9F1"/>
          </w:pPr>
          <w:r w:rsidRPr="00AC6C7E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1E87"/>
    <w:rsid w:val="00081860"/>
    <w:rsid w:val="00174ECB"/>
    <w:rsid w:val="00252A24"/>
    <w:rsid w:val="00414CD8"/>
    <w:rsid w:val="00530CDD"/>
    <w:rsid w:val="00753927"/>
    <w:rsid w:val="00A743A9"/>
    <w:rsid w:val="00D066D7"/>
    <w:rsid w:val="00D11E87"/>
    <w:rsid w:val="00D832F1"/>
    <w:rsid w:val="00F95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5F2A5FFE0B4B5992512A082BBBF696">
    <w:name w:val="545F2A5FFE0B4B5992512A082BBBF696"/>
    <w:rsid w:val="00D832F1"/>
  </w:style>
  <w:style w:type="paragraph" w:customStyle="1" w:styleId="89F7991DDD7440FF8A0B8FE5B59ADC89">
    <w:name w:val="89F7991DDD7440FF8A0B8FE5B59ADC89"/>
    <w:rsid w:val="00D832F1"/>
  </w:style>
  <w:style w:type="paragraph" w:customStyle="1" w:styleId="DC17495FACE64760ABEADAA5B653D23C">
    <w:name w:val="DC17495FACE64760ABEADAA5B653D23C"/>
    <w:rsid w:val="00D832F1"/>
  </w:style>
  <w:style w:type="paragraph" w:customStyle="1" w:styleId="9C35504A990C466B8FB02F83310C3652">
    <w:name w:val="9C35504A990C466B8FB02F83310C3652"/>
    <w:rsid w:val="00D832F1"/>
  </w:style>
  <w:style w:type="paragraph" w:customStyle="1" w:styleId="D0C7D28CD153458D84188E186B814B54">
    <w:name w:val="D0C7D28CD153458D84188E186B814B54"/>
    <w:rsid w:val="00D832F1"/>
  </w:style>
  <w:style w:type="paragraph" w:customStyle="1" w:styleId="87660F3ABB564EE7B43A3EDE71C143D9">
    <w:name w:val="87660F3ABB564EE7B43A3EDE71C143D9"/>
    <w:rsid w:val="00D832F1"/>
  </w:style>
  <w:style w:type="paragraph" w:customStyle="1" w:styleId="F72B842658F6434AA4162B605DB3E84C">
    <w:name w:val="F72B842658F6434AA4162B605DB3E84C"/>
    <w:rsid w:val="00D832F1"/>
  </w:style>
  <w:style w:type="paragraph" w:customStyle="1" w:styleId="83C52472DFC444E4B33D2E7F70D75698">
    <w:name w:val="83C52472DFC444E4B33D2E7F70D75698"/>
    <w:rsid w:val="00D832F1"/>
  </w:style>
  <w:style w:type="paragraph" w:customStyle="1" w:styleId="A8B919E8B29649B6A76E9D234D2296F5">
    <w:name w:val="A8B919E8B29649B6A76E9D234D2296F5"/>
    <w:rsid w:val="00D832F1"/>
  </w:style>
  <w:style w:type="paragraph" w:customStyle="1" w:styleId="FEB156F74D7A4094A3DFA9C49AD8B4E7">
    <w:name w:val="FEB156F74D7A4094A3DFA9C49AD8B4E7"/>
    <w:rsid w:val="00D832F1"/>
  </w:style>
  <w:style w:type="paragraph" w:customStyle="1" w:styleId="03BFF502E7214CBF938066B0DD9D354D">
    <w:name w:val="03BFF502E7214CBF938066B0DD9D354D"/>
    <w:rsid w:val="00D832F1"/>
  </w:style>
  <w:style w:type="paragraph" w:customStyle="1" w:styleId="84517CE5C69B43B1974DC9F928631B87">
    <w:name w:val="84517CE5C69B43B1974DC9F928631B87"/>
    <w:rsid w:val="00D832F1"/>
  </w:style>
  <w:style w:type="paragraph" w:customStyle="1" w:styleId="C955217805FE4C4DB423F0ADA27478AD">
    <w:name w:val="C955217805FE4C4DB423F0ADA27478AD"/>
    <w:rsid w:val="00D832F1"/>
  </w:style>
  <w:style w:type="paragraph" w:customStyle="1" w:styleId="0C42D2D21DA74B08B7A25D50B26E0DD4">
    <w:name w:val="0C42D2D21DA74B08B7A25D50B26E0DD4"/>
    <w:rsid w:val="00D832F1"/>
  </w:style>
  <w:style w:type="paragraph" w:customStyle="1" w:styleId="DC8FD35294884D2BAA4E91E4439DBA48">
    <w:name w:val="DC8FD35294884D2BAA4E91E4439DBA48"/>
    <w:rsid w:val="00D832F1"/>
  </w:style>
  <w:style w:type="paragraph" w:customStyle="1" w:styleId="FEFEFDF2E3FF42E6A18669B797513630">
    <w:name w:val="FEFEFDF2E3FF42E6A18669B797513630"/>
    <w:rsid w:val="00D832F1"/>
  </w:style>
  <w:style w:type="paragraph" w:customStyle="1" w:styleId="03D05316F8814DD2AB9CD2040111DADB">
    <w:name w:val="03D05316F8814DD2AB9CD2040111DADB"/>
    <w:rsid w:val="00D832F1"/>
  </w:style>
  <w:style w:type="paragraph" w:customStyle="1" w:styleId="7A92D82E0B0A4ABA9EE938F09E8BD7FB">
    <w:name w:val="7A92D82E0B0A4ABA9EE938F09E8BD7FB"/>
    <w:rsid w:val="00D832F1"/>
  </w:style>
  <w:style w:type="paragraph" w:customStyle="1" w:styleId="53E6E3B356AE4D70B789328800906D85">
    <w:name w:val="53E6E3B356AE4D70B789328800906D85"/>
    <w:rsid w:val="00D832F1"/>
  </w:style>
  <w:style w:type="paragraph" w:customStyle="1" w:styleId="9BC18828C5E84417BB036D9D9F74F9F1">
    <w:name w:val="9BC18828C5E84417BB036D9D9F74F9F1"/>
    <w:rsid w:val="00D832F1"/>
  </w:style>
  <w:style w:type="paragraph" w:customStyle="1" w:styleId="0A33A72180C942DFBA055DFCA10EA879">
    <w:name w:val="0A33A72180C942DFBA055DFCA10EA879"/>
    <w:rsid w:val="00D832F1"/>
  </w:style>
  <w:style w:type="paragraph" w:customStyle="1" w:styleId="CE25E17E66D4442EA573370B1CD02977">
    <w:name w:val="CE25E17E66D4442EA573370B1CD02977"/>
    <w:rsid w:val="00D832F1"/>
  </w:style>
  <w:style w:type="paragraph" w:customStyle="1" w:styleId="EE018B1617224D858E92BCCE90E20B57">
    <w:name w:val="EE018B1617224D858E92BCCE90E20B57"/>
    <w:rsid w:val="00D832F1"/>
  </w:style>
  <w:style w:type="paragraph" w:customStyle="1" w:styleId="B09A520145224719B878AE5A7AFA97E1">
    <w:name w:val="B09A520145224719B878AE5A7AFA97E1"/>
    <w:rsid w:val="00D832F1"/>
  </w:style>
  <w:style w:type="paragraph" w:customStyle="1" w:styleId="6DC79510A7934037985D51FD2F4FBF59">
    <w:name w:val="6DC79510A7934037985D51FD2F4FBF59"/>
    <w:rsid w:val="00D832F1"/>
  </w:style>
  <w:style w:type="paragraph" w:customStyle="1" w:styleId="BF41E01104AF404981BECDC40C5FCECA">
    <w:name w:val="BF41E01104AF404981BECDC40C5FCECA"/>
    <w:rsid w:val="00D832F1"/>
  </w:style>
  <w:style w:type="paragraph" w:customStyle="1" w:styleId="878DDDDDF4E94EEF9F9ECE0E0631C112">
    <w:name w:val="878DDDDDF4E94EEF9F9ECE0E0631C112"/>
    <w:rsid w:val="00D832F1"/>
  </w:style>
  <w:style w:type="paragraph" w:customStyle="1" w:styleId="3EC5B8730B334CA69AD77CA8FDD16577">
    <w:name w:val="3EC5B8730B334CA69AD77CA8FDD16577"/>
    <w:rsid w:val="00D832F1"/>
  </w:style>
  <w:style w:type="paragraph" w:customStyle="1" w:styleId="26E40A9E51F840958FF8400B83440215">
    <w:name w:val="26E40A9E51F840958FF8400B83440215"/>
    <w:rsid w:val="00D832F1"/>
  </w:style>
  <w:style w:type="paragraph" w:customStyle="1" w:styleId="B987BB802FF04CE4A4E136F839A93FE9">
    <w:name w:val="B987BB802FF04CE4A4E136F839A93FE9"/>
    <w:rsid w:val="00D832F1"/>
  </w:style>
  <w:style w:type="paragraph" w:customStyle="1" w:styleId="CAE09044CE2D4528B7DED7A72D43AEC5">
    <w:name w:val="CAE09044CE2D4528B7DED7A72D43AEC5"/>
    <w:rsid w:val="00D832F1"/>
  </w:style>
  <w:style w:type="paragraph" w:customStyle="1" w:styleId="5E089675D103469E90284A1EF05B264C">
    <w:name w:val="5E089675D103469E90284A1EF05B264C"/>
    <w:rsid w:val="00D832F1"/>
  </w:style>
  <w:style w:type="paragraph" w:customStyle="1" w:styleId="51A6AFD7856A4DF3A023EC12731F2725">
    <w:name w:val="51A6AFD7856A4DF3A023EC12731F2725"/>
    <w:rsid w:val="00D832F1"/>
  </w:style>
  <w:style w:type="character" w:styleId="PlaceholderText">
    <w:name w:val="Placeholder Text"/>
    <w:basedOn w:val="DefaultParagraphFont"/>
    <w:uiPriority w:val="99"/>
    <w:semiHidden/>
    <w:rsid w:val="00D832F1"/>
    <w:rPr>
      <w:color w:val="808080"/>
    </w:rPr>
  </w:style>
  <w:style w:type="paragraph" w:customStyle="1" w:styleId="BE9CFF4CF1C14E4389488C85524726A3">
    <w:name w:val="BE9CFF4CF1C14E4389488C85524726A3"/>
    <w:rsid w:val="00D832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resume</Template>
  <TotalTime>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2019-12-28T13:54:00Z</dcterms:created>
  <dcterms:modified xsi:type="dcterms:W3CDTF">2020-08-23T05:17:00Z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